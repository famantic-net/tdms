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B67" w:rsidRDefault="00A80B67" w:rsidP="0098617F">
      <w:pPr>
        <w:rPr>
          <w:szCs w:val="18"/>
        </w:rPr>
      </w:pPr>
      <w:r>
        <w:rPr>
          <w:szCs w:val="18"/>
        </w:rPr>
        <w:t xml:space="preserve">File name: </w:t>
      </w:r>
      <w:r w:rsidR="00C73FAE" w:rsidRPr="00C73FAE">
        <w:rPr>
          <w:b/>
          <w:szCs w:val="18"/>
        </w:rPr>
        <w:t>E719</w:t>
      </w:r>
      <w:r w:rsidRPr="00C73FAE">
        <w:rPr>
          <w:b/>
          <w:szCs w:val="18"/>
        </w:rPr>
        <w:t>.TESTDATA</w:t>
      </w:r>
      <w:r w:rsidRPr="00A4768F">
        <w:rPr>
          <w:b/>
          <w:szCs w:val="18"/>
        </w:rPr>
        <w:t>.AC</w:t>
      </w:r>
      <w:r w:rsidR="00462E22">
        <w:rPr>
          <w:b/>
          <w:szCs w:val="18"/>
        </w:rPr>
        <w:t>IN</w:t>
      </w:r>
      <w:r w:rsidRPr="00A4768F">
        <w:rPr>
          <w:b/>
          <w:szCs w:val="18"/>
        </w:rPr>
        <w:t>.</w:t>
      </w:r>
      <w:r w:rsidR="00462E22">
        <w:rPr>
          <w:b/>
          <w:szCs w:val="18"/>
        </w:rPr>
        <w:t>INTR</w:t>
      </w:r>
      <w:r w:rsidR="00061D11">
        <w:rPr>
          <w:b/>
          <w:szCs w:val="18"/>
        </w:rPr>
        <w:t>4</w:t>
      </w:r>
      <w:r w:rsidR="00462E22">
        <w:rPr>
          <w:b/>
          <w:szCs w:val="18"/>
        </w:rPr>
        <w:t>0</w:t>
      </w:r>
    </w:p>
    <w:p w:rsidR="00423321" w:rsidRDefault="00F77583" w:rsidP="0098617F">
      <w:pPr>
        <w:rPr>
          <w:szCs w:val="18"/>
        </w:rPr>
      </w:pPr>
      <w:r>
        <w:rPr>
          <w:szCs w:val="18"/>
        </w:rPr>
        <w:br/>
      </w:r>
      <w:r w:rsidR="00423321" w:rsidRPr="00423321">
        <w:rPr>
          <w:szCs w:val="18"/>
        </w:rPr>
        <w:t xml:space="preserve">Fixed record length: </w:t>
      </w:r>
      <w:r w:rsidR="0004020F">
        <w:rPr>
          <w:szCs w:val="18"/>
        </w:rPr>
        <w:t>336</w:t>
      </w:r>
    </w:p>
    <w:p w:rsidR="00DD56EF" w:rsidRDefault="00DD56EF" w:rsidP="0098617F">
      <w:pPr>
        <w:rPr>
          <w:szCs w:val="18"/>
        </w:rPr>
      </w:pPr>
      <w:r>
        <w:rPr>
          <w:szCs w:val="18"/>
        </w:rPr>
        <w:t>Item type A is alphanumeric, padded with trailing spaces</w:t>
      </w:r>
    </w:p>
    <w:p w:rsidR="00DD56EF" w:rsidRPr="00423321" w:rsidRDefault="00DD56EF" w:rsidP="00F32340">
      <w:pPr>
        <w:tabs>
          <w:tab w:val="left" w:pos="8250"/>
        </w:tabs>
        <w:rPr>
          <w:szCs w:val="18"/>
        </w:rPr>
      </w:pPr>
      <w:r>
        <w:rPr>
          <w:szCs w:val="18"/>
        </w:rPr>
        <w:t>Item type N is numeric, padded with leading zeros</w:t>
      </w:r>
      <w:r w:rsidR="000403F2">
        <w:rPr>
          <w:szCs w:val="18"/>
        </w:rPr>
        <w:t xml:space="preserve"> and a </w:t>
      </w:r>
      <w:r w:rsidR="00711D6A">
        <w:rPr>
          <w:szCs w:val="18"/>
        </w:rPr>
        <w:t xml:space="preserve">separate </w:t>
      </w:r>
      <w:r w:rsidR="000403F2">
        <w:rPr>
          <w:szCs w:val="18"/>
        </w:rPr>
        <w:t>trailing sign (+ or -)</w:t>
      </w:r>
      <w:r w:rsidR="00F32340">
        <w:rPr>
          <w:szCs w:val="18"/>
        </w:rPr>
        <w:tab/>
      </w:r>
    </w:p>
    <w:p w:rsidR="00423321" w:rsidRPr="00423321" w:rsidRDefault="00423321" w:rsidP="0098617F">
      <w:pPr>
        <w:rPr>
          <w:szCs w:val="18"/>
        </w:rPr>
      </w:pPr>
    </w:p>
    <w:p w:rsidR="00DD56EF" w:rsidRDefault="00DD56EF" w:rsidP="007B778B">
      <w:pPr>
        <w:tabs>
          <w:tab w:val="left" w:pos="2835"/>
          <w:tab w:val="right" w:pos="4253"/>
          <w:tab w:val="left" w:pos="4536"/>
        </w:tabs>
        <w:rPr>
          <w:szCs w:val="18"/>
        </w:rPr>
      </w:pPr>
    </w:p>
    <w:p w:rsidR="00746D3E" w:rsidRPr="00746D3E" w:rsidRDefault="00112CE9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>
        <w:rPr>
          <w:b/>
          <w:szCs w:val="18"/>
        </w:rPr>
        <w:t>DATA</w:t>
      </w:r>
      <w:r w:rsidR="00746D3E" w:rsidRPr="00746D3E">
        <w:rPr>
          <w:b/>
          <w:szCs w:val="18"/>
        </w:rPr>
        <w:t xml:space="preserve"> RECORD</w:t>
      </w:r>
    </w:p>
    <w:p w:rsidR="00746D3E" w:rsidRDefault="00746D3E" w:rsidP="00A50C9D">
      <w:pPr>
        <w:tabs>
          <w:tab w:val="left" w:pos="2552"/>
          <w:tab w:val="right" w:pos="4253"/>
          <w:tab w:val="left" w:pos="4536"/>
        </w:tabs>
        <w:rPr>
          <w:b/>
          <w:szCs w:val="18"/>
        </w:rPr>
      </w:pPr>
      <w:r w:rsidRPr="00502CD3">
        <w:rPr>
          <w:b/>
          <w:szCs w:val="18"/>
          <w:highlight w:val="lightGray"/>
        </w:rPr>
        <w:t>Data Item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Type</w:t>
      </w:r>
      <w:r w:rsidRPr="00502CD3">
        <w:rPr>
          <w:b/>
          <w:szCs w:val="18"/>
          <w:highlight w:val="lightGray"/>
        </w:rPr>
        <w:tab/>
      </w:r>
      <w:r w:rsidR="00A50C9D">
        <w:rPr>
          <w:b/>
          <w:szCs w:val="18"/>
          <w:highlight w:val="lightGray"/>
        </w:rPr>
        <w:t>Offset</w:t>
      </w:r>
      <w:r w:rsidR="00A50C9D">
        <w:rPr>
          <w:b/>
          <w:szCs w:val="18"/>
          <w:highlight w:val="lightGray"/>
        </w:rPr>
        <w:tab/>
      </w:r>
      <w:r w:rsidRPr="00502CD3">
        <w:rPr>
          <w:b/>
          <w:szCs w:val="18"/>
          <w:highlight w:val="lightGray"/>
        </w:rPr>
        <w:t>Remarks</w:t>
      </w:r>
    </w:p>
    <w:p w:rsidR="009C26FF" w:rsidRDefault="009C26F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Priokod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2)</w:t>
      </w:r>
      <w:r>
        <w:rPr>
          <w:szCs w:val="18"/>
        </w:rPr>
        <w:tab/>
        <w:t>1-2</w:t>
      </w:r>
    </w:p>
    <w:p w:rsidR="009C26FF" w:rsidRDefault="009C26F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Pnr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11) +S</w:t>
      </w:r>
      <w:r>
        <w:rPr>
          <w:szCs w:val="18"/>
        </w:rPr>
        <w:tab/>
      </w:r>
      <w:r w:rsidR="00A47EE9">
        <w:rPr>
          <w:szCs w:val="18"/>
        </w:rPr>
        <w:t>3-14</w:t>
      </w:r>
    </w:p>
    <w:p w:rsidR="009C26FF" w:rsidRDefault="009C26F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Plnr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961379">
        <w:rPr>
          <w:szCs w:val="18"/>
        </w:rPr>
        <w:t>15-18</w:t>
      </w:r>
    </w:p>
    <w:p w:rsidR="00125F03" w:rsidRDefault="00014FFF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Org</w:t>
      </w:r>
      <w:r w:rsidR="006E3164">
        <w:rPr>
          <w:szCs w:val="18"/>
        </w:rPr>
        <w:t>n</w:t>
      </w:r>
      <w:r w:rsidR="00DC2334">
        <w:rPr>
          <w:szCs w:val="18"/>
        </w:rPr>
        <w:t>r</w:t>
      </w:r>
      <w:proofErr w:type="spellEnd"/>
      <w:r w:rsidR="00125F03">
        <w:rPr>
          <w:szCs w:val="18"/>
        </w:rPr>
        <w:t xml:space="preserve"> + sign</w:t>
      </w:r>
      <w:r w:rsidR="00125F03">
        <w:rPr>
          <w:szCs w:val="18"/>
        </w:rPr>
        <w:tab/>
      </w:r>
      <w:proofErr w:type="gramStart"/>
      <w:r w:rsidR="00125F03">
        <w:rPr>
          <w:szCs w:val="18"/>
        </w:rPr>
        <w:t>N(</w:t>
      </w:r>
      <w:proofErr w:type="gramEnd"/>
      <w:r>
        <w:rPr>
          <w:szCs w:val="18"/>
        </w:rPr>
        <w:t>11</w:t>
      </w:r>
      <w:r w:rsidR="00125F03">
        <w:rPr>
          <w:szCs w:val="18"/>
        </w:rPr>
        <w:t>) +S</w:t>
      </w:r>
      <w:r w:rsidR="00125F03">
        <w:rPr>
          <w:szCs w:val="18"/>
        </w:rPr>
        <w:tab/>
      </w:r>
      <w:r w:rsidR="00961379">
        <w:rPr>
          <w:szCs w:val="18"/>
        </w:rPr>
        <w:t>19-</w:t>
      </w:r>
      <w:r w:rsidR="005C3E58">
        <w:rPr>
          <w:szCs w:val="18"/>
        </w:rPr>
        <w:t>30</w:t>
      </w:r>
      <w:r w:rsidR="00125F03">
        <w:rPr>
          <w:szCs w:val="18"/>
        </w:rPr>
        <w:tab/>
      </w:r>
    </w:p>
    <w:p w:rsidR="006937F4" w:rsidRDefault="00DC2334" w:rsidP="00125F03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Status</w:t>
      </w:r>
      <w:r w:rsidR="006937F4">
        <w:rPr>
          <w:szCs w:val="18"/>
        </w:rPr>
        <w:tab/>
      </w:r>
      <w:proofErr w:type="gramStart"/>
      <w:r w:rsidR="00812FA6">
        <w:rPr>
          <w:szCs w:val="18"/>
        </w:rPr>
        <w:t>A</w:t>
      </w:r>
      <w:r w:rsidR="006937F4">
        <w:rPr>
          <w:szCs w:val="18"/>
        </w:rPr>
        <w:t>(</w:t>
      </w:r>
      <w:proofErr w:type="gramEnd"/>
      <w:r>
        <w:rPr>
          <w:szCs w:val="18"/>
        </w:rPr>
        <w:t>1</w:t>
      </w:r>
      <w:r w:rsidR="006937F4">
        <w:rPr>
          <w:szCs w:val="18"/>
        </w:rPr>
        <w:t>)</w:t>
      </w:r>
      <w:r w:rsidR="00812FA6">
        <w:rPr>
          <w:szCs w:val="18"/>
        </w:rPr>
        <w:tab/>
      </w:r>
      <w:r w:rsidR="005C3E58">
        <w:rPr>
          <w:szCs w:val="18"/>
        </w:rPr>
        <w:t>31-31</w:t>
      </w:r>
      <w:r w:rsidR="006937F4">
        <w:rPr>
          <w:szCs w:val="18"/>
        </w:rPr>
        <w:tab/>
      </w:r>
    </w:p>
    <w:p w:rsidR="003B0751" w:rsidRDefault="003B0751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Trdat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26)</w:t>
      </w:r>
      <w:r>
        <w:rPr>
          <w:szCs w:val="18"/>
        </w:rPr>
        <w:tab/>
      </w:r>
      <w:r w:rsidR="005C3E58">
        <w:rPr>
          <w:szCs w:val="18"/>
        </w:rPr>
        <w:t>32-57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  <w:r>
        <w:rPr>
          <w:szCs w:val="18"/>
        </w:rPr>
        <w:t>-</w:t>
      </w:r>
      <w:proofErr w:type="spellStart"/>
      <w:r>
        <w:rPr>
          <w:szCs w:val="18"/>
        </w:rPr>
        <w:t>hh.mm.ss.mmmmmm</w:t>
      </w:r>
      <w:proofErr w:type="spellEnd"/>
    </w:p>
    <w:p w:rsidR="003B0751" w:rsidRDefault="003B0751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Namn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36)</w:t>
      </w:r>
      <w:r>
        <w:rPr>
          <w:szCs w:val="18"/>
        </w:rPr>
        <w:tab/>
      </w:r>
      <w:r w:rsidR="005C3E58">
        <w:rPr>
          <w:szCs w:val="18"/>
        </w:rPr>
        <w:t>58-93</w:t>
      </w:r>
    </w:p>
    <w:p w:rsidR="003B0751" w:rsidRDefault="003B0751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5C3E58">
        <w:rPr>
          <w:szCs w:val="18"/>
        </w:rPr>
        <w:t>94-94</w:t>
      </w:r>
    </w:p>
    <w:p w:rsidR="004B6410" w:rsidRDefault="003B0751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Koddat</w:t>
      </w:r>
      <w:proofErr w:type="spellEnd"/>
      <w:r w:rsidR="004B6410" w:rsidRPr="004B6410">
        <w:rPr>
          <w:szCs w:val="18"/>
        </w:rPr>
        <w:tab/>
      </w:r>
      <w:proofErr w:type="gramStart"/>
      <w:r w:rsidR="006937F4">
        <w:rPr>
          <w:szCs w:val="18"/>
        </w:rPr>
        <w:t>A</w:t>
      </w:r>
      <w:r w:rsidR="004B6410" w:rsidRPr="004B6410">
        <w:rPr>
          <w:szCs w:val="18"/>
        </w:rPr>
        <w:t>(</w:t>
      </w:r>
      <w:proofErr w:type="gramEnd"/>
      <w:r w:rsidR="00DC2334">
        <w:rPr>
          <w:szCs w:val="18"/>
        </w:rPr>
        <w:t>10</w:t>
      </w:r>
      <w:r w:rsidR="004B6410" w:rsidRPr="004B6410">
        <w:rPr>
          <w:szCs w:val="18"/>
        </w:rPr>
        <w:t>)</w:t>
      </w:r>
      <w:r w:rsidR="004B6410" w:rsidRPr="004B6410">
        <w:rPr>
          <w:szCs w:val="18"/>
        </w:rPr>
        <w:tab/>
      </w:r>
      <w:r w:rsidR="005C3E58">
        <w:rPr>
          <w:szCs w:val="18"/>
        </w:rPr>
        <w:t>95-104</w:t>
      </w:r>
      <w:r w:rsidR="00B02419">
        <w:rPr>
          <w:szCs w:val="18"/>
        </w:rPr>
        <w:tab/>
      </w:r>
      <w:proofErr w:type="spellStart"/>
      <w:r w:rsidR="00B02419">
        <w:rPr>
          <w:szCs w:val="18"/>
        </w:rPr>
        <w:t>yyyy</w:t>
      </w:r>
      <w:proofErr w:type="spellEnd"/>
      <w:r w:rsidR="006937F4">
        <w:rPr>
          <w:szCs w:val="18"/>
        </w:rPr>
        <w:t>-</w:t>
      </w:r>
      <w:r w:rsidR="00B02419">
        <w:rPr>
          <w:szCs w:val="18"/>
        </w:rPr>
        <w:t>mm</w:t>
      </w:r>
      <w:r w:rsidR="006937F4">
        <w:rPr>
          <w:szCs w:val="18"/>
        </w:rPr>
        <w:t>-</w:t>
      </w:r>
      <w:proofErr w:type="spellStart"/>
      <w:r w:rsidR="00B02419">
        <w:rPr>
          <w:szCs w:val="18"/>
        </w:rPr>
        <w:t>dd</w:t>
      </w:r>
      <w:proofErr w:type="spellEnd"/>
    </w:p>
    <w:p w:rsidR="003B0751" w:rsidRDefault="003B0751" w:rsidP="003B0751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Handl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8)</w:t>
      </w:r>
      <w:r>
        <w:rPr>
          <w:szCs w:val="18"/>
        </w:rPr>
        <w:tab/>
      </w:r>
      <w:r w:rsidR="005C3E58">
        <w:rPr>
          <w:szCs w:val="18"/>
        </w:rPr>
        <w:t>105-112</w:t>
      </w:r>
    </w:p>
    <w:p w:rsidR="007944DB" w:rsidRDefault="007944DB" w:rsidP="007944D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Ant_styr_and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3) +S</w:t>
      </w:r>
      <w:r>
        <w:rPr>
          <w:szCs w:val="18"/>
        </w:rPr>
        <w:tab/>
      </w:r>
      <w:r w:rsidR="005C3E58">
        <w:rPr>
          <w:szCs w:val="18"/>
        </w:rPr>
        <w:t>113-116</w:t>
      </w:r>
    </w:p>
    <w:p w:rsidR="007944DB" w:rsidRDefault="007944DB" w:rsidP="007944DB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Idatkod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5C3E58">
        <w:rPr>
          <w:szCs w:val="18"/>
        </w:rPr>
        <w:t>117-117</w:t>
      </w:r>
    </w:p>
    <w:p w:rsidR="003A5784" w:rsidRDefault="007944DB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Offdatm</w:t>
      </w:r>
      <w:proofErr w:type="spellEnd"/>
      <w:r w:rsidR="003A5784">
        <w:rPr>
          <w:szCs w:val="18"/>
        </w:rPr>
        <w:tab/>
      </w:r>
      <w:proofErr w:type="gramStart"/>
      <w:r w:rsidR="003A5784">
        <w:rPr>
          <w:szCs w:val="18"/>
        </w:rPr>
        <w:t>A</w:t>
      </w:r>
      <w:r w:rsidR="003A5784" w:rsidRPr="004B6410">
        <w:rPr>
          <w:szCs w:val="18"/>
        </w:rPr>
        <w:t>(</w:t>
      </w:r>
      <w:proofErr w:type="gramEnd"/>
      <w:r w:rsidR="00DC2334">
        <w:rPr>
          <w:szCs w:val="18"/>
        </w:rPr>
        <w:t>10</w:t>
      </w:r>
      <w:r w:rsidR="003A5784" w:rsidRPr="004B6410">
        <w:rPr>
          <w:szCs w:val="18"/>
        </w:rPr>
        <w:t>)</w:t>
      </w:r>
      <w:r w:rsidR="003A5784" w:rsidRPr="004B6410">
        <w:rPr>
          <w:szCs w:val="18"/>
        </w:rPr>
        <w:tab/>
      </w:r>
      <w:r w:rsidR="005C3E58">
        <w:rPr>
          <w:szCs w:val="18"/>
        </w:rPr>
        <w:t>118-127</w:t>
      </w:r>
      <w:r w:rsidR="003A5784">
        <w:rPr>
          <w:szCs w:val="18"/>
        </w:rPr>
        <w:tab/>
      </w:r>
      <w:proofErr w:type="spellStart"/>
      <w:r w:rsidR="003A5784">
        <w:rPr>
          <w:szCs w:val="18"/>
        </w:rPr>
        <w:t>yyyy</w:t>
      </w:r>
      <w:proofErr w:type="spellEnd"/>
      <w:r w:rsidR="003A5784">
        <w:rPr>
          <w:szCs w:val="18"/>
        </w:rPr>
        <w:t>-mm-</w:t>
      </w:r>
      <w:proofErr w:type="spellStart"/>
      <w:r w:rsidR="003A5784">
        <w:rPr>
          <w:szCs w:val="18"/>
        </w:rPr>
        <w:t>dd</w:t>
      </w:r>
      <w:proofErr w:type="spellEnd"/>
    </w:p>
    <w:p w:rsidR="00DC2334" w:rsidRDefault="007944DB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Jurdatm</w:t>
      </w:r>
      <w:proofErr w:type="spellEnd"/>
      <w:r w:rsidR="007633DE">
        <w:rPr>
          <w:szCs w:val="18"/>
        </w:rPr>
        <w:tab/>
      </w:r>
      <w:proofErr w:type="gramStart"/>
      <w:r w:rsidR="007633DE">
        <w:rPr>
          <w:szCs w:val="18"/>
        </w:rPr>
        <w:t>A(</w:t>
      </w:r>
      <w:proofErr w:type="gramEnd"/>
      <w:r w:rsidR="007633DE">
        <w:rPr>
          <w:szCs w:val="18"/>
        </w:rPr>
        <w:t>10)</w:t>
      </w:r>
      <w:r w:rsidR="007633DE">
        <w:rPr>
          <w:szCs w:val="18"/>
        </w:rPr>
        <w:tab/>
      </w:r>
      <w:r w:rsidR="005C3E58">
        <w:rPr>
          <w:szCs w:val="18"/>
        </w:rPr>
        <w:t>128-137</w:t>
      </w:r>
      <w:r w:rsidR="007633DE">
        <w:rPr>
          <w:szCs w:val="18"/>
        </w:rPr>
        <w:tab/>
      </w:r>
      <w:proofErr w:type="spellStart"/>
      <w:r w:rsidR="007633DE">
        <w:rPr>
          <w:szCs w:val="18"/>
        </w:rPr>
        <w:t>yyyy</w:t>
      </w:r>
      <w:proofErr w:type="spellEnd"/>
      <w:r w:rsidR="007633DE">
        <w:rPr>
          <w:szCs w:val="18"/>
        </w:rPr>
        <w:t>-mm-</w:t>
      </w:r>
      <w:proofErr w:type="spellStart"/>
      <w:r w:rsidR="007633DE">
        <w:rPr>
          <w:szCs w:val="18"/>
        </w:rPr>
        <w:t>dd</w:t>
      </w:r>
      <w:proofErr w:type="spellEnd"/>
    </w:p>
    <w:p w:rsidR="00081850" w:rsidRDefault="00081850" w:rsidP="0008185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Uppldat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26)</w:t>
      </w:r>
      <w:r>
        <w:rPr>
          <w:szCs w:val="18"/>
        </w:rPr>
        <w:tab/>
      </w:r>
      <w:r w:rsidR="005C3E58">
        <w:rPr>
          <w:szCs w:val="18"/>
        </w:rPr>
        <w:t>138-163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  <w:r>
        <w:rPr>
          <w:szCs w:val="18"/>
        </w:rPr>
        <w:t>-</w:t>
      </w:r>
      <w:proofErr w:type="spellStart"/>
      <w:r>
        <w:rPr>
          <w:szCs w:val="18"/>
        </w:rPr>
        <w:t>hh.mm.ss.mmmmmm</w:t>
      </w:r>
      <w:proofErr w:type="spellEnd"/>
    </w:p>
    <w:p w:rsidR="007633DE" w:rsidRDefault="00081850" w:rsidP="007633D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Ftgtyp</w:t>
      </w:r>
      <w:proofErr w:type="spellEnd"/>
      <w:r w:rsidR="007633DE" w:rsidRPr="004B6410">
        <w:rPr>
          <w:szCs w:val="18"/>
        </w:rPr>
        <w:tab/>
      </w:r>
      <w:proofErr w:type="gramStart"/>
      <w:r w:rsidR="007633DE">
        <w:rPr>
          <w:szCs w:val="18"/>
        </w:rPr>
        <w:t>A</w:t>
      </w:r>
      <w:r w:rsidR="007633DE" w:rsidRPr="004B6410">
        <w:rPr>
          <w:szCs w:val="18"/>
        </w:rPr>
        <w:t>(</w:t>
      </w:r>
      <w:proofErr w:type="gramEnd"/>
      <w:r>
        <w:rPr>
          <w:szCs w:val="18"/>
        </w:rPr>
        <w:t>2</w:t>
      </w:r>
      <w:r w:rsidR="007633DE" w:rsidRPr="004B6410">
        <w:rPr>
          <w:szCs w:val="18"/>
        </w:rPr>
        <w:t>)</w:t>
      </w:r>
      <w:r w:rsidR="007633DE" w:rsidRPr="004B6410">
        <w:rPr>
          <w:szCs w:val="18"/>
        </w:rPr>
        <w:tab/>
      </w:r>
      <w:r w:rsidR="005C3E58">
        <w:rPr>
          <w:szCs w:val="18"/>
        </w:rPr>
        <w:t>164-165</w:t>
      </w:r>
      <w:r w:rsidR="007633DE">
        <w:rPr>
          <w:szCs w:val="18"/>
        </w:rPr>
        <w:tab/>
      </w:r>
    </w:p>
    <w:p w:rsidR="007633DE" w:rsidRDefault="00081850" w:rsidP="007633DE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Ityp</w:t>
      </w:r>
      <w:proofErr w:type="spellEnd"/>
      <w:r w:rsidR="007633DE">
        <w:rPr>
          <w:szCs w:val="18"/>
        </w:rPr>
        <w:tab/>
      </w:r>
      <w:proofErr w:type="gramStart"/>
      <w:r w:rsidR="007633DE">
        <w:rPr>
          <w:szCs w:val="18"/>
        </w:rPr>
        <w:t>A</w:t>
      </w:r>
      <w:r w:rsidR="007633DE" w:rsidRPr="004B6410">
        <w:rPr>
          <w:szCs w:val="18"/>
        </w:rPr>
        <w:t>(</w:t>
      </w:r>
      <w:proofErr w:type="gramEnd"/>
      <w:r>
        <w:rPr>
          <w:szCs w:val="18"/>
        </w:rPr>
        <w:t>2</w:t>
      </w:r>
      <w:r w:rsidR="007633DE" w:rsidRPr="004B6410">
        <w:rPr>
          <w:szCs w:val="18"/>
        </w:rPr>
        <w:t>)</w:t>
      </w:r>
      <w:r w:rsidR="007633DE" w:rsidRPr="004B6410">
        <w:rPr>
          <w:szCs w:val="18"/>
        </w:rPr>
        <w:tab/>
      </w:r>
      <w:r w:rsidR="005C3E58">
        <w:rPr>
          <w:szCs w:val="18"/>
        </w:rPr>
        <w:t>166-167</w:t>
      </w:r>
      <w:r w:rsidR="007633DE">
        <w:rPr>
          <w:szCs w:val="18"/>
        </w:rPr>
        <w:tab/>
      </w:r>
    </w:p>
    <w:p w:rsidR="00831E50" w:rsidRDefault="00081850" w:rsidP="00831E5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Ratsw</w:t>
      </w:r>
      <w:proofErr w:type="spellEnd"/>
      <w:r w:rsidR="00831E50" w:rsidRPr="004B6410">
        <w:rPr>
          <w:szCs w:val="18"/>
        </w:rPr>
        <w:tab/>
      </w:r>
      <w:proofErr w:type="gramStart"/>
      <w:r w:rsidR="00831E50">
        <w:rPr>
          <w:szCs w:val="18"/>
        </w:rPr>
        <w:t>A</w:t>
      </w:r>
      <w:r w:rsidR="00831E50" w:rsidRPr="004B6410">
        <w:rPr>
          <w:szCs w:val="18"/>
        </w:rPr>
        <w:t>(</w:t>
      </w:r>
      <w:proofErr w:type="gramEnd"/>
      <w:r w:rsidR="00831E50">
        <w:rPr>
          <w:szCs w:val="18"/>
        </w:rPr>
        <w:t>1</w:t>
      </w:r>
      <w:r w:rsidR="00831E50" w:rsidRPr="004B6410">
        <w:rPr>
          <w:szCs w:val="18"/>
        </w:rPr>
        <w:t>)</w:t>
      </w:r>
      <w:r w:rsidR="00831E50" w:rsidRPr="004B6410">
        <w:rPr>
          <w:szCs w:val="18"/>
        </w:rPr>
        <w:tab/>
      </w:r>
      <w:r w:rsidR="005C3E58">
        <w:rPr>
          <w:szCs w:val="18"/>
        </w:rPr>
        <w:t>168-168</w:t>
      </w:r>
      <w:r w:rsidR="00831E50">
        <w:rPr>
          <w:szCs w:val="18"/>
        </w:rPr>
        <w:tab/>
      </w:r>
    </w:p>
    <w:p w:rsidR="00831E50" w:rsidRDefault="00081850" w:rsidP="00831E5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Istatus</w:t>
      </w:r>
      <w:proofErr w:type="spellEnd"/>
      <w:r w:rsidR="00831E50">
        <w:rPr>
          <w:szCs w:val="18"/>
        </w:rPr>
        <w:tab/>
        <w:t>A</w:t>
      </w:r>
      <w:r w:rsidR="00831E50" w:rsidRPr="004B6410">
        <w:rPr>
          <w:szCs w:val="18"/>
        </w:rPr>
        <w:t>(</w:t>
      </w:r>
      <w:r w:rsidR="00831E50">
        <w:rPr>
          <w:szCs w:val="18"/>
        </w:rPr>
        <w:t>1</w:t>
      </w:r>
      <w:r w:rsidR="00831E50" w:rsidRPr="004B6410">
        <w:rPr>
          <w:szCs w:val="18"/>
        </w:rPr>
        <w:t>)</w:t>
      </w:r>
      <w:r w:rsidR="00831E50" w:rsidRPr="004B6410">
        <w:rPr>
          <w:szCs w:val="18"/>
        </w:rPr>
        <w:tab/>
      </w:r>
      <w:r w:rsidR="005C3E58">
        <w:rPr>
          <w:szCs w:val="18"/>
        </w:rPr>
        <w:t>169-169</w:t>
      </w:r>
      <w:bookmarkStart w:id="0" w:name="_GoBack"/>
      <w:bookmarkEnd w:id="0"/>
      <w:r w:rsidR="00831E50">
        <w:rPr>
          <w:szCs w:val="18"/>
        </w:rPr>
        <w:tab/>
      </w:r>
    </w:p>
    <w:p w:rsidR="006B2FD9" w:rsidRDefault="00A7688D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Avgdatum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10)</w:t>
      </w:r>
      <w:r>
        <w:rPr>
          <w:szCs w:val="18"/>
        </w:rPr>
        <w:tab/>
      </w:r>
      <w:r w:rsidR="00EA2391">
        <w:rPr>
          <w:szCs w:val="18"/>
        </w:rPr>
        <w:t>170-179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</w:p>
    <w:p w:rsidR="00A7688D" w:rsidRDefault="00A7688D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Namnas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48)</w:t>
      </w:r>
      <w:r>
        <w:rPr>
          <w:szCs w:val="18"/>
        </w:rPr>
        <w:tab/>
      </w:r>
      <w:r w:rsidR="00EA2391">
        <w:rPr>
          <w:szCs w:val="18"/>
        </w:rPr>
        <w:t>180-227</w:t>
      </w:r>
    </w:p>
    <w:p w:rsidR="00A7688D" w:rsidRDefault="00A7688D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Uppl_handl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8)</w:t>
      </w:r>
      <w:r>
        <w:rPr>
          <w:szCs w:val="18"/>
        </w:rPr>
        <w:tab/>
      </w:r>
      <w:r w:rsidR="00EA2391">
        <w:rPr>
          <w:szCs w:val="18"/>
        </w:rPr>
        <w:t>228-235</w:t>
      </w:r>
    </w:p>
    <w:p w:rsidR="00A7688D" w:rsidRDefault="00A7688D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Andr_handl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8)</w:t>
      </w:r>
      <w:r>
        <w:rPr>
          <w:szCs w:val="18"/>
        </w:rPr>
        <w:tab/>
      </w:r>
      <w:r w:rsidR="00EA2391">
        <w:rPr>
          <w:szCs w:val="18"/>
        </w:rPr>
        <w:t>236-243</w:t>
      </w:r>
    </w:p>
    <w:p w:rsidR="00A7688D" w:rsidRDefault="00A7688D" w:rsidP="00A7688D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Uppldat</w:t>
      </w:r>
      <w:r>
        <w:rPr>
          <w:szCs w:val="18"/>
        </w:rPr>
        <w:t>2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26)</w:t>
      </w:r>
      <w:r>
        <w:rPr>
          <w:szCs w:val="18"/>
        </w:rPr>
        <w:tab/>
      </w:r>
      <w:r w:rsidR="00EA2391">
        <w:rPr>
          <w:szCs w:val="18"/>
        </w:rPr>
        <w:t>244-269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  <w:r>
        <w:rPr>
          <w:szCs w:val="18"/>
        </w:rPr>
        <w:t>-</w:t>
      </w:r>
      <w:proofErr w:type="spellStart"/>
      <w:r>
        <w:rPr>
          <w:szCs w:val="18"/>
        </w:rPr>
        <w:t>hh.mm.ss.mmmmmm</w:t>
      </w:r>
      <w:proofErr w:type="spellEnd"/>
    </w:p>
    <w:p w:rsidR="00F0164B" w:rsidRDefault="00F0164B" w:rsidP="00F0164B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Trdat</w:t>
      </w:r>
      <w:r>
        <w:rPr>
          <w:szCs w:val="18"/>
        </w:rPr>
        <w:t>2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26)</w:t>
      </w:r>
      <w:r>
        <w:rPr>
          <w:szCs w:val="18"/>
        </w:rPr>
        <w:tab/>
      </w:r>
      <w:r w:rsidR="00EA2391">
        <w:rPr>
          <w:szCs w:val="18"/>
        </w:rPr>
        <w:t>270-295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  <w:r>
        <w:rPr>
          <w:szCs w:val="18"/>
        </w:rPr>
        <w:t>-</w:t>
      </w:r>
      <w:proofErr w:type="spellStart"/>
      <w:r>
        <w:rPr>
          <w:szCs w:val="18"/>
        </w:rPr>
        <w:t>hh.mm.ss.mmmmmm</w:t>
      </w:r>
      <w:proofErr w:type="spellEnd"/>
    </w:p>
    <w:p w:rsidR="00A7688D" w:rsidRDefault="00F0164B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Santv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EA2391">
        <w:rPr>
          <w:szCs w:val="18"/>
        </w:rPr>
        <w:t>296-301</w:t>
      </w:r>
    </w:p>
    <w:p w:rsidR="00F0164B" w:rsidRDefault="00F0164B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Lantv</w:t>
      </w:r>
      <w:proofErr w:type="spellEnd"/>
      <w:r>
        <w:rPr>
          <w:szCs w:val="18"/>
        </w:rPr>
        <w:t xml:space="preserve"> + sign</w:t>
      </w:r>
      <w:r>
        <w:rPr>
          <w:szCs w:val="18"/>
        </w:rPr>
        <w:tab/>
      </w:r>
      <w:proofErr w:type="gramStart"/>
      <w:r>
        <w:rPr>
          <w:szCs w:val="18"/>
        </w:rPr>
        <w:t>N(</w:t>
      </w:r>
      <w:proofErr w:type="gramEnd"/>
      <w:r>
        <w:rPr>
          <w:szCs w:val="18"/>
        </w:rPr>
        <w:t>5) +S</w:t>
      </w:r>
      <w:r>
        <w:rPr>
          <w:szCs w:val="18"/>
        </w:rPr>
        <w:tab/>
      </w:r>
      <w:r w:rsidR="00EA2391">
        <w:rPr>
          <w:szCs w:val="18"/>
        </w:rPr>
        <w:t>302-307</w:t>
      </w:r>
    </w:p>
    <w:p w:rsidR="00F0164B" w:rsidRDefault="00F0164B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proofErr w:type="spellStart"/>
      <w:r>
        <w:rPr>
          <w:szCs w:val="18"/>
        </w:rPr>
        <w:t>Funkkod</w:t>
      </w:r>
      <w:proofErr w:type="spellEnd"/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1)</w:t>
      </w:r>
      <w:r>
        <w:rPr>
          <w:szCs w:val="18"/>
        </w:rPr>
        <w:tab/>
      </w:r>
      <w:r w:rsidR="00EA2391">
        <w:rPr>
          <w:szCs w:val="18"/>
        </w:rPr>
        <w:t>308-308</w:t>
      </w:r>
    </w:p>
    <w:p w:rsidR="00F0164B" w:rsidRDefault="00F0164B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Aktkod1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4)</w:t>
      </w:r>
      <w:r>
        <w:rPr>
          <w:szCs w:val="18"/>
        </w:rPr>
        <w:tab/>
      </w:r>
      <w:r w:rsidR="00EA2391">
        <w:rPr>
          <w:szCs w:val="18"/>
        </w:rPr>
        <w:t>309-312</w:t>
      </w:r>
    </w:p>
    <w:p w:rsidR="00F0164B" w:rsidRDefault="00F0164B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Aktdat1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10)</w:t>
      </w:r>
      <w:r>
        <w:rPr>
          <w:szCs w:val="18"/>
        </w:rPr>
        <w:tab/>
      </w:r>
      <w:r w:rsidR="00EA2391">
        <w:rPr>
          <w:szCs w:val="18"/>
        </w:rPr>
        <w:t>313-322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</w:p>
    <w:p w:rsidR="00F0164B" w:rsidRDefault="00F0164B" w:rsidP="00F0164B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lastRenderedPageBreak/>
        <w:t>Aktkod</w:t>
      </w:r>
      <w:r>
        <w:rPr>
          <w:szCs w:val="18"/>
        </w:rPr>
        <w:t>2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4)</w:t>
      </w:r>
      <w:r>
        <w:rPr>
          <w:szCs w:val="18"/>
        </w:rPr>
        <w:tab/>
      </w:r>
      <w:r w:rsidR="00EA2391">
        <w:rPr>
          <w:szCs w:val="18"/>
        </w:rPr>
        <w:t>323-3</w:t>
      </w:r>
      <w:r w:rsidR="0004020F">
        <w:rPr>
          <w:szCs w:val="18"/>
        </w:rPr>
        <w:t>26</w:t>
      </w:r>
    </w:p>
    <w:p w:rsidR="00F0164B" w:rsidRDefault="00F0164B" w:rsidP="00F0164B">
      <w:pPr>
        <w:tabs>
          <w:tab w:val="left" w:pos="2552"/>
          <w:tab w:val="right" w:pos="4253"/>
          <w:tab w:val="left" w:pos="4536"/>
        </w:tabs>
        <w:rPr>
          <w:szCs w:val="18"/>
        </w:rPr>
      </w:pPr>
      <w:r>
        <w:rPr>
          <w:szCs w:val="18"/>
        </w:rPr>
        <w:t>Aktdat</w:t>
      </w:r>
      <w:r>
        <w:rPr>
          <w:szCs w:val="18"/>
        </w:rPr>
        <w:t>2</w:t>
      </w:r>
      <w:r>
        <w:rPr>
          <w:szCs w:val="18"/>
        </w:rPr>
        <w:tab/>
      </w:r>
      <w:proofErr w:type="gramStart"/>
      <w:r>
        <w:rPr>
          <w:szCs w:val="18"/>
        </w:rPr>
        <w:t>A(</w:t>
      </w:r>
      <w:proofErr w:type="gramEnd"/>
      <w:r>
        <w:rPr>
          <w:szCs w:val="18"/>
        </w:rPr>
        <w:t>10)</w:t>
      </w:r>
      <w:r>
        <w:rPr>
          <w:szCs w:val="18"/>
        </w:rPr>
        <w:tab/>
      </w:r>
      <w:r w:rsidR="00EA2391">
        <w:rPr>
          <w:szCs w:val="18"/>
        </w:rPr>
        <w:t>3</w:t>
      </w:r>
      <w:r w:rsidR="0004020F">
        <w:rPr>
          <w:szCs w:val="18"/>
        </w:rPr>
        <w:t>27</w:t>
      </w:r>
      <w:r w:rsidR="00EA2391">
        <w:rPr>
          <w:szCs w:val="18"/>
        </w:rPr>
        <w:t>-</w:t>
      </w:r>
      <w:r w:rsidR="0004020F">
        <w:rPr>
          <w:szCs w:val="18"/>
        </w:rPr>
        <w:t>336</w:t>
      </w:r>
      <w:r>
        <w:rPr>
          <w:szCs w:val="18"/>
        </w:rPr>
        <w:tab/>
      </w:r>
      <w:proofErr w:type="spellStart"/>
      <w:r>
        <w:rPr>
          <w:szCs w:val="18"/>
        </w:rPr>
        <w:t>yyyy</w:t>
      </w:r>
      <w:proofErr w:type="spellEnd"/>
      <w:r>
        <w:rPr>
          <w:szCs w:val="18"/>
        </w:rPr>
        <w:t>-mm-</w:t>
      </w:r>
      <w:proofErr w:type="spellStart"/>
      <w:r>
        <w:rPr>
          <w:szCs w:val="18"/>
        </w:rPr>
        <w:t>dd</w:t>
      </w:r>
      <w:proofErr w:type="spellEnd"/>
    </w:p>
    <w:p w:rsidR="00F0164B" w:rsidRPr="004B6410" w:rsidRDefault="00F0164B" w:rsidP="004B6410">
      <w:pPr>
        <w:tabs>
          <w:tab w:val="left" w:pos="2552"/>
          <w:tab w:val="right" w:pos="4253"/>
          <w:tab w:val="left" w:pos="4536"/>
        </w:tabs>
        <w:rPr>
          <w:szCs w:val="18"/>
        </w:rPr>
      </w:pPr>
    </w:p>
    <w:sectPr w:rsidR="00F0164B" w:rsidRPr="004B6410">
      <w:headerReference w:type="default" r:id="rId8"/>
      <w:footerReference w:type="default" r:id="rId9"/>
      <w:pgSz w:w="11906" w:h="16838"/>
      <w:pgMar w:top="1701" w:right="1133" w:bottom="1701" w:left="1418" w:header="720" w:footer="49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9BE" w:rsidRDefault="00A459BE">
      <w:pPr>
        <w:spacing w:after="0"/>
      </w:pPr>
      <w:r>
        <w:separator/>
      </w:r>
    </w:p>
  </w:endnote>
  <w:endnote w:type="continuationSeparator" w:id="0">
    <w:p w:rsidR="00A459BE" w:rsidRDefault="00A459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Pr="00C210B4" w:rsidRDefault="00A459BE" w:rsidP="00CE496B">
    <w:pPr>
      <w:pStyle w:val="Sidfot"/>
    </w:pPr>
    <w:bookmarkStart w:id="2" w:name="LDocument"/>
    <w:r w:rsidRPr="00C210B4">
      <w:t>Document:</w:t>
    </w:r>
    <w:bookmarkEnd w:id="2"/>
    <w:r w:rsidRPr="00C210B4">
      <w:tab/>
    </w:r>
    <w:r w:rsidR="000A0D20">
      <w:fldChar w:fldCharType="begin"/>
    </w:r>
    <w:r w:rsidR="000A0D20" w:rsidRPr="00C210B4">
      <w:instrText xml:space="preserve"> FILENAME   \* MERGEFORMAT </w:instrText>
    </w:r>
    <w:r w:rsidR="000A0D20">
      <w:fldChar w:fldCharType="separate"/>
    </w:r>
    <w:r w:rsidR="00061D11">
      <w:rPr>
        <w:noProof/>
      </w:rPr>
      <w:t>Record layout ACIN.INTR40 test data to DB2</w:t>
    </w:r>
    <w:r w:rsidR="000A0D20">
      <w:rPr>
        <w:noProof/>
      </w:rPr>
      <w:fldChar w:fldCharType="end"/>
    </w:r>
    <w:r w:rsidRPr="00C210B4">
      <w:tab/>
    </w:r>
    <w:bookmarkStart w:id="3" w:name="LDate"/>
    <w:r w:rsidRPr="00C210B4">
      <w:t>Date:</w:t>
    </w:r>
    <w:bookmarkEnd w:id="3"/>
    <w:r w:rsidRPr="00C210B4">
      <w:t xml:space="preserve">  </w:t>
    </w:r>
    <w:bookmarkStart w:id="4" w:name="prop_Date"/>
    <w:r w:rsidRPr="00C210B4">
      <w:t>201</w:t>
    </w:r>
    <w:r w:rsidR="00665A56" w:rsidRPr="00C210B4">
      <w:t>5</w:t>
    </w:r>
    <w:r w:rsidRPr="00C210B4">
      <w:t>-</w:t>
    </w:r>
    <w:r w:rsidR="00665A56" w:rsidRPr="00C210B4">
      <w:t>0</w:t>
    </w:r>
    <w:r w:rsidR="000001DF">
      <w:t>7</w:t>
    </w:r>
    <w:r w:rsidRPr="00C210B4">
      <w:t>-</w:t>
    </w:r>
    <w:bookmarkEnd w:id="4"/>
    <w:r w:rsidR="003A5784">
      <w:t>13</w:t>
    </w:r>
    <w:r w:rsidRPr="00C210B4">
      <w:br/>
    </w:r>
    <w:bookmarkStart w:id="5" w:name="LPath"/>
    <w:r w:rsidRPr="00C210B4">
      <w:t>Path:</w:t>
    </w:r>
    <w:bookmarkEnd w:id="5"/>
    <w:r w:rsidRPr="00C210B4">
      <w:tab/>
    </w:r>
    <w:r w:rsidRPr="00C210B4">
      <w:tab/>
    </w:r>
    <w:bookmarkStart w:id="6" w:name="LVersion"/>
    <w:r w:rsidRPr="00C210B4">
      <w:t>Version:</w:t>
    </w:r>
    <w:bookmarkEnd w:id="6"/>
    <w:r w:rsidRPr="00C210B4">
      <w:t xml:space="preserve">  </w:t>
    </w:r>
    <w:bookmarkStart w:id="7" w:name="prop_Version"/>
    <w:r w:rsidRPr="00C210B4">
      <w:t>V</w:t>
    </w:r>
    <w:r w:rsidR="00462E22">
      <w:t>1</w:t>
    </w:r>
    <w:r w:rsidRPr="00C210B4">
      <w:t>.0.0A</w:t>
    </w:r>
    <w:bookmarkEnd w:id="7"/>
    <w:r w:rsidRPr="00C210B4">
      <w:br/>
    </w:r>
    <w:bookmarkStart w:id="8" w:name="LArchive"/>
    <w:bookmarkEnd w:id="8"/>
    <w:r w:rsidRPr="00C210B4">
      <w:tab/>
    </w:r>
    <w:bookmarkStart w:id="9" w:name="prop_Archive"/>
    <w:bookmarkEnd w:id="9"/>
    <w:r w:rsidRPr="00C210B4">
      <w:tab/>
    </w:r>
    <w:bookmarkStart w:id="10" w:name="LStatus"/>
    <w:r w:rsidRPr="00C210B4">
      <w:t>Status:</w:t>
    </w:r>
    <w:bookmarkEnd w:id="10"/>
    <w:r w:rsidRPr="00C210B4">
      <w:t xml:space="preserve">  </w:t>
    </w:r>
    <w:bookmarkStart w:id="11" w:name="prop_Status"/>
    <w:r w:rsidRPr="00C210B4">
      <w:t>Draft</w:t>
    </w:r>
    <w:bookmarkEnd w:id="11"/>
    <w:r w:rsidRPr="00C210B4">
      <w:br/>
    </w:r>
    <w:bookmarkStart w:id="12" w:name="LOwner"/>
    <w:r w:rsidRPr="00C210B4">
      <w:t>Owner:</w:t>
    </w:r>
    <w:bookmarkEnd w:id="12"/>
    <w:r w:rsidRPr="00C210B4">
      <w:tab/>
      <w:t>Per Larsson</w:t>
    </w:r>
    <w:r w:rsidRPr="00C210B4">
      <w:tab/>
    </w:r>
    <w:bookmarkStart w:id="13" w:name="TPage"/>
    <w:r w:rsidRPr="00C210B4">
      <w:t>Page:</w:t>
    </w:r>
    <w:bookmarkEnd w:id="13"/>
    <w:r w:rsidRPr="00C210B4">
      <w:t xml:space="preserve">  </w:t>
    </w:r>
    <w:r>
      <w:rPr>
        <w:rStyle w:val="Sidnummer"/>
      </w:rPr>
      <w:fldChar w:fldCharType="begin"/>
    </w:r>
    <w:r w:rsidRPr="00C210B4">
      <w:rPr>
        <w:rStyle w:val="Sidnummer"/>
      </w:rPr>
      <w:instrText xml:space="preserve"> PAGE </w:instrText>
    </w:r>
    <w:r>
      <w:rPr>
        <w:rStyle w:val="Sidnummer"/>
      </w:rPr>
      <w:fldChar w:fldCharType="separate"/>
    </w:r>
    <w:r w:rsidR="008337ED">
      <w:rPr>
        <w:rStyle w:val="Sidnummer"/>
        <w:noProof/>
      </w:rPr>
      <w:t>2</w:t>
    </w:r>
    <w:r>
      <w:rPr>
        <w:rStyle w:val="Sidnummer"/>
      </w:rPr>
      <w:fldChar w:fldCharType="end"/>
    </w:r>
    <w:r w:rsidRPr="00C210B4">
      <w:t xml:space="preserve"> </w:t>
    </w:r>
    <w:bookmarkStart w:id="14" w:name="TOf"/>
    <w:proofErr w:type="gramStart"/>
    <w:r w:rsidRPr="00C210B4">
      <w:t>of</w:t>
    </w:r>
    <w:bookmarkEnd w:id="14"/>
    <w:r w:rsidRPr="00C210B4">
      <w:t xml:space="preserve"> </w:t>
    </w:r>
    <w:r w:rsidR="00F0734B" w:rsidRPr="00C210B4">
      <w:t xml:space="preserve"> </w:t>
    </w:r>
    <w:proofErr w:type="gramEnd"/>
    <w:r>
      <w:fldChar w:fldCharType="begin"/>
    </w:r>
    <w:r w:rsidRPr="00C210B4">
      <w:instrText xml:space="preserve"> NUMPAGES </w:instrText>
    </w:r>
    <w:r>
      <w:fldChar w:fldCharType="separate"/>
    </w:r>
    <w:r w:rsidR="008337ED">
      <w:rPr>
        <w:noProof/>
      </w:rPr>
      <w:t>2</w:t>
    </w:r>
    <w:r>
      <w:fldChar w:fldCharType="end"/>
    </w:r>
  </w:p>
  <w:p w:rsidR="00A459BE" w:rsidRDefault="00A459BE" w:rsidP="00C41919">
    <w:pPr>
      <w:pStyle w:val="SubFooter"/>
      <w:tabs>
        <w:tab w:val="left" w:pos="7938"/>
      </w:tabs>
      <w:rPr>
        <w:sz w:val="16"/>
      </w:rPr>
    </w:pPr>
    <w:bookmarkStart w:id="15" w:name="LSubject"/>
    <w:r>
      <w:rPr>
        <w:sz w:val="16"/>
      </w:rPr>
      <w:t>Subject:</w:t>
    </w:r>
    <w:bookmarkEnd w:id="15"/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9BE" w:rsidRDefault="00A459BE">
      <w:pPr>
        <w:spacing w:after="0"/>
      </w:pPr>
      <w:r>
        <w:separator/>
      </w:r>
    </w:p>
  </w:footnote>
  <w:footnote w:type="continuationSeparator" w:id="0">
    <w:p w:rsidR="00A459BE" w:rsidRDefault="00A459B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9BE" w:rsidRDefault="00884D90" w:rsidP="00FF6A5B">
    <w:pPr>
      <w:framePr w:w="1247" w:h="734" w:wrap="around" w:vAnchor="text" w:hAnchor="page" w:x="1462" w:y="1"/>
    </w:pPr>
    <w:bookmarkStart w:id="1" w:name="prop_Logo"/>
    <w:r>
      <w:rPr>
        <w:noProof/>
        <w:lang w:val="sv-SE" w:eastAsia="sv-SE"/>
      </w:rPr>
      <w:drawing>
        <wp:inline distT="0" distB="0" distL="0" distR="0" wp14:anchorId="633CD8DB" wp14:editId="30582319">
          <wp:extent cx="736416" cy="295275"/>
          <wp:effectExtent l="0" t="0" r="6985" b="0"/>
          <wp:docPr id="1" name="Bildobjekt 1" descr="H:\Per temp\Bisnod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:\Per temp\Bisnod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53" cy="303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1"/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</w:p>
  <w:p w:rsidR="00A459BE" w:rsidRDefault="00A459BE" w:rsidP="00785185">
    <w:pPr>
      <w:pStyle w:val="Sidhuvud"/>
      <w:tabs>
        <w:tab w:val="clear" w:pos="4678"/>
        <w:tab w:val="right" w:pos="9355"/>
      </w:tabs>
      <w:ind w:right="-1" w:firstLine="1418"/>
      <w:jc w:val="center"/>
      <w:rPr>
        <w:b/>
        <w:sz w:val="24"/>
      </w:rPr>
    </w:pPr>
    <w:r>
      <w:rPr>
        <w:b/>
        <w:sz w:val="24"/>
      </w:rPr>
      <w:t xml:space="preserve">                  </w:t>
    </w:r>
    <w:r w:rsidR="0098617F">
      <w:rPr>
        <w:b/>
        <w:sz w:val="24"/>
      </w:rPr>
      <w:t xml:space="preserve">Record layout </w:t>
    </w:r>
    <w:r w:rsidR="00E31309">
      <w:rPr>
        <w:b/>
        <w:sz w:val="24"/>
      </w:rPr>
      <w:t>AC</w:t>
    </w:r>
    <w:r w:rsidR="00462E22">
      <w:rPr>
        <w:b/>
        <w:sz w:val="24"/>
      </w:rPr>
      <w:t>IN</w:t>
    </w:r>
    <w:r w:rsidR="00E31309">
      <w:rPr>
        <w:b/>
        <w:sz w:val="24"/>
      </w:rPr>
      <w:t>.</w:t>
    </w:r>
    <w:r w:rsidR="00462E22">
      <w:rPr>
        <w:b/>
        <w:sz w:val="24"/>
      </w:rPr>
      <w:t>INTR</w:t>
    </w:r>
    <w:r w:rsidR="00061D11">
      <w:rPr>
        <w:b/>
        <w:sz w:val="24"/>
      </w:rPr>
      <w:t>4</w:t>
    </w:r>
    <w:r w:rsidR="00462E22">
      <w:rPr>
        <w:b/>
        <w:sz w:val="24"/>
      </w:rPr>
      <w:t>0</w:t>
    </w:r>
    <w:r w:rsidR="00E31309">
      <w:rPr>
        <w:b/>
        <w:sz w:val="24"/>
      </w:rPr>
      <w:t xml:space="preserve"> test data</w:t>
    </w:r>
    <w:r w:rsidR="00B91899">
      <w:rPr>
        <w:b/>
        <w:sz w:val="24"/>
      </w:rPr>
      <w:t xml:space="preserve"> to DB2</w:t>
    </w:r>
    <w:r>
      <w:rPr>
        <w:b/>
        <w:sz w:val="2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308CE4"/>
    <w:lvl w:ilvl="0">
      <w:start w:val="1"/>
      <w:numFmt w:val="decimal"/>
      <w:pStyle w:val="Rubrik1"/>
      <w:lvlText w:val="%1."/>
      <w:legacy w:legacy="1" w:legacySpace="144" w:legacyIndent="0"/>
      <w:lvlJc w:val="left"/>
    </w:lvl>
    <w:lvl w:ilvl="1">
      <w:start w:val="1"/>
      <w:numFmt w:val="decimal"/>
      <w:pStyle w:val="Rubrik2"/>
      <w:lvlText w:val="%1.%2"/>
      <w:legacy w:legacy="1" w:legacySpace="144" w:legacyIndent="0"/>
      <w:lvlJc w:val="left"/>
    </w:lvl>
    <w:lvl w:ilvl="2">
      <w:start w:val="1"/>
      <w:numFmt w:val="decimal"/>
      <w:pStyle w:val="Rubrik3"/>
      <w:lvlText w:val="%1.%2.%3"/>
      <w:legacy w:legacy="1" w:legacySpace="144" w:legacyIndent="0"/>
      <w:lvlJc w:val="left"/>
    </w:lvl>
    <w:lvl w:ilvl="3">
      <w:start w:val="1"/>
      <w:numFmt w:val="decimal"/>
      <w:pStyle w:val="Rubrik4"/>
      <w:lvlText w:val="%1.%2.%3.%4"/>
      <w:legacy w:legacy="1" w:legacySpace="144" w:legacyIndent="0"/>
      <w:lvlJc w:val="left"/>
    </w:lvl>
    <w:lvl w:ilvl="4">
      <w:start w:val="1"/>
      <w:numFmt w:val="decimal"/>
      <w:pStyle w:val="Rubrik5"/>
      <w:lvlText w:val="%1.%2.%3.%4.%5"/>
      <w:legacy w:legacy="1" w:legacySpace="144" w:legacyIndent="0"/>
      <w:lvlJc w:val="left"/>
    </w:lvl>
    <w:lvl w:ilvl="5">
      <w:start w:val="1"/>
      <w:numFmt w:val="decimal"/>
      <w:pStyle w:val="Rubrik6"/>
      <w:lvlText w:val="%1.%2.%3.%4.%5.%6"/>
      <w:legacy w:legacy="1" w:legacySpace="144" w:legacyIndent="0"/>
      <w:lvlJc w:val="left"/>
    </w:lvl>
    <w:lvl w:ilvl="6">
      <w:start w:val="1"/>
      <w:numFmt w:val="decimal"/>
      <w:pStyle w:val="Rubrik7"/>
      <w:lvlText w:val="%1.%2.%3.%4.%5.%6.%7"/>
      <w:legacy w:legacy="1" w:legacySpace="144" w:legacyIndent="0"/>
      <w:lvlJc w:val="left"/>
    </w:lvl>
    <w:lvl w:ilvl="7">
      <w:start w:val="1"/>
      <w:numFmt w:val="decimal"/>
      <w:pStyle w:val="Rubrik8"/>
      <w:lvlText w:val="%1.%2.%3.%4.%5.%6.%7.%8"/>
      <w:legacy w:legacy="1" w:legacySpace="144" w:legacyIndent="0"/>
      <w:lvlJc w:val="left"/>
    </w:lvl>
    <w:lvl w:ilvl="8">
      <w:start w:val="1"/>
      <w:numFmt w:val="decimal"/>
      <w:pStyle w:val="Rubri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6E71A0"/>
    <w:multiLevelType w:val="hybridMultilevel"/>
    <w:tmpl w:val="4BD6BE00"/>
    <w:lvl w:ilvl="0" w:tplc="DEBA03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574D3"/>
    <w:multiLevelType w:val="hybridMultilevel"/>
    <w:tmpl w:val="A36003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97685"/>
    <w:multiLevelType w:val="hybridMultilevel"/>
    <w:tmpl w:val="33EA0F5C"/>
    <w:lvl w:ilvl="0" w:tplc="7A30194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0007E"/>
    <w:multiLevelType w:val="hybridMultilevel"/>
    <w:tmpl w:val="658E6872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B38B5"/>
    <w:multiLevelType w:val="hybridMultilevel"/>
    <w:tmpl w:val="5FC80F08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ateSequence" w:val="ymd"/>
    <w:docVar w:name="ID" w:val="GSA114"/>
    <w:docVar w:name="Language" w:val="UK"/>
    <w:docVar w:name="MonthNo" w:val="4"/>
    <w:docVar w:name="Version" w:val="2.0.0"/>
  </w:docVars>
  <w:rsids>
    <w:rsidRoot w:val="00F25320"/>
    <w:rsid w:val="000001DF"/>
    <w:rsid w:val="000019F2"/>
    <w:rsid w:val="00002CA8"/>
    <w:rsid w:val="000041BB"/>
    <w:rsid w:val="000044BB"/>
    <w:rsid w:val="00005352"/>
    <w:rsid w:val="00005A00"/>
    <w:rsid w:val="000065E5"/>
    <w:rsid w:val="00006880"/>
    <w:rsid w:val="00007B6A"/>
    <w:rsid w:val="00010A2F"/>
    <w:rsid w:val="00010DE6"/>
    <w:rsid w:val="00011C65"/>
    <w:rsid w:val="000124AE"/>
    <w:rsid w:val="00014FFF"/>
    <w:rsid w:val="00020AE8"/>
    <w:rsid w:val="00020E7C"/>
    <w:rsid w:val="00020FAE"/>
    <w:rsid w:val="00021850"/>
    <w:rsid w:val="00021F52"/>
    <w:rsid w:val="00023C62"/>
    <w:rsid w:val="00025B18"/>
    <w:rsid w:val="00026286"/>
    <w:rsid w:val="000272E9"/>
    <w:rsid w:val="0003032E"/>
    <w:rsid w:val="00031FC4"/>
    <w:rsid w:val="000322BA"/>
    <w:rsid w:val="00032C44"/>
    <w:rsid w:val="000339D7"/>
    <w:rsid w:val="00033AA8"/>
    <w:rsid w:val="000348A3"/>
    <w:rsid w:val="00037CD2"/>
    <w:rsid w:val="0004020F"/>
    <w:rsid w:val="000403F2"/>
    <w:rsid w:val="00040CA6"/>
    <w:rsid w:val="00041442"/>
    <w:rsid w:val="00041A05"/>
    <w:rsid w:val="00041A8A"/>
    <w:rsid w:val="00041E9D"/>
    <w:rsid w:val="0004370A"/>
    <w:rsid w:val="00043BA6"/>
    <w:rsid w:val="00044863"/>
    <w:rsid w:val="00044F29"/>
    <w:rsid w:val="000469BC"/>
    <w:rsid w:val="00046AB5"/>
    <w:rsid w:val="00050423"/>
    <w:rsid w:val="0005158D"/>
    <w:rsid w:val="000516AE"/>
    <w:rsid w:val="00052227"/>
    <w:rsid w:val="00053ED2"/>
    <w:rsid w:val="00055176"/>
    <w:rsid w:val="00056421"/>
    <w:rsid w:val="00056BBF"/>
    <w:rsid w:val="000579F9"/>
    <w:rsid w:val="00060889"/>
    <w:rsid w:val="0006122F"/>
    <w:rsid w:val="000617FE"/>
    <w:rsid w:val="00061D11"/>
    <w:rsid w:val="0006235B"/>
    <w:rsid w:val="00063D21"/>
    <w:rsid w:val="000640D0"/>
    <w:rsid w:val="000641FE"/>
    <w:rsid w:val="0006554C"/>
    <w:rsid w:val="0007103E"/>
    <w:rsid w:val="00071B30"/>
    <w:rsid w:val="00071DFA"/>
    <w:rsid w:val="00075157"/>
    <w:rsid w:val="0007631E"/>
    <w:rsid w:val="00077D60"/>
    <w:rsid w:val="0008017C"/>
    <w:rsid w:val="00081850"/>
    <w:rsid w:val="00082F07"/>
    <w:rsid w:val="00082F6A"/>
    <w:rsid w:val="000833A5"/>
    <w:rsid w:val="000856B4"/>
    <w:rsid w:val="000873B0"/>
    <w:rsid w:val="000874F7"/>
    <w:rsid w:val="00087A51"/>
    <w:rsid w:val="0009094B"/>
    <w:rsid w:val="0009221F"/>
    <w:rsid w:val="00092793"/>
    <w:rsid w:val="00092D9E"/>
    <w:rsid w:val="000935F8"/>
    <w:rsid w:val="00094EC0"/>
    <w:rsid w:val="00095425"/>
    <w:rsid w:val="00095C1D"/>
    <w:rsid w:val="00096403"/>
    <w:rsid w:val="000A0714"/>
    <w:rsid w:val="000A0D20"/>
    <w:rsid w:val="000A2540"/>
    <w:rsid w:val="000A4E8E"/>
    <w:rsid w:val="000A6190"/>
    <w:rsid w:val="000A65A7"/>
    <w:rsid w:val="000A7088"/>
    <w:rsid w:val="000B53F4"/>
    <w:rsid w:val="000B5BF5"/>
    <w:rsid w:val="000B642E"/>
    <w:rsid w:val="000C109B"/>
    <w:rsid w:val="000C1123"/>
    <w:rsid w:val="000C1A23"/>
    <w:rsid w:val="000C2492"/>
    <w:rsid w:val="000C2C84"/>
    <w:rsid w:val="000C2D4A"/>
    <w:rsid w:val="000C4947"/>
    <w:rsid w:val="000C5026"/>
    <w:rsid w:val="000C51DA"/>
    <w:rsid w:val="000C572A"/>
    <w:rsid w:val="000C68D7"/>
    <w:rsid w:val="000D202F"/>
    <w:rsid w:val="000D33D0"/>
    <w:rsid w:val="000D4B4E"/>
    <w:rsid w:val="000D4C52"/>
    <w:rsid w:val="000D535C"/>
    <w:rsid w:val="000D6100"/>
    <w:rsid w:val="000D7E4D"/>
    <w:rsid w:val="000E0858"/>
    <w:rsid w:val="000E0B68"/>
    <w:rsid w:val="000E1701"/>
    <w:rsid w:val="000E2F20"/>
    <w:rsid w:val="000E45B3"/>
    <w:rsid w:val="000E4D87"/>
    <w:rsid w:val="000F019C"/>
    <w:rsid w:val="000F4D56"/>
    <w:rsid w:val="000F566B"/>
    <w:rsid w:val="000F689A"/>
    <w:rsid w:val="000F78C8"/>
    <w:rsid w:val="00100EC5"/>
    <w:rsid w:val="001018E3"/>
    <w:rsid w:val="0010257C"/>
    <w:rsid w:val="0010442C"/>
    <w:rsid w:val="00106C7D"/>
    <w:rsid w:val="00107164"/>
    <w:rsid w:val="00111C27"/>
    <w:rsid w:val="00111FF2"/>
    <w:rsid w:val="00112CE9"/>
    <w:rsid w:val="00112E88"/>
    <w:rsid w:val="00115DAA"/>
    <w:rsid w:val="001164AE"/>
    <w:rsid w:val="00117864"/>
    <w:rsid w:val="00120C4B"/>
    <w:rsid w:val="00122A33"/>
    <w:rsid w:val="00122DB0"/>
    <w:rsid w:val="00123E5C"/>
    <w:rsid w:val="00124B8D"/>
    <w:rsid w:val="00125F03"/>
    <w:rsid w:val="001267CA"/>
    <w:rsid w:val="00127C04"/>
    <w:rsid w:val="00130C84"/>
    <w:rsid w:val="00130E85"/>
    <w:rsid w:val="001361A7"/>
    <w:rsid w:val="00136BB8"/>
    <w:rsid w:val="00140BEF"/>
    <w:rsid w:val="00142604"/>
    <w:rsid w:val="0014342A"/>
    <w:rsid w:val="001439B0"/>
    <w:rsid w:val="00150EC1"/>
    <w:rsid w:val="0015139F"/>
    <w:rsid w:val="00156DED"/>
    <w:rsid w:val="0016008A"/>
    <w:rsid w:val="00160720"/>
    <w:rsid w:val="00160EAF"/>
    <w:rsid w:val="00161195"/>
    <w:rsid w:val="00162823"/>
    <w:rsid w:val="00164FE6"/>
    <w:rsid w:val="00166A62"/>
    <w:rsid w:val="00166AEC"/>
    <w:rsid w:val="00166CA9"/>
    <w:rsid w:val="0016712C"/>
    <w:rsid w:val="001709FA"/>
    <w:rsid w:val="00170D7A"/>
    <w:rsid w:val="00172212"/>
    <w:rsid w:val="0017271E"/>
    <w:rsid w:val="00172F20"/>
    <w:rsid w:val="00177DD2"/>
    <w:rsid w:val="001816C0"/>
    <w:rsid w:val="0018188F"/>
    <w:rsid w:val="00182091"/>
    <w:rsid w:val="00182A5C"/>
    <w:rsid w:val="00183B89"/>
    <w:rsid w:val="00184857"/>
    <w:rsid w:val="001857E7"/>
    <w:rsid w:val="00186A8E"/>
    <w:rsid w:val="00186BB0"/>
    <w:rsid w:val="00186D8E"/>
    <w:rsid w:val="00186D94"/>
    <w:rsid w:val="001879A2"/>
    <w:rsid w:val="00187EC1"/>
    <w:rsid w:val="00190C9E"/>
    <w:rsid w:val="00192132"/>
    <w:rsid w:val="00192A17"/>
    <w:rsid w:val="00192EFA"/>
    <w:rsid w:val="0019383A"/>
    <w:rsid w:val="00196185"/>
    <w:rsid w:val="001A0D8C"/>
    <w:rsid w:val="001A2A6F"/>
    <w:rsid w:val="001A3879"/>
    <w:rsid w:val="001A3BF5"/>
    <w:rsid w:val="001A5646"/>
    <w:rsid w:val="001A5F39"/>
    <w:rsid w:val="001A65A7"/>
    <w:rsid w:val="001A6BEA"/>
    <w:rsid w:val="001A6C81"/>
    <w:rsid w:val="001B1AAE"/>
    <w:rsid w:val="001B2319"/>
    <w:rsid w:val="001B27F7"/>
    <w:rsid w:val="001B38B9"/>
    <w:rsid w:val="001B3D6D"/>
    <w:rsid w:val="001B462A"/>
    <w:rsid w:val="001B5819"/>
    <w:rsid w:val="001B62EE"/>
    <w:rsid w:val="001B67C2"/>
    <w:rsid w:val="001B76E9"/>
    <w:rsid w:val="001C3D4E"/>
    <w:rsid w:val="001C4245"/>
    <w:rsid w:val="001C4D11"/>
    <w:rsid w:val="001C5CD2"/>
    <w:rsid w:val="001C666E"/>
    <w:rsid w:val="001D0302"/>
    <w:rsid w:val="001D0B24"/>
    <w:rsid w:val="001D1457"/>
    <w:rsid w:val="001D4CA5"/>
    <w:rsid w:val="001D5FDD"/>
    <w:rsid w:val="001D7210"/>
    <w:rsid w:val="001E38F3"/>
    <w:rsid w:val="001E554E"/>
    <w:rsid w:val="001E56E7"/>
    <w:rsid w:val="001E6981"/>
    <w:rsid w:val="001E6F23"/>
    <w:rsid w:val="001E6F5A"/>
    <w:rsid w:val="001E7803"/>
    <w:rsid w:val="001F14D0"/>
    <w:rsid w:val="001F38EB"/>
    <w:rsid w:val="001F3EBC"/>
    <w:rsid w:val="001F4D64"/>
    <w:rsid w:val="001F4F0B"/>
    <w:rsid w:val="001F5447"/>
    <w:rsid w:val="001F5543"/>
    <w:rsid w:val="001F66D2"/>
    <w:rsid w:val="001F7A3B"/>
    <w:rsid w:val="00203259"/>
    <w:rsid w:val="00204D97"/>
    <w:rsid w:val="00205172"/>
    <w:rsid w:val="00207B3C"/>
    <w:rsid w:val="00210BFE"/>
    <w:rsid w:val="00211573"/>
    <w:rsid w:val="00211F51"/>
    <w:rsid w:val="00213EB6"/>
    <w:rsid w:val="00213F91"/>
    <w:rsid w:val="00214973"/>
    <w:rsid w:val="00216478"/>
    <w:rsid w:val="002169A1"/>
    <w:rsid w:val="002173B8"/>
    <w:rsid w:val="002202BF"/>
    <w:rsid w:val="00220376"/>
    <w:rsid w:val="002219B9"/>
    <w:rsid w:val="0022203D"/>
    <w:rsid w:val="00222D2E"/>
    <w:rsid w:val="00224121"/>
    <w:rsid w:val="002266E9"/>
    <w:rsid w:val="0022716E"/>
    <w:rsid w:val="00227C2E"/>
    <w:rsid w:val="00227F61"/>
    <w:rsid w:val="002305E9"/>
    <w:rsid w:val="00230692"/>
    <w:rsid w:val="00230D4F"/>
    <w:rsid w:val="002327A2"/>
    <w:rsid w:val="002333E5"/>
    <w:rsid w:val="002343FF"/>
    <w:rsid w:val="00235704"/>
    <w:rsid w:val="00235D43"/>
    <w:rsid w:val="0023680D"/>
    <w:rsid w:val="00236A44"/>
    <w:rsid w:val="00241614"/>
    <w:rsid w:val="002416A4"/>
    <w:rsid w:val="00243543"/>
    <w:rsid w:val="002440AB"/>
    <w:rsid w:val="0024434A"/>
    <w:rsid w:val="00250835"/>
    <w:rsid w:val="00250D46"/>
    <w:rsid w:val="00251E77"/>
    <w:rsid w:val="00252E97"/>
    <w:rsid w:val="00253094"/>
    <w:rsid w:val="00253198"/>
    <w:rsid w:val="0025356E"/>
    <w:rsid w:val="002541F6"/>
    <w:rsid w:val="002542EC"/>
    <w:rsid w:val="0026198F"/>
    <w:rsid w:val="00262E35"/>
    <w:rsid w:val="00262EF3"/>
    <w:rsid w:val="0026301A"/>
    <w:rsid w:val="002637F7"/>
    <w:rsid w:val="0026491C"/>
    <w:rsid w:val="0026643E"/>
    <w:rsid w:val="00271B0F"/>
    <w:rsid w:val="00272514"/>
    <w:rsid w:val="00272D25"/>
    <w:rsid w:val="00273F02"/>
    <w:rsid w:val="00274266"/>
    <w:rsid w:val="0027430E"/>
    <w:rsid w:val="0027666E"/>
    <w:rsid w:val="00277422"/>
    <w:rsid w:val="0027754E"/>
    <w:rsid w:val="00277C9B"/>
    <w:rsid w:val="0028191C"/>
    <w:rsid w:val="00281EF8"/>
    <w:rsid w:val="00283D1E"/>
    <w:rsid w:val="002858F2"/>
    <w:rsid w:val="00286101"/>
    <w:rsid w:val="002877EE"/>
    <w:rsid w:val="00290E47"/>
    <w:rsid w:val="00295203"/>
    <w:rsid w:val="002959FE"/>
    <w:rsid w:val="002A0317"/>
    <w:rsid w:val="002A039A"/>
    <w:rsid w:val="002A1902"/>
    <w:rsid w:val="002A4F86"/>
    <w:rsid w:val="002A51C3"/>
    <w:rsid w:val="002A5637"/>
    <w:rsid w:val="002A5AA0"/>
    <w:rsid w:val="002A5BA7"/>
    <w:rsid w:val="002A6D44"/>
    <w:rsid w:val="002B28D2"/>
    <w:rsid w:val="002B33C5"/>
    <w:rsid w:val="002B3F9B"/>
    <w:rsid w:val="002B6296"/>
    <w:rsid w:val="002B72B3"/>
    <w:rsid w:val="002C0475"/>
    <w:rsid w:val="002C0F40"/>
    <w:rsid w:val="002C19DF"/>
    <w:rsid w:val="002C6D58"/>
    <w:rsid w:val="002C7793"/>
    <w:rsid w:val="002D00BB"/>
    <w:rsid w:val="002D16F8"/>
    <w:rsid w:val="002D2548"/>
    <w:rsid w:val="002D2ADA"/>
    <w:rsid w:val="002D2EBB"/>
    <w:rsid w:val="002D35D6"/>
    <w:rsid w:val="002D36D1"/>
    <w:rsid w:val="002D3C77"/>
    <w:rsid w:val="002D577A"/>
    <w:rsid w:val="002D5BBB"/>
    <w:rsid w:val="002D6AA3"/>
    <w:rsid w:val="002E0F8C"/>
    <w:rsid w:val="002E1816"/>
    <w:rsid w:val="002E2C6E"/>
    <w:rsid w:val="002E63C7"/>
    <w:rsid w:val="002E660D"/>
    <w:rsid w:val="002E6988"/>
    <w:rsid w:val="002E70B0"/>
    <w:rsid w:val="002E7A03"/>
    <w:rsid w:val="002F1D06"/>
    <w:rsid w:val="002F2B00"/>
    <w:rsid w:val="002F4434"/>
    <w:rsid w:val="002F494D"/>
    <w:rsid w:val="002F4B19"/>
    <w:rsid w:val="002F672C"/>
    <w:rsid w:val="00301BD6"/>
    <w:rsid w:val="00302E6D"/>
    <w:rsid w:val="00304907"/>
    <w:rsid w:val="00304E2D"/>
    <w:rsid w:val="00306088"/>
    <w:rsid w:val="00310E89"/>
    <w:rsid w:val="003110A6"/>
    <w:rsid w:val="00314AB2"/>
    <w:rsid w:val="00316E6B"/>
    <w:rsid w:val="003173F2"/>
    <w:rsid w:val="003176F9"/>
    <w:rsid w:val="00324FC8"/>
    <w:rsid w:val="00324FDE"/>
    <w:rsid w:val="00326469"/>
    <w:rsid w:val="00327A7E"/>
    <w:rsid w:val="00333031"/>
    <w:rsid w:val="00334B22"/>
    <w:rsid w:val="00335F84"/>
    <w:rsid w:val="0033653A"/>
    <w:rsid w:val="00336FEB"/>
    <w:rsid w:val="003371A7"/>
    <w:rsid w:val="00337507"/>
    <w:rsid w:val="00341857"/>
    <w:rsid w:val="003443A6"/>
    <w:rsid w:val="00346452"/>
    <w:rsid w:val="00350481"/>
    <w:rsid w:val="0035271F"/>
    <w:rsid w:val="00352B76"/>
    <w:rsid w:val="003549B5"/>
    <w:rsid w:val="00355910"/>
    <w:rsid w:val="0035678D"/>
    <w:rsid w:val="0035781D"/>
    <w:rsid w:val="00357A9F"/>
    <w:rsid w:val="00361293"/>
    <w:rsid w:val="003620A0"/>
    <w:rsid w:val="00363E4A"/>
    <w:rsid w:val="003676B0"/>
    <w:rsid w:val="00371D29"/>
    <w:rsid w:val="00372359"/>
    <w:rsid w:val="00372ACC"/>
    <w:rsid w:val="00373A91"/>
    <w:rsid w:val="003770F9"/>
    <w:rsid w:val="0037736A"/>
    <w:rsid w:val="00377847"/>
    <w:rsid w:val="0038167A"/>
    <w:rsid w:val="00387330"/>
    <w:rsid w:val="00390E27"/>
    <w:rsid w:val="00392BF1"/>
    <w:rsid w:val="00395F5D"/>
    <w:rsid w:val="003A2D0D"/>
    <w:rsid w:val="003A2D4B"/>
    <w:rsid w:val="003A3391"/>
    <w:rsid w:val="003A36D6"/>
    <w:rsid w:val="003A3B51"/>
    <w:rsid w:val="003A4306"/>
    <w:rsid w:val="003A5784"/>
    <w:rsid w:val="003A5B61"/>
    <w:rsid w:val="003B0751"/>
    <w:rsid w:val="003B5C5E"/>
    <w:rsid w:val="003C2141"/>
    <w:rsid w:val="003C274B"/>
    <w:rsid w:val="003C2D78"/>
    <w:rsid w:val="003C35D6"/>
    <w:rsid w:val="003C503F"/>
    <w:rsid w:val="003C6557"/>
    <w:rsid w:val="003C7B4C"/>
    <w:rsid w:val="003D042A"/>
    <w:rsid w:val="003D172E"/>
    <w:rsid w:val="003D2556"/>
    <w:rsid w:val="003D3049"/>
    <w:rsid w:val="003D4109"/>
    <w:rsid w:val="003D5F99"/>
    <w:rsid w:val="003D69A4"/>
    <w:rsid w:val="003D7280"/>
    <w:rsid w:val="003E0BD3"/>
    <w:rsid w:val="003E0F52"/>
    <w:rsid w:val="003E113D"/>
    <w:rsid w:val="003E2D18"/>
    <w:rsid w:val="003E458E"/>
    <w:rsid w:val="003F11A9"/>
    <w:rsid w:val="003F1D58"/>
    <w:rsid w:val="003F2044"/>
    <w:rsid w:val="003F3E00"/>
    <w:rsid w:val="003F3E3E"/>
    <w:rsid w:val="003F493B"/>
    <w:rsid w:val="003F4F48"/>
    <w:rsid w:val="003F4FC3"/>
    <w:rsid w:val="003F53BD"/>
    <w:rsid w:val="003F67D9"/>
    <w:rsid w:val="003F714E"/>
    <w:rsid w:val="003F7B5C"/>
    <w:rsid w:val="004016AF"/>
    <w:rsid w:val="004017D0"/>
    <w:rsid w:val="00404A42"/>
    <w:rsid w:val="00404BEB"/>
    <w:rsid w:val="00404D18"/>
    <w:rsid w:val="00406369"/>
    <w:rsid w:val="00406E34"/>
    <w:rsid w:val="004130AE"/>
    <w:rsid w:val="00415838"/>
    <w:rsid w:val="00415C81"/>
    <w:rsid w:val="00416558"/>
    <w:rsid w:val="004176A8"/>
    <w:rsid w:val="00417B07"/>
    <w:rsid w:val="00420159"/>
    <w:rsid w:val="004209BE"/>
    <w:rsid w:val="00421C11"/>
    <w:rsid w:val="0042209A"/>
    <w:rsid w:val="00423321"/>
    <w:rsid w:val="004237F9"/>
    <w:rsid w:val="00424299"/>
    <w:rsid w:val="00424BA8"/>
    <w:rsid w:val="00425596"/>
    <w:rsid w:val="00425F36"/>
    <w:rsid w:val="0042739D"/>
    <w:rsid w:val="004276C7"/>
    <w:rsid w:val="00427F47"/>
    <w:rsid w:val="004305DE"/>
    <w:rsid w:val="0043180A"/>
    <w:rsid w:val="004322E2"/>
    <w:rsid w:val="00434351"/>
    <w:rsid w:val="004349C8"/>
    <w:rsid w:val="00435FBA"/>
    <w:rsid w:val="004400C1"/>
    <w:rsid w:val="00440604"/>
    <w:rsid w:val="00440E2E"/>
    <w:rsid w:val="00441EA2"/>
    <w:rsid w:val="0044356C"/>
    <w:rsid w:val="004446BF"/>
    <w:rsid w:val="00446EB5"/>
    <w:rsid w:val="00447680"/>
    <w:rsid w:val="00451D1E"/>
    <w:rsid w:val="00451ED8"/>
    <w:rsid w:val="00452746"/>
    <w:rsid w:val="00453AD9"/>
    <w:rsid w:val="0045468B"/>
    <w:rsid w:val="004555DE"/>
    <w:rsid w:val="004561A9"/>
    <w:rsid w:val="00457B56"/>
    <w:rsid w:val="00457E86"/>
    <w:rsid w:val="00457F49"/>
    <w:rsid w:val="004615B7"/>
    <w:rsid w:val="0046221C"/>
    <w:rsid w:val="00462E22"/>
    <w:rsid w:val="00463132"/>
    <w:rsid w:val="004636A8"/>
    <w:rsid w:val="00464BB2"/>
    <w:rsid w:val="00466885"/>
    <w:rsid w:val="00467CB0"/>
    <w:rsid w:val="00470B1B"/>
    <w:rsid w:val="00471396"/>
    <w:rsid w:val="0047222B"/>
    <w:rsid w:val="00472751"/>
    <w:rsid w:val="004730D6"/>
    <w:rsid w:val="00473F9C"/>
    <w:rsid w:val="00474A1A"/>
    <w:rsid w:val="00475278"/>
    <w:rsid w:val="0047530B"/>
    <w:rsid w:val="004756F3"/>
    <w:rsid w:val="004760BF"/>
    <w:rsid w:val="00480A7C"/>
    <w:rsid w:val="0048280A"/>
    <w:rsid w:val="00482C0E"/>
    <w:rsid w:val="00482F0D"/>
    <w:rsid w:val="00483C09"/>
    <w:rsid w:val="00484685"/>
    <w:rsid w:val="004849A1"/>
    <w:rsid w:val="00485F87"/>
    <w:rsid w:val="00486314"/>
    <w:rsid w:val="00487A2A"/>
    <w:rsid w:val="00490792"/>
    <w:rsid w:val="004973EF"/>
    <w:rsid w:val="0049741E"/>
    <w:rsid w:val="004A10BC"/>
    <w:rsid w:val="004A15EF"/>
    <w:rsid w:val="004A2CB2"/>
    <w:rsid w:val="004A2F16"/>
    <w:rsid w:val="004A415E"/>
    <w:rsid w:val="004A4584"/>
    <w:rsid w:val="004A46EA"/>
    <w:rsid w:val="004A6811"/>
    <w:rsid w:val="004A6CA4"/>
    <w:rsid w:val="004A6F46"/>
    <w:rsid w:val="004A73AE"/>
    <w:rsid w:val="004A77C7"/>
    <w:rsid w:val="004B042D"/>
    <w:rsid w:val="004B1947"/>
    <w:rsid w:val="004B1C0D"/>
    <w:rsid w:val="004B1DA6"/>
    <w:rsid w:val="004B2C56"/>
    <w:rsid w:val="004B45A0"/>
    <w:rsid w:val="004B6249"/>
    <w:rsid w:val="004B6410"/>
    <w:rsid w:val="004B7A6F"/>
    <w:rsid w:val="004B7D54"/>
    <w:rsid w:val="004C0CEF"/>
    <w:rsid w:val="004C172E"/>
    <w:rsid w:val="004C20E8"/>
    <w:rsid w:val="004C2F29"/>
    <w:rsid w:val="004C3C38"/>
    <w:rsid w:val="004C56F6"/>
    <w:rsid w:val="004C6A4F"/>
    <w:rsid w:val="004C7939"/>
    <w:rsid w:val="004C79E5"/>
    <w:rsid w:val="004D23C0"/>
    <w:rsid w:val="004D5592"/>
    <w:rsid w:val="004D5856"/>
    <w:rsid w:val="004D5E2A"/>
    <w:rsid w:val="004D69D9"/>
    <w:rsid w:val="004D7D39"/>
    <w:rsid w:val="004E0363"/>
    <w:rsid w:val="004E2D24"/>
    <w:rsid w:val="004E420A"/>
    <w:rsid w:val="004F1291"/>
    <w:rsid w:val="004F2DC7"/>
    <w:rsid w:val="004F414E"/>
    <w:rsid w:val="004F4223"/>
    <w:rsid w:val="004F6172"/>
    <w:rsid w:val="004F6479"/>
    <w:rsid w:val="004F7A46"/>
    <w:rsid w:val="00501A9A"/>
    <w:rsid w:val="00502A08"/>
    <w:rsid w:val="00502CD3"/>
    <w:rsid w:val="005078EB"/>
    <w:rsid w:val="00510823"/>
    <w:rsid w:val="0051192E"/>
    <w:rsid w:val="00511C1C"/>
    <w:rsid w:val="00511C9F"/>
    <w:rsid w:val="00514C74"/>
    <w:rsid w:val="00515DE7"/>
    <w:rsid w:val="00516A16"/>
    <w:rsid w:val="005176FF"/>
    <w:rsid w:val="0052212A"/>
    <w:rsid w:val="00522B12"/>
    <w:rsid w:val="005247BF"/>
    <w:rsid w:val="005253C4"/>
    <w:rsid w:val="00527FE5"/>
    <w:rsid w:val="005305F7"/>
    <w:rsid w:val="0053122A"/>
    <w:rsid w:val="0053194C"/>
    <w:rsid w:val="00531B3E"/>
    <w:rsid w:val="00531E48"/>
    <w:rsid w:val="00532DC2"/>
    <w:rsid w:val="00540216"/>
    <w:rsid w:val="00540861"/>
    <w:rsid w:val="00540F55"/>
    <w:rsid w:val="0054121B"/>
    <w:rsid w:val="0054128E"/>
    <w:rsid w:val="005412C0"/>
    <w:rsid w:val="0054212E"/>
    <w:rsid w:val="00542F22"/>
    <w:rsid w:val="005452FA"/>
    <w:rsid w:val="00545B04"/>
    <w:rsid w:val="005478FA"/>
    <w:rsid w:val="00547FCB"/>
    <w:rsid w:val="00550710"/>
    <w:rsid w:val="00550ED3"/>
    <w:rsid w:val="005536A4"/>
    <w:rsid w:val="00554308"/>
    <w:rsid w:val="0055501D"/>
    <w:rsid w:val="0055573A"/>
    <w:rsid w:val="00556590"/>
    <w:rsid w:val="00557313"/>
    <w:rsid w:val="00557673"/>
    <w:rsid w:val="0056058D"/>
    <w:rsid w:val="00562054"/>
    <w:rsid w:val="00562B85"/>
    <w:rsid w:val="0056347D"/>
    <w:rsid w:val="00563576"/>
    <w:rsid w:val="00563B80"/>
    <w:rsid w:val="00563DC4"/>
    <w:rsid w:val="005648FC"/>
    <w:rsid w:val="00564A77"/>
    <w:rsid w:val="00566F17"/>
    <w:rsid w:val="00566FBC"/>
    <w:rsid w:val="00570F1C"/>
    <w:rsid w:val="0057151A"/>
    <w:rsid w:val="0057494D"/>
    <w:rsid w:val="00575045"/>
    <w:rsid w:val="00575130"/>
    <w:rsid w:val="0057513D"/>
    <w:rsid w:val="00575F9D"/>
    <w:rsid w:val="00577C4B"/>
    <w:rsid w:val="005803DD"/>
    <w:rsid w:val="005809AF"/>
    <w:rsid w:val="00581D8A"/>
    <w:rsid w:val="005828F2"/>
    <w:rsid w:val="00584755"/>
    <w:rsid w:val="005853A0"/>
    <w:rsid w:val="00586710"/>
    <w:rsid w:val="00587C74"/>
    <w:rsid w:val="00587FC4"/>
    <w:rsid w:val="005903EC"/>
    <w:rsid w:val="0059136C"/>
    <w:rsid w:val="005926FD"/>
    <w:rsid w:val="00593F2A"/>
    <w:rsid w:val="00595534"/>
    <w:rsid w:val="00596A7E"/>
    <w:rsid w:val="00596BEB"/>
    <w:rsid w:val="00597690"/>
    <w:rsid w:val="00597F13"/>
    <w:rsid w:val="005A157E"/>
    <w:rsid w:val="005A209E"/>
    <w:rsid w:val="005A2789"/>
    <w:rsid w:val="005A598A"/>
    <w:rsid w:val="005A6ADD"/>
    <w:rsid w:val="005A77B9"/>
    <w:rsid w:val="005A7CF3"/>
    <w:rsid w:val="005A7D8E"/>
    <w:rsid w:val="005B079C"/>
    <w:rsid w:val="005B2464"/>
    <w:rsid w:val="005B290B"/>
    <w:rsid w:val="005B490C"/>
    <w:rsid w:val="005B5226"/>
    <w:rsid w:val="005B58D2"/>
    <w:rsid w:val="005B67D9"/>
    <w:rsid w:val="005B6AB0"/>
    <w:rsid w:val="005B74B9"/>
    <w:rsid w:val="005B797F"/>
    <w:rsid w:val="005C0BE3"/>
    <w:rsid w:val="005C26B7"/>
    <w:rsid w:val="005C30AC"/>
    <w:rsid w:val="005C3E58"/>
    <w:rsid w:val="005C5D11"/>
    <w:rsid w:val="005C6CE0"/>
    <w:rsid w:val="005C780D"/>
    <w:rsid w:val="005D21CC"/>
    <w:rsid w:val="005D3224"/>
    <w:rsid w:val="005D4D21"/>
    <w:rsid w:val="005D55ED"/>
    <w:rsid w:val="005D6842"/>
    <w:rsid w:val="005D6B4C"/>
    <w:rsid w:val="005D7667"/>
    <w:rsid w:val="005E009E"/>
    <w:rsid w:val="005E10DB"/>
    <w:rsid w:val="005E2190"/>
    <w:rsid w:val="005E22DC"/>
    <w:rsid w:val="005E4DFA"/>
    <w:rsid w:val="005E5E92"/>
    <w:rsid w:val="005E65C3"/>
    <w:rsid w:val="005E7381"/>
    <w:rsid w:val="005F572D"/>
    <w:rsid w:val="005F6C1B"/>
    <w:rsid w:val="005F6FE2"/>
    <w:rsid w:val="005F7D85"/>
    <w:rsid w:val="005F7EF6"/>
    <w:rsid w:val="0060192D"/>
    <w:rsid w:val="006022FA"/>
    <w:rsid w:val="0060287E"/>
    <w:rsid w:val="006042EC"/>
    <w:rsid w:val="00604D36"/>
    <w:rsid w:val="00604F8C"/>
    <w:rsid w:val="00605854"/>
    <w:rsid w:val="006058A6"/>
    <w:rsid w:val="006063AA"/>
    <w:rsid w:val="00606EEA"/>
    <w:rsid w:val="006133C6"/>
    <w:rsid w:val="006136AE"/>
    <w:rsid w:val="00614311"/>
    <w:rsid w:val="00614370"/>
    <w:rsid w:val="0061489F"/>
    <w:rsid w:val="0061538B"/>
    <w:rsid w:val="00615FBC"/>
    <w:rsid w:val="00620CE5"/>
    <w:rsid w:val="00623AB7"/>
    <w:rsid w:val="00623E2B"/>
    <w:rsid w:val="006242CC"/>
    <w:rsid w:val="00627075"/>
    <w:rsid w:val="00632165"/>
    <w:rsid w:val="006322E3"/>
    <w:rsid w:val="00632EB4"/>
    <w:rsid w:val="00633921"/>
    <w:rsid w:val="00633EFB"/>
    <w:rsid w:val="006352DB"/>
    <w:rsid w:val="00635CC5"/>
    <w:rsid w:val="006368A9"/>
    <w:rsid w:val="00637A84"/>
    <w:rsid w:val="00642D09"/>
    <w:rsid w:val="006451FD"/>
    <w:rsid w:val="0064549A"/>
    <w:rsid w:val="00645D93"/>
    <w:rsid w:val="00646B8F"/>
    <w:rsid w:val="00650CAF"/>
    <w:rsid w:val="00653393"/>
    <w:rsid w:val="00654AB1"/>
    <w:rsid w:val="00655BD4"/>
    <w:rsid w:val="006602F5"/>
    <w:rsid w:val="00660D04"/>
    <w:rsid w:val="00663301"/>
    <w:rsid w:val="00663B1A"/>
    <w:rsid w:val="00664BC0"/>
    <w:rsid w:val="00665A56"/>
    <w:rsid w:val="00665E7C"/>
    <w:rsid w:val="006707E9"/>
    <w:rsid w:val="006709BE"/>
    <w:rsid w:val="0067390A"/>
    <w:rsid w:val="00673A0A"/>
    <w:rsid w:val="00674070"/>
    <w:rsid w:val="00675EF5"/>
    <w:rsid w:val="006760A1"/>
    <w:rsid w:val="006762A6"/>
    <w:rsid w:val="00676E03"/>
    <w:rsid w:val="00677339"/>
    <w:rsid w:val="00681B3E"/>
    <w:rsid w:val="006825C6"/>
    <w:rsid w:val="00683AA7"/>
    <w:rsid w:val="0068597B"/>
    <w:rsid w:val="0068602B"/>
    <w:rsid w:val="00686309"/>
    <w:rsid w:val="00686828"/>
    <w:rsid w:val="006904A4"/>
    <w:rsid w:val="006909C8"/>
    <w:rsid w:val="006926F3"/>
    <w:rsid w:val="006937F4"/>
    <w:rsid w:val="00693841"/>
    <w:rsid w:val="00693B1D"/>
    <w:rsid w:val="00693C90"/>
    <w:rsid w:val="00693D21"/>
    <w:rsid w:val="0069533A"/>
    <w:rsid w:val="006954BA"/>
    <w:rsid w:val="006957FF"/>
    <w:rsid w:val="00695E42"/>
    <w:rsid w:val="006967E7"/>
    <w:rsid w:val="006969C5"/>
    <w:rsid w:val="00696CA7"/>
    <w:rsid w:val="0069726C"/>
    <w:rsid w:val="00697957"/>
    <w:rsid w:val="00697C1A"/>
    <w:rsid w:val="006A2A99"/>
    <w:rsid w:val="006A2B89"/>
    <w:rsid w:val="006A3234"/>
    <w:rsid w:val="006A444D"/>
    <w:rsid w:val="006A6A37"/>
    <w:rsid w:val="006A7785"/>
    <w:rsid w:val="006A7812"/>
    <w:rsid w:val="006A7FB3"/>
    <w:rsid w:val="006B03E0"/>
    <w:rsid w:val="006B0FB5"/>
    <w:rsid w:val="006B1B39"/>
    <w:rsid w:val="006B2FD9"/>
    <w:rsid w:val="006B3459"/>
    <w:rsid w:val="006B43A6"/>
    <w:rsid w:val="006B4401"/>
    <w:rsid w:val="006B5A42"/>
    <w:rsid w:val="006B5A92"/>
    <w:rsid w:val="006B6A30"/>
    <w:rsid w:val="006B75CE"/>
    <w:rsid w:val="006C170D"/>
    <w:rsid w:val="006C2188"/>
    <w:rsid w:val="006C3751"/>
    <w:rsid w:val="006C562E"/>
    <w:rsid w:val="006C7001"/>
    <w:rsid w:val="006D0E2E"/>
    <w:rsid w:val="006D1657"/>
    <w:rsid w:val="006D2784"/>
    <w:rsid w:val="006D4A88"/>
    <w:rsid w:val="006D726E"/>
    <w:rsid w:val="006E2E5D"/>
    <w:rsid w:val="006E3164"/>
    <w:rsid w:val="006E3348"/>
    <w:rsid w:val="006E38E8"/>
    <w:rsid w:val="006F0647"/>
    <w:rsid w:val="006F084D"/>
    <w:rsid w:val="006F10BE"/>
    <w:rsid w:val="006F14F2"/>
    <w:rsid w:val="006F1E8F"/>
    <w:rsid w:val="006F2DD7"/>
    <w:rsid w:val="006F375D"/>
    <w:rsid w:val="006F3D79"/>
    <w:rsid w:val="006F5446"/>
    <w:rsid w:val="006F5503"/>
    <w:rsid w:val="006F63C2"/>
    <w:rsid w:val="0070196F"/>
    <w:rsid w:val="00701D05"/>
    <w:rsid w:val="00702A7D"/>
    <w:rsid w:val="00702BED"/>
    <w:rsid w:val="007035F0"/>
    <w:rsid w:val="00704482"/>
    <w:rsid w:val="007048E2"/>
    <w:rsid w:val="007061BA"/>
    <w:rsid w:val="0070719A"/>
    <w:rsid w:val="0070762B"/>
    <w:rsid w:val="00707A96"/>
    <w:rsid w:val="00710139"/>
    <w:rsid w:val="00711D6A"/>
    <w:rsid w:val="00712B6B"/>
    <w:rsid w:val="00712C8C"/>
    <w:rsid w:val="00713743"/>
    <w:rsid w:val="0071383A"/>
    <w:rsid w:val="0071701D"/>
    <w:rsid w:val="007175B8"/>
    <w:rsid w:val="00721450"/>
    <w:rsid w:val="007224F0"/>
    <w:rsid w:val="00723A0E"/>
    <w:rsid w:val="00723C5E"/>
    <w:rsid w:val="00724CEF"/>
    <w:rsid w:val="00724D60"/>
    <w:rsid w:val="00725823"/>
    <w:rsid w:val="00726303"/>
    <w:rsid w:val="00727175"/>
    <w:rsid w:val="00733074"/>
    <w:rsid w:val="00733B1B"/>
    <w:rsid w:val="00733F17"/>
    <w:rsid w:val="00735A26"/>
    <w:rsid w:val="00735E22"/>
    <w:rsid w:val="0073650B"/>
    <w:rsid w:val="007366CA"/>
    <w:rsid w:val="00737591"/>
    <w:rsid w:val="00737A5F"/>
    <w:rsid w:val="00740406"/>
    <w:rsid w:val="007424C1"/>
    <w:rsid w:val="007456DB"/>
    <w:rsid w:val="00745A50"/>
    <w:rsid w:val="00746D3E"/>
    <w:rsid w:val="00746D46"/>
    <w:rsid w:val="007476DF"/>
    <w:rsid w:val="00750BB0"/>
    <w:rsid w:val="00752970"/>
    <w:rsid w:val="00753EF1"/>
    <w:rsid w:val="0075503A"/>
    <w:rsid w:val="00756619"/>
    <w:rsid w:val="007566BB"/>
    <w:rsid w:val="00757898"/>
    <w:rsid w:val="007578BF"/>
    <w:rsid w:val="0076115D"/>
    <w:rsid w:val="0076180D"/>
    <w:rsid w:val="00761927"/>
    <w:rsid w:val="00762248"/>
    <w:rsid w:val="0076252A"/>
    <w:rsid w:val="007633DE"/>
    <w:rsid w:val="00764498"/>
    <w:rsid w:val="0076586E"/>
    <w:rsid w:val="00765A56"/>
    <w:rsid w:val="00766BF6"/>
    <w:rsid w:val="00767C82"/>
    <w:rsid w:val="00772263"/>
    <w:rsid w:val="00772B72"/>
    <w:rsid w:val="00774BD1"/>
    <w:rsid w:val="00775363"/>
    <w:rsid w:val="0077649A"/>
    <w:rsid w:val="00776974"/>
    <w:rsid w:val="00777B4E"/>
    <w:rsid w:val="0078021B"/>
    <w:rsid w:val="00781FAA"/>
    <w:rsid w:val="00783E40"/>
    <w:rsid w:val="00785185"/>
    <w:rsid w:val="00785493"/>
    <w:rsid w:val="00786471"/>
    <w:rsid w:val="0079040F"/>
    <w:rsid w:val="0079181B"/>
    <w:rsid w:val="0079259D"/>
    <w:rsid w:val="00794216"/>
    <w:rsid w:val="007944DB"/>
    <w:rsid w:val="00794C89"/>
    <w:rsid w:val="00794EDD"/>
    <w:rsid w:val="007972A9"/>
    <w:rsid w:val="007A2B22"/>
    <w:rsid w:val="007A358B"/>
    <w:rsid w:val="007A3F87"/>
    <w:rsid w:val="007A58E4"/>
    <w:rsid w:val="007A5BB8"/>
    <w:rsid w:val="007A77AA"/>
    <w:rsid w:val="007A79BC"/>
    <w:rsid w:val="007B1EED"/>
    <w:rsid w:val="007B4D66"/>
    <w:rsid w:val="007B5030"/>
    <w:rsid w:val="007B59D3"/>
    <w:rsid w:val="007B604D"/>
    <w:rsid w:val="007B6AB2"/>
    <w:rsid w:val="007B778B"/>
    <w:rsid w:val="007B7D3B"/>
    <w:rsid w:val="007C087C"/>
    <w:rsid w:val="007C1052"/>
    <w:rsid w:val="007C20F3"/>
    <w:rsid w:val="007C2126"/>
    <w:rsid w:val="007C3515"/>
    <w:rsid w:val="007C37AD"/>
    <w:rsid w:val="007C4885"/>
    <w:rsid w:val="007C4D05"/>
    <w:rsid w:val="007C5ABD"/>
    <w:rsid w:val="007C6715"/>
    <w:rsid w:val="007D1888"/>
    <w:rsid w:val="007D506C"/>
    <w:rsid w:val="007D7E44"/>
    <w:rsid w:val="007E01FC"/>
    <w:rsid w:val="007E0C3A"/>
    <w:rsid w:val="007E3002"/>
    <w:rsid w:val="007E338D"/>
    <w:rsid w:val="007E7120"/>
    <w:rsid w:val="007E78B3"/>
    <w:rsid w:val="007E7CBC"/>
    <w:rsid w:val="007F0999"/>
    <w:rsid w:val="007F0D3D"/>
    <w:rsid w:val="007F2255"/>
    <w:rsid w:val="007F2ED3"/>
    <w:rsid w:val="007F5917"/>
    <w:rsid w:val="007F6BB9"/>
    <w:rsid w:val="0080036F"/>
    <w:rsid w:val="0080319E"/>
    <w:rsid w:val="00804132"/>
    <w:rsid w:val="0080668F"/>
    <w:rsid w:val="00807647"/>
    <w:rsid w:val="008113DE"/>
    <w:rsid w:val="00811EF0"/>
    <w:rsid w:val="00812A01"/>
    <w:rsid w:val="00812FA6"/>
    <w:rsid w:val="00813E8C"/>
    <w:rsid w:val="00814E21"/>
    <w:rsid w:val="00817013"/>
    <w:rsid w:val="00822CB9"/>
    <w:rsid w:val="008234B7"/>
    <w:rsid w:val="008237DB"/>
    <w:rsid w:val="00823B8F"/>
    <w:rsid w:val="00823F10"/>
    <w:rsid w:val="00824083"/>
    <w:rsid w:val="008259A0"/>
    <w:rsid w:val="00826C90"/>
    <w:rsid w:val="00827707"/>
    <w:rsid w:val="00827F4B"/>
    <w:rsid w:val="0083166D"/>
    <w:rsid w:val="00831E50"/>
    <w:rsid w:val="00832AED"/>
    <w:rsid w:val="00833076"/>
    <w:rsid w:val="008337ED"/>
    <w:rsid w:val="0083504C"/>
    <w:rsid w:val="00836F6D"/>
    <w:rsid w:val="0084006B"/>
    <w:rsid w:val="00841674"/>
    <w:rsid w:val="00843532"/>
    <w:rsid w:val="00844281"/>
    <w:rsid w:val="00847875"/>
    <w:rsid w:val="00850634"/>
    <w:rsid w:val="00850821"/>
    <w:rsid w:val="008527BE"/>
    <w:rsid w:val="008537D0"/>
    <w:rsid w:val="00855195"/>
    <w:rsid w:val="00857D11"/>
    <w:rsid w:val="008604ED"/>
    <w:rsid w:val="00860DFB"/>
    <w:rsid w:val="008614F1"/>
    <w:rsid w:val="00862BC3"/>
    <w:rsid w:val="00863119"/>
    <w:rsid w:val="008633CB"/>
    <w:rsid w:val="008642F5"/>
    <w:rsid w:val="008662EF"/>
    <w:rsid w:val="008701C9"/>
    <w:rsid w:val="00870843"/>
    <w:rsid w:val="0087147B"/>
    <w:rsid w:val="0087244D"/>
    <w:rsid w:val="00872978"/>
    <w:rsid w:val="00874150"/>
    <w:rsid w:val="00875266"/>
    <w:rsid w:val="008768C3"/>
    <w:rsid w:val="0087740B"/>
    <w:rsid w:val="0088084A"/>
    <w:rsid w:val="00880CE3"/>
    <w:rsid w:val="00882DB5"/>
    <w:rsid w:val="00883922"/>
    <w:rsid w:val="00884489"/>
    <w:rsid w:val="00884D90"/>
    <w:rsid w:val="00885399"/>
    <w:rsid w:val="00885CAE"/>
    <w:rsid w:val="008869C4"/>
    <w:rsid w:val="00887A48"/>
    <w:rsid w:val="008902C3"/>
    <w:rsid w:val="00891315"/>
    <w:rsid w:val="00893870"/>
    <w:rsid w:val="0089388E"/>
    <w:rsid w:val="00893D57"/>
    <w:rsid w:val="00894435"/>
    <w:rsid w:val="00894727"/>
    <w:rsid w:val="008A094E"/>
    <w:rsid w:val="008A0AF0"/>
    <w:rsid w:val="008A10C1"/>
    <w:rsid w:val="008A3645"/>
    <w:rsid w:val="008A3B97"/>
    <w:rsid w:val="008A740F"/>
    <w:rsid w:val="008B13DB"/>
    <w:rsid w:val="008B1A5C"/>
    <w:rsid w:val="008B7B5B"/>
    <w:rsid w:val="008C0658"/>
    <w:rsid w:val="008C0DBD"/>
    <w:rsid w:val="008C1D21"/>
    <w:rsid w:val="008C3B07"/>
    <w:rsid w:val="008C3D9F"/>
    <w:rsid w:val="008C6358"/>
    <w:rsid w:val="008C6D17"/>
    <w:rsid w:val="008C7254"/>
    <w:rsid w:val="008D184E"/>
    <w:rsid w:val="008D1CC9"/>
    <w:rsid w:val="008D1E7C"/>
    <w:rsid w:val="008D4F9F"/>
    <w:rsid w:val="008D686D"/>
    <w:rsid w:val="008D6EE9"/>
    <w:rsid w:val="008E085C"/>
    <w:rsid w:val="008E12C9"/>
    <w:rsid w:val="008E41F8"/>
    <w:rsid w:val="008E6B25"/>
    <w:rsid w:val="008E7964"/>
    <w:rsid w:val="008F2ED0"/>
    <w:rsid w:val="008F3402"/>
    <w:rsid w:val="008F4AAD"/>
    <w:rsid w:val="008F64BC"/>
    <w:rsid w:val="008F6BF0"/>
    <w:rsid w:val="008F6BF5"/>
    <w:rsid w:val="008F6EAA"/>
    <w:rsid w:val="008F6F98"/>
    <w:rsid w:val="008F7998"/>
    <w:rsid w:val="0090002A"/>
    <w:rsid w:val="009009A9"/>
    <w:rsid w:val="009012B2"/>
    <w:rsid w:val="00902C05"/>
    <w:rsid w:val="00903405"/>
    <w:rsid w:val="0090489C"/>
    <w:rsid w:val="00905298"/>
    <w:rsid w:val="009056DC"/>
    <w:rsid w:val="0090716E"/>
    <w:rsid w:val="00907314"/>
    <w:rsid w:val="00911A97"/>
    <w:rsid w:val="00912382"/>
    <w:rsid w:val="009129EE"/>
    <w:rsid w:val="00913461"/>
    <w:rsid w:val="00913F0C"/>
    <w:rsid w:val="00914089"/>
    <w:rsid w:val="0091485F"/>
    <w:rsid w:val="009148FD"/>
    <w:rsid w:val="009167C0"/>
    <w:rsid w:val="00916CF3"/>
    <w:rsid w:val="0091780E"/>
    <w:rsid w:val="0092165E"/>
    <w:rsid w:val="0092297B"/>
    <w:rsid w:val="00923564"/>
    <w:rsid w:val="0092470F"/>
    <w:rsid w:val="009278B6"/>
    <w:rsid w:val="009278EC"/>
    <w:rsid w:val="00933F51"/>
    <w:rsid w:val="009349D8"/>
    <w:rsid w:val="009354C8"/>
    <w:rsid w:val="009355AB"/>
    <w:rsid w:val="00935759"/>
    <w:rsid w:val="009357C2"/>
    <w:rsid w:val="009364EA"/>
    <w:rsid w:val="009402F2"/>
    <w:rsid w:val="00940E59"/>
    <w:rsid w:val="0094117A"/>
    <w:rsid w:val="0094173E"/>
    <w:rsid w:val="0094185A"/>
    <w:rsid w:val="009430B9"/>
    <w:rsid w:val="00943D15"/>
    <w:rsid w:val="00943E42"/>
    <w:rsid w:val="009450F1"/>
    <w:rsid w:val="009459BE"/>
    <w:rsid w:val="00945C88"/>
    <w:rsid w:val="00950912"/>
    <w:rsid w:val="00950F2F"/>
    <w:rsid w:val="00951B71"/>
    <w:rsid w:val="00953889"/>
    <w:rsid w:val="00954D8F"/>
    <w:rsid w:val="00961379"/>
    <w:rsid w:val="009629FC"/>
    <w:rsid w:val="0096618C"/>
    <w:rsid w:val="009705E6"/>
    <w:rsid w:val="009707FC"/>
    <w:rsid w:val="00973057"/>
    <w:rsid w:val="00973365"/>
    <w:rsid w:val="00975043"/>
    <w:rsid w:val="009752F4"/>
    <w:rsid w:val="0097530D"/>
    <w:rsid w:val="00975896"/>
    <w:rsid w:val="0098278D"/>
    <w:rsid w:val="009828B5"/>
    <w:rsid w:val="009854FC"/>
    <w:rsid w:val="00985A2F"/>
    <w:rsid w:val="009860DE"/>
    <w:rsid w:val="0098617F"/>
    <w:rsid w:val="00986950"/>
    <w:rsid w:val="00986E34"/>
    <w:rsid w:val="00991BD1"/>
    <w:rsid w:val="009930F9"/>
    <w:rsid w:val="0099464E"/>
    <w:rsid w:val="00994DF7"/>
    <w:rsid w:val="00994E55"/>
    <w:rsid w:val="009A25B5"/>
    <w:rsid w:val="009A340F"/>
    <w:rsid w:val="009A35F8"/>
    <w:rsid w:val="009A3DC9"/>
    <w:rsid w:val="009A60EB"/>
    <w:rsid w:val="009A64D6"/>
    <w:rsid w:val="009A697A"/>
    <w:rsid w:val="009A72B8"/>
    <w:rsid w:val="009A73E5"/>
    <w:rsid w:val="009A7975"/>
    <w:rsid w:val="009B4AD2"/>
    <w:rsid w:val="009B4D35"/>
    <w:rsid w:val="009B5099"/>
    <w:rsid w:val="009B77E7"/>
    <w:rsid w:val="009C220C"/>
    <w:rsid w:val="009C24EC"/>
    <w:rsid w:val="009C26B3"/>
    <w:rsid w:val="009C26FF"/>
    <w:rsid w:val="009C28E5"/>
    <w:rsid w:val="009C3337"/>
    <w:rsid w:val="009C38A5"/>
    <w:rsid w:val="009C3B41"/>
    <w:rsid w:val="009C5716"/>
    <w:rsid w:val="009C6D4D"/>
    <w:rsid w:val="009D106D"/>
    <w:rsid w:val="009D1552"/>
    <w:rsid w:val="009D1644"/>
    <w:rsid w:val="009D1E2E"/>
    <w:rsid w:val="009D1EEA"/>
    <w:rsid w:val="009D2457"/>
    <w:rsid w:val="009D2D33"/>
    <w:rsid w:val="009D6673"/>
    <w:rsid w:val="009E217C"/>
    <w:rsid w:val="009E267C"/>
    <w:rsid w:val="009E3E5D"/>
    <w:rsid w:val="009E4513"/>
    <w:rsid w:val="009E5DBD"/>
    <w:rsid w:val="009E7CCA"/>
    <w:rsid w:val="009F0D44"/>
    <w:rsid w:val="009F1DBB"/>
    <w:rsid w:val="009F2068"/>
    <w:rsid w:val="009F2C46"/>
    <w:rsid w:val="009F5276"/>
    <w:rsid w:val="00A00A43"/>
    <w:rsid w:val="00A014AA"/>
    <w:rsid w:val="00A02634"/>
    <w:rsid w:val="00A03488"/>
    <w:rsid w:val="00A03815"/>
    <w:rsid w:val="00A03BA1"/>
    <w:rsid w:val="00A0454D"/>
    <w:rsid w:val="00A0539E"/>
    <w:rsid w:val="00A05507"/>
    <w:rsid w:val="00A055D9"/>
    <w:rsid w:val="00A061B9"/>
    <w:rsid w:val="00A07F1B"/>
    <w:rsid w:val="00A10C19"/>
    <w:rsid w:val="00A114F5"/>
    <w:rsid w:val="00A16AFA"/>
    <w:rsid w:val="00A212E6"/>
    <w:rsid w:val="00A2674D"/>
    <w:rsid w:val="00A30A20"/>
    <w:rsid w:val="00A34294"/>
    <w:rsid w:val="00A34E4E"/>
    <w:rsid w:val="00A3531F"/>
    <w:rsid w:val="00A35610"/>
    <w:rsid w:val="00A3653E"/>
    <w:rsid w:val="00A36557"/>
    <w:rsid w:val="00A37E00"/>
    <w:rsid w:val="00A4016E"/>
    <w:rsid w:val="00A401A6"/>
    <w:rsid w:val="00A40D16"/>
    <w:rsid w:val="00A411A9"/>
    <w:rsid w:val="00A41559"/>
    <w:rsid w:val="00A42A91"/>
    <w:rsid w:val="00A43E14"/>
    <w:rsid w:val="00A459BE"/>
    <w:rsid w:val="00A45C1F"/>
    <w:rsid w:val="00A4768F"/>
    <w:rsid w:val="00A47C2E"/>
    <w:rsid w:val="00A47C87"/>
    <w:rsid w:val="00A47D93"/>
    <w:rsid w:val="00A47EE9"/>
    <w:rsid w:val="00A503D2"/>
    <w:rsid w:val="00A506C7"/>
    <w:rsid w:val="00A5078E"/>
    <w:rsid w:val="00A50C9D"/>
    <w:rsid w:val="00A52DA8"/>
    <w:rsid w:val="00A537D2"/>
    <w:rsid w:val="00A53CDD"/>
    <w:rsid w:val="00A56028"/>
    <w:rsid w:val="00A56626"/>
    <w:rsid w:val="00A630FB"/>
    <w:rsid w:val="00A63BF8"/>
    <w:rsid w:val="00A63CD7"/>
    <w:rsid w:val="00A64F4B"/>
    <w:rsid w:val="00A70F48"/>
    <w:rsid w:val="00A71434"/>
    <w:rsid w:val="00A71A15"/>
    <w:rsid w:val="00A73FD6"/>
    <w:rsid w:val="00A7519F"/>
    <w:rsid w:val="00A7688D"/>
    <w:rsid w:val="00A80355"/>
    <w:rsid w:val="00A80B67"/>
    <w:rsid w:val="00A82CA1"/>
    <w:rsid w:val="00A8352B"/>
    <w:rsid w:val="00A83DB7"/>
    <w:rsid w:val="00A8695F"/>
    <w:rsid w:val="00A878D8"/>
    <w:rsid w:val="00A90BA9"/>
    <w:rsid w:val="00A93E0B"/>
    <w:rsid w:val="00A9450C"/>
    <w:rsid w:val="00A96BC7"/>
    <w:rsid w:val="00AA05C1"/>
    <w:rsid w:val="00AA1848"/>
    <w:rsid w:val="00AA1EDB"/>
    <w:rsid w:val="00AA2D1D"/>
    <w:rsid w:val="00AA3226"/>
    <w:rsid w:val="00AA49B8"/>
    <w:rsid w:val="00AA5F00"/>
    <w:rsid w:val="00AA5FDF"/>
    <w:rsid w:val="00AA6129"/>
    <w:rsid w:val="00AA754E"/>
    <w:rsid w:val="00AB0A73"/>
    <w:rsid w:val="00AB1291"/>
    <w:rsid w:val="00AB168E"/>
    <w:rsid w:val="00AB16CC"/>
    <w:rsid w:val="00AB404B"/>
    <w:rsid w:val="00AB465C"/>
    <w:rsid w:val="00AB609B"/>
    <w:rsid w:val="00AB66C3"/>
    <w:rsid w:val="00AB6FD2"/>
    <w:rsid w:val="00AB78B5"/>
    <w:rsid w:val="00AB7FA4"/>
    <w:rsid w:val="00AC1CBE"/>
    <w:rsid w:val="00AC23F3"/>
    <w:rsid w:val="00AC43D8"/>
    <w:rsid w:val="00AC4D89"/>
    <w:rsid w:val="00AC5430"/>
    <w:rsid w:val="00AC7165"/>
    <w:rsid w:val="00AD1F9E"/>
    <w:rsid w:val="00AD4D9D"/>
    <w:rsid w:val="00AD52F6"/>
    <w:rsid w:val="00AD77A5"/>
    <w:rsid w:val="00AE0698"/>
    <w:rsid w:val="00AE08B7"/>
    <w:rsid w:val="00AE08FB"/>
    <w:rsid w:val="00AE10B9"/>
    <w:rsid w:val="00AE1857"/>
    <w:rsid w:val="00AE35BB"/>
    <w:rsid w:val="00AE3766"/>
    <w:rsid w:val="00AE4D7F"/>
    <w:rsid w:val="00AE6276"/>
    <w:rsid w:val="00AE6DD4"/>
    <w:rsid w:val="00AE719E"/>
    <w:rsid w:val="00AF0325"/>
    <w:rsid w:val="00AF1841"/>
    <w:rsid w:val="00AF2E9A"/>
    <w:rsid w:val="00AF52CA"/>
    <w:rsid w:val="00AF53AA"/>
    <w:rsid w:val="00AF5C73"/>
    <w:rsid w:val="00AF5F28"/>
    <w:rsid w:val="00AF79C1"/>
    <w:rsid w:val="00B02419"/>
    <w:rsid w:val="00B0507D"/>
    <w:rsid w:val="00B058ED"/>
    <w:rsid w:val="00B06999"/>
    <w:rsid w:val="00B071C7"/>
    <w:rsid w:val="00B07B85"/>
    <w:rsid w:val="00B10587"/>
    <w:rsid w:val="00B110FB"/>
    <w:rsid w:val="00B11A00"/>
    <w:rsid w:val="00B11B13"/>
    <w:rsid w:val="00B15308"/>
    <w:rsid w:val="00B15BE5"/>
    <w:rsid w:val="00B17B02"/>
    <w:rsid w:val="00B205A2"/>
    <w:rsid w:val="00B21C1F"/>
    <w:rsid w:val="00B25122"/>
    <w:rsid w:val="00B25266"/>
    <w:rsid w:val="00B25478"/>
    <w:rsid w:val="00B25824"/>
    <w:rsid w:val="00B25855"/>
    <w:rsid w:val="00B25C6D"/>
    <w:rsid w:val="00B2644C"/>
    <w:rsid w:val="00B269BB"/>
    <w:rsid w:val="00B26F69"/>
    <w:rsid w:val="00B306D0"/>
    <w:rsid w:val="00B32648"/>
    <w:rsid w:val="00B3363F"/>
    <w:rsid w:val="00B33F85"/>
    <w:rsid w:val="00B34EA4"/>
    <w:rsid w:val="00B3584C"/>
    <w:rsid w:val="00B377A2"/>
    <w:rsid w:val="00B4253A"/>
    <w:rsid w:val="00B4379C"/>
    <w:rsid w:val="00B438DA"/>
    <w:rsid w:val="00B45393"/>
    <w:rsid w:val="00B456A2"/>
    <w:rsid w:val="00B45854"/>
    <w:rsid w:val="00B4737C"/>
    <w:rsid w:val="00B507B4"/>
    <w:rsid w:val="00B5267A"/>
    <w:rsid w:val="00B52BBC"/>
    <w:rsid w:val="00B5464F"/>
    <w:rsid w:val="00B54BED"/>
    <w:rsid w:val="00B54FD1"/>
    <w:rsid w:val="00B55CF6"/>
    <w:rsid w:val="00B5630C"/>
    <w:rsid w:val="00B56C95"/>
    <w:rsid w:val="00B578E5"/>
    <w:rsid w:val="00B607B0"/>
    <w:rsid w:val="00B60B14"/>
    <w:rsid w:val="00B615BC"/>
    <w:rsid w:val="00B615C3"/>
    <w:rsid w:val="00B61F6F"/>
    <w:rsid w:val="00B65672"/>
    <w:rsid w:val="00B65778"/>
    <w:rsid w:val="00B674C8"/>
    <w:rsid w:val="00B72749"/>
    <w:rsid w:val="00B7285D"/>
    <w:rsid w:val="00B7323F"/>
    <w:rsid w:val="00B742FD"/>
    <w:rsid w:val="00B74856"/>
    <w:rsid w:val="00B770E8"/>
    <w:rsid w:val="00B77E9D"/>
    <w:rsid w:val="00B80D23"/>
    <w:rsid w:val="00B8128D"/>
    <w:rsid w:val="00B812E6"/>
    <w:rsid w:val="00B822B1"/>
    <w:rsid w:val="00B831A7"/>
    <w:rsid w:val="00B83DBA"/>
    <w:rsid w:val="00B85122"/>
    <w:rsid w:val="00B87A4A"/>
    <w:rsid w:val="00B87D53"/>
    <w:rsid w:val="00B912DA"/>
    <w:rsid w:val="00B91687"/>
    <w:rsid w:val="00B91899"/>
    <w:rsid w:val="00B91F9A"/>
    <w:rsid w:val="00B934E0"/>
    <w:rsid w:val="00B941A9"/>
    <w:rsid w:val="00B94594"/>
    <w:rsid w:val="00B955D7"/>
    <w:rsid w:val="00B95E49"/>
    <w:rsid w:val="00B96CAD"/>
    <w:rsid w:val="00B970FB"/>
    <w:rsid w:val="00BA3001"/>
    <w:rsid w:val="00BA3777"/>
    <w:rsid w:val="00BA3B8A"/>
    <w:rsid w:val="00BA500A"/>
    <w:rsid w:val="00BA5EFB"/>
    <w:rsid w:val="00BA685F"/>
    <w:rsid w:val="00BA7A2A"/>
    <w:rsid w:val="00BA7FC0"/>
    <w:rsid w:val="00BB0377"/>
    <w:rsid w:val="00BB0C06"/>
    <w:rsid w:val="00BB1465"/>
    <w:rsid w:val="00BB1B2F"/>
    <w:rsid w:val="00BB1D85"/>
    <w:rsid w:val="00BB2FA4"/>
    <w:rsid w:val="00BB33F4"/>
    <w:rsid w:val="00BB6247"/>
    <w:rsid w:val="00BB6A47"/>
    <w:rsid w:val="00BB6B56"/>
    <w:rsid w:val="00BB6C23"/>
    <w:rsid w:val="00BB716E"/>
    <w:rsid w:val="00BB7815"/>
    <w:rsid w:val="00BB7981"/>
    <w:rsid w:val="00BC0A22"/>
    <w:rsid w:val="00BC150A"/>
    <w:rsid w:val="00BC2A1B"/>
    <w:rsid w:val="00BC31D1"/>
    <w:rsid w:val="00BC3D41"/>
    <w:rsid w:val="00BC5CBA"/>
    <w:rsid w:val="00BC602B"/>
    <w:rsid w:val="00BC663F"/>
    <w:rsid w:val="00BC7887"/>
    <w:rsid w:val="00BC7949"/>
    <w:rsid w:val="00BD0462"/>
    <w:rsid w:val="00BD0782"/>
    <w:rsid w:val="00BD07A0"/>
    <w:rsid w:val="00BD18D4"/>
    <w:rsid w:val="00BD2823"/>
    <w:rsid w:val="00BD2ABC"/>
    <w:rsid w:val="00BD3FF5"/>
    <w:rsid w:val="00BD4234"/>
    <w:rsid w:val="00BD5009"/>
    <w:rsid w:val="00BD5884"/>
    <w:rsid w:val="00BD6EA2"/>
    <w:rsid w:val="00BE14E5"/>
    <w:rsid w:val="00BE16F6"/>
    <w:rsid w:val="00BE463B"/>
    <w:rsid w:val="00BE46DA"/>
    <w:rsid w:val="00BE46DD"/>
    <w:rsid w:val="00BE66DF"/>
    <w:rsid w:val="00BE67E5"/>
    <w:rsid w:val="00BE7A1F"/>
    <w:rsid w:val="00BF191E"/>
    <w:rsid w:val="00BF1D06"/>
    <w:rsid w:val="00BF2D79"/>
    <w:rsid w:val="00BF4CC0"/>
    <w:rsid w:val="00BF5232"/>
    <w:rsid w:val="00BF5BA2"/>
    <w:rsid w:val="00BF64AE"/>
    <w:rsid w:val="00BF6816"/>
    <w:rsid w:val="00C01CCB"/>
    <w:rsid w:val="00C04632"/>
    <w:rsid w:val="00C04D91"/>
    <w:rsid w:val="00C06E30"/>
    <w:rsid w:val="00C07BA0"/>
    <w:rsid w:val="00C07C90"/>
    <w:rsid w:val="00C12F77"/>
    <w:rsid w:val="00C13990"/>
    <w:rsid w:val="00C139C5"/>
    <w:rsid w:val="00C13C60"/>
    <w:rsid w:val="00C15C30"/>
    <w:rsid w:val="00C17258"/>
    <w:rsid w:val="00C1740D"/>
    <w:rsid w:val="00C210B4"/>
    <w:rsid w:val="00C228B7"/>
    <w:rsid w:val="00C23099"/>
    <w:rsid w:val="00C23283"/>
    <w:rsid w:val="00C23571"/>
    <w:rsid w:val="00C25FC3"/>
    <w:rsid w:val="00C27F5A"/>
    <w:rsid w:val="00C306C2"/>
    <w:rsid w:val="00C309A9"/>
    <w:rsid w:val="00C315EF"/>
    <w:rsid w:val="00C3225F"/>
    <w:rsid w:val="00C35DE4"/>
    <w:rsid w:val="00C35EEB"/>
    <w:rsid w:val="00C41919"/>
    <w:rsid w:val="00C424F8"/>
    <w:rsid w:val="00C42B3E"/>
    <w:rsid w:val="00C43EDA"/>
    <w:rsid w:val="00C46142"/>
    <w:rsid w:val="00C46453"/>
    <w:rsid w:val="00C4669B"/>
    <w:rsid w:val="00C46DAF"/>
    <w:rsid w:val="00C5046D"/>
    <w:rsid w:val="00C50813"/>
    <w:rsid w:val="00C52626"/>
    <w:rsid w:val="00C52A93"/>
    <w:rsid w:val="00C53F6D"/>
    <w:rsid w:val="00C54545"/>
    <w:rsid w:val="00C54BFC"/>
    <w:rsid w:val="00C5662D"/>
    <w:rsid w:val="00C57257"/>
    <w:rsid w:val="00C57E3F"/>
    <w:rsid w:val="00C60366"/>
    <w:rsid w:val="00C67A6B"/>
    <w:rsid w:val="00C71CAB"/>
    <w:rsid w:val="00C73A91"/>
    <w:rsid w:val="00C73FAE"/>
    <w:rsid w:val="00C75FB9"/>
    <w:rsid w:val="00C7730F"/>
    <w:rsid w:val="00C77B26"/>
    <w:rsid w:val="00C80E5E"/>
    <w:rsid w:val="00C816D0"/>
    <w:rsid w:val="00C81C8C"/>
    <w:rsid w:val="00C82865"/>
    <w:rsid w:val="00C82BAB"/>
    <w:rsid w:val="00C82D5F"/>
    <w:rsid w:val="00C83153"/>
    <w:rsid w:val="00C837A1"/>
    <w:rsid w:val="00C83878"/>
    <w:rsid w:val="00C85E70"/>
    <w:rsid w:val="00C8646E"/>
    <w:rsid w:val="00C87FA4"/>
    <w:rsid w:val="00C91224"/>
    <w:rsid w:val="00C937F1"/>
    <w:rsid w:val="00C961F7"/>
    <w:rsid w:val="00C96609"/>
    <w:rsid w:val="00C97732"/>
    <w:rsid w:val="00C977E5"/>
    <w:rsid w:val="00CA3834"/>
    <w:rsid w:val="00CA3D60"/>
    <w:rsid w:val="00CA443B"/>
    <w:rsid w:val="00CA4DC6"/>
    <w:rsid w:val="00CA55CB"/>
    <w:rsid w:val="00CA5BF3"/>
    <w:rsid w:val="00CB03E7"/>
    <w:rsid w:val="00CB079A"/>
    <w:rsid w:val="00CB299C"/>
    <w:rsid w:val="00CB2EC9"/>
    <w:rsid w:val="00CB4B81"/>
    <w:rsid w:val="00CB725F"/>
    <w:rsid w:val="00CB7700"/>
    <w:rsid w:val="00CC04CB"/>
    <w:rsid w:val="00CC06F8"/>
    <w:rsid w:val="00CC0F04"/>
    <w:rsid w:val="00CC1251"/>
    <w:rsid w:val="00CC149E"/>
    <w:rsid w:val="00CC1DFE"/>
    <w:rsid w:val="00CC234A"/>
    <w:rsid w:val="00CC2B9F"/>
    <w:rsid w:val="00CC37C1"/>
    <w:rsid w:val="00CC3910"/>
    <w:rsid w:val="00CC423F"/>
    <w:rsid w:val="00CC5B5C"/>
    <w:rsid w:val="00CC5E5F"/>
    <w:rsid w:val="00CC77AE"/>
    <w:rsid w:val="00CC7F36"/>
    <w:rsid w:val="00CD11F8"/>
    <w:rsid w:val="00CD2096"/>
    <w:rsid w:val="00CD4450"/>
    <w:rsid w:val="00CD6B33"/>
    <w:rsid w:val="00CD79EC"/>
    <w:rsid w:val="00CE0527"/>
    <w:rsid w:val="00CE067D"/>
    <w:rsid w:val="00CE1885"/>
    <w:rsid w:val="00CE1FF4"/>
    <w:rsid w:val="00CE2099"/>
    <w:rsid w:val="00CE2BF0"/>
    <w:rsid w:val="00CE2C9D"/>
    <w:rsid w:val="00CE3B82"/>
    <w:rsid w:val="00CE496B"/>
    <w:rsid w:val="00CE52A2"/>
    <w:rsid w:val="00CE61DC"/>
    <w:rsid w:val="00CE626D"/>
    <w:rsid w:val="00CE6CC0"/>
    <w:rsid w:val="00CF010B"/>
    <w:rsid w:val="00CF0D86"/>
    <w:rsid w:val="00CF145A"/>
    <w:rsid w:val="00CF6BA2"/>
    <w:rsid w:val="00CF734B"/>
    <w:rsid w:val="00CF7E58"/>
    <w:rsid w:val="00D00541"/>
    <w:rsid w:val="00D009AC"/>
    <w:rsid w:val="00D01489"/>
    <w:rsid w:val="00D02DF5"/>
    <w:rsid w:val="00D04228"/>
    <w:rsid w:val="00D06DC5"/>
    <w:rsid w:val="00D079A3"/>
    <w:rsid w:val="00D10B35"/>
    <w:rsid w:val="00D12682"/>
    <w:rsid w:val="00D13477"/>
    <w:rsid w:val="00D215CF"/>
    <w:rsid w:val="00D24394"/>
    <w:rsid w:val="00D25466"/>
    <w:rsid w:val="00D26D5E"/>
    <w:rsid w:val="00D2745B"/>
    <w:rsid w:val="00D3024E"/>
    <w:rsid w:val="00D32AA3"/>
    <w:rsid w:val="00D40084"/>
    <w:rsid w:val="00D42160"/>
    <w:rsid w:val="00D434FF"/>
    <w:rsid w:val="00D438B4"/>
    <w:rsid w:val="00D4494D"/>
    <w:rsid w:val="00D45B57"/>
    <w:rsid w:val="00D47500"/>
    <w:rsid w:val="00D47F9C"/>
    <w:rsid w:val="00D5172C"/>
    <w:rsid w:val="00D51A4D"/>
    <w:rsid w:val="00D5209A"/>
    <w:rsid w:val="00D524CD"/>
    <w:rsid w:val="00D54280"/>
    <w:rsid w:val="00D54AD8"/>
    <w:rsid w:val="00D601DB"/>
    <w:rsid w:val="00D60CE0"/>
    <w:rsid w:val="00D61629"/>
    <w:rsid w:val="00D61659"/>
    <w:rsid w:val="00D62172"/>
    <w:rsid w:val="00D63CD9"/>
    <w:rsid w:val="00D64560"/>
    <w:rsid w:val="00D65632"/>
    <w:rsid w:val="00D66F2D"/>
    <w:rsid w:val="00D66F80"/>
    <w:rsid w:val="00D6797E"/>
    <w:rsid w:val="00D721E8"/>
    <w:rsid w:val="00D77A88"/>
    <w:rsid w:val="00D77E48"/>
    <w:rsid w:val="00D80A4B"/>
    <w:rsid w:val="00D819C5"/>
    <w:rsid w:val="00D81C4F"/>
    <w:rsid w:val="00D8558E"/>
    <w:rsid w:val="00D87D78"/>
    <w:rsid w:val="00D90478"/>
    <w:rsid w:val="00D90642"/>
    <w:rsid w:val="00D97205"/>
    <w:rsid w:val="00DA1803"/>
    <w:rsid w:val="00DA1B90"/>
    <w:rsid w:val="00DA2A05"/>
    <w:rsid w:val="00DA3647"/>
    <w:rsid w:val="00DA44F8"/>
    <w:rsid w:val="00DA46BB"/>
    <w:rsid w:val="00DA60F2"/>
    <w:rsid w:val="00DA678D"/>
    <w:rsid w:val="00DA6BFC"/>
    <w:rsid w:val="00DA7197"/>
    <w:rsid w:val="00DB0E52"/>
    <w:rsid w:val="00DB0F41"/>
    <w:rsid w:val="00DB0FC0"/>
    <w:rsid w:val="00DB2FF9"/>
    <w:rsid w:val="00DB3E9A"/>
    <w:rsid w:val="00DB4127"/>
    <w:rsid w:val="00DB4143"/>
    <w:rsid w:val="00DB42B5"/>
    <w:rsid w:val="00DB48D0"/>
    <w:rsid w:val="00DB4AB2"/>
    <w:rsid w:val="00DB6027"/>
    <w:rsid w:val="00DB6980"/>
    <w:rsid w:val="00DB6CBC"/>
    <w:rsid w:val="00DB6D62"/>
    <w:rsid w:val="00DC1F77"/>
    <w:rsid w:val="00DC205F"/>
    <w:rsid w:val="00DC221A"/>
    <w:rsid w:val="00DC2334"/>
    <w:rsid w:val="00DC33CA"/>
    <w:rsid w:val="00DC4050"/>
    <w:rsid w:val="00DD12AA"/>
    <w:rsid w:val="00DD1A5C"/>
    <w:rsid w:val="00DD2FCE"/>
    <w:rsid w:val="00DD36AD"/>
    <w:rsid w:val="00DD40B7"/>
    <w:rsid w:val="00DD4AE8"/>
    <w:rsid w:val="00DD4FAA"/>
    <w:rsid w:val="00DD56EF"/>
    <w:rsid w:val="00DD58E7"/>
    <w:rsid w:val="00DD69BE"/>
    <w:rsid w:val="00DE1644"/>
    <w:rsid w:val="00DE1AEB"/>
    <w:rsid w:val="00DE3315"/>
    <w:rsid w:val="00DE46F9"/>
    <w:rsid w:val="00DE4938"/>
    <w:rsid w:val="00DE4D03"/>
    <w:rsid w:val="00DE6443"/>
    <w:rsid w:val="00DE72D8"/>
    <w:rsid w:val="00DE7593"/>
    <w:rsid w:val="00DF25E3"/>
    <w:rsid w:val="00DF2D35"/>
    <w:rsid w:val="00DF3B38"/>
    <w:rsid w:val="00DF3FE8"/>
    <w:rsid w:val="00DF4578"/>
    <w:rsid w:val="00DF5784"/>
    <w:rsid w:val="00DF6133"/>
    <w:rsid w:val="00DF66EE"/>
    <w:rsid w:val="00E0177B"/>
    <w:rsid w:val="00E018A6"/>
    <w:rsid w:val="00E01994"/>
    <w:rsid w:val="00E01D6A"/>
    <w:rsid w:val="00E04C94"/>
    <w:rsid w:val="00E054CF"/>
    <w:rsid w:val="00E10443"/>
    <w:rsid w:val="00E10669"/>
    <w:rsid w:val="00E14073"/>
    <w:rsid w:val="00E147E1"/>
    <w:rsid w:val="00E14883"/>
    <w:rsid w:val="00E171D7"/>
    <w:rsid w:val="00E1772F"/>
    <w:rsid w:val="00E212B9"/>
    <w:rsid w:val="00E219B2"/>
    <w:rsid w:val="00E22391"/>
    <w:rsid w:val="00E271C9"/>
    <w:rsid w:val="00E31309"/>
    <w:rsid w:val="00E313B0"/>
    <w:rsid w:val="00E31AB9"/>
    <w:rsid w:val="00E327BB"/>
    <w:rsid w:val="00E32E59"/>
    <w:rsid w:val="00E32FBD"/>
    <w:rsid w:val="00E33565"/>
    <w:rsid w:val="00E3394F"/>
    <w:rsid w:val="00E3506A"/>
    <w:rsid w:val="00E35217"/>
    <w:rsid w:val="00E363ED"/>
    <w:rsid w:val="00E3738B"/>
    <w:rsid w:val="00E400D5"/>
    <w:rsid w:val="00E400DC"/>
    <w:rsid w:val="00E40238"/>
    <w:rsid w:val="00E408D5"/>
    <w:rsid w:val="00E41BEC"/>
    <w:rsid w:val="00E437BC"/>
    <w:rsid w:val="00E43C64"/>
    <w:rsid w:val="00E5009D"/>
    <w:rsid w:val="00E50A9C"/>
    <w:rsid w:val="00E51913"/>
    <w:rsid w:val="00E542CB"/>
    <w:rsid w:val="00E5731C"/>
    <w:rsid w:val="00E57701"/>
    <w:rsid w:val="00E60142"/>
    <w:rsid w:val="00E625ED"/>
    <w:rsid w:val="00E63CA9"/>
    <w:rsid w:val="00E703FC"/>
    <w:rsid w:val="00E7145E"/>
    <w:rsid w:val="00E71A3C"/>
    <w:rsid w:val="00E72424"/>
    <w:rsid w:val="00E72A45"/>
    <w:rsid w:val="00E74DF2"/>
    <w:rsid w:val="00E75420"/>
    <w:rsid w:val="00E762EC"/>
    <w:rsid w:val="00E76414"/>
    <w:rsid w:val="00E77146"/>
    <w:rsid w:val="00E77A65"/>
    <w:rsid w:val="00E801A5"/>
    <w:rsid w:val="00E80AFA"/>
    <w:rsid w:val="00E81559"/>
    <w:rsid w:val="00E8415C"/>
    <w:rsid w:val="00E86636"/>
    <w:rsid w:val="00E9004A"/>
    <w:rsid w:val="00E90EA6"/>
    <w:rsid w:val="00E92449"/>
    <w:rsid w:val="00E94515"/>
    <w:rsid w:val="00E9530C"/>
    <w:rsid w:val="00E97DA5"/>
    <w:rsid w:val="00EA2391"/>
    <w:rsid w:val="00EA2B3D"/>
    <w:rsid w:val="00EA2E06"/>
    <w:rsid w:val="00EA3B9C"/>
    <w:rsid w:val="00EA3E8A"/>
    <w:rsid w:val="00EA72C8"/>
    <w:rsid w:val="00EA7978"/>
    <w:rsid w:val="00EB1425"/>
    <w:rsid w:val="00EB19B8"/>
    <w:rsid w:val="00EB1B42"/>
    <w:rsid w:val="00EB1CA7"/>
    <w:rsid w:val="00EB2BEB"/>
    <w:rsid w:val="00EB50A5"/>
    <w:rsid w:val="00EC05D2"/>
    <w:rsid w:val="00EC0B0D"/>
    <w:rsid w:val="00EC1847"/>
    <w:rsid w:val="00EC1D6A"/>
    <w:rsid w:val="00EC32FA"/>
    <w:rsid w:val="00EC3368"/>
    <w:rsid w:val="00EC401B"/>
    <w:rsid w:val="00EC4292"/>
    <w:rsid w:val="00EC7723"/>
    <w:rsid w:val="00ED1E46"/>
    <w:rsid w:val="00ED1EA8"/>
    <w:rsid w:val="00ED1EFE"/>
    <w:rsid w:val="00ED21D8"/>
    <w:rsid w:val="00ED3335"/>
    <w:rsid w:val="00ED4612"/>
    <w:rsid w:val="00ED49BE"/>
    <w:rsid w:val="00ED50C5"/>
    <w:rsid w:val="00ED59DF"/>
    <w:rsid w:val="00ED6EFC"/>
    <w:rsid w:val="00EE4C15"/>
    <w:rsid w:val="00EF3013"/>
    <w:rsid w:val="00EF31BE"/>
    <w:rsid w:val="00EF3AA3"/>
    <w:rsid w:val="00EF4216"/>
    <w:rsid w:val="00EF435D"/>
    <w:rsid w:val="00EF44F6"/>
    <w:rsid w:val="00EF52C3"/>
    <w:rsid w:val="00EF6564"/>
    <w:rsid w:val="00F006B3"/>
    <w:rsid w:val="00F0164B"/>
    <w:rsid w:val="00F02934"/>
    <w:rsid w:val="00F055F0"/>
    <w:rsid w:val="00F059F0"/>
    <w:rsid w:val="00F0734B"/>
    <w:rsid w:val="00F10423"/>
    <w:rsid w:val="00F1106B"/>
    <w:rsid w:val="00F12397"/>
    <w:rsid w:val="00F12747"/>
    <w:rsid w:val="00F13898"/>
    <w:rsid w:val="00F13B0E"/>
    <w:rsid w:val="00F16CC3"/>
    <w:rsid w:val="00F200F3"/>
    <w:rsid w:val="00F2045E"/>
    <w:rsid w:val="00F207A6"/>
    <w:rsid w:val="00F20B0A"/>
    <w:rsid w:val="00F20FF0"/>
    <w:rsid w:val="00F240F2"/>
    <w:rsid w:val="00F24CA9"/>
    <w:rsid w:val="00F25320"/>
    <w:rsid w:val="00F25C40"/>
    <w:rsid w:val="00F26E4A"/>
    <w:rsid w:val="00F3095F"/>
    <w:rsid w:val="00F311E7"/>
    <w:rsid w:val="00F31DF9"/>
    <w:rsid w:val="00F31EFC"/>
    <w:rsid w:val="00F32340"/>
    <w:rsid w:val="00F323F7"/>
    <w:rsid w:val="00F32E4D"/>
    <w:rsid w:val="00F331B8"/>
    <w:rsid w:val="00F33225"/>
    <w:rsid w:val="00F348CB"/>
    <w:rsid w:val="00F34DD9"/>
    <w:rsid w:val="00F35DF2"/>
    <w:rsid w:val="00F36DCF"/>
    <w:rsid w:val="00F37270"/>
    <w:rsid w:val="00F37425"/>
    <w:rsid w:val="00F3747B"/>
    <w:rsid w:val="00F37D8B"/>
    <w:rsid w:val="00F41103"/>
    <w:rsid w:val="00F414B0"/>
    <w:rsid w:val="00F422F9"/>
    <w:rsid w:val="00F425B7"/>
    <w:rsid w:val="00F42862"/>
    <w:rsid w:val="00F4292C"/>
    <w:rsid w:val="00F433CE"/>
    <w:rsid w:val="00F4349B"/>
    <w:rsid w:val="00F43575"/>
    <w:rsid w:val="00F43787"/>
    <w:rsid w:val="00F43E23"/>
    <w:rsid w:val="00F440B4"/>
    <w:rsid w:val="00F45DBE"/>
    <w:rsid w:val="00F472D8"/>
    <w:rsid w:val="00F5056F"/>
    <w:rsid w:val="00F50A99"/>
    <w:rsid w:val="00F50DB4"/>
    <w:rsid w:val="00F515D7"/>
    <w:rsid w:val="00F51EB9"/>
    <w:rsid w:val="00F52923"/>
    <w:rsid w:val="00F5373A"/>
    <w:rsid w:val="00F53919"/>
    <w:rsid w:val="00F55867"/>
    <w:rsid w:val="00F5635C"/>
    <w:rsid w:val="00F60413"/>
    <w:rsid w:val="00F609EF"/>
    <w:rsid w:val="00F62570"/>
    <w:rsid w:val="00F62DC1"/>
    <w:rsid w:val="00F62E22"/>
    <w:rsid w:val="00F63009"/>
    <w:rsid w:val="00F6305B"/>
    <w:rsid w:val="00F64843"/>
    <w:rsid w:val="00F648DD"/>
    <w:rsid w:val="00F65BB7"/>
    <w:rsid w:val="00F66132"/>
    <w:rsid w:val="00F67666"/>
    <w:rsid w:val="00F7037E"/>
    <w:rsid w:val="00F72150"/>
    <w:rsid w:val="00F72CE7"/>
    <w:rsid w:val="00F7311A"/>
    <w:rsid w:val="00F74F88"/>
    <w:rsid w:val="00F75ACB"/>
    <w:rsid w:val="00F77583"/>
    <w:rsid w:val="00F801DC"/>
    <w:rsid w:val="00F824FB"/>
    <w:rsid w:val="00F82844"/>
    <w:rsid w:val="00F82B29"/>
    <w:rsid w:val="00F82DE9"/>
    <w:rsid w:val="00F82EDC"/>
    <w:rsid w:val="00F85842"/>
    <w:rsid w:val="00F870E4"/>
    <w:rsid w:val="00F87663"/>
    <w:rsid w:val="00F90398"/>
    <w:rsid w:val="00F92092"/>
    <w:rsid w:val="00F930AE"/>
    <w:rsid w:val="00F934BE"/>
    <w:rsid w:val="00F9350A"/>
    <w:rsid w:val="00F93ABE"/>
    <w:rsid w:val="00F9592D"/>
    <w:rsid w:val="00F95DD9"/>
    <w:rsid w:val="00F96884"/>
    <w:rsid w:val="00F96B31"/>
    <w:rsid w:val="00F970FA"/>
    <w:rsid w:val="00F97B70"/>
    <w:rsid w:val="00F97E4D"/>
    <w:rsid w:val="00FA12D6"/>
    <w:rsid w:val="00FA18C6"/>
    <w:rsid w:val="00FA19A8"/>
    <w:rsid w:val="00FA3ED3"/>
    <w:rsid w:val="00FA7BF6"/>
    <w:rsid w:val="00FA7C07"/>
    <w:rsid w:val="00FB00F9"/>
    <w:rsid w:val="00FB166B"/>
    <w:rsid w:val="00FB1723"/>
    <w:rsid w:val="00FB18F2"/>
    <w:rsid w:val="00FB2F65"/>
    <w:rsid w:val="00FB44B7"/>
    <w:rsid w:val="00FB4690"/>
    <w:rsid w:val="00FB4879"/>
    <w:rsid w:val="00FB6DF1"/>
    <w:rsid w:val="00FB70C0"/>
    <w:rsid w:val="00FC11BB"/>
    <w:rsid w:val="00FC208C"/>
    <w:rsid w:val="00FC3C15"/>
    <w:rsid w:val="00FC41B2"/>
    <w:rsid w:val="00FC5211"/>
    <w:rsid w:val="00FC57F7"/>
    <w:rsid w:val="00FC64DE"/>
    <w:rsid w:val="00FC72C4"/>
    <w:rsid w:val="00FC7576"/>
    <w:rsid w:val="00FC7A9F"/>
    <w:rsid w:val="00FD00DF"/>
    <w:rsid w:val="00FD0A08"/>
    <w:rsid w:val="00FD0DC6"/>
    <w:rsid w:val="00FD12A7"/>
    <w:rsid w:val="00FD1DB0"/>
    <w:rsid w:val="00FD4A62"/>
    <w:rsid w:val="00FD624D"/>
    <w:rsid w:val="00FD6E42"/>
    <w:rsid w:val="00FD72BF"/>
    <w:rsid w:val="00FE1409"/>
    <w:rsid w:val="00FE25FD"/>
    <w:rsid w:val="00FE2DDC"/>
    <w:rsid w:val="00FE3AF0"/>
    <w:rsid w:val="00FE40DE"/>
    <w:rsid w:val="00FE44BB"/>
    <w:rsid w:val="00FE4B87"/>
    <w:rsid w:val="00FE4C5B"/>
    <w:rsid w:val="00FE664A"/>
    <w:rsid w:val="00FF1268"/>
    <w:rsid w:val="00FF29C2"/>
    <w:rsid w:val="00FF6A5B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5C4BAF-213B-4066-860E-A1B5297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hAnsi="Arial" w:cs="Arial"/>
      <w:lang w:val="en-US" w:eastAsia="en-US"/>
    </w:rPr>
  </w:style>
  <w:style w:type="paragraph" w:styleId="Rubrik1">
    <w:name w:val="heading 1"/>
    <w:basedOn w:val="Normal"/>
    <w:next w:val="Normal"/>
    <w:qFormat/>
    <w:pPr>
      <w:keepNext/>
      <w:keepLines/>
      <w:pageBreakBefore/>
      <w:numPr>
        <w:numId w:val="1"/>
      </w:numPr>
      <w:spacing w:before="142" w:after="113"/>
      <w:ind w:left="652" w:hanging="652"/>
      <w:outlineLvl w:val="0"/>
    </w:pPr>
    <w:rPr>
      <w:b/>
      <w:bCs/>
      <w:kern w:val="28"/>
      <w:sz w:val="36"/>
      <w:szCs w:val="36"/>
    </w:rPr>
  </w:style>
  <w:style w:type="paragraph" w:styleId="Rubrik2">
    <w:name w:val="heading 2"/>
    <w:basedOn w:val="Normal"/>
    <w:next w:val="Normal"/>
    <w:qFormat/>
    <w:pPr>
      <w:keepNext/>
      <w:numPr>
        <w:ilvl w:val="1"/>
        <w:numId w:val="2"/>
      </w:numPr>
      <w:pBdr>
        <w:top w:val="single" w:sz="6" w:space="1" w:color="auto"/>
      </w:pBdr>
      <w:spacing w:before="425" w:after="113"/>
      <w:ind w:left="652" w:hanging="652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pPr>
      <w:keepNext/>
      <w:numPr>
        <w:ilvl w:val="2"/>
        <w:numId w:val="3"/>
      </w:numPr>
      <w:spacing w:before="425" w:after="113"/>
      <w:ind w:left="794" w:hanging="794"/>
      <w:outlineLvl w:val="2"/>
    </w:pPr>
    <w:rPr>
      <w:b/>
      <w:bCs/>
      <w:i/>
      <w:iCs/>
      <w:sz w:val="28"/>
      <w:szCs w:val="28"/>
    </w:rPr>
  </w:style>
  <w:style w:type="paragraph" w:styleId="Rubrik4">
    <w:name w:val="heading 4"/>
    <w:basedOn w:val="Normal"/>
    <w:next w:val="Normal"/>
    <w:qFormat/>
    <w:pPr>
      <w:keepNext/>
      <w:numPr>
        <w:ilvl w:val="3"/>
        <w:numId w:val="4"/>
      </w:numPr>
      <w:spacing w:before="240" w:after="6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  <w:szCs w:val="22"/>
      <w:lang w:val="da-DK"/>
    </w:rPr>
  </w:style>
  <w:style w:type="paragraph" w:styleId="Rubrik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iCs/>
      <w:sz w:val="22"/>
      <w:szCs w:val="22"/>
      <w:lang w:val="da-DK"/>
    </w:rPr>
  </w:style>
  <w:style w:type="paragraph" w:styleId="Rubrik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Rubrik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Rubrik9">
    <w:name w:val="heading 9"/>
    <w:basedOn w:val="Normal"/>
    <w:next w:val="Normal"/>
    <w:qFormat/>
    <w:pPr>
      <w:numPr>
        <w:ilvl w:val="8"/>
        <w:numId w:val="9"/>
      </w:numPr>
      <w:spacing w:before="240" w:after="60"/>
      <w:outlineLvl w:val="8"/>
    </w:pPr>
    <w:rPr>
      <w:i/>
      <w:iCs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pPr>
      <w:pBdr>
        <w:bottom w:val="single" w:sz="6" w:space="3" w:color="auto"/>
      </w:pBdr>
      <w:tabs>
        <w:tab w:val="center" w:pos="4678"/>
      </w:tabs>
    </w:pPr>
  </w:style>
  <w:style w:type="paragraph" w:styleId="Sidfot">
    <w:name w:val="footer"/>
    <w:basedOn w:val="Normal"/>
    <w:pPr>
      <w:pBdr>
        <w:top w:val="single" w:sz="6" w:space="1" w:color="auto"/>
      </w:pBdr>
      <w:tabs>
        <w:tab w:val="left" w:pos="1276"/>
        <w:tab w:val="right" w:pos="9356"/>
      </w:tabs>
      <w:spacing w:after="0"/>
    </w:pPr>
    <w:rPr>
      <w:sz w:val="16"/>
      <w:szCs w:val="16"/>
    </w:rPr>
  </w:style>
  <w:style w:type="character" w:styleId="Sidnummer">
    <w:name w:val="page number"/>
    <w:basedOn w:val="Standardstycketeckensnitt"/>
  </w:style>
  <w:style w:type="paragraph" w:styleId="Innehll1">
    <w:name w:val="toc 1"/>
    <w:basedOn w:val="Normal"/>
    <w:next w:val="Normal"/>
    <w:semiHidden/>
    <w:pPr>
      <w:tabs>
        <w:tab w:val="right" w:leader="dot" w:pos="9355"/>
      </w:tabs>
    </w:pPr>
    <w:rPr>
      <w:sz w:val="24"/>
      <w:szCs w:val="24"/>
    </w:rPr>
  </w:style>
  <w:style w:type="paragraph" w:styleId="Brdtext">
    <w:name w:val="Body Text"/>
    <w:basedOn w:val="Normal"/>
    <w:pPr>
      <w:spacing w:after="215"/>
    </w:pPr>
  </w:style>
  <w:style w:type="paragraph" w:styleId="Brdtextmedindrag">
    <w:name w:val="Body Text Indent"/>
    <w:basedOn w:val="Normal"/>
    <w:next w:val="Brdtext"/>
    <w:pPr>
      <w:ind w:left="283"/>
    </w:pPr>
    <w:rPr>
      <w:i/>
      <w:iCs/>
      <w:color w:val="0000FF"/>
    </w:rPr>
  </w:style>
  <w:style w:type="paragraph" w:customStyle="1" w:styleId="TableText">
    <w:name w:val="Table Text"/>
    <w:basedOn w:val="Brdtext"/>
    <w:pPr>
      <w:spacing w:after="0"/>
      <w:ind w:left="28" w:right="28"/>
    </w:pPr>
  </w:style>
  <w:style w:type="paragraph" w:styleId="Rubrik">
    <w:name w:val="Title"/>
    <w:basedOn w:val="Normal"/>
    <w:qFormat/>
    <w:pPr>
      <w:spacing w:before="240" w:after="60"/>
      <w:jc w:val="right"/>
    </w:pPr>
    <w:rPr>
      <w:b/>
      <w:bCs/>
      <w:kern w:val="28"/>
      <w:sz w:val="28"/>
      <w:szCs w:val="28"/>
    </w:rPr>
  </w:style>
  <w:style w:type="paragraph" w:styleId="Underrubrik">
    <w:name w:val="Subtitle"/>
    <w:basedOn w:val="Normal"/>
    <w:qFormat/>
    <w:pPr>
      <w:spacing w:after="60"/>
      <w:jc w:val="right"/>
    </w:pPr>
    <w:rPr>
      <w:i/>
      <w:iCs/>
      <w:sz w:val="24"/>
      <w:szCs w:val="24"/>
    </w:rPr>
  </w:style>
  <w:style w:type="paragraph" w:styleId="Innehll2">
    <w:name w:val="toc 2"/>
    <w:basedOn w:val="Normal"/>
    <w:next w:val="Normal"/>
    <w:semiHidden/>
    <w:pPr>
      <w:tabs>
        <w:tab w:val="right" w:leader="dot" w:pos="9355"/>
      </w:tabs>
      <w:ind w:left="200"/>
    </w:pPr>
  </w:style>
  <w:style w:type="paragraph" w:styleId="Innehll3">
    <w:name w:val="toc 3"/>
    <w:basedOn w:val="Normal"/>
    <w:next w:val="Normal"/>
    <w:semiHidden/>
    <w:pPr>
      <w:tabs>
        <w:tab w:val="right" w:leader="dot" w:pos="9355"/>
      </w:tabs>
      <w:ind w:left="400"/>
    </w:pPr>
  </w:style>
  <w:style w:type="paragraph" w:styleId="Innehll4">
    <w:name w:val="toc 4"/>
    <w:basedOn w:val="Normal"/>
    <w:next w:val="Normal"/>
    <w:semiHidden/>
    <w:pPr>
      <w:tabs>
        <w:tab w:val="right" w:leader="dot" w:pos="9355"/>
      </w:tabs>
      <w:ind w:left="600"/>
    </w:pPr>
  </w:style>
  <w:style w:type="paragraph" w:styleId="Innehll5">
    <w:name w:val="toc 5"/>
    <w:basedOn w:val="Normal"/>
    <w:next w:val="Normal"/>
    <w:semiHidden/>
    <w:pPr>
      <w:tabs>
        <w:tab w:val="right" w:leader="dot" w:pos="9355"/>
      </w:tabs>
      <w:ind w:left="800"/>
    </w:pPr>
  </w:style>
  <w:style w:type="paragraph" w:styleId="Innehll6">
    <w:name w:val="toc 6"/>
    <w:basedOn w:val="Normal"/>
    <w:next w:val="Normal"/>
    <w:semiHidden/>
    <w:pPr>
      <w:tabs>
        <w:tab w:val="right" w:leader="dot" w:pos="9355"/>
      </w:tabs>
      <w:ind w:left="1000"/>
    </w:pPr>
  </w:style>
  <w:style w:type="paragraph" w:styleId="Innehll7">
    <w:name w:val="toc 7"/>
    <w:basedOn w:val="Normal"/>
    <w:next w:val="Normal"/>
    <w:semiHidden/>
    <w:pPr>
      <w:tabs>
        <w:tab w:val="right" w:leader="dot" w:pos="9355"/>
      </w:tabs>
      <w:ind w:left="1200"/>
    </w:pPr>
  </w:style>
  <w:style w:type="paragraph" w:styleId="Innehll8">
    <w:name w:val="toc 8"/>
    <w:basedOn w:val="Normal"/>
    <w:next w:val="Normal"/>
    <w:semiHidden/>
    <w:pPr>
      <w:tabs>
        <w:tab w:val="right" w:leader="dot" w:pos="9355"/>
      </w:tabs>
      <w:ind w:left="1400"/>
    </w:pPr>
  </w:style>
  <w:style w:type="paragraph" w:styleId="Innehll9">
    <w:name w:val="toc 9"/>
    <w:basedOn w:val="Normal"/>
    <w:next w:val="Normal"/>
    <w:semiHidden/>
    <w:pPr>
      <w:tabs>
        <w:tab w:val="right" w:leader="dot" w:pos="9355"/>
      </w:tabs>
      <w:ind w:left="1600"/>
    </w:pPr>
  </w:style>
  <w:style w:type="character" w:customStyle="1" w:styleId="ReaderscommentsChar">
    <w:name w:val="Reader's comments Char"/>
    <w:link w:val="Readerscomments"/>
    <w:rsid w:val="0005158D"/>
    <w:rPr>
      <w:rFonts w:ascii="Arial" w:hAnsi="Arial" w:cs="Arial"/>
      <w:i/>
      <w:iCs/>
      <w:color w:val="CC00CC"/>
      <w:lang w:val="en-US" w:eastAsia="en-US" w:bidi="ar-SA"/>
    </w:rPr>
  </w:style>
  <w:style w:type="paragraph" w:customStyle="1" w:styleId="SubFooter">
    <w:name w:val="SubFooter"/>
    <w:basedOn w:val="Sidfot"/>
    <w:pPr>
      <w:pBdr>
        <w:top w:val="none" w:sz="0" w:space="0" w:color="auto"/>
      </w:pBdr>
    </w:pPr>
    <w:rPr>
      <w:sz w:val="12"/>
      <w:szCs w:val="12"/>
    </w:rPr>
  </w:style>
  <w:style w:type="paragraph" w:customStyle="1" w:styleId="HeadingA">
    <w:name w:val="Heading A"/>
    <w:basedOn w:val="Rubrik1"/>
    <w:pPr>
      <w:outlineLvl w:val="9"/>
    </w:pPr>
  </w:style>
  <w:style w:type="paragraph" w:customStyle="1" w:styleId="HeadingB">
    <w:name w:val="Heading B"/>
    <w:basedOn w:val="Rubrik2"/>
    <w:pPr>
      <w:outlineLvl w:val="9"/>
    </w:pPr>
  </w:style>
  <w:style w:type="paragraph" w:customStyle="1" w:styleId="HeadingC">
    <w:name w:val="Heading C"/>
    <w:basedOn w:val="Rubrik3"/>
    <w:pPr>
      <w:outlineLvl w:val="9"/>
    </w:pPr>
  </w:style>
  <w:style w:type="paragraph" w:customStyle="1" w:styleId="Editorscomments">
    <w:name w:val="Editor's comments"/>
    <w:basedOn w:val="Normal"/>
    <w:rPr>
      <w:b/>
      <w:bCs/>
      <w:color w:val="FF0000"/>
    </w:rPr>
  </w:style>
  <w:style w:type="paragraph" w:customStyle="1" w:styleId="Readerscomments">
    <w:name w:val="Reader's comments"/>
    <w:basedOn w:val="Normal"/>
    <w:link w:val="ReaderscommentsChar"/>
    <w:rPr>
      <w:i/>
      <w:iCs/>
      <w:color w:val="CC00CC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851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link w:val="Ballongtext"/>
    <w:uiPriority w:val="99"/>
    <w:semiHidden/>
    <w:rsid w:val="00785185"/>
    <w:rPr>
      <w:rFonts w:ascii="Tahoma" w:hAnsi="Tahoma" w:cs="Tahoma"/>
      <w:sz w:val="16"/>
      <w:szCs w:val="16"/>
      <w:lang w:val="en-US" w:eastAsia="en-US"/>
    </w:rPr>
  </w:style>
  <w:style w:type="paragraph" w:styleId="Liststycke">
    <w:name w:val="List Paragraph"/>
    <w:basedOn w:val="Normal"/>
    <w:uiPriority w:val="34"/>
    <w:qFormat/>
    <w:rsid w:val="00D61659"/>
    <w:pPr>
      <w:overflowPunct/>
      <w:autoSpaceDE/>
      <w:autoSpaceDN/>
      <w:adjustRightInd/>
      <w:spacing w:after="0"/>
      <w:ind w:left="720"/>
      <w:textAlignment w:val="auto"/>
    </w:pPr>
    <w:rPr>
      <w:rFonts w:ascii="Calibri" w:eastAsia="Calibri" w:hAnsi="Calibri" w:cs="Times New Roman"/>
      <w:sz w:val="22"/>
      <w:szCs w:val="22"/>
      <w:lang w:val="sv-SE"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IBMExten\COMMON\IBMMETwd\IBMFLAP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BDC7C-BB9D-433B-AC8E-A823C0F9A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IBMFLAP</Template>
  <TotalTime>19485</TotalTime>
  <Pages>2</Pages>
  <Words>180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IBM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IBM Extensions for Word Processors</dc:subject>
  <dc:creator>Per Larsson</dc:creator>
  <dc:description>V3.0.0.</dc:description>
  <cp:lastModifiedBy>Larsson, Per (Bisnode)</cp:lastModifiedBy>
  <cp:revision>1219</cp:revision>
  <cp:lastPrinted>2004-04-29T10:50:00Z</cp:lastPrinted>
  <dcterms:created xsi:type="dcterms:W3CDTF">2012-03-05T09:39:00Z</dcterms:created>
  <dcterms:modified xsi:type="dcterms:W3CDTF">2015-07-13T13:07:00Z</dcterms:modified>
</cp:coreProperties>
</file>