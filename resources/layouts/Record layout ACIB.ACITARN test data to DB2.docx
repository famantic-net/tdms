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ACITA</w:t>
      </w:r>
      <w:r w:rsidR="00877FA2">
        <w:rPr>
          <w:b/>
          <w:szCs w:val="18"/>
        </w:rPr>
        <w:t>RN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C962F8">
        <w:rPr>
          <w:szCs w:val="18"/>
        </w:rPr>
        <w:t>424</w:t>
      </w:r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  <w:bookmarkStart w:id="0" w:name="_GoBack"/>
      <w:bookmarkEnd w:id="0"/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877FA2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Arbnr_num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>
        <w:rPr>
          <w:szCs w:val="18"/>
        </w:rPr>
        <w:t>8</w:t>
      </w:r>
      <w:r w:rsidR="00125F03">
        <w:rPr>
          <w:szCs w:val="18"/>
        </w:rPr>
        <w:t>) +S</w:t>
      </w:r>
      <w:r w:rsidR="00125F03">
        <w:rPr>
          <w:szCs w:val="18"/>
        </w:rPr>
        <w:tab/>
        <w:t>1-</w:t>
      </w:r>
      <w:r>
        <w:rPr>
          <w:szCs w:val="18"/>
        </w:rPr>
        <w:t>9</w:t>
      </w:r>
      <w:r w:rsidR="00125F03">
        <w:rPr>
          <w:szCs w:val="18"/>
        </w:rPr>
        <w:tab/>
      </w:r>
    </w:p>
    <w:p w:rsidR="00125F03" w:rsidRDefault="00877FA2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Dunsnr_num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>
        <w:rPr>
          <w:szCs w:val="18"/>
        </w:rPr>
        <w:t>11</w:t>
      </w:r>
      <w:r w:rsidR="00125F03">
        <w:rPr>
          <w:szCs w:val="18"/>
        </w:rPr>
        <w:t>) +S</w:t>
      </w:r>
      <w:r w:rsidR="00125F03">
        <w:rPr>
          <w:szCs w:val="18"/>
        </w:rPr>
        <w:tab/>
      </w:r>
      <w:r w:rsidR="001C3C68">
        <w:rPr>
          <w:szCs w:val="18"/>
        </w:rPr>
        <w:t>10-21</w:t>
      </w:r>
      <w:r w:rsidR="00125F03">
        <w:rPr>
          <w:szCs w:val="18"/>
        </w:rPr>
        <w:tab/>
      </w:r>
    </w:p>
    <w:p w:rsidR="00E3394F" w:rsidRDefault="00877FA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Org_</w:t>
      </w:r>
      <w:r w:rsidR="00E3394F">
        <w:rPr>
          <w:szCs w:val="18"/>
        </w:rPr>
        <w:t>num</w:t>
      </w:r>
      <w:proofErr w:type="spellEnd"/>
      <w:r w:rsidR="000019F2">
        <w:rPr>
          <w:szCs w:val="18"/>
        </w:rPr>
        <w:t xml:space="preserve"> + sign</w:t>
      </w:r>
      <w:r w:rsidR="00746D3E">
        <w:rPr>
          <w:szCs w:val="18"/>
        </w:rPr>
        <w:tab/>
      </w:r>
      <w:proofErr w:type="gramStart"/>
      <w:r w:rsidR="00781FAA">
        <w:rPr>
          <w:szCs w:val="18"/>
        </w:rPr>
        <w:t>N(</w:t>
      </w:r>
      <w:proofErr w:type="gramEnd"/>
      <w:r>
        <w:rPr>
          <w:szCs w:val="18"/>
        </w:rPr>
        <w:t>11</w:t>
      </w:r>
      <w:r w:rsidR="00781FAA">
        <w:rPr>
          <w:szCs w:val="18"/>
        </w:rPr>
        <w:t>)</w:t>
      </w:r>
      <w:r w:rsidR="000019F2">
        <w:rPr>
          <w:szCs w:val="18"/>
        </w:rPr>
        <w:t xml:space="preserve"> +S</w:t>
      </w:r>
      <w:r w:rsidR="00781FAA">
        <w:rPr>
          <w:szCs w:val="18"/>
        </w:rPr>
        <w:tab/>
      </w:r>
      <w:r w:rsidR="001C3C68">
        <w:rPr>
          <w:szCs w:val="18"/>
        </w:rPr>
        <w:t>22-33</w:t>
      </w:r>
    </w:p>
    <w:p w:rsidR="00877FA2" w:rsidRDefault="00877FA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HKfil_kod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1C3C68">
        <w:rPr>
          <w:szCs w:val="18"/>
        </w:rPr>
        <w:t>34-34</w:t>
      </w:r>
    </w:p>
    <w:p w:rsidR="00877FA2" w:rsidRPr="001C3C68" w:rsidRDefault="00877FA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1C3C68">
        <w:rPr>
          <w:szCs w:val="18"/>
        </w:rPr>
        <w:t>Tidorg_num</w:t>
      </w:r>
      <w:proofErr w:type="spellEnd"/>
      <w:r w:rsidR="00E3394F" w:rsidRPr="001C3C68">
        <w:rPr>
          <w:szCs w:val="18"/>
        </w:rPr>
        <w:t xml:space="preserve"> + sign</w:t>
      </w:r>
      <w:r w:rsidR="00E3394F" w:rsidRPr="001C3C68">
        <w:rPr>
          <w:szCs w:val="18"/>
        </w:rPr>
        <w:tab/>
      </w:r>
      <w:proofErr w:type="gramStart"/>
      <w:r w:rsidR="00E3394F" w:rsidRPr="001C3C68">
        <w:rPr>
          <w:szCs w:val="18"/>
        </w:rPr>
        <w:t>N(</w:t>
      </w:r>
      <w:proofErr w:type="gramEnd"/>
      <w:r w:rsidR="00E3394F" w:rsidRPr="001C3C68">
        <w:rPr>
          <w:szCs w:val="18"/>
        </w:rPr>
        <w:t>1</w:t>
      </w:r>
      <w:r w:rsidRPr="001C3C68">
        <w:rPr>
          <w:szCs w:val="18"/>
        </w:rPr>
        <w:t>1</w:t>
      </w:r>
      <w:r w:rsidR="00E3394F" w:rsidRPr="001C3C68">
        <w:rPr>
          <w:szCs w:val="18"/>
        </w:rPr>
        <w:t>) +S</w:t>
      </w:r>
      <w:r w:rsidR="001C3C68" w:rsidRPr="001C3C68">
        <w:rPr>
          <w:szCs w:val="18"/>
        </w:rPr>
        <w:tab/>
        <w:t>35-46</w:t>
      </w:r>
    </w:p>
    <w:p w:rsidR="00877FA2" w:rsidRPr="001C3C68" w:rsidRDefault="00877FA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1C3C68">
        <w:rPr>
          <w:szCs w:val="18"/>
        </w:rPr>
        <w:t>Spaerr_kod</w:t>
      </w:r>
      <w:proofErr w:type="spellEnd"/>
      <w:r w:rsidR="00E3394F" w:rsidRPr="001C3C68">
        <w:rPr>
          <w:szCs w:val="18"/>
        </w:rPr>
        <w:tab/>
      </w:r>
      <w:proofErr w:type="gramStart"/>
      <w:r w:rsidRPr="001C3C68">
        <w:rPr>
          <w:szCs w:val="18"/>
        </w:rPr>
        <w:t>A(</w:t>
      </w:r>
      <w:proofErr w:type="gramEnd"/>
      <w:r w:rsidRPr="001C3C68">
        <w:rPr>
          <w:szCs w:val="18"/>
        </w:rPr>
        <w:t>1)</w:t>
      </w:r>
      <w:r w:rsidRPr="001C3C68">
        <w:rPr>
          <w:szCs w:val="18"/>
        </w:rPr>
        <w:tab/>
      </w:r>
      <w:r w:rsidR="001C3C68" w:rsidRPr="001C3C68">
        <w:rPr>
          <w:szCs w:val="18"/>
        </w:rPr>
        <w:t>47-47</w:t>
      </w:r>
    </w:p>
    <w:p w:rsidR="00877FA2" w:rsidRPr="001C3C68" w:rsidRDefault="00877FA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1C3C68">
        <w:rPr>
          <w:szCs w:val="18"/>
        </w:rPr>
        <w:t>Spaerr_dat</w:t>
      </w:r>
      <w:proofErr w:type="spellEnd"/>
      <w:r w:rsidR="006409C3" w:rsidRPr="001C3C68">
        <w:rPr>
          <w:szCs w:val="18"/>
        </w:rPr>
        <w:t xml:space="preserve"> </w:t>
      </w:r>
      <w:r w:rsidR="006409C3" w:rsidRPr="001C3C68">
        <w:rPr>
          <w:szCs w:val="18"/>
        </w:rPr>
        <w:t>+ sign</w:t>
      </w:r>
      <w:r w:rsidRPr="001C3C68">
        <w:rPr>
          <w:szCs w:val="18"/>
        </w:rPr>
        <w:tab/>
      </w:r>
      <w:proofErr w:type="gramStart"/>
      <w:r w:rsidRPr="001C3C68">
        <w:rPr>
          <w:szCs w:val="18"/>
        </w:rPr>
        <w:t>N(</w:t>
      </w:r>
      <w:proofErr w:type="gramEnd"/>
      <w:r w:rsidRPr="001C3C68">
        <w:rPr>
          <w:szCs w:val="18"/>
        </w:rPr>
        <w:t>8) + S</w:t>
      </w:r>
      <w:r w:rsidRPr="001C3C68">
        <w:rPr>
          <w:szCs w:val="18"/>
        </w:rPr>
        <w:tab/>
      </w:r>
      <w:r w:rsidR="001C3C68" w:rsidRPr="001C3C68">
        <w:rPr>
          <w:szCs w:val="18"/>
        </w:rPr>
        <w:t>48-56</w:t>
      </w:r>
      <w:r w:rsidRPr="001C3C68">
        <w:rPr>
          <w:szCs w:val="18"/>
        </w:rPr>
        <w:tab/>
      </w:r>
      <w:proofErr w:type="spellStart"/>
      <w:r w:rsidRPr="001C3C68">
        <w:rPr>
          <w:szCs w:val="18"/>
        </w:rPr>
        <w:t>yyyymmdd</w:t>
      </w:r>
      <w:proofErr w:type="spellEnd"/>
    </w:p>
    <w:p w:rsidR="00877FA2" w:rsidRPr="001C3C68" w:rsidRDefault="00877FA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1C3C68">
        <w:rPr>
          <w:szCs w:val="18"/>
        </w:rPr>
        <w:t>Namn</w:t>
      </w:r>
      <w:proofErr w:type="spellEnd"/>
      <w:r w:rsidRPr="001C3C68">
        <w:rPr>
          <w:szCs w:val="18"/>
        </w:rPr>
        <w:tab/>
      </w:r>
      <w:proofErr w:type="gramStart"/>
      <w:r w:rsidRPr="001C3C68">
        <w:rPr>
          <w:szCs w:val="18"/>
        </w:rPr>
        <w:t>A(</w:t>
      </w:r>
      <w:proofErr w:type="gramEnd"/>
      <w:r w:rsidRPr="001C3C68">
        <w:rPr>
          <w:szCs w:val="18"/>
        </w:rPr>
        <w:t>36)</w:t>
      </w:r>
      <w:r w:rsidRPr="001C3C68">
        <w:rPr>
          <w:szCs w:val="18"/>
        </w:rPr>
        <w:tab/>
      </w:r>
      <w:r w:rsidR="001C3C68">
        <w:rPr>
          <w:szCs w:val="18"/>
        </w:rPr>
        <w:t>57-92</w:t>
      </w:r>
    </w:p>
    <w:p w:rsidR="00877FA2" w:rsidRPr="001C3C68" w:rsidRDefault="00877FA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1C3C68">
        <w:rPr>
          <w:szCs w:val="18"/>
        </w:rPr>
        <w:t>Badr</w:t>
      </w:r>
      <w:proofErr w:type="spellEnd"/>
      <w:r w:rsidRPr="001C3C68">
        <w:rPr>
          <w:szCs w:val="18"/>
        </w:rPr>
        <w:tab/>
      </w:r>
      <w:proofErr w:type="gramStart"/>
      <w:r w:rsidRPr="001C3C68">
        <w:rPr>
          <w:szCs w:val="18"/>
        </w:rPr>
        <w:t>A(</w:t>
      </w:r>
      <w:proofErr w:type="gramEnd"/>
      <w:r w:rsidRPr="001C3C68">
        <w:rPr>
          <w:szCs w:val="18"/>
        </w:rPr>
        <w:t>28)</w:t>
      </w:r>
      <w:r w:rsidRPr="001C3C68">
        <w:rPr>
          <w:szCs w:val="18"/>
        </w:rPr>
        <w:tab/>
      </w:r>
      <w:r w:rsidR="001C3C68">
        <w:rPr>
          <w:szCs w:val="18"/>
        </w:rPr>
        <w:t>93-120</w:t>
      </w:r>
    </w:p>
    <w:p w:rsidR="00877FA2" w:rsidRDefault="00877FA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877FA2">
        <w:rPr>
          <w:szCs w:val="18"/>
        </w:rPr>
        <w:t>Bpost_num</w:t>
      </w:r>
      <w:proofErr w:type="spellEnd"/>
      <w:r w:rsidRPr="00877FA2">
        <w:rPr>
          <w:szCs w:val="18"/>
        </w:rPr>
        <w:t xml:space="preserve"> + sign</w:t>
      </w:r>
      <w:r w:rsidRPr="00877FA2">
        <w:rPr>
          <w:szCs w:val="18"/>
        </w:rPr>
        <w:tab/>
      </w:r>
      <w:proofErr w:type="gramStart"/>
      <w:r w:rsidRPr="00877FA2">
        <w:rPr>
          <w:szCs w:val="18"/>
        </w:rPr>
        <w:t>N(</w:t>
      </w:r>
      <w:proofErr w:type="gramEnd"/>
      <w:r w:rsidRPr="00877FA2">
        <w:rPr>
          <w:szCs w:val="18"/>
        </w:rPr>
        <w:t>5) +S</w:t>
      </w:r>
      <w:r w:rsidRPr="00877FA2">
        <w:rPr>
          <w:szCs w:val="18"/>
        </w:rPr>
        <w:tab/>
      </w:r>
      <w:r w:rsidR="001C3C68">
        <w:rPr>
          <w:szCs w:val="18"/>
        </w:rPr>
        <w:t>121-126</w:t>
      </w:r>
    </w:p>
    <w:p w:rsidR="00746D3E" w:rsidRPr="00877FA2" w:rsidRDefault="00877FA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Bport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25)</w:t>
      </w:r>
      <w:r>
        <w:rPr>
          <w:szCs w:val="18"/>
        </w:rPr>
        <w:tab/>
      </w:r>
      <w:r w:rsidR="001C3C68">
        <w:rPr>
          <w:szCs w:val="18"/>
        </w:rPr>
        <w:t>127-151</w:t>
      </w:r>
      <w:r w:rsidR="00781FAA" w:rsidRPr="00877FA2">
        <w:rPr>
          <w:szCs w:val="18"/>
        </w:rPr>
        <w:tab/>
      </w:r>
    </w:p>
    <w:p w:rsidR="00A3581E" w:rsidRPr="00A3581E" w:rsidRDefault="00A3581E" w:rsidP="00A3581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</w:t>
      </w:r>
      <w:r w:rsidRPr="00A3581E">
        <w:rPr>
          <w:szCs w:val="18"/>
        </w:rPr>
        <w:t>adr</w:t>
      </w:r>
      <w:proofErr w:type="spellEnd"/>
      <w:r w:rsidRPr="00A3581E">
        <w:rPr>
          <w:szCs w:val="18"/>
        </w:rPr>
        <w:tab/>
      </w:r>
      <w:proofErr w:type="gramStart"/>
      <w:r w:rsidRPr="00A3581E">
        <w:rPr>
          <w:szCs w:val="18"/>
        </w:rPr>
        <w:t>A(</w:t>
      </w:r>
      <w:proofErr w:type="gramEnd"/>
      <w:r w:rsidRPr="00A3581E">
        <w:rPr>
          <w:szCs w:val="18"/>
        </w:rPr>
        <w:t>28)</w:t>
      </w:r>
      <w:r w:rsidRPr="00A3581E">
        <w:rPr>
          <w:szCs w:val="18"/>
        </w:rPr>
        <w:tab/>
      </w:r>
      <w:r w:rsidR="001C3C68">
        <w:rPr>
          <w:szCs w:val="18"/>
        </w:rPr>
        <w:t>152-1</w:t>
      </w:r>
      <w:r w:rsidR="00E81ECD">
        <w:rPr>
          <w:szCs w:val="18"/>
        </w:rPr>
        <w:t>79</w:t>
      </w:r>
    </w:p>
    <w:p w:rsidR="00A3581E" w:rsidRDefault="00A3581E" w:rsidP="00A3581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</w:t>
      </w:r>
      <w:r w:rsidRPr="00877FA2">
        <w:rPr>
          <w:szCs w:val="18"/>
        </w:rPr>
        <w:t>post_num</w:t>
      </w:r>
      <w:proofErr w:type="spellEnd"/>
      <w:r w:rsidRPr="00877FA2">
        <w:rPr>
          <w:szCs w:val="18"/>
        </w:rPr>
        <w:t xml:space="preserve"> + sign</w:t>
      </w:r>
      <w:r w:rsidRPr="00877FA2">
        <w:rPr>
          <w:szCs w:val="18"/>
        </w:rPr>
        <w:tab/>
      </w:r>
      <w:proofErr w:type="gramStart"/>
      <w:r w:rsidRPr="00877FA2">
        <w:rPr>
          <w:szCs w:val="18"/>
        </w:rPr>
        <w:t>N(</w:t>
      </w:r>
      <w:proofErr w:type="gramEnd"/>
      <w:r w:rsidRPr="00877FA2">
        <w:rPr>
          <w:szCs w:val="18"/>
        </w:rPr>
        <w:t>5) +S</w:t>
      </w:r>
      <w:r w:rsidRPr="00877FA2">
        <w:rPr>
          <w:szCs w:val="18"/>
        </w:rPr>
        <w:tab/>
      </w:r>
      <w:r w:rsidR="00E81ECD">
        <w:rPr>
          <w:szCs w:val="18"/>
        </w:rPr>
        <w:t>180-185</w:t>
      </w:r>
    </w:p>
    <w:p w:rsidR="00A3581E" w:rsidRDefault="00A3581E" w:rsidP="00A3581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</w:t>
      </w:r>
      <w:r>
        <w:rPr>
          <w:szCs w:val="18"/>
        </w:rPr>
        <w:t>port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25)</w:t>
      </w:r>
      <w:r>
        <w:rPr>
          <w:szCs w:val="18"/>
        </w:rPr>
        <w:tab/>
      </w:r>
      <w:r w:rsidR="00E81ECD">
        <w:rPr>
          <w:szCs w:val="18"/>
        </w:rPr>
        <w:t>186-210</w:t>
      </w:r>
    </w:p>
    <w:p w:rsidR="00A47F38" w:rsidRPr="00E81ECD" w:rsidRDefault="00A47F38" w:rsidP="00A3581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E81ECD">
        <w:rPr>
          <w:szCs w:val="18"/>
        </w:rPr>
        <w:t>Rikt_num</w:t>
      </w:r>
      <w:proofErr w:type="spellEnd"/>
      <w:r w:rsidRPr="00E81ECD">
        <w:rPr>
          <w:szCs w:val="18"/>
        </w:rPr>
        <w:t xml:space="preserve"> + sign</w:t>
      </w:r>
      <w:r w:rsidRPr="00E81ECD">
        <w:rPr>
          <w:szCs w:val="18"/>
        </w:rPr>
        <w:tab/>
      </w:r>
      <w:proofErr w:type="gramStart"/>
      <w:r w:rsidRPr="00E81ECD">
        <w:rPr>
          <w:szCs w:val="18"/>
        </w:rPr>
        <w:t>N(</w:t>
      </w:r>
      <w:proofErr w:type="gramEnd"/>
      <w:r w:rsidRPr="00E81ECD">
        <w:rPr>
          <w:szCs w:val="18"/>
        </w:rPr>
        <w:t>4) +S</w:t>
      </w:r>
      <w:r w:rsidRPr="00E81ECD">
        <w:rPr>
          <w:szCs w:val="18"/>
        </w:rPr>
        <w:tab/>
      </w:r>
      <w:r w:rsidR="00E81ECD" w:rsidRPr="00E81ECD">
        <w:rPr>
          <w:szCs w:val="18"/>
        </w:rPr>
        <w:t>211-215</w:t>
      </w:r>
    </w:p>
    <w:p w:rsidR="00A47F38" w:rsidRDefault="00A47F38" w:rsidP="00A3581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A47F38">
        <w:rPr>
          <w:szCs w:val="18"/>
        </w:rPr>
        <w:t>Abon_num</w:t>
      </w:r>
      <w:proofErr w:type="spellEnd"/>
      <w:r w:rsidRPr="00A47F38">
        <w:rPr>
          <w:szCs w:val="18"/>
        </w:rPr>
        <w:t xml:space="preserve"> + sign</w:t>
      </w:r>
      <w:r w:rsidRPr="00A47F38">
        <w:rPr>
          <w:szCs w:val="18"/>
        </w:rPr>
        <w:tab/>
      </w:r>
      <w:proofErr w:type="gramStart"/>
      <w:r w:rsidRPr="00A47F38">
        <w:rPr>
          <w:szCs w:val="18"/>
        </w:rPr>
        <w:t>N(</w:t>
      </w:r>
      <w:proofErr w:type="gramEnd"/>
      <w:r w:rsidRPr="00A47F38">
        <w:rPr>
          <w:szCs w:val="18"/>
        </w:rPr>
        <w:t>8) +S</w:t>
      </w:r>
      <w:r w:rsidRPr="00A47F38">
        <w:rPr>
          <w:szCs w:val="18"/>
        </w:rPr>
        <w:tab/>
      </w:r>
      <w:r w:rsidR="00E81ECD">
        <w:rPr>
          <w:szCs w:val="18"/>
        </w:rPr>
        <w:t>216-224</w:t>
      </w:r>
    </w:p>
    <w:p w:rsidR="00A47F38" w:rsidRPr="00E81ECD" w:rsidRDefault="00A47F38" w:rsidP="00A47F38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E81ECD">
        <w:rPr>
          <w:szCs w:val="18"/>
        </w:rPr>
        <w:t>Faxr</w:t>
      </w:r>
      <w:r w:rsidRPr="00E81ECD">
        <w:rPr>
          <w:szCs w:val="18"/>
        </w:rPr>
        <w:t>ikt_num</w:t>
      </w:r>
      <w:proofErr w:type="spellEnd"/>
      <w:r w:rsidRPr="00E81ECD">
        <w:rPr>
          <w:szCs w:val="18"/>
        </w:rPr>
        <w:t xml:space="preserve"> + sign</w:t>
      </w:r>
      <w:r w:rsidRPr="00E81ECD">
        <w:rPr>
          <w:szCs w:val="18"/>
        </w:rPr>
        <w:tab/>
      </w:r>
      <w:proofErr w:type="gramStart"/>
      <w:r w:rsidRPr="00E81ECD">
        <w:rPr>
          <w:szCs w:val="18"/>
        </w:rPr>
        <w:t>N(</w:t>
      </w:r>
      <w:proofErr w:type="gramEnd"/>
      <w:r w:rsidRPr="00E81ECD">
        <w:rPr>
          <w:szCs w:val="18"/>
        </w:rPr>
        <w:t>4) +S</w:t>
      </w:r>
      <w:r w:rsidRPr="00E81ECD">
        <w:rPr>
          <w:szCs w:val="18"/>
        </w:rPr>
        <w:tab/>
      </w:r>
      <w:r w:rsidR="00E81ECD" w:rsidRPr="00E81ECD">
        <w:rPr>
          <w:szCs w:val="18"/>
        </w:rPr>
        <w:t>225-229</w:t>
      </w:r>
    </w:p>
    <w:p w:rsidR="00A47F38" w:rsidRDefault="00A47F38" w:rsidP="00A47F38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Faxa</w:t>
      </w:r>
      <w:r w:rsidRPr="00A47F38">
        <w:rPr>
          <w:szCs w:val="18"/>
        </w:rPr>
        <w:t>bon_num</w:t>
      </w:r>
      <w:proofErr w:type="spellEnd"/>
      <w:r w:rsidRPr="00A47F38">
        <w:rPr>
          <w:szCs w:val="18"/>
        </w:rPr>
        <w:t xml:space="preserve"> + sign</w:t>
      </w:r>
      <w:r w:rsidRPr="00A47F38">
        <w:rPr>
          <w:szCs w:val="18"/>
        </w:rPr>
        <w:tab/>
      </w:r>
      <w:proofErr w:type="gramStart"/>
      <w:r w:rsidRPr="00A47F38">
        <w:rPr>
          <w:szCs w:val="18"/>
        </w:rPr>
        <w:t>N(</w:t>
      </w:r>
      <w:proofErr w:type="gramEnd"/>
      <w:r w:rsidRPr="00A47F38">
        <w:rPr>
          <w:szCs w:val="18"/>
        </w:rPr>
        <w:t>8) +S</w:t>
      </w:r>
      <w:r w:rsidRPr="00A47F38">
        <w:rPr>
          <w:szCs w:val="18"/>
        </w:rPr>
        <w:tab/>
      </w:r>
      <w:r w:rsidR="00E81ECD">
        <w:rPr>
          <w:szCs w:val="18"/>
        </w:rPr>
        <w:t>230-238</w:t>
      </w:r>
    </w:p>
    <w:p w:rsidR="00A47F38" w:rsidRPr="00E81ECD" w:rsidRDefault="00A47F38" w:rsidP="00A3581E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81ECD">
        <w:rPr>
          <w:szCs w:val="18"/>
          <w:lang w:val="sv-SE"/>
        </w:rPr>
        <w:t>Sksanst_kod</w:t>
      </w:r>
      <w:proofErr w:type="spellEnd"/>
      <w:r w:rsidRPr="00E81ECD">
        <w:rPr>
          <w:szCs w:val="18"/>
          <w:lang w:val="sv-SE"/>
        </w:rPr>
        <w:tab/>
        <w:t>A(2)</w:t>
      </w:r>
      <w:r w:rsidRPr="00E81ECD">
        <w:rPr>
          <w:szCs w:val="18"/>
          <w:lang w:val="sv-SE"/>
        </w:rPr>
        <w:tab/>
      </w:r>
      <w:r w:rsidR="00E81ECD" w:rsidRPr="00E81ECD">
        <w:rPr>
          <w:szCs w:val="18"/>
          <w:lang w:val="sv-SE"/>
        </w:rPr>
        <w:t>239-240</w:t>
      </w:r>
    </w:p>
    <w:p w:rsidR="00A47F38" w:rsidRPr="00E81ECD" w:rsidRDefault="008D551F" w:rsidP="00A3581E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81ECD">
        <w:rPr>
          <w:szCs w:val="18"/>
          <w:lang w:val="sv-SE"/>
        </w:rPr>
        <w:t>Updbadr_kod</w:t>
      </w:r>
      <w:proofErr w:type="spellEnd"/>
      <w:r w:rsidRPr="00E81ECD">
        <w:rPr>
          <w:szCs w:val="18"/>
          <w:lang w:val="sv-SE"/>
        </w:rPr>
        <w:tab/>
        <w:t>A(3)</w:t>
      </w:r>
      <w:r w:rsidRPr="00E81ECD">
        <w:rPr>
          <w:szCs w:val="18"/>
          <w:lang w:val="sv-SE"/>
        </w:rPr>
        <w:tab/>
      </w:r>
      <w:r w:rsidR="00E81ECD" w:rsidRPr="00E81ECD">
        <w:rPr>
          <w:szCs w:val="18"/>
          <w:lang w:val="sv-SE"/>
        </w:rPr>
        <w:t>241-243</w:t>
      </w:r>
    </w:p>
    <w:p w:rsidR="008D551F" w:rsidRPr="00E81ECD" w:rsidRDefault="008D551F" w:rsidP="00A3581E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81ECD">
        <w:rPr>
          <w:szCs w:val="18"/>
          <w:lang w:val="sv-SE"/>
        </w:rPr>
        <w:t>Updbadr_dat</w:t>
      </w:r>
      <w:proofErr w:type="spellEnd"/>
      <w:r w:rsidR="006409C3" w:rsidRPr="00E81ECD">
        <w:rPr>
          <w:szCs w:val="18"/>
          <w:lang w:val="sv-SE"/>
        </w:rPr>
        <w:t xml:space="preserve"> </w:t>
      </w:r>
      <w:r w:rsidR="006409C3" w:rsidRPr="00877FA2">
        <w:rPr>
          <w:szCs w:val="18"/>
          <w:lang w:val="sv-SE"/>
        </w:rPr>
        <w:t xml:space="preserve">+ </w:t>
      </w:r>
      <w:proofErr w:type="spellStart"/>
      <w:r w:rsidR="006409C3" w:rsidRPr="00877FA2">
        <w:rPr>
          <w:szCs w:val="18"/>
          <w:lang w:val="sv-SE"/>
        </w:rPr>
        <w:t>sign</w:t>
      </w:r>
      <w:proofErr w:type="spellEnd"/>
      <w:r w:rsidRPr="00E81ECD">
        <w:rPr>
          <w:szCs w:val="18"/>
          <w:lang w:val="sv-SE"/>
        </w:rPr>
        <w:tab/>
        <w:t>N(8) +S</w:t>
      </w:r>
      <w:r w:rsidRPr="00E81ECD">
        <w:rPr>
          <w:szCs w:val="18"/>
          <w:lang w:val="sv-SE"/>
        </w:rPr>
        <w:tab/>
      </w:r>
      <w:r w:rsidR="00E81ECD" w:rsidRPr="00E81ECD">
        <w:rPr>
          <w:szCs w:val="18"/>
          <w:lang w:val="sv-SE"/>
        </w:rPr>
        <w:t>244-252</w:t>
      </w:r>
      <w:r w:rsidRPr="00E81ECD">
        <w:rPr>
          <w:szCs w:val="18"/>
          <w:lang w:val="sv-SE"/>
        </w:rPr>
        <w:tab/>
      </w:r>
      <w:proofErr w:type="spellStart"/>
      <w:r w:rsidRPr="00E81ECD">
        <w:rPr>
          <w:szCs w:val="18"/>
          <w:lang w:val="sv-SE"/>
        </w:rPr>
        <w:t>yyyymmdd</w:t>
      </w:r>
      <w:proofErr w:type="spellEnd"/>
    </w:p>
    <w:p w:rsidR="008D551F" w:rsidRPr="00E81ECD" w:rsidRDefault="008D551F" w:rsidP="008D551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81ECD">
        <w:rPr>
          <w:szCs w:val="18"/>
          <w:lang w:val="sv-SE"/>
        </w:rPr>
        <w:t>Upd</w:t>
      </w:r>
      <w:r w:rsidRPr="00E81ECD">
        <w:rPr>
          <w:szCs w:val="18"/>
          <w:lang w:val="sv-SE"/>
        </w:rPr>
        <w:t>p</w:t>
      </w:r>
      <w:r w:rsidRPr="00E81ECD">
        <w:rPr>
          <w:szCs w:val="18"/>
          <w:lang w:val="sv-SE"/>
        </w:rPr>
        <w:t>adr_kod</w:t>
      </w:r>
      <w:proofErr w:type="spellEnd"/>
      <w:r w:rsidRPr="00E81ECD">
        <w:rPr>
          <w:szCs w:val="18"/>
          <w:lang w:val="sv-SE"/>
        </w:rPr>
        <w:tab/>
        <w:t>A(3)</w:t>
      </w:r>
      <w:r w:rsidRPr="00E81ECD">
        <w:rPr>
          <w:szCs w:val="18"/>
          <w:lang w:val="sv-SE"/>
        </w:rPr>
        <w:tab/>
      </w:r>
      <w:r w:rsidR="00E81ECD" w:rsidRPr="00E81ECD">
        <w:rPr>
          <w:szCs w:val="18"/>
          <w:lang w:val="sv-SE"/>
        </w:rPr>
        <w:t>253-255</w:t>
      </w:r>
    </w:p>
    <w:p w:rsidR="008D551F" w:rsidRPr="006409C3" w:rsidRDefault="008D551F" w:rsidP="008D551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6409C3">
        <w:rPr>
          <w:szCs w:val="18"/>
          <w:lang w:val="sv-SE"/>
        </w:rPr>
        <w:t>Upd</w:t>
      </w:r>
      <w:r w:rsidRPr="006409C3">
        <w:rPr>
          <w:szCs w:val="18"/>
          <w:lang w:val="sv-SE"/>
        </w:rPr>
        <w:t>p</w:t>
      </w:r>
      <w:r w:rsidRPr="006409C3">
        <w:rPr>
          <w:szCs w:val="18"/>
          <w:lang w:val="sv-SE"/>
        </w:rPr>
        <w:t>adr_dat</w:t>
      </w:r>
      <w:proofErr w:type="spellEnd"/>
      <w:r w:rsidR="006409C3" w:rsidRPr="006409C3">
        <w:rPr>
          <w:szCs w:val="18"/>
          <w:lang w:val="sv-SE"/>
        </w:rPr>
        <w:t xml:space="preserve"> </w:t>
      </w:r>
      <w:r w:rsidR="006409C3" w:rsidRPr="00877FA2">
        <w:rPr>
          <w:szCs w:val="18"/>
          <w:lang w:val="sv-SE"/>
        </w:rPr>
        <w:t xml:space="preserve">+ </w:t>
      </w:r>
      <w:proofErr w:type="spellStart"/>
      <w:r w:rsidR="006409C3" w:rsidRPr="00877FA2">
        <w:rPr>
          <w:szCs w:val="18"/>
          <w:lang w:val="sv-SE"/>
        </w:rPr>
        <w:t>sign</w:t>
      </w:r>
      <w:proofErr w:type="spellEnd"/>
      <w:r w:rsidRPr="006409C3">
        <w:rPr>
          <w:szCs w:val="18"/>
          <w:lang w:val="sv-SE"/>
        </w:rPr>
        <w:tab/>
        <w:t>N(8) +S</w:t>
      </w:r>
      <w:r w:rsidRPr="006409C3">
        <w:rPr>
          <w:szCs w:val="18"/>
          <w:lang w:val="sv-SE"/>
        </w:rPr>
        <w:tab/>
      </w:r>
      <w:r w:rsidR="00E81ECD">
        <w:rPr>
          <w:szCs w:val="18"/>
          <w:lang w:val="sv-SE"/>
        </w:rPr>
        <w:t>256-264</w:t>
      </w:r>
      <w:r w:rsidRPr="006409C3">
        <w:rPr>
          <w:szCs w:val="18"/>
          <w:lang w:val="sv-SE"/>
        </w:rPr>
        <w:tab/>
      </w:r>
      <w:proofErr w:type="spellStart"/>
      <w:r w:rsidRPr="006409C3">
        <w:rPr>
          <w:szCs w:val="18"/>
          <w:lang w:val="sv-SE"/>
        </w:rPr>
        <w:t>yyyymmdd</w:t>
      </w:r>
      <w:proofErr w:type="spellEnd"/>
    </w:p>
    <w:p w:rsidR="008D551F" w:rsidRPr="008D551F" w:rsidRDefault="008D551F" w:rsidP="008D551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8D551F">
        <w:rPr>
          <w:szCs w:val="18"/>
        </w:rPr>
        <w:t>Upd</w:t>
      </w:r>
      <w:r w:rsidRPr="008D551F">
        <w:rPr>
          <w:szCs w:val="18"/>
        </w:rPr>
        <w:t>tel</w:t>
      </w:r>
      <w:r w:rsidRPr="008D551F">
        <w:rPr>
          <w:szCs w:val="18"/>
        </w:rPr>
        <w:t>_kod</w:t>
      </w:r>
      <w:proofErr w:type="spellEnd"/>
      <w:r w:rsidRPr="008D551F">
        <w:rPr>
          <w:szCs w:val="18"/>
        </w:rPr>
        <w:tab/>
      </w:r>
      <w:proofErr w:type="gramStart"/>
      <w:r w:rsidRPr="008D551F">
        <w:rPr>
          <w:szCs w:val="18"/>
        </w:rPr>
        <w:t>A(</w:t>
      </w:r>
      <w:proofErr w:type="gramEnd"/>
      <w:r w:rsidRPr="008D551F">
        <w:rPr>
          <w:szCs w:val="18"/>
        </w:rPr>
        <w:t>3)</w:t>
      </w:r>
      <w:r w:rsidRPr="008D551F">
        <w:rPr>
          <w:szCs w:val="18"/>
        </w:rPr>
        <w:tab/>
      </w:r>
      <w:r w:rsidR="00E81ECD">
        <w:rPr>
          <w:szCs w:val="18"/>
        </w:rPr>
        <w:t>265-267</w:t>
      </w:r>
    </w:p>
    <w:p w:rsidR="008D551F" w:rsidRPr="008D551F" w:rsidRDefault="008D551F" w:rsidP="008D551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8D551F">
        <w:rPr>
          <w:szCs w:val="18"/>
        </w:rPr>
        <w:t>Upd</w:t>
      </w:r>
      <w:r w:rsidRPr="008D551F">
        <w:rPr>
          <w:szCs w:val="18"/>
        </w:rPr>
        <w:t>tel</w:t>
      </w:r>
      <w:r w:rsidRPr="008D551F">
        <w:rPr>
          <w:szCs w:val="18"/>
        </w:rPr>
        <w:t>_dat</w:t>
      </w:r>
      <w:proofErr w:type="spellEnd"/>
      <w:r w:rsidR="006409C3">
        <w:rPr>
          <w:szCs w:val="18"/>
        </w:rPr>
        <w:t xml:space="preserve"> </w:t>
      </w:r>
      <w:r w:rsidR="006409C3" w:rsidRPr="00E81ECD">
        <w:rPr>
          <w:szCs w:val="18"/>
        </w:rPr>
        <w:t>+ sign</w:t>
      </w:r>
      <w:r w:rsidRPr="008D551F">
        <w:rPr>
          <w:szCs w:val="18"/>
        </w:rPr>
        <w:tab/>
      </w:r>
      <w:proofErr w:type="gramStart"/>
      <w:r w:rsidRPr="008D551F">
        <w:rPr>
          <w:szCs w:val="18"/>
        </w:rPr>
        <w:t>N(</w:t>
      </w:r>
      <w:proofErr w:type="gramEnd"/>
      <w:r w:rsidRPr="008D551F">
        <w:rPr>
          <w:szCs w:val="18"/>
        </w:rPr>
        <w:t>8) +S</w:t>
      </w:r>
      <w:r w:rsidRPr="008D551F">
        <w:rPr>
          <w:szCs w:val="18"/>
        </w:rPr>
        <w:tab/>
      </w:r>
      <w:r w:rsidR="00E81ECD">
        <w:rPr>
          <w:szCs w:val="18"/>
        </w:rPr>
        <w:t>268-276</w:t>
      </w:r>
      <w:r w:rsidRPr="008D551F">
        <w:rPr>
          <w:szCs w:val="18"/>
        </w:rPr>
        <w:tab/>
      </w:r>
      <w:proofErr w:type="spellStart"/>
      <w:r w:rsidRPr="008D551F">
        <w:rPr>
          <w:szCs w:val="18"/>
        </w:rPr>
        <w:t>yyyymmdd</w:t>
      </w:r>
      <w:proofErr w:type="spellEnd"/>
    </w:p>
    <w:p w:rsidR="008D551F" w:rsidRDefault="008D551F" w:rsidP="008D551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Upd</w:t>
      </w:r>
      <w:r w:rsidR="00766A74">
        <w:rPr>
          <w:szCs w:val="18"/>
        </w:rPr>
        <w:t>fax</w:t>
      </w:r>
      <w:r>
        <w:rPr>
          <w:szCs w:val="18"/>
        </w:rPr>
        <w:t>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3)</w:t>
      </w:r>
      <w:r>
        <w:rPr>
          <w:szCs w:val="18"/>
        </w:rPr>
        <w:tab/>
      </w:r>
      <w:r w:rsidR="00E81ECD">
        <w:rPr>
          <w:szCs w:val="18"/>
        </w:rPr>
        <w:t>277-279</w:t>
      </w:r>
    </w:p>
    <w:p w:rsidR="008D551F" w:rsidRDefault="008D551F" w:rsidP="008D551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Upd</w:t>
      </w:r>
      <w:r w:rsidR="00766A74">
        <w:rPr>
          <w:szCs w:val="18"/>
        </w:rPr>
        <w:t>fax</w:t>
      </w:r>
      <w:r>
        <w:rPr>
          <w:szCs w:val="18"/>
        </w:rPr>
        <w:t>_dat</w:t>
      </w:r>
      <w:proofErr w:type="spellEnd"/>
      <w:r w:rsidR="006409C3">
        <w:rPr>
          <w:szCs w:val="18"/>
        </w:rPr>
        <w:t xml:space="preserve"> </w:t>
      </w:r>
      <w:r w:rsidR="006409C3" w:rsidRPr="00843BC9">
        <w:rPr>
          <w:szCs w:val="18"/>
        </w:rPr>
        <w:t>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</w:r>
      <w:r w:rsidR="00E81ECD">
        <w:rPr>
          <w:szCs w:val="18"/>
        </w:rPr>
        <w:t>280-</w:t>
      </w:r>
      <w:r w:rsidR="00843BC9">
        <w:rPr>
          <w:szCs w:val="18"/>
        </w:rPr>
        <w:t>288</w:t>
      </w:r>
      <w:r>
        <w:rPr>
          <w:szCs w:val="18"/>
        </w:rPr>
        <w:tab/>
      </w:r>
      <w:proofErr w:type="spellStart"/>
      <w:r>
        <w:rPr>
          <w:szCs w:val="18"/>
        </w:rPr>
        <w:t>yyyymmdd</w:t>
      </w:r>
      <w:proofErr w:type="spellEnd"/>
    </w:p>
    <w:p w:rsidR="0009354F" w:rsidRPr="0009354F" w:rsidRDefault="0009354F" w:rsidP="0009354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09354F">
        <w:rPr>
          <w:szCs w:val="18"/>
        </w:rPr>
        <w:t>Upd</w:t>
      </w:r>
      <w:r w:rsidRPr="0009354F">
        <w:rPr>
          <w:szCs w:val="18"/>
        </w:rPr>
        <w:t>oevr</w:t>
      </w:r>
      <w:r w:rsidRPr="0009354F">
        <w:rPr>
          <w:szCs w:val="18"/>
        </w:rPr>
        <w:t>_kod</w:t>
      </w:r>
      <w:proofErr w:type="spellEnd"/>
      <w:r w:rsidRPr="0009354F">
        <w:rPr>
          <w:szCs w:val="18"/>
        </w:rPr>
        <w:tab/>
      </w:r>
      <w:proofErr w:type="gramStart"/>
      <w:r w:rsidRPr="0009354F">
        <w:rPr>
          <w:szCs w:val="18"/>
        </w:rPr>
        <w:t>A(</w:t>
      </w:r>
      <w:proofErr w:type="gramEnd"/>
      <w:r w:rsidRPr="0009354F">
        <w:rPr>
          <w:szCs w:val="18"/>
        </w:rPr>
        <w:t>3)</w:t>
      </w:r>
      <w:r w:rsidRPr="0009354F">
        <w:rPr>
          <w:szCs w:val="18"/>
        </w:rPr>
        <w:tab/>
      </w:r>
      <w:r w:rsidR="00843BC9">
        <w:rPr>
          <w:szCs w:val="18"/>
        </w:rPr>
        <w:t>289-291</w:t>
      </w:r>
    </w:p>
    <w:p w:rsidR="0009354F" w:rsidRDefault="0009354F" w:rsidP="0009354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Updoevr_dat</w:t>
      </w:r>
      <w:proofErr w:type="spellEnd"/>
      <w:r w:rsidR="006409C3">
        <w:rPr>
          <w:szCs w:val="18"/>
        </w:rPr>
        <w:t xml:space="preserve"> </w:t>
      </w:r>
      <w:r w:rsidR="006409C3" w:rsidRPr="00843BC9">
        <w:rPr>
          <w:szCs w:val="18"/>
        </w:rPr>
        <w:t>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</w:r>
      <w:r w:rsidR="00843BC9">
        <w:rPr>
          <w:szCs w:val="18"/>
        </w:rPr>
        <w:t>292-300</w:t>
      </w:r>
      <w:r>
        <w:rPr>
          <w:szCs w:val="18"/>
        </w:rPr>
        <w:tab/>
      </w:r>
      <w:proofErr w:type="spellStart"/>
      <w:r>
        <w:rPr>
          <w:szCs w:val="18"/>
        </w:rPr>
        <w:t>yyyymmdd</w:t>
      </w:r>
      <w:proofErr w:type="spellEnd"/>
    </w:p>
    <w:p w:rsidR="0009354F" w:rsidRPr="006F3A37" w:rsidRDefault="0009354F" w:rsidP="0009354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6F3A37">
        <w:rPr>
          <w:szCs w:val="18"/>
          <w:lang w:val="sv-SE"/>
        </w:rPr>
        <w:t>D</w:t>
      </w:r>
      <w:r w:rsidRPr="006F3A37">
        <w:rPr>
          <w:szCs w:val="18"/>
          <w:lang w:val="sv-SE"/>
        </w:rPr>
        <w:t>at</w:t>
      </w:r>
      <w:r w:rsidR="006409C3" w:rsidRPr="006F3A37">
        <w:rPr>
          <w:szCs w:val="18"/>
          <w:lang w:val="sv-SE"/>
        </w:rPr>
        <w:t xml:space="preserve"> </w:t>
      </w:r>
      <w:r w:rsidR="006409C3" w:rsidRPr="006F3A37">
        <w:rPr>
          <w:szCs w:val="18"/>
          <w:lang w:val="sv-SE"/>
        </w:rPr>
        <w:t xml:space="preserve">+ </w:t>
      </w:r>
      <w:proofErr w:type="spellStart"/>
      <w:r w:rsidR="006409C3" w:rsidRPr="006F3A37">
        <w:rPr>
          <w:szCs w:val="18"/>
          <w:lang w:val="sv-SE"/>
        </w:rPr>
        <w:t>sign</w:t>
      </w:r>
      <w:proofErr w:type="spellEnd"/>
      <w:r w:rsidRPr="006F3A37">
        <w:rPr>
          <w:szCs w:val="18"/>
          <w:lang w:val="sv-SE"/>
        </w:rPr>
        <w:tab/>
        <w:t>N(8) +S</w:t>
      </w:r>
      <w:r w:rsidRPr="006F3A37">
        <w:rPr>
          <w:szCs w:val="18"/>
          <w:lang w:val="sv-SE"/>
        </w:rPr>
        <w:tab/>
      </w:r>
      <w:r w:rsidR="00843BC9" w:rsidRPr="006F3A37">
        <w:rPr>
          <w:szCs w:val="18"/>
          <w:lang w:val="sv-SE"/>
        </w:rPr>
        <w:t>301-309</w:t>
      </w:r>
      <w:r w:rsidRPr="006F3A37">
        <w:rPr>
          <w:szCs w:val="18"/>
          <w:lang w:val="sv-SE"/>
        </w:rPr>
        <w:tab/>
      </w:r>
      <w:proofErr w:type="spellStart"/>
      <w:r w:rsidRPr="006F3A37">
        <w:rPr>
          <w:szCs w:val="18"/>
          <w:lang w:val="sv-SE"/>
        </w:rPr>
        <w:t>yyyymmdd</w:t>
      </w:r>
      <w:proofErr w:type="spellEnd"/>
    </w:p>
    <w:p w:rsidR="0009354F" w:rsidRPr="006F3A37" w:rsidRDefault="0009354F" w:rsidP="0009354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6F3A37">
        <w:rPr>
          <w:szCs w:val="18"/>
          <w:lang w:val="sv-SE"/>
        </w:rPr>
        <w:lastRenderedPageBreak/>
        <w:t>Tid</w:t>
      </w:r>
      <w:r w:rsidR="006409C3" w:rsidRPr="006F3A37">
        <w:rPr>
          <w:szCs w:val="18"/>
          <w:lang w:val="sv-SE"/>
        </w:rPr>
        <w:t xml:space="preserve"> </w:t>
      </w:r>
      <w:r w:rsidR="006409C3" w:rsidRPr="006F3A37">
        <w:rPr>
          <w:szCs w:val="18"/>
          <w:lang w:val="sv-SE"/>
        </w:rPr>
        <w:t xml:space="preserve">+ </w:t>
      </w:r>
      <w:proofErr w:type="spellStart"/>
      <w:r w:rsidR="006409C3" w:rsidRPr="006F3A37">
        <w:rPr>
          <w:szCs w:val="18"/>
          <w:lang w:val="sv-SE"/>
        </w:rPr>
        <w:t>sign</w:t>
      </w:r>
      <w:proofErr w:type="spellEnd"/>
      <w:r w:rsidRPr="006F3A37">
        <w:rPr>
          <w:szCs w:val="18"/>
          <w:lang w:val="sv-SE"/>
        </w:rPr>
        <w:tab/>
      </w:r>
      <w:r w:rsidRPr="006F3A37">
        <w:rPr>
          <w:szCs w:val="18"/>
          <w:lang w:val="sv-SE"/>
        </w:rPr>
        <w:t>N</w:t>
      </w:r>
      <w:r w:rsidRPr="006F3A37">
        <w:rPr>
          <w:szCs w:val="18"/>
          <w:lang w:val="sv-SE"/>
        </w:rPr>
        <w:t>(</w:t>
      </w:r>
      <w:r w:rsidRPr="006F3A37">
        <w:rPr>
          <w:szCs w:val="18"/>
          <w:lang w:val="sv-SE"/>
        </w:rPr>
        <w:t>6</w:t>
      </w:r>
      <w:r w:rsidRPr="006F3A37">
        <w:rPr>
          <w:szCs w:val="18"/>
          <w:lang w:val="sv-SE"/>
        </w:rPr>
        <w:t>)</w:t>
      </w:r>
      <w:r w:rsidRPr="006F3A37">
        <w:rPr>
          <w:szCs w:val="18"/>
          <w:lang w:val="sv-SE"/>
        </w:rPr>
        <w:t xml:space="preserve"> +S</w:t>
      </w:r>
      <w:r w:rsidRPr="006F3A37">
        <w:rPr>
          <w:szCs w:val="18"/>
          <w:lang w:val="sv-SE"/>
        </w:rPr>
        <w:tab/>
      </w:r>
      <w:r w:rsidR="006F3A37" w:rsidRPr="006F3A37">
        <w:rPr>
          <w:szCs w:val="18"/>
          <w:lang w:val="sv-SE"/>
        </w:rPr>
        <w:t>310-316</w:t>
      </w:r>
      <w:r w:rsidRPr="006F3A37">
        <w:rPr>
          <w:szCs w:val="18"/>
          <w:lang w:val="sv-SE"/>
        </w:rPr>
        <w:tab/>
      </w:r>
      <w:proofErr w:type="spellStart"/>
      <w:r w:rsidRPr="006F3A37">
        <w:rPr>
          <w:szCs w:val="18"/>
          <w:lang w:val="sv-SE"/>
        </w:rPr>
        <w:t>hhmmss</w:t>
      </w:r>
      <w:proofErr w:type="spellEnd"/>
      <w:r w:rsidRPr="006F3A37">
        <w:rPr>
          <w:szCs w:val="18"/>
          <w:lang w:val="sv-SE"/>
        </w:rPr>
        <w:tab/>
      </w:r>
    </w:p>
    <w:p w:rsidR="008D551F" w:rsidRPr="006F3A37" w:rsidRDefault="0014241B" w:rsidP="00A3581E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6F3A37">
        <w:rPr>
          <w:szCs w:val="18"/>
          <w:lang w:val="sv-SE"/>
        </w:rPr>
        <w:t>Ny_sig</w:t>
      </w:r>
      <w:proofErr w:type="spellEnd"/>
      <w:r w:rsidRPr="006F3A37">
        <w:rPr>
          <w:szCs w:val="18"/>
          <w:lang w:val="sv-SE"/>
        </w:rPr>
        <w:tab/>
        <w:t>A(4)</w:t>
      </w:r>
      <w:r w:rsidRPr="006F3A37">
        <w:rPr>
          <w:szCs w:val="18"/>
          <w:lang w:val="sv-SE"/>
        </w:rPr>
        <w:tab/>
      </w:r>
      <w:r w:rsidR="006F3A37" w:rsidRPr="006F3A37">
        <w:rPr>
          <w:szCs w:val="18"/>
          <w:lang w:val="sv-SE"/>
        </w:rPr>
        <w:t>317-320</w:t>
      </w:r>
    </w:p>
    <w:p w:rsidR="0014241B" w:rsidRDefault="0014241B" w:rsidP="00A3581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Up_sig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4)</w:t>
      </w:r>
      <w:r>
        <w:rPr>
          <w:szCs w:val="18"/>
        </w:rPr>
        <w:tab/>
      </w:r>
      <w:r w:rsidR="006F3A37">
        <w:rPr>
          <w:szCs w:val="18"/>
        </w:rPr>
        <w:t>321-324</w:t>
      </w:r>
    </w:p>
    <w:p w:rsidR="0014241B" w:rsidRDefault="0014241B" w:rsidP="00A3581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Scb_typ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6F3A37">
        <w:rPr>
          <w:szCs w:val="18"/>
        </w:rPr>
        <w:t>325-325</w:t>
      </w:r>
    </w:p>
    <w:p w:rsidR="0014241B" w:rsidRDefault="0014241B" w:rsidP="00A3581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Astat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6F3A37">
        <w:rPr>
          <w:szCs w:val="18"/>
        </w:rPr>
        <w:t>326-326</w:t>
      </w:r>
    </w:p>
    <w:p w:rsidR="0014241B" w:rsidRDefault="0014241B" w:rsidP="00A3581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Astat_start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</w:r>
      <w:r w:rsidR="006F3A37">
        <w:rPr>
          <w:szCs w:val="18"/>
        </w:rPr>
        <w:t>327-335</w:t>
      </w:r>
      <w:r>
        <w:rPr>
          <w:szCs w:val="18"/>
        </w:rPr>
        <w:tab/>
      </w:r>
      <w:proofErr w:type="spellStart"/>
      <w:r>
        <w:rPr>
          <w:szCs w:val="18"/>
        </w:rPr>
        <w:t>yyyymmdd</w:t>
      </w:r>
      <w:proofErr w:type="spellEnd"/>
    </w:p>
    <w:p w:rsidR="0014241B" w:rsidRPr="0014241B" w:rsidRDefault="0014241B" w:rsidP="0014241B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14241B">
        <w:rPr>
          <w:szCs w:val="18"/>
          <w:lang w:val="sv-SE"/>
        </w:rPr>
        <w:t>Astat_s</w:t>
      </w:r>
      <w:r w:rsidRPr="0014241B">
        <w:rPr>
          <w:szCs w:val="18"/>
          <w:lang w:val="sv-SE"/>
        </w:rPr>
        <w:t>lu</w:t>
      </w:r>
      <w:r w:rsidRPr="0014241B">
        <w:rPr>
          <w:szCs w:val="18"/>
          <w:lang w:val="sv-SE"/>
        </w:rPr>
        <w:t>t</w:t>
      </w:r>
      <w:proofErr w:type="spellEnd"/>
      <w:r w:rsidRPr="0014241B">
        <w:rPr>
          <w:szCs w:val="18"/>
          <w:lang w:val="sv-SE"/>
        </w:rPr>
        <w:t xml:space="preserve"> + </w:t>
      </w:r>
      <w:proofErr w:type="spellStart"/>
      <w:r w:rsidRPr="0014241B">
        <w:rPr>
          <w:szCs w:val="18"/>
          <w:lang w:val="sv-SE"/>
        </w:rPr>
        <w:t>sign</w:t>
      </w:r>
      <w:proofErr w:type="spellEnd"/>
      <w:r w:rsidRPr="0014241B">
        <w:rPr>
          <w:szCs w:val="18"/>
          <w:lang w:val="sv-SE"/>
        </w:rPr>
        <w:tab/>
        <w:t>N(8) +S</w:t>
      </w:r>
      <w:r w:rsidRPr="0014241B">
        <w:rPr>
          <w:szCs w:val="18"/>
          <w:lang w:val="sv-SE"/>
        </w:rPr>
        <w:tab/>
      </w:r>
      <w:r w:rsidR="006F3A37">
        <w:rPr>
          <w:szCs w:val="18"/>
          <w:lang w:val="sv-SE"/>
        </w:rPr>
        <w:t>336-344</w:t>
      </w:r>
      <w:r w:rsidRPr="0014241B">
        <w:rPr>
          <w:szCs w:val="18"/>
          <w:lang w:val="sv-SE"/>
        </w:rPr>
        <w:tab/>
      </w:r>
      <w:proofErr w:type="spellStart"/>
      <w:r w:rsidRPr="0014241B">
        <w:rPr>
          <w:szCs w:val="18"/>
          <w:lang w:val="sv-SE"/>
        </w:rPr>
        <w:t>yyyymmdd</w:t>
      </w:r>
      <w:proofErr w:type="spellEnd"/>
    </w:p>
    <w:p w:rsidR="0014241B" w:rsidRPr="006F3A37" w:rsidRDefault="005D3EF9" w:rsidP="00A3581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6F3A37">
        <w:rPr>
          <w:szCs w:val="18"/>
        </w:rPr>
        <w:t>Stkl</w:t>
      </w:r>
      <w:proofErr w:type="spellEnd"/>
      <w:r w:rsidRPr="006F3A37">
        <w:rPr>
          <w:szCs w:val="18"/>
        </w:rPr>
        <w:tab/>
      </w:r>
      <w:proofErr w:type="gramStart"/>
      <w:r w:rsidRPr="006F3A37">
        <w:rPr>
          <w:szCs w:val="18"/>
        </w:rPr>
        <w:t>A(</w:t>
      </w:r>
      <w:proofErr w:type="gramEnd"/>
      <w:r w:rsidRPr="006F3A37">
        <w:rPr>
          <w:szCs w:val="18"/>
        </w:rPr>
        <w:t>2)</w:t>
      </w:r>
      <w:r w:rsidRPr="006F3A37">
        <w:rPr>
          <w:szCs w:val="18"/>
        </w:rPr>
        <w:tab/>
      </w:r>
      <w:r w:rsidR="006F3A37" w:rsidRPr="006F3A37">
        <w:rPr>
          <w:szCs w:val="18"/>
        </w:rPr>
        <w:t>345-346</w:t>
      </w:r>
    </w:p>
    <w:p w:rsidR="005D3EF9" w:rsidRPr="006F3A37" w:rsidRDefault="005D3EF9" w:rsidP="00A3581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6F3A37">
        <w:rPr>
          <w:szCs w:val="18"/>
        </w:rPr>
        <w:t>Reklam</w:t>
      </w:r>
      <w:proofErr w:type="spellEnd"/>
      <w:r w:rsidRPr="006F3A37">
        <w:rPr>
          <w:szCs w:val="18"/>
        </w:rPr>
        <w:tab/>
      </w:r>
      <w:proofErr w:type="gramStart"/>
      <w:r w:rsidRPr="006F3A37">
        <w:rPr>
          <w:szCs w:val="18"/>
        </w:rPr>
        <w:t>A(</w:t>
      </w:r>
      <w:proofErr w:type="gramEnd"/>
      <w:r w:rsidRPr="006F3A37">
        <w:rPr>
          <w:szCs w:val="18"/>
        </w:rPr>
        <w:t>1)</w:t>
      </w:r>
      <w:r w:rsidRPr="006F3A37">
        <w:rPr>
          <w:szCs w:val="18"/>
        </w:rPr>
        <w:tab/>
      </w:r>
      <w:r w:rsidR="006F3A37" w:rsidRPr="006F3A37">
        <w:rPr>
          <w:szCs w:val="18"/>
        </w:rPr>
        <w:t>347-347</w:t>
      </w:r>
    </w:p>
    <w:p w:rsidR="005D3EF9" w:rsidRPr="006F3A37" w:rsidRDefault="005D3EF9" w:rsidP="00A3581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6F3A37">
        <w:rPr>
          <w:szCs w:val="18"/>
        </w:rPr>
        <w:t>Lankomm</w:t>
      </w:r>
      <w:proofErr w:type="spellEnd"/>
      <w:r w:rsidRPr="006F3A37">
        <w:rPr>
          <w:szCs w:val="18"/>
        </w:rPr>
        <w:tab/>
      </w:r>
      <w:proofErr w:type="gramStart"/>
      <w:r w:rsidRPr="006F3A37">
        <w:rPr>
          <w:szCs w:val="18"/>
        </w:rPr>
        <w:t>A(</w:t>
      </w:r>
      <w:proofErr w:type="gramEnd"/>
      <w:r w:rsidRPr="006F3A37">
        <w:rPr>
          <w:szCs w:val="18"/>
        </w:rPr>
        <w:t>4)</w:t>
      </w:r>
      <w:r w:rsidRPr="006F3A37">
        <w:rPr>
          <w:szCs w:val="18"/>
        </w:rPr>
        <w:tab/>
      </w:r>
      <w:r w:rsidR="006F3A37" w:rsidRPr="006F3A37">
        <w:rPr>
          <w:szCs w:val="18"/>
        </w:rPr>
        <w:t>348-351</w:t>
      </w:r>
    </w:p>
    <w:p w:rsidR="005D3EF9" w:rsidRPr="006F3A37" w:rsidRDefault="005D3EF9" w:rsidP="00A3581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6F3A37">
        <w:rPr>
          <w:szCs w:val="18"/>
        </w:rPr>
        <w:t>A_region</w:t>
      </w:r>
      <w:proofErr w:type="spellEnd"/>
      <w:r w:rsidRPr="006F3A37">
        <w:rPr>
          <w:szCs w:val="18"/>
        </w:rPr>
        <w:tab/>
      </w:r>
      <w:proofErr w:type="gramStart"/>
      <w:r w:rsidRPr="006F3A37">
        <w:rPr>
          <w:szCs w:val="18"/>
        </w:rPr>
        <w:t>A(</w:t>
      </w:r>
      <w:proofErr w:type="gramEnd"/>
      <w:r w:rsidRPr="006F3A37">
        <w:rPr>
          <w:szCs w:val="18"/>
        </w:rPr>
        <w:t>2)</w:t>
      </w:r>
      <w:r w:rsidRPr="006F3A37">
        <w:rPr>
          <w:szCs w:val="18"/>
        </w:rPr>
        <w:tab/>
      </w:r>
      <w:r w:rsidR="006F3A37" w:rsidRPr="006F3A37">
        <w:rPr>
          <w:szCs w:val="18"/>
        </w:rPr>
        <w:t>352-353</w:t>
      </w:r>
    </w:p>
    <w:p w:rsidR="005D3EF9" w:rsidRDefault="005D3EF9" w:rsidP="00A3581E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Lka_dat</w:t>
      </w:r>
      <w:proofErr w:type="spellEnd"/>
      <w:r>
        <w:rPr>
          <w:szCs w:val="18"/>
          <w:lang w:val="sv-SE"/>
        </w:rPr>
        <w:t xml:space="preserve"> + </w:t>
      </w:r>
      <w:proofErr w:type="spellStart"/>
      <w:r>
        <w:rPr>
          <w:szCs w:val="18"/>
          <w:lang w:val="sv-SE"/>
        </w:rPr>
        <w:t>sign</w:t>
      </w:r>
      <w:proofErr w:type="spellEnd"/>
      <w:r>
        <w:rPr>
          <w:szCs w:val="18"/>
          <w:lang w:val="sv-SE"/>
        </w:rPr>
        <w:tab/>
        <w:t>N(8) +S</w:t>
      </w:r>
      <w:r>
        <w:rPr>
          <w:szCs w:val="18"/>
          <w:lang w:val="sv-SE"/>
        </w:rPr>
        <w:tab/>
      </w:r>
      <w:r w:rsidR="006F3A37">
        <w:rPr>
          <w:szCs w:val="18"/>
          <w:lang w:val="sv-SE"/>
        </w:rPr>
        <w:t>354-362</w:t>
      </w:r>
      <w:r>
        <w:rPr>
          <w:szCs w:val="18"/>
          <w:lang w:val="sv-SE"/>
        </w:rPr>
        <w:tab/>
      </w:r>
      <w:proofErr w:type="spellStart"/>
      <w:r>
        <w:rPr>
          <w:szCs w:val="18"/>
          <w:lang w:val="sv-SE"/>
        </w:rPr>
        <w:t>yyyymmdd</w:t>
      </w:r>
      <w:proofErr w:type="spellEnd"/>
    </w:p>
    <w:p w:rsidR="005D3EF9" w:rsidRPr="006F3A37" w:rsidRDefault="005D3EF9" w:rsidP="00A3581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6F3A37">
        <w:rPr>
          <w:szCs w:val="18"/>
        </w:rPr>
        <w:t>Co_adress</w:t>
      </w:r>
      <w:proofErr w:type="spellEnd"/>
      <w:r w:rsidRPr="006F3A37">
        <w:rPr>
          <w:szCs w:val="18"/>
        </w:rPr>
        <w:tab/>
      </w:r>
      <w:proofErr w:type="gramStart"/>
      <w:r w:rsidRPr="006F3A37">
        <w:rPr>
          <w:szCs w:val="18"/>
        </w:rPr>
        <w:t>A(</w:t>
      </w:r>
      <w:proofErr w:type="gramEnd"/>
      <w:r w:rsidRPr="006F3A37">
        <w:rPr>
          <w:szCs w:val="18"/>
        </w:rPr>
        <w:t>50)</w:t>
      </w:r>
      <w:r w:rsidRPr="006F3A37">
        <w:rPr>
          <w:szCs w:val="18"/>
        </w:rPr>
        <w:tab/>
      </w:r>
      <w:r w:rsidR="006F3A37" w:rsidRPr="006F3A37">
        <w:rPr>
          <w:szCs w:val="18"/>
        </w:rPr>
        <w:t>363-412</w:t>
      </w:r>
    </w:p>
    <w:p w:rsidR="005D3EF9" w:rsidRPr="006F3A37" w:rsidRDefault="005D3EF9" w:rsidP="00A3581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6F3A37">
        <w:rPr>
          <w:szCs w:val="18"/>
        </w:rPr>
        <w:t>Co_adr_kod</w:t>
      </w:r>
      <w:proofErr w:type="spellEnd"/>
      <w:r w:rsidRPr="006F3A37">
        <w:rPr>
          <w:szCs w:val="18"/>
        </w:rPr>
        <w:tab/>
      </w:r>
      <w:proofErr w:type="gramStart"/>
      <w:r w:rsidRPr="006F3A37">
        <w:rPr>
          <w:szCs w:val="18"/>
        </w:rPr>
        <w:t>A(</w:t>
      </w:r>
      <w:proofErr w:type="gramEnd"/>
      <w:r w:rsidRPr="006F3A37">
        <w:rPr>
          <w:szCs w:val="18"/>
        </w:rPr>
        <w:t>3)</w:t>
      </w:r>
      <w:r w:rsidRPr="006F3A37">
        <w:rPr>
          <w:szCs w:val="18"/>
        </w:rPr>
        <w:tab/>
      </w:r>
      <w:r w:rsidR="006F3A37" w:rsidRPr="006F3A37">
        <w:rPr>
          <w:szCs w:val="18"/>
        </w:rPr>
        <w:t>413-415</w:t>
      </w:r>
      <w:r w:rsidRPr="006F3A37">
        <w:rPr>
          <w:szCs w:val="18"/>
        </w:rPr>
        <w:tab/>
      </w:r>
    </w:p>
    <w:p w:rsidR="00FB6DF1" w:rsidRPr="005D3EF9" w:rsidRDefault="005D3EF9" w:rsidP="00A3581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5D3EF9">
        <w:rPr>
          <w:szCs w:val="18"/>
        </w:rPr>
        <w:t>Co_adr</w:t>
      </w:r>
      <w:r w:rsidR="00E3394F" w:rsidRPr="005D3EF9">
        <w:rPr>
          <w:szCs w:val="18"/>
        </w:rPr>
        <w:t>_</w:t>
      </w:r>
      <w:r w:rsidRPr="005D3EF9">
        <w:rPr>
          <w:szCs w:val="18"/>
        </w:rPr>
        <w:t>upd</w:t>
      </w:r>
      <w:r w:rsidR="00E3394F" w:rsidRPr="005D3EF9">
        <w:rPr>
          <w:szCs w:val="18"/>
        </w:rPr>
        <w:t>dat</w:t>
      </w:r>
      <w:proofErr w:type="spellEnd"/>
      <w:r w:rsidRPr="005D3EF9">
        <w:rPr>
          <w:szCs w:val="18"/>
        </w:rPr>
        <w:t xml:space="preserve"> + sign</w:t>
      </w:r>
      <w:r w:rsidR="004A4584" w:rsidRPr="005D3EF9">
        <w:rPr>
          <w:szCs w:val="18"/>
        </w:rPr>
        <w:tab/>
      </w:r>
      <w:proofErr w:type="gramStart"/>
      <w:r w:rsidRPr="005D3EF9">
        <w:rPr>
          <w:szCs w:val="18"/>
        </w:rPr>
        <w:t>N</w:t>
      </w:r>
      <w:r w:rsidR="004A4584" w:rsidRPr="005D3EF9">
        <w:rPr>
          <w:szCs w:val="18"/>
        </w:rPr>
        <w:t>(</w:t>
      </w:r>
      <w:proofErr w:type="gramEnd"/>
      <w:r w:rsidRPr="005D3EF9">
        <w:rPr>
          <w:szCs w:val="18"/>
        </w:rPr>
        <w:t>8</w:t>
      </w:r>
      <w:r w:rsidR="004A4584" w:rsidRPr="005D3EF9">
        <w:rPr>
          <w:szCs w:val="18"/>
        </w:rPr>
        <w:t>)</w:t>
      </w:r>
      <w:r w:rsidRPr="005D3EF9">
        <w:rPr>
          <w:szCs w:val="18"/>
        </w:rPr>
        <w:t xml:space="preserve"> +S</w:t>
      </w:r>
      <w:r w:rsidR="004A4584" w:rsidRPr="005D3EF9">
        <w:rPr>
          <w:szCs w:val="18"/>
        </w:rPr>
        <w:tab/>
      </w:r>
      <w:r w:rsidR="006F3A37">
        <w:rPr>
          <w:szCs w:val="18"/>
        </w:rPr>
        <w:t>416-424</w:t>
      </w:r>
      <w:r w:rsidR="004A4584" w:rsidRPr="005D3EF9">
        <w:rPr>
          <w:szCs w:val="18"/>
        </w:rPr>
        <w:tab/>
      </w:r>
      <w:proofErr w:type="spellStart"/>
      <w:r w:rsidR="004A4584" w:rsidRPr="005D3EF9">
        <w:rPr>
          <w:szCs w:val="18"/>
        </w:rPr>
        <w:t>yyyymmdd</w:t>
      </w:r>
      <w:proofErr w:type="spellEnd"/>
    </w:p>
    <w:sectPr w:rsidR="00FB6DF1" w:rsidRPr="005D3EF9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877FA2">
      <w:rPr>
        <w:noProof/>
      </w:rPr>
      <w:t>Record layout ACIB.ACITARN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C962F8">
      <w:rPr>
        <w:rStyle w:val="Sidnummer"/>
        <w:noProof/>
      </w:rPr>
      <w:t>2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C962F8">
      <w:rPr>
        <w:noProof/>
      </w:rPr>
      <w:t>2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ACITA</w:t>
    </w:r>
    <w:r w:rsidR="00877FA2">
      <w:rPr>
        <w:b/>
        <w:sz w:val="24"/>
      </w:rPr>
      <w:t>RN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4F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B53F4"/>
    <w:rsid w:val="000B5BF5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41B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C68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1BA8"/>
    <w:rsid w:val="004F2DC7"/>
    <w:rsid w:val="004F414E"/>
    <w:rsid w:val="004F4223"/>
    <w:rsid w:val="004F6172"/>
    <w:rsid w:val="004F6479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3EF9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09C3"/>
    <w:rsid w:val="00642D09"/>
    <w:rsid w:val="006451FD"/>
    <w:rsid w:val="0064549A"/>
    <w:rsid w:val="00645D93"/>
    <w:rsid w:val="00646B8F"/>
    <w:rsid w:val="00650CAF"/>
    <w:rsid w:val="00653393"/>
    <w:rsid w:val="00654AB1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A37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4498"/>
    <w:rsid w:val="0076586E"/>
    <w:rsid w:val="00765A56"/>
    <w:rsid w:val="00766A74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3BC9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77FA2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551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581E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47F38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61F7"/>
    <w:rsid w:val="00C962F8"/>
    <w:rsid w:val="00C96609"/>
    <w:rsid w:val="00C97732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5420"/>
    <w:rsid w:val="00E762EC"/>
    <w:rsid w:val="00E76414"/>
    <w:rsid w:val="00E77146"/>
    <w:rsid w:val="00E77A65"/>
    <w:rsid w:val="00E801A5"/>
    <w:rsid w:val="00E80AFA"/>
    <w:rsid w:val="00E81559"/>
    <w:rsid w:val="00E81ECD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08148-C375-4B64-BFB2-34EBAFC5B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19343</TotalTime>
  <Pages>2</Pages>
  <Words>250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1168</cp:revision>
  <cp:lastPrinted>2004-04-29T10:50:00Z</cp:lastPrinted>
  <dcterms:created xsi:type="dcterms:W3CDTF">2012-03-05T09:39:00Z</dcterms:created>
  <dcterms:modified xsi:type="dcterms:W3CDTF">2015-07-02T08:16:00Z</dcterms:modified>
</cp:coreProperties>
</file>