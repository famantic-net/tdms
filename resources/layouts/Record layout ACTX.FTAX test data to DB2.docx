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B67" w:rsidRDefault="00A80B67" w:rsidP="0098617F">
      <w:pPr>
        <w:rPr>
          <w:szCs w:val="18"/>
        </w:rPr>
      </w:pPr>
      <w:r>
        <w:rPr>
          <w:szCs w:val="18"/>
        </w:rPr>
        <w:t xml:space="preserve">File name: </w:t>
      </w:r>
      <w:r w:rsidR="00C73FAE" w:rsidRPr="00C73FAE">
        <w:rPr>
          <w:b/>
          <w:szCs w:val="18"/>
        </w:rPr>
        <w:t>E719</w:t>
      </w:r>
      <w:r w:rsidRPr="00C73FAE">
        <w:rPr>
          <w:b/>
          <w:szCs w:val="18"/>
        </w:rPr>
        <w:t>.TESTDATA</w:t>
      </w:r>
      <w:r w:rsidRPr="00A4768F">
        <w:rPr>
          <w:b/>
          <w:szCs w:val="18"/>
        </w:rPr>
        <w:t>.AC</w:t>
      </w:r>
      <w:r w:rsidR="00CB51E3">
        <w:rPr>
          <w:b/>
          <w:szCs w:val="18"/>
        </w:rPr>
        <w:t>TX</w:t>
      </w:r>
      <w:r w:rsidRPr="00A4768F">
        <w:rPr>
          <w:b/>
          <w:szCs w:val="18"/>
        </w:rPr>
        <w:t>.</w:t>
      </w:r>
      <w:r w:rsidR="00CB51E3">
        <w:rPr>
          <w:b/>
          <w:szCs w:val="18"/>
        </w:rPr>
        <w:t>FTAX</w:t>
      </w:r>
    </w:p>
    <w:p w:rsidR="00423321" w:rsidRDefault="00F77583" w:rsidP="0098617F">
      <w:pPr>
        <w:rPr>
          <w:szCs w:val="18"/>
        </w:rPr>
      </w:pPr>
      <w:r>
        <w:rPr>
          <w:szCs w:val="18"/>
        </w:rPr>
        <w:br/>
      </w:r>
      <w:r w:rsidR="00423321" w:rsidRPr="00423321">
        <w:rPr>
          <w:szCs w:val="18"/>
        </w:rPr>
        <w:t xml:space="preserve">Fixed record length: </w:t>
      </w:r>
      <w:r w:rsidR="00B32636">
        <w:rPr>
          <w:szCs w:val="18"/>
        </w:rPr>
        <w:t>301</w:t>
      </w:r>
      <w:bookmarkStart w:id="0" w:name="_GoBack"/>
      <w:bookmarkEnd w:id="0"/>
    </w:p>
    <w:p w:rsidR="00DD56EF" w:rsidRDefault="00DD56EF" w:rsidP="0098617F">
      <w:pPr>
        <w:rPr>
          <w:szCs w:val="18"/>
        </w:rPr>
      </w:pPr>
      <w:r>
        <w:rPr>
          <w:szCs w:val="18"/>
        </w:rPr>
        <w:t>Item type A is alphanumeric, padded with trailing spaces</w:t>
      </w:r>
    </w:p>
    <w:p w:rsidR="00DD56EF" w:rsidRPr="00423321" w:rsidRDefault="00DD56EF" w:rsidP="00F32340">
      <w:pPr>
        <w:tabs>
          <w:tab w:val="left" w:pos="8250"/>
        </w:tabs>
        <w:rPr>
          <w:szCs w:val="18"/>
        </w:rPr>
      </w:pPr>
      <w:r>
        <w:rPr>
          <w:szCs w:val="18"/>
        </w:rPr>
        <w:t>Item type N is numeric, padded with leading zeros</w:t>
      </w:r>
      <w:r w:rsidR="000403F2">
        <w:rPr>
          <w:szCs w:val="18"/>
        </w:rPr>
        <w:t xml:space="preserve"> and a </w:t>
      </w:r>
      <w:r w:rsidR="00711D6A">
        <w:rPr>
          <w:szCs w:val="18"/>
        </w:rPr>
        <w:t xml:space="preserve">separate </w:t>
      </w:r>
      <w:r w:rsidR="000403F2">
        <w:rPr>
          <w:szCs w:val="18"/>
        </w:rPr>
        <w:t>trailing sign (+ or -)</w:t>
      </w:r>
      <w:r w:rsidR="00F32340">
        <w:rPr>
          <w:szCs w:val="18"/>
        </w:rPr>
        <w:tab/>
      </w:r>
    </w:p>
    <w:p w:rsidR="00423321" w:rsidRPr="00A4558B" w:rsidRDefault="00A4558B" w:rsidP="0098617F">
      <w:pPr>
        <w:rPr>
          <w:b/>
          <w:szCs w:val="18"/>
        </w:rPr>
      </w:pPr>
      <w:r w:rsidRPr="00A4558B">
        <w:rPr>
          <w:b/>
          <w:szCs w:val="18"/>
        </w:rPr>
        <w:t xml:space="preserve">NOTE: </w:t>
      </w:r>
      <w:r>
        <w:rPr>
          <w:b/>
          <w:szCs w:val="18"/>
        </w:rPr>
        <w:br/>
      </w:r>
      <w:r w:rsidRPr="00A4558B">
        <w:rPr>
          <w:b/>
          <w:szCs w:val="18"/>
        </w:rPr>
        <w:t xml:space="preserve">this update </w:t>
      </w:r>
      <w:r>
        <w:rPr>
          <w:b/>
          <w:szCs w:val="18"/>
        </w:rPr>
        <w:t xml:space="preserve">also </w:t>
      </w:r>
      <w:r w:rsidRPr="00A4558B">
        <w:rPr>
          <w:b/>
          <w:szCs w:val="18"/>
        </w:rPr>
        <w:t>do corresponding changes in VSAM-files AC.TEST.RAC40</w:t>
      </w:r>
      <w:r w:rsidR="00CE1905">
        <w:rPr>
          <w:b/>
          <w:szCs w:val="18"/>
        </w:rPr>
        <w:t>2</w:t>
      </w:r>
      <w:r w:rsidRPr="00A4558B">
        <w:rPr>
          <w:b/>
          <w:szCs w:val="18"/>
        </w:rPr>
        <w:t xml:space="preserve"> and RAC40</w:t>
      </w:r>
      <w:r w:rsidR="00CE1905">
        <w:rPr>
          <w:b/>
          <w:szCs w:val="18"/>
        </w:rPr>
        <w:t>3</w:t>
      </w:r>
      <w:r w:rsidRPr="00A4558B">
        <w:rPr>
          <w:b/>
          <w:szCs w:val="18"/>
        </w:rPr>
        <w:t>.</w:t>
      </w:r>
    </w:p>
    <w:p w:rsidR="00DD56EF" w:rsidRDefault="00DD56EF" w:rsidP="007B778B">
      <w:pPr>
        <w:tabs>
          <w:tab w:val="left" w:pos="2835"/>
          <w:tab w:val="right" w:pos="4253"/>
          <w:tab w:val="left" w:pos="4536"/>
        </w:tabs>
        <w:rPr>
          <w:szCs w:val="18"/>
        </w:rPr>
      </w:pPr>
    </w:p>
    <w:p w:rsidR="00746D3E" w:rsidRPr="00746D3E" w:rsidRDefault="00112CE9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>
        <w:rPr>
          <w:b/>
          <w:szCs w:val="18"/>
        </w:rPr>
        <w:t>DATA</w:t>
      </w:r>
      <w:r w:rsidR="00746D3E" w:rsidRPr="00746D3E">
        <w:rPr>
          <w:b/>
          <w:szCs w:val="18"/>
        </w:rPr>
        <w:t xml:space="preserve"> RECORD</w:t>
      </w:r>
    </w:p>
    <w:p w:rsidR="00746D3E" w:rsidRDefault="00746D3E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 w:rsidRPr="00502CD3">
        <w:rPr>
          <w:b/>
          <w:szCs w:val="18"/>
          <w:highlight w:val="lightGray"/>
        </w:rPr>
        <w:t>Data Item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Type</w:t>
      </w:r>
      <w:r w:rsidRPr="00502CD3">
        <w:rPr>
          <w:b/>
          <w:szCs w:val="18"/>
          <w:highlight w:val="lightGray"/>
        </w:rPr>
        <w:tab/>
      </w:r>
      <w:r w:rsidR="00A50C9D">
        <w:rPr>
          <w:b/>
          <w:szCs w:val="18"/>
          <w:highlight w:val="lightGray"/>
        </w:rPr>
        <w:t>Offset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Remarks</w:t>
      </w:r>
    </w:p>
    <w:p w:rsidR="009C26FF" w:rsidRDefault="0086427C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Org</w:t>
      </w:r>
      <w:r w:rsidR="009C26FF">
        <w:rPr>
          <w:szCs w:val="18"/>
        </w:rPr>
        <w:t>nr</w:t>
      </w:r>
      <w:proofErr w:type="spellEnd"/>
      <w:r w:rsidR="009C26FF">
        <w:rPr>
          <w:szCs w:val="18"/>
        </w:rPr>
        <w:t xml:space="preserve"> + sign</w:t>
      </w:r>
      <w:r w:rsidR="009C26FF">
        <w:rPr>
          <w:szCs w:val="18"/>
        </w:rPr>
        <w:tab/>
      </w:r>
      <w:proofErr w:type="gramStart"/>
      <w:r w:rsidR="009C26FF">
        <w:rPr>
          <w:szCs w:val="18"/>
        </w:rPr>
        <w:t>N(</w:t>
      </w:r>
      <w:proofErr w:type="gramEnd"/>
      <w:r w:rsidR="009C26FF">
        <w:rPr>
          <w:szCs w:val="18"/>
        </w:rPr>
        <w:t>1</w:t>
      </w:r>
      <w:r>
        <w:rPr>
          <w:szCs w:val="18"/>
        </w:rPr>
        <w:t>1</w:t>
      </w:r>
      <w:r w:rsidR="009C26FF">
        <w:rPr>
          <w:szCs w:val="18"/>
        </w:rPr>
        <w:t>) +S</w:t>
      </w:r>
      <w:r w:rsidR="009C26FF">
        <w:rPr>
          <w:szCs w:val="18"/>
        </w:rPr>
        <w:tab/>
      </w:r>
      <w:r w:rsidR="00F772FE">
        <w:rPr>
          <w:szCs w:val="18"/>
        </w:rPr>
        <w:t>1</w:t>
      </w:r>
      <w:r w:rsidR="00A47EE9">
        <w:rPr>
          <w:szCs w:val="18"/>
        </w:rPr>
        <w:t>-1</w:t>
      </w:r>
      <w:r>
        <w:rPr>
          <w:szCs w:val="18"/>
        </w:rPr>
        <w:t>2</w:t>
      </w:r>
    </w:p>
    <w:p w:rsidR="00DB3016" w:rsidRDefault="00DB3016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Lnr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5) +S</w:t>
      </w:r>
      <w:r>
        <w:rPr>
          <w:szCs w:val="18"/>
        </w:rPr>
        <w:tab/>
      </w:r>
      <w:r w:rsidR="00CC52EC">
        <w:rPr>
          <w:szCs w:val="18"/>
        </w:rPr>
        <w:t>13-18</w:t>
      </w:r>
    </w:p>
    <w:p w:rsidR="00DB3016" w:rsidRDefault="00DB3016" w:rsidP="00DB3016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Priotax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9</w:t>
      </w:r>
      <w:r>
        <w:rPr>
          <w:szCs w:val="18"/>
        </w:rPr>
        <w:t>) +S</w:t>
      </w:r>
      <w:r>
        <w:rPr>
          <w:szCs w:val="18"/>
        </w:rPr>
        <w:tab/>
      </w:r>
      <w:r w:rsidR="00CC52EC">
        <w:rPr>
          <w:szCs w:val="18"/>
        </w:rPr>
        <w:t>19-28</w:t>
      </w:r>
    </w:p>
    <w:p w:rsidR="00DB3016" w:rsidRDefault="00DB3016" w:rsidP="00DB3016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Prioandel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3</w:t>
      </w:r>
      <w:r>
        <w:rPr>
          <w:szCs w:val="18"/>
        </w:rPr>
        <w:t>) +S</w:t>
      </w:r>
      <w:r>
        <w:rPr>
          <w:szCs w:val="18"/>
        </w:rPr>
        <w:tab/>
      </w:r>
      <w:r w:rsidR="00CC52EC">
        <w:rPr>
          <w:szCs w:val="18"/>
        </w:rPr>
        <w:t>29-32</w:t>
      </w:r>
    </w:p>
    <w:p w:rsidR="00DB3016" w:rsidRDefault="00DB3016" w:rsidP="00DB3016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Priol</w:t>
      </w:r>
      <w:r>
        <w:rPr>
          <w:szCs w:val="18"/>
        </w:rPr>
        <w:t>nr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5) +S</w:t>
      </w:r>
      <w:r>
        <w:rPr>
          <w:szCs w:val="18"/>
        </w:rPr>
        <w:tab/>
      </w:r>
      <w:r w:rsidR="00CC52EC">
        <w:rPr>
          <w:szCs w:val="18"/>
        </w:rPr>
        <w:t>33-38</w:t>
      </w:r>
    </w:p>
    <w:p w:rsidR="00DB3016" w:rsidRDefault="00DB3016" w:rsidP="00DB3016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L</w:t>
      </w:r>
      <w:r>
        <w:rPr>
          <w:szCs w:val="18"/>
        </w:rPr>
        <w:t>sm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2</w:t>
      </w:r>
      <w:r>
        <w:rPr>
          <w:szCs w:val="18"/>
        </w:rPr>
        <w:t>) +S</w:t>
      </w:r>
      <w:r>
        <w:rPr>
          <w:szCs w:val="18"/>
        </w:rPr>
        <w:tab/>
      </w:r>
      <w:r w:rsidR="00CC52EC">
        <w:rPr>
          <w:szCs w:val="18"/>
        </w:rPr>
        <w:t>39-41</w:t>
      </w:r>
    </w:p>
    <w:p w:rsidR="00DB3016" w:rsidRDefault="00DB3016" w:rsidP="00DB3016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Nr_taxlop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6</w:t>
      </w:r>
      <w:r>
        <w:rPr>
          <w:szCs w:val="18"/>
        </w:rPr>
        <w:t>) +S</w:t>
      </w:r>
      <w:r>
        <w:rPr>
          <w:szCs w:val="18"/>
        </w:rPr>
        <w:tab/>
      </w:r>
      <w:r w:rsidR="00CC52EC">
        <w:rPr>
          <w:szCs w:val="18"/>
        </w:rPr>
        <w:t>42-48</w:t>
      </w:r>
    </w:p>
    <w:p w:rsidR="00DB3016" w:rsidRDefault="00DB3016" w:rsidP="00DB3016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Nr_del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4</w:t>
      </w:r>
      <w:r>
        <w:rPr>
          <w:szCs w:val="18"/>
        </w:rPr>
        <w:t>) +S</w:t>
      </w:r>
      <w:r>
        <w:rPr>
          <w:szCs w:val="18"/>
        </w:rPr>
        <w:tab/>
      </w:r>
      <w:r w:rsidR="00CC52EC">
        <w:rPr>
          <w:szCs w:val="18"/>
        </w:rPr>
        <w:t>49-53</w:t>
      </w:r>
    </w:p>
    <w:p w:rsidR="00CB264E" w:rsidRDefault="0086427C" w:rsidP="0086427C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Status</w:t>
      </w:r>
      <w:r w:rsidRPr="003658FC">
        <w:rPr>
          <w:szCs w:val="18"/>
        </w:rPr>
        <w:tab/>
      </w:r>
      <w:proofErr w:type="gramStart"/>
      <w:r w:rsidRPr="003658FC">
        <w:rPr>
          <w:szCs w:val="18"/>
        </w:rPr>
        <w:t>A(</w:t>
      </w:r>
      <w:proofErr w:type="gramEnd"/>
      <w:r>
        <w:rPr>
          <w:szCs w:val="18"/>
        </w:rPr>
        <w:t>1</w:t>
      </w:r>
      <w:r w:rsidRPr="003658FC">
        <w:rPr>
          <w:szCs w:val="18"/>
        </w:rPr>
        <w:t>)</w:t>
      </w:r>
      <w:r w:rsidRPr="003658FC">
        <w:rPr>
          <w:szCs w:val="18"/>
        </w:rPr>
        <w:tab/>
      </w:r>
      <w:r w:rsidR="00CC52EC">
        <w:rPr>
          <w:szCs w:val="18"/>
        </w:rPr>
        <w:t>54-54</w:t>
      </w:r>
    </w:p>
    <w:p w:rsidR="00CB264E" w:rsidRDefault="00CB264E" w:rsidP="0086427C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Beteckning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32)</w:t>
      </w:r>
      <w:r>
        <w:rPr>
          <w:szCs w:val="18"/>
        </w:rPr>
        <w:tab/>
      </w:r>
      <w:r w:rsidR="00CC52EC">
        <w:rPr>
          <w:szCs w:val="18"/>
        </w:rPr>
        <w:t>55-86</w:t>
      </w:r>
    </w:p>
    <w:p w:rsidR="00CB264E" w:rsidRDefault="00CB264E" w:rsidP="0086427C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Typkod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4)</w:t>
      </w:r>
      <w:r>
        <w:rPr>
          <w:szCs w:val="18"/>
        </w:rPr>
        <w:tab/>
      </w:r>
      <w:r w:rsidR="00CC52EC">
        <w:rPr>
          <w:szCs w:val="18"/>
        </w:rPr>
        <w:t>87-90</w:t>
      </w:r>
    </w:p>
    <w:p w:rsidR="00CB264E" w:rsidRDefault="00CB264E" w:rsidP="00CB264E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Areal</w:t>
      </w:r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11</w:t>
      </w:r>
      <w:r>
        <w:rPr>
          <w:szCs w:val="18"/>
        </w:rPr>
        <w:t>) +S</w:t>
      </w:r>
      <w:r>
        <w:rPr>
          <w:szCs w:val="18"/>
        </w:rPr>
        <w:tab/>
      </w:r>
      <w:r w:rsidR="00CC52EC">
        <w:rPr>
          <w:szCs w:val="18"/>
        </w:rPr>
        <w:t>91-102</w:t>
      </w:r>
    </w:p>
    <w:p w:rsidR="004E1BB9" w:rsidRDefault="0086427C" w:rsidP="004E1BB9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Lag</w:t>
      </w:r>
      <w:r w:rsidR="004E1BB9">
        <w:rPr>
          <w:szCs w:val="18"/>
        </w:rPr>
        <w:t>_datum</w:t>
      </w:r>
      <w:proofErr w:type="spellEnd"/>
      <w:r w:rsidR="004E1BB9">
        <w:rPr>
          <w:szCs w:val="18"/>
        </w:rPr>
        <w:tab/>
      </w:r>
      <w:proofErr w:type="gramStart"/>
      <w:r w:rsidR="004E1BB9">
        <w:rPr>
          <w:szCs w:val="18"/>
        </w:rPr>
        <w:t>A</w:t>
      </w:r>
      <w:r w:rsidR="004E1BB9" w:rsidRPr="004B6410">
        <w:rPr>
          <w:szCs w:val="18"/>
        </w:rPr>
        <w:t>(</w:t>
      </w:r>
      <w:proofErr w:type="gramEnd"/>
      <w:r w:rsidR="004E1BB9">
        <w:rPr>
          <w:szCs w:val="18"/>
        </w:rPr>
        <w:t>10</w:t>
      </w:r>
      <w:r w:rsidR="004E1BB9" w:rsidRPr="004B6410">
        <w:rPr>
          <w:szCs w:val="18"/>
        </w:rPr>
        <w:t>)</w:t>
      </w:r>
      <w:r w:rsidR="004E1BB9" w:rsidRPr="004B6410">
        <w:rPr>
          <w:szCs w:val="18"/>
        </w:rPr>
        <w:tab/>
      </w:r>
      <w:r w:rsidR="00CC52EC">
        <w:rPr>
          <w:szCs w:val="18"/>
        </w:rPr>
        <w:t>103-112</w:t>
      </w:r>
      <w:r w:rsidR="004E1BB9">
        <w:rPr>
          <w:szCs w:val="18"/>
        </w:rPr>
        <w:tab/>
      </w:r>
      <w:proofErr w:type="spellStart"/>
      <w:r w:rsidR="004E1BB9">
        <w:rPr>
          <w:szCs w:val="18"/>
        </w:rPr>
        <w:t>yyyy</w:t>
      </w:r>
      <w:proofErr w:type="spellEnd"/>
      <w:r w:rsidR="004E1BB9">
        <w:rPr>
          <w:szCs w:val="18"/>
        </w:rPr>
        <w:t>-mm-</w:t>
      </w:r>
      <w:proofErr w:type="spellStart"/>
      <w:r w:rsidR="004E1BB9">
        <w:rPr>
          <w:szCs w:val="18"/>
        </w:rPr>
        <w:t>dd</w:t>
      </w:r>
      <w:proofErr w:type="spellEnd"/>
    </w:p>
    <w:p w:rsidR="00CB264E" w:rsidRDefault="00CB264E" w:rsidP="004E1BB9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Lan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2)</w:t>
      </w:r>
      <w:r>
        <w:rPr>
          <w:szCs w:val="18"/>
        </w:rPr>
        <w:tab/>
      </w:r>
      <w:r w:rsidR="00CC52EC">
        <w:rPr>
          <w:szCs w:val="18"/>
        </w:rPr>
        <w:t>113-114</w:t>
      </w:r>
    </w:p>
    <w:p w:rsidR="00CB264E" w:rsidRDefault="00CB264E" w:rsidP="004E1BB9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Kom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2)</w:t>
      </w:r>
      <w:r>
        <w:rPr>
          <w:szCs w:val="18"/>
        </w:rPr>
        <w:tab/>
      </w:r>
      <w:r w:rsidR="00CC52EC">
        <w:rPr>
          <w:szCs w:val="18"/>
        </w:rPr>
        <w:t>115-116</w:t>
      </w:r>
    </w:p>
    <w:p w:rsidR="00CB264E" w:rsidRDefault="00CB264E" w:rsidP="004E1BB9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Fors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2)</w:t>
      </w:r>
      <w:r>
        <w:rPr>
          <w:szCs w:val="18"/>
        </w:rPr>
        <w:tab/>
      </w:r>
      <w:r w:rsidR="00CC52EC">
        <w:rPr>
          <w:szCs w:val="18"/>
        </w:rPr>
        <w:t>117-118</w:t>
      </w:r>
    </w:p>
    <w:p w:rsidR="00CB264E" w:rsidRDefault="00CB264E" w:rsidP="004E1BB9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Tax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9) +S</w:t>
      </w:r>
      <w:r>
        <w:rPr>
          <w:szCs w:val="18"/>
        </w:rPr>
        <w:tab/>
      </w:r>
      <w:r w:rsidR="00CC52EC">
        <w:rPr>
          <w:szCs w:val="18"/>
        </w:rPr>
        <w:t>119-128</w:t>
      </w:r>
    </w:p>
    <w:p w:rsidR="00CB264E" w:rsidRDefault="00CB264E" w:rsidP="00CB264E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Bygg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9) +S</w:t>
      </w:r>
      <w:r>
        <w:rPr>
          <w:szCs w:val="18"/>
        </w:rPr>
        <w:tab/>
      </w:r>
      <w:r w:rsidR="00CC52EC">
        <w:rPr>
          <w:szCs w:val="18"/>
        </w:rPr>
        <w:t>129-138</w:t>
      </w:r>
    </w:p>
    <w:p w:rsidR="00CB264E" w:rsidRDefault="00CB264E" w:rsidP="00CB264E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Mark</w:t>
      </w:r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9) +S</w:t>
      </w:r>
      <w:r>
        <w:rPr>
          <w:szCs w:val="18"/>
        </w:rPr>
        <w:tab/>
      </w:r>
      <w:r w:rsidR="00CC52EC">
        <w:rPr>
          <w:szCs w:val="18"/>
        </w:rPr>
        <w:t>139-148</w:t>
      </w:r>
    </w:p>
    <w:p w:rsidR="00CB264E" w:rsidRDefault="00CB264E" w:rsidP="00CB264E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Andel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3</w:t>
      </w:r>
      <w:r>
        <w:rPr>
          <w:szCs w:val="18"/>
        </w:rPr>
        <w:t>) +S</w:t>
      </w:r>
      <w:r>
        <w:rPr>
          <w:szCs w:val="18"/>
        </w:rPr>
        <w:tab/>
      </w:r>
      <w:r w:rsidR="00CC52EC">
        <w:rPr>
          <w:szCs w:val="18"/>
        </w:rPr>
        <w:t>149-152</w:t>
      </w:r>
    </w:p>
    <w:p w:rsidR="00CB264E" w:rsidRDefault="00CB264E" w:rsidP="00CB264E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Egkat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2)</w:t>
      </w:r>
      <w:r>
        <w:rPr>
          <w:szCs w:val="18"/>
        </w:rPr>
        <w:tab/>
      </w:r>
      <w:r w:rsidR="00CC52EC">
        <w:rPr>
          <w:szCs w:val="18"/>
        </w:rPr>
        <w:t>153-154</w:t>
      </w:r>
    </w:p>
    <w:p w:rsidR="00D15FCF" w:rsidRDefault="00D15FCF" w:rsidP="00D15FCF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Skill</w:t>
      </w:r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9) +S</w:t>
      </w:r>
      <w:r>
        <w:rPr>
          <w:szCs w:val="18"/>
        </w:rPr>
        <w:tab/>
      </w:r>
      <w:r w:rsidR="00CC52EC">
        <w:rPr>
          <w:szCs w:val="18"/>
        </w:rPr>
        <w:t>155-164</w:t>
      </w:r>
    </w:p>
    <w:p w:rsidR="00D15FCF" w:rsidRDefault="00D15FCF" w:rsidP="00D15FCF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Int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9) +S</w:t>
      </w:r>
      <w:r>
        <w:rPr>
          <w:szCs w:val="18"/>
        </w:rPr>
        <w:tab/>
      </w:r>
      <w:r w:rsidR="00CC52EC">
        <w:rPr>
          <w:szCs w:val="18"/>
        </w:rPr>
        <w:t>165-</w:t>
      </w:r>
      <w:r w:rsidR="008C309A">
        <w:rPr>
          <w:szCs w:val="18"/>
        </w:rPr>
        <w:t>174</w:t>
      </w:r>
    </w:p>
    <w:p w:rsidR="00D15FCF" w:rsidRDefault="00D15FCF" w:rsidP="00D15FCF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Samb_typ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1)</w:t>
      </w:r>
      <w:r>
        <w:rPr>
          <w:szCs w:val="18"/>
        </w:rPr>
        <w:tab/>
      </w:r>
      <w:r w:rsidR="008C309A">
        <w:rPr>
          <w:szCs w:val="18"/>
        </w:rPr>
        <w:t>175-175</w:t>
      </w:r>
    </w:p>
    <w:p w:rsidR="00D15FCF" w:rsidRDefault="00D15FCF" w:rsidP="00D15FCF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Ant_tax_enh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4</w:t>
      </w:r>
      <w:r>
        <w:rPr>
          <w:szCs w:val="18"/>
        </w:rPr>
        <w:t>) +S</w:t>
      </w:r>
      <w:r>
        <w:rPr>
          <w:szCs w:val="18"/>
        </w:rPr>
        <w:tab/>
      </w:r>
      <w:r w:rsidR="008C309A">
        <w:rPr>
          <w:szCs w:val="18"/>
        </w:rPr>
        <w:t>176-180</w:t>
      </w:r>
    </w:p>
    <w:p w:rsidR="00D15FCF" w:rsidRDefault="00D15FCF" w:rsidP="00D15FCF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Ar_sek_tax_from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4</w:t>
      </w:r>
      <w:r>
        <w:rPr>
          <w:szCs w:val="18"/>
        </w:rPr>
        <w:t>) +S</w:t>
      </w:r>
      <w:r>
        <w:rPr>
          <w:szCs w:val="18"/>
        </w:rPr>
        <w:tab/>
      </w:r>
      <w:r w:rsidR="008C309A">
        <w:rPr>
          <w:szCs w:val="18"/>
        </w:rPr>
        <w:t>181-185</w:t>
      </w:r>
    </w:p>
    <w:p w:rsidR="00D15FCF" w:rsidRDefault="00D15FCF" w:rsidP="00D15FCF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Ant_agare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4</w:t>
      </w:r>
      <w:r>
        <w:rPr>
          <w:szCs w:val="18"/>
        </w:rPr>
        <w:t>) +S</w:t>
      </w:r>
      <w:r>
        <w:rPr>
          <w:szCs w:val="18"/>
        </w:rPr>
        <w:tab/>
      </w:r>
      <w:r w:rsidR="008C309A">
        <w:rPr>
          <w:szCs w:val="18"/>
        </w:rPr>
        <w:t>186-190</w:t>
      </w:r>
    </w:p>
    <w:p w:rsidR="00D15FCF" w:rsidRDefault="00D15FCF" w:rsidP="00D15FCF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D15FCF">
        <w:rPr>
          <w:szCs w:val="18"/>
          <w:lang w:val="sv-SE"/>
        </w:rPr>
        <w:t>Kod_dekl_ansv</w:t>
      </w:r>
      <w:proofErr w:type="spellEnd"/>
      <w:r w:rsidRPr="00D15FCF">
        <w:rPr>
          <w:szCs w:val="18"/>
          <w:lang w:val="sv-SE"/>
        </w:rPr>
        <w:t xml:space="preserve"> + </w:t>
      </w:r>
      <w:proofErr w:type="spellStart"/>
      <w:r w:rsidRPr="00D15FCF">
        <w:rPr>
          <w:szCs w:val="18"/>
          <w:lang w:val="sv-SE"/>
        </w:rPr>
        <w:t>sign</w:t>
      </w:r>
      <w:proofErr w:type="spellEnd"/>
      <w:r w:rsidRPr="00D15FCF">
        <w:rPr>
          <w:szCs w:val="18"/>
          <w:lang w:val="sv-SE"/>
        </w:rPr>
        <w:tab/>
        <w:t>N(</w:t>
      </w:r>
      <w:r>
        <w:rPr>
          <w:szCs w:val="18"/>
          <w:lang w:val="sv-SE"/>
        </w:rPr>
        <w:t>2</w:t>
      </w:r>
      <w:r w:rsidRPr="00D15FCF">
        <w:rPr>
          <w:szCs w:val="18"/>
          <w:lang w:val="sv-SE"/>
        </w:rPr>
        <w:t>) +S</w:t>
      </w:r>
      <w:r w:rsidRPr="00D15FCF">
        <w:rPr>
          <w:szCs w:val="18"/>
          <w:lang w:val="sv-SE"/>
        </w:rPr>
        <w:tab/>
      </w:r>
      <w:r w:rsidR="008C309A">
        <w:rPr>
          <w:szCs w:val="18"/>
          <w:lang w:val="sv-SE"/>
        </w:rPr>
        <w:t>191-193</w:t>
      </w:r>
    </w:p>
    <w:p w:rsidR="00D15FCF" w:rsidRDefault="00D15FCF" w:rsidP="00D15FCF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>
        <w:rPr>
          <w:szCs w:val="18"/>
          <w:lang w:val="sv-SE"/>
        </w:rPr>
        <w:t>Id_taxenhet</w:t>
      </w:r>
      <w:proofErr w:type="spellEnd"/>
      <w:r>
        <w:rPr>
          <w:szCs w:val="18"/>
          <w:lang w:val="sv-SE"/>
        </w:rPr>
        <w:tab/>
        <w:t>A(8)</w:t>
      </w:r>
      <w:r>
        <w:rPr>
          <w:szCs w:val="18"/>
          <w:lang w:val="sv-SE"/>
        </w:rPr>
        <w:tab/>
      </w:r>
      <w:r w:rsidR="008C309A">
        <w:rPr>
          <w:szCs w:val="18"/>
          <w:lang w:val="sv-SE"/>
        </w:rPr>
        <w:t>194-201</w:t>
      </w:r>
    </w:p>
    <w:p w:rsidR="00D15FCF" w:rsidRPr="00D15FCF" w:rsidRDefault="00D15FCF" w:rsidP="00D15FCF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>
        <w:rPr>
          <w:szCs w:val="18"/>
          <w:lang w:val="sv-SE"/>
        </w:rPr>
        <w:lastRenderedPageBreak/>
        <w:t>Sammanforings_fel</w:t>
      </w:r>
      <w:proofErr w:type="spellEnd"/>
      <w:r>
        <w:rPr>
          <w:szCs w:val="18"/>
          <w:lang w:val="sv-SE"/>
        </w:rPr>
        <w:tab/>
        <w:t>A(2)</w:t>
      </w:r>
      <w:r>
        <w:rPr>
          <w:szCs w:val="18"/>
          <w:lang w:val="sv-SE"/>
        </w:rPr>
        <w:tab/>
      </w:r>
      <w:r w:rsidR="00AC4B8D">
        <w:rPr>
          <w:szCs w:val="18"/>
          <w:lang w:val="sv-SE"/>
        </w:rPr>
        <w:t>202-203</w:t>
      </w:r>
    </w:p>
    <w:p w:rsidR="00D15FCF" w:rsidRPr="00D15FCF" w:rsidRDefault="00D15FCF" w:rsidP="00D15FCF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D15FCF">
        <w:rPr>
          <w:szCs w:val="18"/>
          <w:lang w:val="sv-SE"/>
        </w:rPr>
        <w:t>Ant_samb_ner</w:t>
      </w:r>
      <w:proofErr w:type="spellEnd"/>
      <w:r w:rsidRPr="00D15FCF">
        <w:rPr>
          <w:szCs w:val="18"/>
          <w:lang w:val="sv-SE"/>
        </w:rPr>
        <w:t xml:space="preserve"> + </w:t>
      </w:r>
      <w:proofErr w:type="spellStart"/>
      <w:r w:rsidRPr="00D15FCF">
        <w:rPr>
          <w:szCs w:val="18"/>
          <w:lang w:val="sv-SE"/>
        </w:rPr>
        <w:t>sign</w:t>
      </w:r>
      <w:proofErr w:type="spellEnd"/>
      <w:r w:rsidRPr="00D15FCF">
        <w:rPr>
          <w:szCs w:val="18"/>
          <w:lang w:val="sv-SE"/>
        </w:rPr>
        <w:tab/>
        <w:t>N(</w:t>
      </w:r>
      <w:r>
        <w:rPr>
          <w:szCs w:val="18"/>
          <w:lang w:val="sv-SE"/>
        </w:rPr>
        <w:t>5</w:t>
      </w:r>
      <w:r w:rsidRPr="00D15FCF">
        <w:rPr>
          <w:szCs w:val="18"/>
          <w:lang w:val="sv-SE"/>
        </w:rPr>
        <w:t>) +S</w:t>
      </w:r>
      <w:r w:rsidRPr="00D15FCF">
        <w:rPr>
          <w:szCs w:val="18"/>
          <w:lang w:val="sv-SE"/>
        </w:rPr>
        <w:tab/>
      </w:r>
      <w:r w:rsidR="00AC4B8D">
        <w:rPr>
          <w:szCs w:val="18"/>
          <w:lang w:val="sv-SE"/>
        </w:rPr>
        <w:t>204-209</w:t>
      </w:r>
    </w:p>
    <w:p w:rsidR="00D15FCF" w:rsidRDefault="00D15FCF" w:rsidP="00D15FCF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Tax</w:t>
      </w:r>
      <w:r>
        <w:rPr>
          <w:szCs w:val="18"/>
        </w:rPr>
        <w:t>lop_samb_u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6</w:t>
      </w:r>
      <w:r>
        <w:rPr>
          <w:szCs w:val="18"/>
        </w:rPr>
        <w:t>) +S</w:t>
      </w:r>
      <w:r>
        <w:rPr>
          <w:szCs w:val="18"/>
        </w:rPr>
        <w:tab/>
      </w:r>
      <w:r w:rsidR="00AC4B8D">
        <w:rPr>
          <w:szCs w:val="18"/>
        </w:rPr>
        <w:t>210-216</w:t>
      </w:r>
    </w:p>
    <w:p w:rsidR="0032666F" w:rsidRDefault="0032666F" w:rsidP="0032666F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32666F">
        <w:rPr>
          <w:szCs w:val="18"/>
          <w:lang w:val="sv-SE"/>
        </w:rPr>
        <w:t>Nr_del_s</w:t>
      </w:r>
      <w:r w:rsidRPr="0032666F">
        <w:rPr>
          <w:szCs w:val="18"/>
          <w:lang w:val="sv-SE"/>
        </w:rPr>
        <w:t>amb_u</w:t>
      </w:r>
      <w:proofErr w:type="spellEnd"/>
      <w:r w:rsidRPr="0032666F">
        <w:rPr>
          <w:szCs w:val="18"/>
          <w:lang w:val="sv-SE"/>
        </w:rPr>
        <w:t xml:space="preserve"> + </w:t>
      </w:r>
      <w:proofErr w:type="spellStart"/>
      <w:r w:rsidRPr="0032666F">
        <w:rPr>
          <w:szCs w:val="18"/>
          <w:lang w:val="sv-SE"/>
        </w:rPr>
        <w:t>sign</w:t>
      </w:r>
      <w:proofErr w:type="spellEnd"/>
      <w:r w:rsidRPr="0032666F">
        <w:rPr>
          <w:szCs w:val="18"/>
          <w:lang w:val="sv-SE"/>
        </w:rPr>
        <w:tab/>
        <w:t>N(</w:t>
      </w:r>
      <w:r>
        <w:rPr>
          <w:szCs w:val="18"/>
          <w:lang w:val="sv-SE"/>
        </w:rPr>
        <w:t>4</w:t>
      </w:r>
      <w:r w:rsidRPr="0032666F">
        <w:rPr>
          <w:szCs w:val="18"/>
          <w:lang w:val="sv-SE"/>
        </w:rPr>
        <w:t>) +S</w:t>
      </w:r>
      <w:r w:rsidRPr="0032666F">
        <w:rPr>
          <w:szCs w:val="18"/>
          <w:lang w:val="sv-SE"/>
        </w:rPr>
        <w:tab/>
      </w:r>
      <w:r w:rsidR="00AC4B8D">
        <w:rPr>
          <w:szCs w:val="18"/>
          <w:lang w:val="sv-SE"/>
        </w:rPr>
        <w:t>217-221</w:t>
      </w:r>
    </w:p>
    <w:p w:rsidR="0032666F" w:rsidRDefault="0032666F" w:rsidP="0032666F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>
        <w:rPr>
          <w:szCs w:val="18"/>
          <w:lang w:val="sv-SE"/>
        </w:rPr>
        <w:t>Upplagd_av</w:t>
      </w:r>
      <w:proofErr w:type="spellEnd"/>
      <w:r>
        <w:rPr>
          <w:szCs w:val="18"/>
          <w:lang w:val="sv-SE"/>
        </w:rPr>
        <w:tab/>
        <w:t>A(4)</w:t>
      </w:r>
      <w:r>
        <w:rPr>
          <w:szCs w:val="18"/>
          <w:lang w:val="sv-SE"/>
        </w:rPr>
        <w:tab/>
      </w:r>
      <w:r w:rsidR="00AC4B8D">
        <w:rPr>
          <w:szCs w:val="18"/>
          <w:lang w:val="sv-SE"/>
        </w:rPr>
        <w:t>222-225</w:t>
      </w:r>
    </w:p>
    <w:p w:rsidR="0032666F" w:rsidRPr="0032666F" w:rsidRDefault="0032666F" w:rsidP="0032666F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>
        <w:rPr>
          <w:szCs w:val="18"/>
          <w:lang w:val="sv-SE"/>
        </w:rPr>
        <w:t>Andrad_av</w:t>
      </w:r>
      <w:proofErr w:type="spellEnd"/>
      <w:r>
        <w:rPr>
          <w:szCs w:val="18"/>
          <w:lang w:val="sv-SE"/>
        </w:rPr>
        <w:tab/>
        <w:t>A(4)</w:t>
      </w:r>
      <w:r>
        <w:rPr>
          <w:szCs w:val="18"/>
          <w:lang w:val="sv-SE"/>
        </w:rPr>
        <w:tab/>
      </w:r>
      <w:r w:rsidR="00AC4B8D">
        <w:rPr>
          <w:szCs w:val="18"/>
          <w:lang w:val="sv-SE"/>
        </w:rPr>
        <w:t>226-229</w:t>
      </w:r>
    </w:p>
    <w:p w:rsidR="0032666F" w:rsidRDefault="0032666F" w:rsidP="0032666F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Typ_agande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2</w:t>
      </w:r>
      <w:r>
        <w:rPr>
          <w:szCs w:val="18"/>
        </w:rPr>
        <w:t>) +S</w:t>
      </w:r>
      <w:r>
        <w:rPr>
          <w:szCs w:val="18"/>
        </w:rPr>
        <w:tab/>
      </w:r>
      <w:r w:rsidR="00AC4B8D">
        <w:rPr>
          <w:szCs w:val="18"/>
        </w:rPr>
        <w:t>230-232</w:t>
      </w:r>
    </w:p>
    <w:p w:rsidR="0032666F" w:rsidRDefault="0032666F" w:rsidP="0032666F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Sambtyp2_lnr</w:t>
      </w:r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3</w:t>
      </w:r>
      <w:r>
        <w:rPr>
          <w:szCs w:val="18"/>
        </w:rPr>
        <w:t>) +S</w:t>
      </w:r>
      <w:r>
        <w:rPr>
          <w:szCs w:val="18"/>
        </w:rPr>
        <w:tab/>
      </w:r>
      <w:r w:rsidR="00AC4B8D">
        <w:rPr>
          <w:szCs w:val="18"/>
        </w:rPr>
        <w:t>233-236</w:t>
      </w:r>
    </w:p>
    <w:p w:rsidR="0032666F" w:rsidRDefault="0032666F" w:rsidP="0032666F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Tr_datum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26)</w:t>
      </w:r>
      <w:r>
        <w:rPr>
          <w:szCs w:val="18"/>
        </w:rPr>
        <w:tab/>
      </w:r>
      <w:r w:rsidR="00AC4B8D">
        <w:rPr>
          <w:szCs w:val="18"/>
        </w:rPr>
        <w:t>237-262</w:t>
      </w:r>
      <w:r>
        <w:rPr>
          <w:szCs w:val="18"/>
        </w:rPr>
        <w:tab/>
      </w:r>
      <w:proofErr w:type="spellStart"/>
      <w:r>
        <w:rPr>
          <w:szCs w:val="18"/>
        </w:rPr>
        <w:t>yyyy</w:t>
      </w:r>
      <w:proofErr w:type="spellEnd"/>
      <w:r>
        <w:rPr>
          <w:szCs w:val="18"/>
        </w:rPr>
        <w:t>-mm-</w:t>
      </w:r>
      <w:proofErr w:type="spellStart"/>
      <w:r>
        <w:rPr>
          <w:szCs w:val="18"/>
        </w:rPr>
        <w:t>dd</w:t>
      </w:r>
      <w:proofErr w:type="spellEnd"/>
      <w:r>
        <w:rPr>
          <w:szCs w:val="18"/>
        </w:rPr>
        <w:t>-</w:t>
      </w:r>
      <w:proofErr w:type="spellStart"/>
      <w:r>
        <w:rPr>
          <w:szCs w:val="18"/>
        </w:rPr>
        <w:t>hh.mm.ss.mmmmmm</w:t>
      </w:r>
      <w:proofErr w:type="spellEnd"/>
    </w:p>
    <w:p w:rsidR="0032666F" w:rsidRDefault="0032666F" w:rsidP="0032666F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Ar_bygg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4</w:t>
      </w:r>
      <w:r>
        <w:rPr>
          <w:szCs w:val="18"/>
        </w:rPr>
        <w:t>) +S</w:t>
      </w:r>
      <w:r>
        <w:rPr>
          <w:szCs w:val="18"/>
        </w:rPr>
        <w:tab/>
      </w:r>
      <w:r w:rsidR="001834BB">
        <w:rPr>
          <w:szCs w:val="18"/>
        </w:rPr>
        <w:t>263-267</w:t>
      </w:r>
      <w:r>
        <w:rPr>
          <w:szCs w:val="18"/>
        </w:rPr>
        <w:tab/>
      </w:r>
      <w:proofErr w:type="spellStart"/>
      <w:r>
        <w:rPr>
          <w:szCs w:val="18"/>
        </w:rPr>
        <w:t>yyyy</w:t>
      </w:r>
      <w:proofErr w:type="spellEnd"/>
    </w:p>
    <w:p w:rsidR="0032666F" w:rsidRDefault="0032666F" w:rsidP="0032666F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Ar_tillbygg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4</w:t>
      </w:r>
      <w:r>
        <w:rPr>
          <w:szCs w:val="18"/>
        </w:rPr>
        <w:t>) +S</w:t>
      </w:r>
      <w:r>
        <w:rPr>
          <w:szCs w:val="18"/>
        </w:rPr>
        <w:tab/>
      </w:r>
      <w:r w:rsidR="001834BB">
        <w:rPr>
          <w:szCs w:val="18"/>
        </w:rPr>
        <w:t>268-272</w:t>
      </w:r>
      <w:r>
        <w:rPr>
          <w:szCs w:val="18"/>
        </w:rPr>
        <w:tab/>
      </w:r>
      <w:proofErr w:type="spellStart"/>
      <w:r>
        <w:rPr>
          <w:szCs w:val="18"/>
        </w:rPr>
        <w:t>yyyy</w:t>
      </w:r>
      <w:proofErr w:type="spellEnd"/>
    </w:p>
    <w:p w:rsidR="0032666F" w:rsidRDefault="0032666F" w:rsidP="0032666F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Yta_bost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5</w:t>
      </w:r>
      <w:r>
        <w:rPr>
          <w:szCs w:val="18"/>
        </w:rPr>
        <w:t>) +S</w:t>
      </w:r>
      <w:r>
        <w:rPr>
          <w:szCs w:val="18"/>
        </w:rPr>
        <w:tab/>
      </w:r>
      <w:r w:rsidR="001834BB">
        <w:rPr>
          <w:szCs w:val="18"/>
        </w:rPr>
        <w:t>273-278</w:t>
      </w:r>
    </w:p>
    <w:p w:rsidR="0032666F" w:rsidRPr="001834BB" w:rsidRDefault="0032666F" w:rsidP="0032666F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1834BB">
        <w:rPr>
          <w:szCs w:val="18"/>
        </w:rPr>
        <w:t>Yta_bi</w:t>
      </w:r>
      <w:proofErr w:type="spellEnd"/>
      <w:r w:rsidRPr="001834BB">
        <w:rPr>
          <w:szCs w:val="18"/>
        </w:rPr>
        <w:t xml:space="preserve"> + sign</w:t>
      </w:r>
      <w:r w:rsidRPr="001834BB">
        <w:rPr>
          <w:szCs w:val="18"/>
        </w:rPr>
        <w:tab/>
      </w:r>
      <w:proofErr w:type="gramStart"/>
      <w:r w:rsidRPr="001834BB">
        <w:rPr>
          <w:szCs w:val="18"/>
        </w:rPr>
        <w:t>N(</w:t>
      </w:r>
      <w:proofErr w:type="gramEnd"/>
      <w:r w:rsidRPr="001834BB">
        <w:rPr>
          <w:szCs w:val="18"/>
        </w:rPr>
        <w:t>5</w:t>
      </w:r>
      <w:r w:rsidRPr="001834BB">
        <w:rPr>
          <w:szCs w:val="18"/>
        </w:rPr>
        <w:t>) +S</w:t>
      </w:r>
      <w:r w:rsidRPr="001834BB">
        <w:rPr>
          <w:szCs w:val="18"/>
        </w:rPr>
        <w:tab/>
      </w:r>
      <w:r w:rsidR="001834BB" w:rsidRPr="001834BB">
        <w:rPr>
          <w:szCs w:val="18"/>
        </w:rPr>
        <w:t>279-284</w:t>
      </w:r>
    </w:p>
    <w:p w:rsidR="0032666F" w:rsidRPr="0032666F" w:rsidRDefault="0032666F" w:rsidP="0032666F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32666F">
        <w:rPr>
          <w:szCs w:val="18"/>
          <w:lang w:val="sv-SE"/>
        </w:rPr>
        <w:t>Yta_bo_tillbygg</w:t>
      </w:r>
      <w:proofErr w:type="spellEnd"/>
      <w:r w:rsidRPr="0032666F">
        <w:rPr>
          <w:szCs w:val="18"/>
          <w:lang w:val="sv-SE"/>
        </w:rPr>
        <w:t xml:space="preserve"> + </w:t>
      </w:r>
      <w:proofErr w:type="spellStart"/>
      <w:r w:rsidRPr="0032666F">
        <w:rPr>
          <w:szCs w:val="18"/>
          <w:lang w:val="sv-SE"/>
        </w:rPr>
        <w:t>sign</w:t>
      </w:r>
      <w:proofErr w:type="spellEnd"/>
      <w:r w:rsidRPr="0032666F">
        <w:rPr>
          <w:szCs w:val="18"/>
          <w:lang w:val="sv-SE"/>
        </w:rPr>
        <w:tab/>
        <w:t>N(</w:t>
      </w:r>
      <w:r>
        <w:rPr>
          <w:szCs w:val="18"/>
          <w:lang w:val="sv-SE"/>
        </w:rPr>
        <w:t>5</w:t>
      </w:r>
      <w:r w:rsidRPr="0032666F">
        <w:rPr>
          <w:szCs w:val="18"/>
          <w:lang w:val="sv-SE"/>
        </w:rPr>
        <w:t>) +S</w:t>
      </w:r>
      <w:r w:rsidRPr="0032666F">
        <w:rPr>
          <w:szCs w:val="18"/>
          <w:lang w:val="sv-SE"/>
        </w:rPr>
        <w:tab/>
      </w:r>
      <w:r w:rsidR="001834BB">
        <w:rPr>
          <w:szCs w:val="18"/>
          <w:lang w:val="sv-SE"/>
        </w:rPr>
        <w:t>285-290</w:t>
      </w:r>
    </w:p>
    <w:p w:rsidR="0032666F" w:rsidRPr="0032666F" w:rsidRDefault="0032666F" w:rsidP="0032666F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32666F">
        <w:rPr>
          <w:szCs w:val="18"/>
          <w:lang w:val="sv-SE"/>
        </w:rPr>
        <w:t>Ar_varde</w:t>
      </w:r>
      <w:proofErr w:type="spellEnd"/>
      <w:r w:rsidRPr="0032666F">
        <w:rPr>
          <w:szCs w:val="18"/>
          <w:lang w:val="sv-SE"/>
        </w:rPr>
        <w:t xml:space="preserve"> + </w:t>
      </w:r>
      <w:proofErr w:type="spellStart"/>
      <w:r w:rsidRPr="0032666F">
        <w:rPr>
          <w:szCs w:val="18"/>
          <w:lang w:val="sv-SE"/>
        </w:rPr>
        <w:t>sign</w:t>
      </w:r>
      <w:proofErr w:type="spellEnd"/>
      <w:r w:rsidRPr="0032666F">
        <w:rPr>
          <w:szCs w:val="18"/>
          <w:lang w:val="sv-SE"/>
        </w:rPr>
        <w:tab/>
        <w:t>N(</w:t>
      </w:r>
      <w:r>
        <w:rPr>
          <w:szCs w:val="18"/>
          <w:lang w:val="sv-SE"/>
        </w:rPr>
        <w:t>4</w:t>
      </w:r>
      <w:r w:rsidRPr="0032666F">
        <w:rPr>
          <w:szCs w:val="18"/>
          <w:lang w:val="sv-SE"/>
        </w:rPr>
        <w:t>) +S</w:t>
      </w:r>
      <w:r w:rsidRPr="0032666F">
        <w:rPr>
          <w:szCs w:val="18"/>
          <w:lang w:val="sv-SE"/>
        </w:rPr>
        <w:tab/>
      </w:r>
      <w:r w:rsidR="001834BB">
        <w:rPr>
          <w:szCs w:val="18"/>
          <w:lang w:val="sv-SE"/>
        </w:rPr>
        <w:t>291-295</w:t>
      </w:r>
      <w:r>
        <w:rPr>
          <w:szCs w:val="18"/>
          <w:lang w:val="sv-SE"/>
        </w:rPr>
        <w:tab/>
      </w:r>
      <w:proofErr w:type="spellStart"/>
      <w:r>
        <w:rPr>
          <w:szCs w:val="18"/>
          <w:lang w:val="sv-SE"/>
        </w:rPr>
        <w:t>yyyy</w:t>
      </w:r>
      <w:proofErr w:type="spellEnd"/>
    </w:p>
    <w:p w:rsidR="0032666F" w:rsidRPr="0032666F" w:rsidRDefault="0032666F" w:rsidP="0032666F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32666F">
        <w:rPr>
          <w:szCs w:val="18"/>
          <w:lang w:val="sv-SE"/>
        </w:rPr>
        <w:t>Yta_varde</w:t>
      </w:r>
      <w:proofErr w:type="spellEnd"/>
      <w:r w:rsidRPr="0032666F">
        <w:rPr>
          <w:szCs w:val="18"/>
          <w:lang w:val="sv-SE"/>
        </w:rPr>
        <w:t xml:space="preserve"> + </w:t>
      </w:r>
      <w:proofErr w:type="spellStart"/>
      <w:r w:rsidRPr="0032666F">
        <w:rPr>
          <w:szCs w:val="18"/>
          <w:lang w:val="sv-SE"/>
        </w:rPr>
        <w:t>sign</w:t>
      </w:r>
      <w:proofErr w:type="spellEnd"/>
      <w:r w:rsidRPr="0032666F">
        <w:rPr>
          <w:szCs w:val="18"/>
          <w:lang w:val="sv-SE"/>
        </w:rPr>
        <w:tab/>
        <w:t>N(</w:t>
      </w:r>
      <w:r>
        <w:rPr>
          <w:szCs w:val="18"/>
          <w:lang w:val="sv-SE"/>
        </w:rPr>
        <w:t>5</w:t>
      </w:r>
      <w:r w:rsidRPr="0032666F">
        <w:rPr>
          <w:szCs w:val="18"/>
          <w:lang w:val="sv-SE"/>
        </w:rPr>
        <w:t>) +S</w:t>
      </w:r>
      <w:r w:rsidRPr="0032666F">
        <w:rPr>
          <w:szCs w:val="18"/>
          <w:lang w:val="sv-SE"/>
        </w:rPr>
        <w:tab/>
      </w:r>
      <w:r w:rsidR="001834BB">
        <w:rPr>
          <w:szCs w:val="18"/>
          <w:lang w:val="sv-SE"/>
        </w:rPr>
        <w:t>296-301</w:t>
      </w:r>
    </w:p>
    <w:p w:rsidR="0032666F" w:rsidRPr="0032666F" w:rsidRDefault="0032666F" w:rsidP="0032666F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</w:p>
    <w:p w:rsidR="00D15FCF" w:rsidRPr="0032666F" w:rsidRDefault="00D15FCF" w:rsidP="003B0751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</w:p>
    <w:sectPr w:rsidR="00D15FCF" w:rsidRPr="0032666F">
      <w:headerReference w:type="default" r:id="rId8"/>
      <w:footerReference w:type="default" r:id="rId9"/>
      <w:pgSz w:w="11906" w:h="16838"/>
      <w:pgMar w:top="1701" w:right="1133" w:bottom="1701" w:left="1418" w:header="720" w:footer="49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9BE" w:rsidRDefault="00A459BE">
      <w:pPr>
        <w:spacing w:after="0"/>
      </w:pPr>
      <w:r>
        <w:separator/>
      </w:r>
    </w:p>
  </w:endnote>
  <w:endnote w:type="continuationSeparator" w:id="0">
    <w:p w:rsidR="00A459BE" w:rsidRDefault="00A459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Pr="00C210B4" w:rsidRDefault="00A459BE" w:rsidP="00CE496B">
    <w:pPr>
      <w:pStyle w:val="Sidfot"/>
    </w:pPr>
    <w:bookmarkStart w:id="2" w:name="LDocument"/>
    <w:r w:rsidRPr="00C210B4">
      <w:t>Document:</w:t>
    </w:r>
    <w:bookmarkEnd w:id="2"/>
    <w:r w:rsidRPr="00C210B4">
      <w:tab/>
    </w:r>
    <w:r w:rsidR="000A0D20">
      <w:fldChar w:fldCharType="begin"/>
    </w:r>
    <w:r w:rsidR="000A0D20" w:rsidRPr="00C210B4">
      <w:instrText xml:space="preserve"> FILENAME   \* MERGEFORMAT </w:instrText>
    </w:r>
    <w:r w:rsidR="000A0D20">
      <w:fldChar w:fldCharType="separate"/>
    </w:r>
    <w:r w:rsidR="0012252D">
      <w:rPr>
        <w:noProof/>
      </w:rPr>
      <w:t>Record layout ACTX.FTAX test data to DB2</w:t>
    </w:r>
    <w:r w:rsidR="000A0D20">
      <w:rPr>
        <w:noProof/>
      </w:rPr>
      <w:fldChar w:fldCharType="end"/>
    </w:r>
    <w:r w:rsidRPr="00C210B4">
      <w:tab/>
    </w:r>
    <w:bookmarkStart w:id="3" w:name="LDate"/>
    <w:r w:rsidRPr="00C210B4">
      <w:t>Date:</w:t>
    </w:r>
    <w:bookmarkEnd w:id="3"/>
    <w:r w:rsidRPr="00C210B4">
      <w:t xml:space="preserve">  </w:t>
    </w:r>
    <w:bookmarkStart w:id="4" w:name="prop_Date"/>
    <w:r w:rsidRPr="00C210B4">
      <w:t>201</w:t>
    </w:r>
    <w:r w:rsidR="00665A56" w:rsidRPr="00C210B4">
      <w:t>5</w:t>
    </w:r>
    <w:r w:rsidRPr="00C210B4">
      <w:t>-</w:t>
    </w:r>
    <w:r w:rsidR="00665A56" w:rsidRPr="00C210B4">
      <w:t>0</w:t>
    </w:r>
    <w:r w:rsidR="000001DF">
      <w:t>7</w:t>
    </w:r>
    <w:r w:rsidRPr="00C210B4">
      <w:t>-</w:t>
    </w:r>
    <w:bookmarkEnd w:id="4"/>
    <w:r w:rsidR="003A5784">
      <w:t>1</w:t>
    </w:r>
    <w:r w:rsidR="0012252D">
      <w:t>5</w:t>
    </w:r>
    <w:r w:rsidRPr="00C210B4">
      <w:br/>
    </w:r>
    <w:bookmarkStart w:id="5" w:name="LPath"/>
    <w:r w:rsidRPr="00C210B4">
      <w:t>Path:</w:t>
    </w:r>
    <w:bookmarkEnd w:id="5"/>
    <w:r w:rsidRPr="00C210B4">
      <w:tab/>
    </w:r>
    <w:r w:rsidRPr="00C210B4">
      <w:tab/>
    </w:r>
    <w:bookmarkStart w:id="6" w:name="LVersion"/>
    <w:r w:rsidRPr="00C210B4">
      <w:t>Version:</w:t>
    </w:r>
    <w:bookmarkEnd w:id="6"/>
    <w:r w:rsidRPr="00C210B4">
      <w:t xml:space="preserve">  </w:t>
    </w:r>
    <w:bookmarkStart w:id="7" w:name="prop_Version"/>
    <w:r w:rsidRPr="00C210B4">
      <w:t>V</w:t>
    </w:r>
    <w:r w:rsidR="00462E22">
      <w:t>1</w:t>
    </w:r>
    <w:r w:rsidRPr="00C210B4">
      <w:t>.0.0A</w:t>
    </w:r>
    <w:bookmarkEnd w:id="7"/>
    <w:r w:rsidRPr="00C210B4">
      <w:br/>
    </w:r>
    <w:bookmarkStart w:id="8" w:name="LArchive"/>
    <w:bookmarkEnd w:id="8"/>
    <w:r w:rsidRPr="00C210B4">
      <w:tab/>
    </w:r>
    <w:bookmarkStart w:id="9" w:name="prop_Archive"/>
    <w:bookmarkEnd w:id="9"/>
    <w:r w:rsidRPr="00C210B4">
      <w:tab/>
    </w:r>
    <w:bookmarkStart w:id="10" w:name="LStatus"/>
    <w:r w:rsidRPr="00C210B4">
      <w:t>Status:</w:t>
    </w:r>
    <w:bookmarkEnd w:id="10"/>
    <w:r w:rsidRPr="00C210B4">
      <w:t xml:space="preserve">  </w:t>
    </w:r>
    <w:bookmarkStart w:id="11" w:name="prop_Status"/>
    <w:r w:rsidRPr="00C210B4">
      <w:t>Draft</w:t>
    </w:r>
    <w:bookmarkEnd w:id="11"/>
    <w:r w:rsidRPr="00C210B4">
      <w:br/>
    </w:r>
    <w:bookmarkStart w:id="12" w:name="LOwner"/>
    <w:r w:rsidRPr="00C210B4">
      <w:t>Owner:</w:t>
    </w:r>
    <w:bookmarkEnd w:id="12"/>
    <w:r w:rsidRPr="00C210B4">
      <w:tab/>
      <w:t>Per Larsson</w:t>
    </w:r>
    <w:r w:rsidRPr="00C210B4">
      <w:tab/>
    </w:r>
    <w:bookmarkStart w:id="13" w:name="TPage"/>
    <w:r w:rsidRPr="00C210B4">
      <w:t>Page:</w:t>
    </w:r>
    <w:bookmarkEnd w:id="13"/>
    <w:r w:rsidRPr="00C210B4">
      <w:t xml:space="preserve">  </w:t>
    </w:r>
    <w:r>
      <w:rPr>
        <w:rStyle w:val="Sidnummer"/>
      </w:rPr>
      <w:fldChar w:fldCharType="begin"/>
    </w:r>
    <w:r w:rsidRPr="00C210B4">
      <w:rPr>
        <w:rStyle w:val="Sidnummer"/>
      </w:rPr>
      <w:instrText xml:space="preserve"> PAGE </w:instrText>
    </w:r>
    <w:r>
      <w:rPr>
        <w:rStyle w:val="Sidnummer"/>
      </w:rPr>
      <w:fldChar w:fldCharType="separate"/>
    </w:r>
    <w:r w:rsidR="00B32636">
      <w:rPr>
        <w:rStyle w:val="Sidnummer"/>
        <w:noProof/>
      </w:rPr>
      <w:t>2</w:t>
    </w:r>
    <w:r>
      <w:rPr>
        <w:rStyle w:val="Sidnummer"/>
      </w:rPr>
      <w:fldChar w:fldCharType="end"/>
    </w:r>
    <w:r w:rsidRPr="00C210B4">
      <w:t xml:space="preserve"> </w:t>
    </w:r>
    <w:bookmarkStart w:id="14" w:name="TOf"/>
    <w:proofErr w:type="gramStart"/>
    <w:r w:rsidRPr="00C210B4">
      <w:t>of</w:t>
    </w:r>
    <w:bookmarkEnd w:id="14"/>
    <w:r w:rsidRPr="00C210B4">
      <w:t xml:space="preserve"> </w:t>
    </w:r>
    <w:r w:rsidR="00F0734B" w:rsidRPr="00C210B4">
      <w:t xml:space="preserve"> </w:t>
    </w:r>
    <w:proofErr w:type="gramEnd"/>
    <w:r>
      <w:fldChar w:fldCharType="begin"/>
    </w:r>
    <w:r w:rsidRPr="00C210B4">
      <w:instrText xml:space="preserve"> NUMPAGES </w:instrText>
    </w:r>
    <w:r>
      <w:fldChar w:fldCharType="separate"/>
    </w:r>
    <w:r w:rsidR="00B32636">
      <w:rPr>
        <w:noProof/>
      </w:rPr>
      <w:t>2</w:t>
    </w:r>
    <w:r>
      <w:fldChar w:fldCharType="end"/>
    </w:r>
  </w:p>
  <w:p w:rsidR="00A459BE" w:rsidRDefault="00A459BE" w:rsidP="00C41919">
    <w:pPr>
      <w:pStyle w:val="SubFooter"/>
      <w:tabs>
        <w:tab w:val="left" w:pos="7938"/>
      </w:tabs>
      <w:rPr>
        <w:sz w:val="16"/>
      </w:rPr>
    </w:pPr>
    <w:bookmarkStart w:id="15" w:name="LSubject"/>
    <w:r>
      <w:rPr>
        <w:sz w:val="16"/>
      </w:rPr>
      <w:t>Subject:</w:t>
    </w:r>
    <w:bookmarkEnd w:id="15"/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9BE" w:rsidRDefault="00A459BE">
      <w:pPr>
        <w:spacing w:after="0"/>
      </w:pPr>
      <w:r>
        <w:separator/>
      </w:r>
    </w:p>
  </w:footnote>
  <w:footnote w:type="continuationSeparator" w:id="0">
    <w:p w:rsidR="00A459BE" w:rsidRDefault="00A459B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Default="00884D90" w:rsidP="00FF6A5B">
    <w:pPr>
      <w:framePr w:w="1247" w:h="734" w:wrap="around" w:vAnchor="text" w:hAnchor="page" w:x="1462" w:y="1"/>
    </w:pPr>
    <w:bookmarkStart w:id="1" w:name="prop_Logo"/>
    <w:r>
      <w:rPr>
        <w:noProof/>
        <w:lang w:val="sv-SE" w:eastAsia="sv-SE"/>
      </w:rPr>
      <w:drawing>
        <wp:inline distT="0" distB="0" distL="0" distR="0" wp14:anchorId="633CD8DB" wp14:editId="30582319">
          <wp:extent cx="736416" cy="295275"/>
          <wp:effectExtent l="0" t="0" r="6985" b="0"/>
          <wp:docPr id="1" name="Bildobjekt 1" descr="H:\Per temp\Bisnod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:\Per temp\Bisnode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53" cy="303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bookmarkEnd w:id="1"/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</w:p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  <w:r>
      <w:rPr>
        <w:b/>
        <w:sz w:val="24"/>
      </w:rPr>
      <w:t xml:space="preserve">                  </w:t>
    </w:r>
    <w:r w:rsidR="0098617F">
      <w:rPr>
        <w:b/>
        <w:sz w:val="24"/>
      </w:rPr>
      <w:t xml:space="preserve">Record layout </w:t>
    </w:r>
    <w:r w:rsidR="00E31309">
      <w:rPr>
        <w:b/>
        <w:sz w:val="24"/>
      </w:rPr>
      <w:t>AC</w:t>
    </w:r>
    <w:r w:rsidR="00CB51E3">
      <w:rPr>
        <w:b/>
        <w:sz w:val="24"/>
      </w:rPr>
      <w:t>TX</w:t>
    </w:r>
    <w:r w:rsidR="00E31309">
      <w:rPr>
        <w:b/>
        <w:sz w:val="24"/>
      </w:rPr>
      <w:t>.</w:t>
    </w:r>
    <w:r w:rsidR="00CB51E3">
      <w:rPr>
        <w:b/>
        <w:sz w:val="24"/>
      </w:rPr>
      <w:t>FTAX</w:t>
    </w:r>
    <w:r w:rsidR="00E31309">
      <w:rPr>
        <w:b/>
        <w:sz w:val="24"/>
      </w:rPr>
      <w:t xml:space="preserve"> test data</w:t>
    </w:r>
    <w:r w:rsidR="00B91899">
      <w:rPr>
        <w:b/>
        <w:sz w:val="24"/>
      </w:rPr>
      <w:t xml:space="preserve"> to DB2</w:t>
    </w:r>
    <w:r>
      <w:rPr>
        <w:b/>
        <w:sz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308CE4"/>
    <w:lvl w:ilvl="0">
      <w:start w:val="1"/>
      <w:numFmt w:val="decimal"/>
      <w:pStyle w:val="Rubrik1"/>
      <w:lvlText w:val="%1."/>
      <w:legacy w:legacy="1" w:legacySpace="144" w:legacyIndent="0"/>
      <w:lvlJc w:val="left"/>
    </w:lvl>
    <w:lvl w:ilvl="1">
      <w:start w:val="1"/>
      <w:numFmt w:val="decimal"/>
      <w:pStyle w:val="Rubrik2"/>
      <w:lvlText w:val="%1.%2"/>
      <w:legacy w:legacy="1" w:legacySpace="144" w:legacyIndent="0"/>
      <w:lvlJc w:val="left"/>
    </w:lvl>
    <w:lvl w:ilvl="2">
      <w:start w:val="1"/>
      <w:numFmt w:val="decimal"/>
      <w:pStyle w:val="Rubrik3"/>
      <w:lvlText w:val="%1.%2.%3"/>
      <w:legacy w:legacy="1" w:legacySpace="144" w:legacyIndent="0"/>
      <w:lvlJc w:val="left"/>
    </w:lvl>
    <w:lvl w:ilvl="3">
      <w:start w:val="1"/>
      <w:numFmt w:val="decimal"/>
      <w:pStyle w:val="Rubrik4"/>
      <w:lvlText w:val="%1.%2.%3.%4"/>
      <w:legacy w:legacy="1" w:legacySpace="144" w:legacyIndent="0"/>
      <w:lvlJc w:val="left"/>
    </w:lvl>
    <w:lvl w:ilvl="4">
      <w:start w:val="1"/>
      <w:numFmt w:val="decimal"/>
      <w:pStyle w:val="Rubrik5"/>
      <w:lvlText w:val="%1.%2.%3.%4.%5"/>
      <w:legacy w:legacy="1" w:legacySpace="144" w:legacyIndent="0"/>
      <w:lvlJc w:val="left"/>
    </w:lvl>
    <w:lvl w:ilvl="5">
      <w:start w:val="1"/>
      <w:numFmt w:val="decimal"/>
      <w:pStyle w:val="Rubrik6"/>
      <w:lvlText w:val="%1.%2.%3.%4.%5.%6"/>
      <w:legacy w:legacy="1" w:legacySpace="144" w:legacyIndent="0"/>
      <w:lvlJc w:val="left"/>
    </w:lvl>
    <w:lvl w:ilvl="6">
      <w:start w:val="1"/>
      <w:numFmt w:val="decimal"/>
      <w:pStyle w:val="Rubrik7"/>
      <w:lvlText w:val="%1.%2.%3.%4.%5.%6.%7"/>
      <w:legacy w:legacy="1" w:legacySpace="144" w:legacyIndent="0"/>
      <w:lvlJc w:val="left"/>
    </w:lvl>
    <w:lvl w:ilvl="7">
      <w:start w:val="1"/>
      <w:numFmt w:val="decimal"/>
      <w:pStyle w:val="Rubrik8"/>
      <w:lvlText w:val="%1.%2.%3.%4.%5.%6.%7.%8"/>
      <w:legacy w:legacy="1" w:legacySpace="144" w:legacyIndent="0"/>
      <w:lvlJc w:val="left"/>
    </w:lvl>
    <w:lvl w:ilvl="8">
      <w:start w:val="1"/>
      <w:numFmt w:val="decimal"/>
      <w:pStyle w:val="Rubri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6E71A0"/>
    <w:multiLevelType w:val="hybridMultilevel"/>
    <w:tmpl w:val="4BD6BE00"/>
    <w:lvl w:ilvl="0" w:tplc="DEBA03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574D3"/>
    <w:multiLevelType w:val="hybridMultilevel"/>
    <w:tmpl w:val="A360033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97685"/>
    <w:multiLevelType w:val="hybridMultilevel"/>
    <w:tmpl w:val="33EA0F5C"/>
    <w:lvl w:ilvl="0" w:tplc="7A30194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0007E"/>
    <w:multiLevelType w:val="hybridMultilevel"/>
    <w:tmpl w:val="658E6872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B38B5"/>
    <w:multiLevelType w:val="hybridMultilevel"/>
    <w:tmpl w:val="5FC80F08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3"/>
  </w:num>
  <w:num w:numId="12">
    <w:abstractNumId w:val="2"/>
  </w:num>
  <w:num w:numId="13">
    <w:abstractNumId w:val="5"/>
  </w:num>
  <w:num w:numId="14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Sequence" w:val="ymd"/>
    <w:docVar w:name="ID" w:val="GSA114"/>
    <w:docVar w:name="Language" w:val="UK"/>
    <w:docVar w:name="MonthNo" w:val="4"/>
    <w:docVar w:name="Version" w:val="2.0.0"/>
  </w:docVars>
  <w:rsids>
    <w:rsidRoot w:val="00F25320"/>
    <w:rsid w:val="000001DF"/>
    <w:rsid w:val="000019F2"/>
    <w:rsid w:val="00002CA8"/>
    <w:rsid w:val="000041BB"/>
    <w:rsid w:val="000044BB"/>
    <w:rsid w:val="00005352"/>
    <w:rsid w:val="00005A00"/>
    <w:rsid w:val="000065E5"/>
    <w:rsid w:val="00006880"/>
    <w:rsid w:val="00007B6A"/>
    <w:rsid w:val="00010A2F"/>
    <w:rsid w:val="00010DE6"/>
    <w:rsid w:val="00011C65"/>
    <w:rsid w:val="000124AE"/>
    <w:rsid w:val="00014FFF"/>
    <w:rsid w:val="00020AE8"/>
    <w:rsid w:val="00020E7C"/>
    <w:rsid w:val="00020FAE"/>
    <w:rsid w:val="00021850"/>
    <w:rsid w:val="00021F52"/>
    <w:rsid w:val="00023C62"/>
    <w:rsid w:val="00025B18"/>
    <w:rsid w:val="00026286"/>
    <w:rsid w:val="000272E9"/>
    <w:rsid w:val="0003032E"/>
    <w:rsid w:val="00031FC4"/>
    <w:rsid w:val="000322BA"/>
    <w:rsid w:val="00032C44"/>
    <w:rsid w:val="000339D7"/>
    <w:rsid w:val="00033AA8"/>
    <w:rsid w:val="000348A3"/>
    <w:rsid w:val="00037CD2"/>
    <w:rsid w:val="0004020F"/>
    <w:rsid w:val="000403F2"/>
    <w:rsid w:val="00040CA6"/>
    <w:rsid w:val="00041442"/>
    <w:rsid w:val="00041A05"/>
    <w:rsid w:val="00041A8A"/>
    <w:rsid w:val="00041E9D"/>
    <w:rsid w:val="0004370A"/>
    <w:rsid w:val="00043BA6"/>
    <w:rsid w:val="00044863"/>
    <w:rsid w:val="00044F29"/>
    <w:rsid w:val="00045227"/>
    <w:rsid w:val="000469BC"/>
    <w:rsid w:val="00046AB5"/>
    <w:rsid w:val="00050423"/>
    <w:rsid w:val="0005158D"/>
    <w:rsid w:val="000516AE"/>
    <w:rsid w:val="00052227"/>
    <w:rsid w:val="00053ED2"/>
    <w:rsid w:val="00055176"/>
    <w:rsid w:val="00056421"/>
    <w:rsid w:val="00056BBF"/>
    <w:rsid w:val="000579F9"/>
    <w:rsid w:val="00060889"/>
    <w:rsid w:val="0006122F"/>
    <w:rsid w:val="000617FE"/>
    <w:rsid w:val="00061D11"/>
    <w:rsid w:val="0006235B"/>
    <w:rsid w:val="00063D21"/>
    <w:rsid w:val="000640D0"/>
    <w:rsid w:val="000641FE"/>
    <w:rsid w:val="0006554C"/>
    <w:rsid w:val="0007103E"/>
    <w:rsid w:val="00071B30"/>
    <w:rsid w:val="00071DFA"/>
    <w:rsid w:val="00075157"/>
    <w:rsid w:val="0007631E"/>
    <w:rsid w:val="00077D60"/>
    <w:rsid w:val="0008017C"/>
    <w:rsid w:val="00081850"/>
    <w:rsid w:val="00082F07"/>
    <w:rsid w:val="00082F6A"/>
    <w:rsid w:val="000833A5"/>
    <w:rsid w:val="000856B4"/>
    <w:rsid w:val="000873B0"/>
    <w:rsid w:val="000874F7"/>
    <w:rsid w:val="00087A51"/>
    <w:rsid w:val="0009094B"/>
    <w:rsid w:val="0009221F"/>
    <w:rsid w:val="00092793"/>
    <w:rsid w:val="00092D9E"/>
    <w:rsid w:val="000935F8"/>
    <w:rsid w:val="00094EC0"/>
    <w:rsid w:val="00095425"/>
    <w:rsid w:val="00095C1D"/>
    <w:rsid w:val="00096403"/>
    <w:rsid w:val="000A0714"/>
    <w:rsid w:val="000A0D20"/>
    <w:rsid w:val="000A2540"/>
    <w:rsid w:val="000A4E8E"/>
    <w:rsid w:val="000A6190"/>
    <w:rsid w:val="000A65A7"/>
    <w:rsid w:val="000A7088"/>
    <w:rsid w:val="000B53F4"/>
    <w:rsid w:val="000B5BF5"/>
    <w:rsid w:val="000B642E"/>
    <w:rsid w:val="000C109B"/>
    <w:rsid w:val="000C1123"/>
    <w:rsid w:val="000C1A23"/>
    <w:rsid w:val="000C2492"/>
    <w:rsid w:val="000C2C84"/>
    <w:rsid w:val="000C2D4A"/>
    <w:rsid w:val="000C4947"/>
    <w:rsid w:val="000C5026"/>
    <w:rsid w:val="000C51DA"/>
    <w:rsid w:val="000C572A"/>
    <w:rsid w:val="000C68D7"/>
    <w:rsid w:val="000D202F"/>
    <w:rsid w:val="000D33D0"/>
    <w:rsid w:val="000D4B4E"/>
    <w:rsid w:val="000D4C52"/>
    <w:rsid w:val="000D535C"/>
    <w:rsid w:val="000D6100"/>
    <w:rsid w:val="000D7E4D"/>
    <w:rsid w:val="000E0858"/>
    <w:rsid w:val="000E0B68"/>
    <w:rsid w:val="000E1701"/>
    <w:rsid w:val="000E2F20"/>
    <w:rsid w:val="000E45B3"/>
    <w:rsid w:val="000E4D87"/>
    <w:rsid w:val="000F019C"/>
    <w:rsid w:val="000F4D56"/>
    <w:rsid w:val="000F566B"/>
    <w:rsid w:val="000F689A"/>
    <w:rsid w:val="000F78C8"/>
    <w:rsid w:val="00100EC5"/>
    <w:rsid w:val="001018E3"/>
    <w:rsid w:val="0010257C"/>
    <w:rsid w:val="0010442C"/>
    <w:rsid w:val="00106C7D"/>
    <w:rsid w:val="00107164"/>
    <w:rsid w:val="00111C27"/>
    <w:rsid w:val="00111FF2"/>
    <w:rsid w:val="00112CE9"/>
    <w:rsid w:val="00112E88"/>
    <w:rsid w:val="00115DAA"/>
    <w:rsid w:val="001164AE"/>
    <w:rsid w:val="001171DD"/>
    <w:rsid w:val="00117864"/>
    <w:rsid w:val="00120C4B"/>
    <w:rsid w:val="0012252D"/>
    <w:rsid w:val="00122A33"/>
    <w:rsid w:val="00122DB0"/>
    <w:rsid w:val="00123E5C"/>
    <w:rsid w:val="00124B8D"/>
    <w:rsid w:val="00125F03"/>
    <w:rsid w:val="001267CA"/>
    <w:rsid w:val="00127C04"/>
    <w:rsid w:val="00130C84"/>
    <w:rsid w:val="00130E85"/>
    <w:rsid w:val="001361A7"/>
    <w:rsid w:val="00136BB8"/>
    <w:rsid w:val="00140BEF"/>
    <w:rsid w:val="00142604"/>
    <w:rsid w:val="0014342A"/>
    <w:rsid w:val="001439B0"/>
    <w:rsid w:val="00150EC1"/>
    <w:rsid w:val="0015139F"/>
    <w:rsid w:val="00156DED"/>
    <w:rsid w:val="0016008A"/>
    <w:rsid w:val="00160720"/>
    <w:rsid w:val="00160EAF"/>
    <w:rsid w:val="00161195"/>
    <w:rsid w:val="00162823"/>
    <w:rsid w:val="00164FE6"/>
    <w:rsid w:val="00166A62"/>
    <w:rsid w:val="00166AEC"/>
    <w:rsid w:val="00166CA9"/>
    <w:rsid w:val="0016712C"/>
    <w:rsid w:val="001709FA"/>
    <w:rsid w:val="00170D7A"/>
    <w:rsid w:val="00172212"/>
    <w:rsid w:val="0017271E"/>
    <w:rsid w:val="00172F20"/>
    <w:rsid w:val="00177DD2"/>
    <w:rsid w:val="001816C0"/>
    <w:rsid w:val="0018188F"/>
    <w:rsid w:val="00182091"/>
    <w:rsid w:val="00182A5C"/>
    <w:rsid w:val="001834BB"/>
    <w:rsid w:val="00183B89"/>
    <w:rsid w:val="00184857"/>
    <w:rsid w:val="001857E7"/>
    <w:rsid w:val="00186A8E"/>
    <w:rsid w:val="00186BB0"/>
    <w:rsid w:val="00186D8E"/>
    <w:rsid w:val="00186D94"/>
    <w:rsid w:val="001879A2"/>
    <w:rsid w:val="00187EC1"/>
    <w:rsid w:val="00190C9E"/>
    <w:rsid w:val="00192132"/>
    <w:rsid w:val="00192A17"/>
    <w:rsid w:val="00192EFA"/>
    <w:rsid w:val="0019383A"/>
    <w:rsid w:val="00196185"/>
    <w:rsid w:val="001A0D8C"/>
    <w:rsid w:val="001A2A6F"/>
    <w:rsid w:val="001A3879"/>
    <w:rsid w:val="001A3BF5"/>
    <w:rsid w:val="001A5646"/>
    <w:rsid w:val="001A5F39"/>
    <w:rsid w:val="001A65A7"/>
    <w:rsid w:val="001A6BEA"/>
    <w:rsid w:val="001A6C81"/>
    <w:rsid w:val="001B1AAE"/>
    <w:rsid w:val="001B2319"/>
    <w:rsid w:val="001B27F7"/>
    <w:rsid w:val="001B38B9"/>
    <w:rsid w:val="001B3D6D"/>
    <w:rsid w:val="001B462A"/>
    <w:rsid w:val="001B5819"/>
    <w:rsid w:val="001B62EE"/>
    <w:rsid w:val="001B67C2"/>
    <w:rsid w:val="001B76E9"/>
    <w:rsid w:val="001C3D4E"/>
    <w:rsid w:val="001C4245"/>
    <w:rsid w:val="001C4D11"/>
    <w:rsid w:val="001C5CD2"/>
    <w:rsid w:val="001C666E"/>
    <w:rsid w:val="001D0302"/>
    <w:rsid w:val="001D0B24"/>
    <w:rsid w:val="001D1457"/>
    <w:rsid w:val="001D4CA5"/>
    <w:rsid w:val="001D5FDD"/>
    <w:rsid w:val="001D7210"/>
    <w:rsid w:val="001E38F3"/>
    <w:rsid w:val="001E554E"/>
    <w:rsid w:val="001E56E7"/>
    <w:rsid w:val="001E6981"/>
    <w:rsid w:val="001E6F23"/>
    <w:rsid w:val="001E6F5A"/>
    <w:rsid w:val="001E7803"/>
    <w:rsid w:val="001F14D0"/>
    <w:rsid w:val="001F38EB"/>
    <w:rsid w:val="001F3EBC"/>
    <w:rsid w:val="001F4D64"/>
    <w:rsid w:val="001F4F0B"/>
    <w:rsid w:val="001F5447"/>
    <w:rsid w:val="001F5543"/>
    <w:rsid w:val="001F560B"/>
    <w:rsid w:val="001F66D2"/>
    <w:rsid w:val="001F7A3B"/>
    <w:rsid w:val="00203259"/>
    <w:rsid w:val="00204D97"/>
    <w:rsid w:val="00205172"/>
    <w:rsid w:val="00207B3C"/>
    <w:rsid w:val="00210BFE"/>
    <w:rsid w:val="00211573"/>
    <w:rsid w:val="00211F51"/>
    <w:rsid w:val="00213EB6"/>
    <w:rsid w:val="00213F91"/>
    <w:rsid w:val="00214973"/>
    <w:rsid w:val="00216478"/>
    <w:rsid w:val="002169A1"/>
    <w:rsid w:val="002173B8"/>
    <w:rsid w:val="002202BF"/>
    <w:rsid w:val="00220376"/>
    <w:rsid w:val="002219B9"/>
    <w:rsid w:val="0022203D"/>
    <w:rsid w:val="00222D2E"/>
    <w:rsid w:val="00224121"/>
    <w:rsid w:val="002266E9"/>
    <w:rsid w:val="0022716E"/>
    <w:rsid w:val="00227C2E"/>
    <w:rsid w:val="00227F61"/>
    <w:rsid w:val="002305E9"/>
    <w:rsid w:val="00230692"/>
    <w:rsid w:val="00230D4F"/>
    <w:rsid w:val="002327A2"/>
    <w:rsid w:val="002333E5"/>
    <w:rsid w:val="002343FF"/>
    <w:rsid w:val="00235704"/>
    <w:rsid w:val="00235D43"/>
    <w:rsid w:val="0023680D"/>
    <w:rsid w:val="00236A44"/>
    <w:rsid w:val="00241614"/>
    <w:rsid w:val="002416A4"/>
    <w:rsid w:val="00243543"/>
    <w:rsid w:val="002440AB"/>
    <w:rsid w:val="0024434A"/>
    <w:rsid w:val="00250835"/>
    <w:rsid w:val="00250D46"/>
    <w:rsid w:val="00251E77"/>
    <w:rsid w:val="00252E97"/>
    <w:rsid w:val="00253094"/>
    <w:rsid w:val="00253198"/>
    <w:rsid w:val="0025356E"/>
    <w:rsid w:val="002541F6"/>
    <w:rsid w:val="002542EC"/>
    <w:rsid w:val="0026198F"/>
    <w:rsid w:val="00262E35"/>
    <w:rsid w:val="00262EF3"/>
    <w:rsid w:val="0026301A"/>
    <w:rsid w:val="002637F7"/>
    <w:rsid w:val="0026491C"/>
    <w:rsid w:val="0026643E"/>
    <w:rsid w:val="00271B0F"/>
    <w:rsid w:val="00272514"/>
    <w:rsid w:val="00272D25"/>
    <w:rsid w:val="00273F02"/>
    <w:rsid w:val="00274266"/>
    <w:rsid w:val="0027430E"/>
    <w:rsid w:val="0027666E"/>
    <w:rsid w:val="00277422"/>
    <w:rsid w:val="0027754E"/>
    <w:rsid w:val="00277C9B"/>
    <w:rsid w:val="0028191C"/>
    <w:rsid w:val="00281EF8"/>
    <w:rsid w:val="00283D1E"/>
    <w:rsid w:val="002858F2"/>
    <w:rsid w:val="00286101"/>
    <w:rsid w:val="002877EE"/>
    <w:rsid w:val="00290E47"/>
    <w:rsid w:val="00295203"/>
    <w:rsid w:val="002959FE"/>
    <w:rsid w:val="002A0317"/>
    <w:rsid w:val="002A039A"/>
    <w:rsid w:val="002A1902"/>
    <w:rsid w:val="002A4F86"/>
    <w:rsid w:val="002A51C3"/>
    <w:rsid w:val="002A5637"/>
    <w:rsid w:val="002A5AA0"/>
    <w:rsid w:val="002A5BA7"/>
    <w:rsid w:val="002A6D44"/>
    <w:rsid w:val="002B28D2"/>
    <w:rsid w:val="002B33C5"/>
    <w:rsid w:val="002B3F9B"/>
    <w:rsid w:val="002B6296"/>
    <w:rsid w:val="002B72B3"/>
    <w:rsid w:val="002C0475"/>
    <w:rsid w:val="002C0F40"/>
    <w:rsid w:val="002C19DF"/>
    <w:rsid w:val="002C6D58"/>
    <w:rsid w:val="002C7793"/>
    <w:rsid w:val="002D00BB"/>
    <w:rsid w:val="002D16F8"/>
    <w:rsid w:val="002D2548"/>
    <w:rsid w:val="002D2ADA"/>
    <w:rsid w:val="002D2EBB"/>
    <w:rsid w:val="002D35D6"/>
    <w:rsid w:val="002D36D1"/>
    <w:rsid w:val="002D3C77"/>
    <w:rsid w:val="002D577A"/>
    <w:rsid w:val="002D5BBB"/>
    <w:rsid w:val="002D6AA3"/>
    <w:rsid w:val="002E0F8C"/>
    <w:rsid w:val="002E1816"/>
    <w:rsid w:val="002E2C6E"/>
    <w:rsid w:val="002E63C7"/>
    <w:rsid w:val="002E660D"/>
    <w:rsid w:val="002E6988"/>
    <w:rsid w:val="002E70B0"/>
    <w:rsid w:val="002E7A03"/>
    <w:rsid w:val="002F1D06"/>
    <w:rsid w:val="002F2B00"/>
    <w:rsid w:val="002F4434"/>
    <w:rsid w:val="002F494D"/>
    <w:rsid w:val="002F4B19"/>
    <w:rsid w:val="002F672C"/>
    <w:rsid w:val="00301BD6"/>
    <w:rsid w:val="00302E6D"/>
    <w:rsid w:val="00304907"/>
    <w:rsid w:val="00304E2D"/>
    <w:rsid w:val="00306088"/>
    <w:rsid w:val="00310E89"/>
    <w:rsid w:val="003110A6"/>
    <w:rsid w:val="00314AB2"/>
    <w:rsid w:val="00316E6B"/>
    <w:rsid w:val="003173F2"/>
    <w:rsid w:val="003176F9"/>
    <w:rsid w:val="00324FC8"/>
    <w:rsid w:val="00324FDE"/>
    <w:rsid w:val="00326469"/>
    <w:rsid w:val="0032666F"/>
    <w:rsid w:val="00327A7E"/>
    <w:rsid w:val="00333031"/>
    <w:rsid w:val="00334B22"/>
    <w:rsid w:val="00335F84"/>
    <w:rsid w:val="0033653A"/>
    <w:rsid w:val="00336FEB"/>
    <w:rsid w:val="003371A7"/>
    <w:rsid w:val="00337507"/>
    <w:rsid w:val="00341857"/>
    <w:rsid w:val="003443A6"/>
    <w:rsid w:val="00346452"/>
    <w:rsid w:val="00350481"/>
    <w:rsid w:val="0035271F"/>
    <w:rsid w:val="00352B76"/>
    <w:rsid w:val="003549B5"/>
    <w:rsid w:val="00355910"/>
    <w:rsid w:val="0035678D"/>
    <w:rsid w:val="0035781D"/>
    <w:rsid w:val="00357A9F"/>
    <w:rsid w:val="00361293"/>
    <w:rsid w:val="003620A0"/>
    <w:rsid w:val="00363E4A"/>
    <w:rsid w:val="003658FC"/>
    <w:rsid w:val="003676B0"/>
    <w:rsid w:val="00371D29"/>
    <w:rsid w:val="00372359"/>
    <w:rsid w:val="00372ACC"/>
    <w:rsid w:val="00373A91"/>
    <w:rsid w:val="003770F9"/>
    <w:rsid w:val="0037736A"/>
    <w:rsid w:val="00377847"/>
    <w:rsid w:val="0038167A"/>
    <w:rsid w:val="00387330"/>
    <w:rsid w:val="00390E27"/>
    <w:rsid w:val="00392BF1"/>
    <w:rsid w:val="00395F5D"/>
    <w:rsid w:val="003A2D0D"/>
    <w:rsid w:val="003A2D4B"/>
    <w:rsid w:val="003A3391"/>
    <w:rsid w:val="003A36D6"/>
    <w:rsid w:val="003A3B51"/>
    <w:rsid w:val="003A4306"/>
    <w:rsid w:val="003A5784"/>
    <w:rsid w:val="003A5B61"/>
    <w:rsid w:val="003B0751"/>
    <w:rsid w:val="003B5C5E"/>
    <w:rsid w:val="003C2141"/>
    <w:rsid w:val="003C274B"/>
    <w:rsid w:val="003C2D78"/>
    <w:rsid w:val="003C35D6"/>
    <w:rsid w:val="003C503F"/>
    <w:rsid w:val="003C6557"/>
    <w:rsid w:val="003C7B4C"/>
    <w:rsid w:val="003C7E6B"/>
    <w:rsid w:val="003D042A"/>
    <w:rsid w:val="003D172E"/>
    <w:rsid w:val="003D2556"/>
    <w:rsid w:val="003D3049"/>
    <w:rsid w:val="003D4109"/>
    <w:rsid w:val="003D5F99"/>
    <w:rsid w:val="003D69A4"/>
    <w:rsid w:val="003D7280"/>
    <w:rsid w:val="003E0BD3"/>
    <w:rsid w:val="003E0F52"/>
    <w:rsid w:val="003E113D"/>
    <w:rsid w:val="003E2D18"/>
    <w:rsid w:val="003E458E"/>
    <w:rsid w:val="003F11A9"/>
    <w:rsid w:val="003F1D58"/>
    <w:rsid w:val="003F2044"/>
    <w:rsid w:val="003F3E00"/>
    <w:rsid w:val="003F3E3E"/>
    <w:rsid w:val="003F493B"/>
    <w:rsid w:val="003F4F48"/>
    <w:rsid w:val="003F4FC3"/>
    <w:rsid w:val="003F53BD"/>
    <w:rsid w:val="003F67D9"/>
    <w:rsid w:val="003F714E"/>
    <w:rsid w:val="003F7B5C"/>
    <w:rsid w:val="004016AF"/>
    <w:rsid w:val="004017D0"/>
    <w:rsid w:val="00404A42"/>
    <w:rsid w:val="00404BEB"/>
    <w:rsid w:val="00404D18"/>
    <w:rsid w:val="00406369"/>
    <w:rsid w:val="00406E34"/>
    <w:rsid w:val="004130AE"/>
    <w:rsid w:val="00415838"/>
    <w:rsid w:val="00415C81"/>
    <w:rsid w:val="00416558"/>
    <w:rsid w:val="004176A8"/>
    <w:rsid w:val="00417B07"/>
    <w:rsid w:val="00420159"/>
    <w:rsid w:val="004209BE"/>
    <w:rsid w:val="00421C0C"/>
    <w:rsid w:val="00421C11"/>
    <w:rsid w:val="0042209A"/>
    <w:rsid w:val="00423321"/>
    <w:rsid w:val="004237F9"/>
    <w:rsid w:val="00424299"/>
    <w:rsid w:val="00424BA8"/>
    <w:rsid w:val="00425596"/>
    <w:rsid w:val="00425F36"/>
    <w:rsid w:val="0042739D"/>
    <w:rsid w:val="004276C7"/>
    <w:rsid w:val="00427F47"/>
    <w:rsid w:val="004305DE"/>
    <w:rsid w:val="0043180A"/>
    <w:rsid w:val="004322E2"/>
    <w:rsid w:val="00434351"/>
    <w:rsid w:val="004349C8"/>
    <w:rsid w:val="00434E22"/>
    <w:rsid w:val="00435FBA"/>
    <w:rsid w:val="004400C1"/>
    <w:rsid w:val="00440604"/>
    <w:rsid w:val="00440E2E"/>
    <w:rsid w:val="00441EA2"/>
    <w:rsid w:val="0044356C"/>
    <w:rsid w:val="004446BF"/>
    <w:rsid w:val="00446EB5"/>
    <w:rsid w:val="00447680"/>
    <w:rsid w:val="00451D1E"/>
    <w:rsid w:val="00451ED8"/>
    <w:rsid w:val="00452746"/>
    <w:rsid w:val="00453AD9"/>
    <w:rsid w:val="0045468B"/>
    <w:rsid w:val="004555DE"/>
    <w:rsid w:val="004561A9"/>
    <w:rsid w:val="00457B56"/>
    <w:rsid w:val="00457E86"/>
    <w:rsid w:val="00457F49"/>
    <w:rsid w:val="004615B7"/>
    <w:rsid w:val="0046221C"/>
    <w:rsid w:val="00462E22"/>
    <w:rsid w:val="00463132"/>
    <w:rsid w:val="004636A8"/>
    <w:rsid w:val="00464BB2"/>
    <w:rsid w:val="00466885"/>
    <w:rsid w:val="00467CB0"/>
    <w:rsid w:val="00470B1B"/>
    <w:rsid w:val="00471396"/>
    <w:rsid w:val="0047222B"/>
    <w:rsid w:val="00472751"/>
    <w:rsid w:val="004730D6"/>
    <w:rsid w:val="00473F9C"/>
    <w:rsid w:val="00474A1A"/>
    <w:rsid w:val="00475278"/>
    <w:rsid w:val="0047530B"/>
    <w:rsid w:val="004756F3"/>
    <w:rsid w:val="004760BF"/>
    <w:rsid w:val="00480A7C"/>
    <w:rsid w:val="0048280A"/>
    <w:rsid w:val="00482C0E"/>
    <w:rsid w:val="00482F0D"/>
    <w:rsid w:val="00483C09"/>
    <w:rsid w:val="00484685"/>
    <w:rsid w:val="004849A1"/>
    <w:rsid w:val="00485F87"/>
    <w:rsid w:val="00486314"/>
    <w:rsid w:val="00487A2A"/>
    <w:rsid w:val="00490792"/>
    <w:rsid w:val="004973EF"/>
    <w:rsid w:val="0049741E"/>
    <w:rsid w:val="004A10BC"/>
    <w:rsid w:val="004A15EF"/>
    <w:rsid w:val="004A2CB2"/>
    <w:rsid w:val="004A2F16"/>
    <w:rsid w:val="004A415E"/>
    <w:rsid w:val="004A4584"/>
    <w:rsid w:val="004A46EA"/>
    <w:rsid w:val="004A6811"/>
    <w:rsid w:val="004A6CA4"/>
    <w:rsid w:val="004A6F46"/>
    <w:rsid w:val="004A73AE"/>
    <w:rsid w:val="004A77C7"/>
    <w:rsid w:val="004B042D"/>
    <w:rsid w:val="004B1947"/>
    <w:rsid w:val="004B1C0D"/>
    <w:rsid w:val="004B1DA6"/>
    <w:rsid w:val="004B2C56"/>
    <w:rsid w:val="004B45A0"/>
    <w:rsid w:val="004B6249"/>
    <w:rsid w:val="004B6410"/>
    <w:rsid w:val="004B7A6F"/>
    <w:rsid w:val="004B7D54"/>
    <w:rsid w:val="004C0CEF"/>
    <w:rsid w:val="004C172E"/>
    <w:rsid w:val="004C20E8"/>
    <w:rsid w:val="004C2F29"/>
    <w:rsid w:val="004C3C38"/>
    <w:rsid w:val="004C56F6"/>
    <w:rsid w:val="004C6A4F"/>
    <w:rsid w:val="004C7939"/>
    <w:rsid w:val="004C79E5"/>
    <w:rsid w:val="004D23C0"/>
    <w:rsid w:val="004D5592"/>
    <w:rsid w:val="004D5856"/>
    <w:rsid w:val="004D5E2A"/>
    <w:rsid w:val="004D69D9"/>
    <w:rsid w:val="004D7D39"/>
    <w:rsid w:val="004E0363"/>
    <w:rsid w:val="004E1BB9"/>
    <w:rsid w:val="004E2D24"/>
    <w:rsid w:val="004E420A"/>
    <w:rsid w:val="004F1291"/>
    <w:rsid w:val="004F2B60"/>
    <w:rsid w:val="004F2DC7"/>
    <w:rsid w:val="004F414E"/>
    <w:rsid w:val="004F4223"/>
    <w:rsid w:val="004F6172"/>
    <w:rsid w:val="004F6479"/>
    <w:rsid w:val="004F7A46"/>
    <w:rsid w:val="00501A9A"/>
    <w:rsid w:val="00502A08"/>
    <w:rsid w:val="00502CD3"/>
    <w:rsid w:val="005078EB"/>
    <w:rsid w:val="00510823"/>
    <w:rsid w:val="0051192E"/>
    <w:rsid w:val="00511C1C"/>
    <w:rsid w:val="00511C9F"/>
    <w:rsid w:val="00514C74"/>
    <w:rsid w:val="00515DE7"/>
    <w:rsid w:val="00516A16"/>
    <w:rsid w:val="005176FF"/>
    <w:rsid w:val="0052212A"/>
    <w:rsid w:val="00522B12"/>
    <w:rsid w:val="005247BF"/>
    <w:rsid w:val="005253C4"/>
    <w:rsid w:val="00527FE5"/>
    <w:rsid w:val="005305F7"/>
    <w:rsid w:val="0053122A"/>
    <w:rsid w:val="0053194C"/>
    <w:rsid w:val="00531B3E"/>
    <w:rsid w:val="00531E48"/>
    <w:rsid w:val="00532DC2"/>
    <w:rsid w:val="00540216"/>
    <w:rsid w:val="00540861"/>
    <w:rsid w:val="00540F55"/>
    <w:rsid w:val="0054121B"/>
    <w:rsid w:val="0054128E"/>
    <w:rsid w:val="005412C0"/>
    <w:rsid w:val="0054212E"/>
    <w:rsid w:val="00542F22"/>
    <w:rsid w:val="005452FA"/>
    <w:rsid w:val="00545B04"/>
    <w:rsid w:val="005478FA"/>
    <w:rsid w:val="00547FCB"/>
    <w:rsid w:val="00550710"/>
    <w:rsid w:val="00550ED3"/>
    <w:rsid w:val="005536A4"/>
    <w:rsid w:val="00554308"/>
    <w:rsid w:val="0055501D"/>
    <w:rsid w:val="0055573A"/>
    <w:rsid w:val="00556590"/>
    <w:rsid w:val="00557313"/>
    <w:rsid w:val="00557673"/>
    <w:rsid w:val="0056058D"/>
    <w:rsid w:val="00562054"/>
    <w:rsid w:val="00562B85"/>
    <w:rsid w:val="0056347D"/>
    <w:rsid w:val="00563576"/>
    <w:rsid w:val="00563B80"/>
    <w:rsid w:val="00563DC4"/>
    <w:rsid w:val="005648FC"/>
    <w:rsid w:val="00564A77"/>
    <w:rsid w:val="00566F17"/>
    <w:rsid w:val="00566FBC"/>
    <w:rsid w:val="00570F1C"/>
    <w:rsid w:val="0057151A"/>
    <w:rsid w:val="0057494D"/>
    <w:rsid w:val="00575045"/>
    <w:rsid w:val="00575130"/>
    <w:rsid w:val="0057513D"/>
    <w:rsid w:val="00575F9D"/>
    <w:rsid w:val="00577C4B"/>
    <w:rsid w:val="005803DD"/>
    <w:rsid w:val="005809AF"/>
    <w:rsid w:val="00581D8A"/>
    <w:rsid w:val="005828F2"/>
    <w:rsid w:val="00584755"/>
    <w:rsid w:val="005853A0"/>
    <w:rsid w:val="00586710"/>
    <w:rsid w:val="00587C74"/>
    <w:rsid w:val="00587FC4"/>
    <w:rsid w:val="005903EC"/>
    <w:rsid w:val="0059136C"/>
    <w:rsid w:val="00591B67"/>
    <w:rsid w:val="005926FD"/>
    <w:rsid w:val="00593F2A"/>
    <w:rsid w:val="00595534"/>
    <w:rsid w:val="00596A7E"/>
    <w:rsid w:val="00596BEB"/>
    <w:rsid w:val="00597690"/>
    <w:rsid w:val="00597F13"/>
    <w:rsid w:val="005A157E"/>
    <w:rsid w:val="005A209E"/>
    <w:rsid w:val="005A2789"/>
    <w:rsid w:val="005A598A"/>
    <w:rsid w:val="005A6ADD"/>
    <w:rsid w:val="005A77B9"/>
    <w:rsid w:val="005A7CF3"/>
    <w:rsid w:val="005A7D8E"/>
    <w:rsid w:val="005B079C"/>
    <w:rsid w:val="005B2464"/>
    <w:rsid w:val="005B290B"/>
    <w:rsid w:val="005B490C"/>
    <w:rsid w:val="005B5226"/>
    <w:rsid w:val="005B58D2"/>
    <w:rsid w:val="005B67D9"/>
    <w:rsid w:val="005B6AB0"/>
    <w:rsid w:val="005B74B9"/>
    <w:rsid w:val="005B797F"/>
    <w:rsid w:val="005C0BE3"/>
    <w:rsid w:val="005C26B7"/>
    <w:rsid w:val="005C30AC"/>
    <w:rsid w:val="005C3E58"/>
    <w:rsid w:val="005C5D11"/>
    <w:rsid w:val="005C6CE0"/>
    <w:rsid w:val="005C780D"/>
    <w:rsid w:val="005D21CC"/>
    <w:rsid w:val="005D3224"/>
    <w:rsid w:val="005D4D21"/>
    <w:rsid w:val="005D55ED"/>
    <w:rsid w:val="005D6842"/>
    <w:rsid w:val="005D6B4C"/>
    <w:rsid w:val="005D7667"/>
    <w:rsid w:val="005E009E"/>
    <w:rsid w:val="005E10DB"/>
    <w:rsid w:val="005E2190"/>
    <w:rsid w:val="005E22DC"/>
    <w:rsid w:val="005E4DFA"/>
    <w:rsid w:val="005E5E92"/>
    <w:rsid w:val="005E65C3"/>
    <w:rsid w:val="005E7381"/>
    <w:rsid w:val="005F572D"/>
    <w:rsid w:val="005F6C1B"/>
    <w:rsid w:val="005F6FE2"/>
    <w:rsid w:val="005F7D85"/>
    <w:rsid w:val="005F7EF6"/>
    <w:rsid w:val="0060192D"/>
    <w:rsid w:val="006022FA"/>
    <w:rsid w:val="0060287E"/>
    <w:rsid w:val="006042EC"/>
    <w:rsid w:val="00604D36"/>
    <w:rsid w:val="00604F8C"/>
    <w:rsid w:val="00605854"/>
    <w:rsid w:val="006058A6"/>
    <w:rsid w:val="006063AA"/>
    <w:rsid w:val="00606EEA"/>
    <w:rsid w:val="006133C6"/>
    <w:rsid w:val="006136AE"/>
    <w:rsid w:val="00614311"/>
    <w:rsid w:val="00614370"/>
    <w:rsid w:val="0061489F"/>
    <w:rsid w:val="0061538B"/>
    <w:rsid w:val="00615FBC"/>
    <w:rsid w:val="00620CE5"/>
    <w:rsid w:val="00623AB7"/>
    <w:rsid w:val="00623E2B"/>
    <w:rsid w:val="006242CC"/>
    <w:rsid w:val="00627075"/>
    <w:rsid w:val="00632165"/>
    <w:rsid w:val="006322E3"/>
    <w:rsid w:val="00632EB4"/>
    <w:rsid w:val="00633921"/>
    <w:rsid w:val="00633EFB"/>
    <w:rsid w:val="006352DB"/>
    <w:rsid w:val="00635CC5"/>
    <w:rsid w:val="006368A9"/>
    <w:rsid w:val="00637A84"/>
    <w:rsid w:val="00642D09"/>
    <w:rsid w:val="006451FD"/>
    <w:rsid w:val="0064549A"/>
    <w:rsid w:val="00645D93"/>
    <w:rsid w:val="00646B8F"/>
    <w:rsid w:val="00650CAF"/>
    <w:rsid w:val="00653393"/>
    <w:rsid w:val="00654AB1"/>
    <w:rsid w:val="00655BD4"/>
    <w:rsid w:val="006602F5"/>
    <w:rsid w:val="00660D04"/>
    <w:rsid w:val="00663301"/>
    <w:rsid w:val="00663B1A"/>
    <w:rsid w:val="00664BC0"/>
    <w:rsid w:val="00665A56"/>
    <w:rsid w:val="00665E7C"/>
    <w:rsid w:val="006707E9"/>
    <w:rsid w:val="006709BE"/>
    <w:rsid w:val="0067390A"/>
    <w:rsid w:val="00673A0A"/>
    <w:rsid w:val="00674070"/>
    <w:rsid w:val="00675EF5"/>
    <w:rsid w:val="006760A1"/>
    <w:rsid w:val="006762A6"/>
    <w:rsid w:val="00676E03"/>
    <w:rsid w:val="00677339"/>
    <w:rsid w:val="00681B3E"/>
    <w:rsid w:val="006825C6"/>
    <w:rsid w:val="00683AA7"/>
    <w:rsid w:val="0068597B"/>
    <w:rsid w:val="0068602B"/>
    <w:rsid w:val="00686309"/>
    <w:rsid w:val="00686828"/>
    <w:rsid w:val="006904A4"/>
    <w:rsid w:val="006909C8"/>
    <w:rsid w:val="006926F3"/>
    <w:rsid w:val="006937F4"/>
    <w:rsid w:val="00693841"/>
    <w:rsid w:val="00693B1D"/>
    <w:rsid w:val="00693C90"/>
    <w:rsid w:val="00693D21"/>
    <w:rsid w:val="0069533A"/>
    <w:rsid w:val="006954BA"/>
    <w:rsid w:val="006957FF"/>
    <w:rsid w:val="00695E42"/>
    <w:rsid w:val="006967E7"/>
    <w:rsid w:val="006969C5"/>
    <w:rsid w:val="00696CA7"/>
    <w:rsid w:val="0069726C"/>
    <w:rsid w:val="00697957"/>
    <w:rsid w:val="00697C1A"/>
    <w:rsid w:val="006A2A99"/>
    <w:rsid w:val="006A2B89"/>
    <w:rsid w:val="006A3234"/>
    <w:rsid w:val="006A444D"/>
    <w:rsid w:val="006A6A37"/>
    <w:rsid w:val="006A7785"/>
    <w:rsid w:val="006A7812"/>
    <w:rsid w:val="006A7FB3"/>
    <w:rsid w:val="006B03E0"/>
    <w:rsid w:val="006B0FB5"/>
    <w:rsid w:val="006B1371"/>
    <w:rsid w:val="006B1B39"/>
    <w:rsid w:val="006B2FD9"/>
    <w:rsid w:val="006B3459"/>
    <w:rsid w:val="006B43A6"/>
    <w:rsid w:val="006B4401"/>
    <w:rsid w:val="006B5A42"/>
    <w:rsid w:val="006B5A92"/>
    <w:rsid w:val="006B6A30"/>
    <w:rsid w:val="006B75CE"/>
    <w:rsid w:val="006C170D"/>
    <w:rsid w:val="006C2188"/>
    <w:rsid w:val="006C3751"/>
    <w:rsid w:val="006C562E"/>
    <w:rsid w:val="006C7001"/>
    <w:rsid w:val="006D0E2E"/>
    <w:rsid w:val="006D1657"/>
    <w:rsid w:val="006D2784"/>
    <w:rsid w:val="006D4A88"/>
    <w:rsid w:val="006D726E"/>
    <w:rsid w:val="006E2E5D"/>
    <w:rsid w:val="006E3164"/>
    <w:rsid w:val="006E3348"/>
    <w:rsid w:val="006E38E8"/>
    <w:rsid w:val="006F0647"/>
    <w:rsid w:val="006F084D"/>
    <w:rsid w:val="006F10BE"/>
    <w:rsid w:val="006F14F2"/>
    <w:rsid w:val="006F1E8F"/>
    <w:rsid w:val="006F2DD7"/>
    <w:rsid w:val="006F375D"/>
    <w:rsid w:val="006F3D79"/>
    <w:rsid w:val="006F5446"/>
    <w:rsid w:val="006F5503"/>
    <w:rsid w:val="006F63C2"/>
    <w:rsid w:val="0070196F"/>
    <w:rsid w:val="00701D05"/>
    <w:rsid w:val="00702A7D"/>
    <w:rsid w:val="00702BED"/>
    <w:rsid w:val="007035F0"/>
    <w:rsid w:val="00704482"/>
    <w:rsid w:val="007048E2"/>
    <w:rsid w:val="007061BA"/>
    <w:rsid w:val="0070719A"/>
    <w:rsid w:val="0070762B"/>
    <w:rsid w:val="00707A96"/>
    <w:rsid w:val="00710139"/>
    <w:rsid w:val="00711D6A"/>
    <w:rsid w:val="00712B6B"/>
    <w:rsid w:val="00712C8C"/>
    <w:rsid w:val="00713743"/>
    <w:rsid w:val="0071383A"/>
    <w:rsid w:val="0071701D"/>
    <w:rsid w:val="007175B8"/>
    <w:rsid w:val="00721450"/>
    <w:rsid w:val="007224F0"/>
    <w:rsid w:val="00723A0E"/>
    <w:rsid w:val="00723C5E"/>
    <w:rsid w:val="00724CEF"/>
    <w:rsid w:val="00724D60"/>
    <w:rsid w:val="007256A8"/>
    <w:rsid w:val="00725823"/>
    <w:rsid w:val="00726303"/>
    <w:rsid w:val="00727175"/>
    <w:rsid w:val="00733074"/>
    <w:rsid w:val="00733B1B"/>
    <w:rsid w:val="00733F17"/>
    <w:rsid w:val="00735A26"/>
    <w:rsid w:val="00735E22"/>
    <w:rsid w:val="0073650B"/>
    <w:rsid w:val="007366CA"/>
    <w:rsid w:val="00737591"/>
    <w:rsid w:val="00737A5F"/>
    <w:rsid w:val="00740406"/>
    <w:rsid w:val="007424C1"/>
    <w:rsid w:val="007456DB"/>
    <w:rsid w:val="00745A50"/>
    <w:rsid w:val="00746D3E"/>
    <w:rsid w:val="00746D46"/>
    <w:rsid w:val="007476DF"/>
    <w:rsid w:val="00750BB0"/>
    <w:rsid w:val="00752970"/>
    <w:rsid w:val="00753EF1"/>
    <w:rsid w:val="0075503A"/>
    <w:rsid w:val="00756619"/>
    <w:rsid w:val="007566BB"/>
    <w:rsid w:val="00757898"/>
    <w:rsid w:val="007578BF"/>
    <w:rsid w:val="0076115D"/>
    <w:rsid w:val="0076180D"/>
    <w:rsid w:val="00761927"/>
    <w:rsid w:val="00762248"/>
    <w:rsid w:val="0076252A"/>
    <w:rsid w:val="007633DE"/>
    <w:rsid w:val="00764498"/>
    <w:rsid w:val="0076586E"/>
    <w:rsid w:val="00765A56"/>
    <w:rsid w:val="00766BF6"/>
    <w:rsid w:val="00767C82"/>
    <w:rsid w:val="00772263"/>
    <w:rsid w:val="00772B72"/>
    <w:rsid w:val="00774BD1"/>
    <w:rsid w:val="00775363"/>
    <w:rsid w:val="0077649A"/>
    <w:rsid w:val="00776974"/>
    <w:rsid w:val="00777B4E"/>
    <w:rsid w:val="0078021B"/>
    <w:rsid w:val="00781FAA"/>
    <w:rsid w:val="00783E40"/>
    <w:rsid w:val="00785185"/>
    <w:rsid w:val="00785493"/>
    <w:rsid w:val="00786471"/>
    <w:rsid w:val="0079040F"/>
    <w:rsid w:val="0079181B"/>
    <w:rsid w:val="0079259D"/>
    <w:rsid w:val="00794216"/>
    <w:rsid w:val="007944DB"/>
    <w:rsid w:val="00794C89"/>
    <w:rsid w:val="00794EDD"/>
    <w:rsid w:val="007972A9"/>
    <w:rsid w:val="007A2B22"/>
    <w:rsid w:val="007A358B"/>
    <w:rsid w:val="007A3F87"/>
    <w:rsid w:val="007A58E4"/>
    <w:rsid w:val="007A5BB8"/>
    <w:rsid w:val="007A77AA"/>
    <w:rsid w:val="007A79BC"/>
    <w:rsid w:val="007B1EED"/>
    <w:rsid w:val="007B4D66"/>
    <w:rsid w:val="007B5030"/>
    <w:rsid w:val="007B59D3"/>
    <w:rsid w:val="007B604D"/>
    <w:rsid w:val="007B6AB2"/>
    <w:rsid w:val="007B778B"/>
    <w:rsid w:val="007B7D3B"/>
    <w:rsid w:val="007C087C"/>
    <w:rsid w:val="007C1052"/>
    <w:rsid w:val="007C20F3"/>
    <w:rsid w:val="007C2126"/>
    <w:rsid w:val="007C3515"/>
    <w:rsid w:val="007C37AD"/>
    <w:rsid w:val="007C4885"/>
    <w:rsid w:val="007C4D05"/>
    <w:rsid w:val="007C5ABD"/>
    <w:rsid w:val="007C6715"/>
    <w:rsid w:val="007D1888"/>
    <w:rsid w:val="007D506C"/>
    <w:rsid w:val="007D7E44"/>
    <w:rsid w:val="007E01FC"/>
    <w:rsid w:val="007E0C3A"/>
    <w:rsid w:val="007E3002"/>
    <w:rsid w:val="007E338D"/>
    <w:rsid w:val="007E7120"/>
    <w:rsid w:val="007E78B3"/>
    <w:rsid w:val="007E7CBC"/>
    <w:rsid w:val="007F0999"/>
    <w:rsid w:val="007F0D3D"/>
    <w:rsid w:val="007F2255"/>
    <w:rsid w:val="007F2ED3"/>
    <w:rsid w:val="007F5917"/>
    <w:rsid w:val="007F6BB9"/>
    <w:rsid w:val="0080036F"/>
    <w:rsid w:val="0080319E"/>
    <w:rsid w:val="00804132"/>
    <w:rsid w:val="00805499"/>
    <w:rsid w:val="0080668F"/>
    <w:rsid w:val="00807647"/>
    <w:rsid w:val="008113DE"/>
    <w:rsid w:val="00811EF0"/>
    <w:rsid w:val="00812A01"/>
    <w:rsid w:val="00812FA6"/>
    <w:rsid w:val="00813E8C"/>
    <w:rsid w:val="00814E21"/>
    <w:rsid w:val="00817013"/>
    <w:rsid w:val="00822CB9"/>
    <w:rsid w:val="008234B7"/>
    <w:rsid w:val="008237DB"/>
    <w:rsid w:val="00823B8F"/>
    <w:rsid w:val="00823F10"/>
    <w:rsid w:val="00824083"/>
    <w:rsid w:val="008259A0"/>
    <w:rsid w:val="00826C90"/>
    <w:rsid w:val="00827707"/>
    <w:rsid w:val="00827F4B"/>
    <w:rsid w:val="0083166D"/>
    <w:rsid w:val="00831E50"/>
    <w:rsid w:val="00832AED"/>
    <w:rsid w:val="00833076"/>
    <w:rsid w:val="008337ED"/>
    <w:rsid w:val="0083504C"/>
    <w:rsid w:val="00836F6D"/>
    <w:rsid w:val="0084006B"/>
    <w:rsid w:val="00841674"/>
    <w:rsid w:val="00843532"/>
    <w:rsid w:val="00844281"/>
    <w:rsid w:val="00847875"/>
    <w:rsid w:val="00850634"/>
    <w:rsid w:val="00850821"/>
    <w:rsid w:val="008527BE"/>
    <w:rsid w:val="008537D0"/>
    <w:rsid w:val="00855195"/>
    <w:rsid w:val="00857D11"/>
    <w:rsid w:val="008604ED"/>
    <w:rsid w:val="00860DFB"/>
    <w:rsid w:val="008614F1"/>
    <w:rsid w:val="00862BC3"/>
    <w:rsid w:val="00863119"/>
    <w:rsid w:val="008633CB"/>
    <w:rsid w:val="0086427C"/>
    <w:rsid w:val="008642F5"/>
    <w:rsid w:val="008662EF"/>
    <w:rsid w:val="008701C9"/>
    <w:rsid w:val="00870843"/>
    <w:rsid w:val="0087147B"/>
    <w:rsid w:val="0087244D"/>
    <w:rsid w:val="00872978"/>
    <w:rsid w:val="00874150"/>
    <w:rsid w:val="00875266"/>
    <w:rsid w:val="008768C3"/>
    <w:rsid w:val="0087740B"/>
    <w:rsid w:val="0088084A"/>
    <w:rsid w:val="00880CE3"/>
    <w:rsid w:val="00882DB5"/>
    <w:rsid w:val="00883922"/>
    <w:rsid w:val="00884489"/>
    <w:rsid w:val="00884D90"/>
    <w:rsid w:val="00885399"/>
    <w:rsid w:val="00885CAE"/>
    <w:rsid w:val="008869C4"/>
    <w:rsid w:val="00887A48"/>
    <w:rsid w:val="008902C3"/>
    <w:rsid w:val="00891315"/>
    <w:rsid w:val="00893870"/>
    <w:rsid w:val="0089388E"/>
    <w:rsid w:val="00893D57"/>
    <w:rsid w:val="00894435"/>
    <w:rsid w:val="00894727"/>
    <w:rsid w:val="008A094E"/>
    <w:rsid w:val="008A0AF0"/>
    <w:rsid w:val="008A10C1"/>
    <w:rsid w:val="008A3645"/>
    <w:rsid w:val="008A3B97"/>
    <w:rsid w:val="008A740F"/>
    <w:rsid w:val="008B13DB"/>
    <w:rsid w:val="008B1A5C"/>
    <w:rsid w:val="008B7B5B"/>
    <w:rsid w:val="008C0658"/>
    <w:rsid w:val="008C0DBD"/>
    <w:rsid w:val="008C1D21"/>
    <w:rsid w:val="008C309A"/>
    <w:rsid w:val="008C3B07"/>
    <w:rsid w:val="008C3D9F"/>
    <w:rsid w:val="008C6358"/>
    <w:rsid w:val="008C6D17"/>
    <w:rsid w:val="008C7254"/>
    <w:rsid w:val="008D184E"/>
    <w:rsid w:val="008D1CC9"/>
    <w:rsid w:val="008D1E7C"/>
    <w:rsid w:val="008D4F9F"/>
    <w:rsid w:val="008D686D"/>
    <w:rsid w:val="008D6EE9"/>
    <w:rsid w:val="008E085C"/>
    <w:rsid w:val="008E12C9"/>
    <w:rsid w:val="008E41F8"/>
    <w:rsid w:val="008E6B25"/>
    <w:rsid w:val="008E7964"/>
    <w:rsid w:val="008F2ED0"/>
    <w:rsid w:val="008F3402"/>
    <w:rsid w:val="008F4AAD"/>
    <w:rsid w:val="008F64BC"/>
    <w:rsid w:val="008F6BF0"/>
    <w:rsid w:val="008F6BF5"/>
    <w:rsid w:val="008F6EAA"/>
    <w:rsid w:val="008F6F98"/>
    <w:rsid w:val="008F7998"/>
    <w:rsid w:val="0090002A"/>
    <w:rsid w:val="009009A9"/>
    <w:rsid w:val="009012B2"/>
    <w:rsid w:val="00902C05"/>
    <w:rsid w:val="00903405"/>
    <w:rsid w:val="0090489C"/>
    <w:rsid w:val="00905298"/>
    <w:rsid w:val="009056DC"/>
    <w:rsid w:val="0090716E"/>
    <w:rsid w:val="00907314"/>
    <w:rsid w:val="00911A97"/>
    <w:rsid w:val="00912382"/>
    <w:rsid w:val="009129EE"/>
    <w:rsid w:val="00913461"/>
    <w:rsid w:val="00913F0C"/>
    <w:rsid w:val="00914089"/>
    <w:rsid w:val="0091485F"/>
    <w:rsid w:val="009148FD"/>
    <w:rsid w:val="009167C0"/>
    <w:rsid w:val="00916CF3"/>
    <w:rsid w:val="0091780E"/>
    <w:rsid w:val="0092165E"/>
    <w:rsid w:val="0092297B"/>
    <w:rsid w:val="00923564"/>
    <w:rsid w:val="0092470F"/>
    <w:rsid w:val="009278B6"/>
    <w:rsid w:val="009278EC"/>
    <w:rsid w:val="00933F51"/>
    <w:rsid w:val="009349D8"/>
    <w:rsid w:val="009354C8"/>
    <w:rsid w:val="009355AB"/>
    <w:rsid w:val="00935759"/>
    <w:rsid w:val="009357C2"/>
    <w:rsid w:val="009364EA"/>
    <w:rsid w:val="009402F2"/>
    <w:rsid w:val="00940E59"/>
    <w:rsid w:val="0094117A"/>
    <w:rsid w:val="0094173E"/>
    <w:rsid w:val="0094185A"/>
    <w:rsid w:val="009430B9"/>
    <w:rsid w:val="00943D15"/>
    <w:rsid w:val="00943E42"/>
    <w:rsid w:val="009450F1"/>
    <w:rsid w:val="009459BE"/>
    <w:rsid w:val="00945C88"/>
    <w:rsid w:val="00950912"/>
    <w:rsid w:val="00950F2F"/>
    <w:rsid w:val="00951B71"/>
    <w:rsid w:val="00953889"/>
    <w:rsid w:val="00954D8F"/>
    <w:rsid w:val="00961379"/>
    <w:rsid w:val="009629FC"/>
    <w:rsid w:val="0096618C"/>
    <w:rsid w:val="009705E6"/>
    <w:rsid w:val="009707FC"/>
    <w:rsid w:val="00973057"/>
    <w:rsid w:val="00973365"/>
    <w:rsid w:val="00975043"/>
    <w:rsid w:val="009752F4"/>
    <w:rsid w:val="0097530D"/>
    <w:rsid w:val="00975896"/>
    <w:rsid w:val="0098278D"/>
    <w:rsid w:val="009828B5"/>
    <w:rsid w:val="009854FC"/>
    <w:rsid w:val="00985A2F"/>
    <w:rsid w:val="009860DE"/>
    <w:rsid w:val="0098617F"/>
    <w:rsid w:val="00986950"/>
    <w:rsid w:val="00986E34"/>
    <w:rsid w:val="00991BD1"/>
    <w:rsid w:val="009930F9"/>
    <w:rsid w:val="0099464E"/>
    <w:rsid w:val="00994DF7"/>
    <w:rsid w:val="00994E55"/>
    <w:rsid w:val="009A25B5"/>
    <w:rsid w:val="009A340F"/>
    <w:rsid w:val="009A35F8"/>
    <w:rsid w:val="009A3DC9"/>
    <w:rsid w:val="009A60EB"/>
    <w:rsid w:val="009A64D6"/>
    <w:rsid w:val="009A697A"/>
    <w:rsid w:val="009A6D8A"/>
    <w:rsid w:val="009A72B8"/>
    <w:rsid w:val="009A73E5"/>
    <w:rsid w:val="009A7975"/>
    <w:rsid w:val="009B4AD2"/>
    <w:rsid w:val="009B4D35"/>
    <w:rsid w:val="009B5099"/>
    <w:rsid w:val="009B77E7"/>
    <w:rsid w:val="009C220C"/>
    <w:rsid w:val="009C24EC"/>
    <w:rsid w:val="009C26B3"/>
    <w:rsid w:val="009C26FF"/>
    <w:rsid w:val="009C28E5"/>
    <w:rsid w:val="009C3337"/>
    <w:rsid w:val="009C38A5"/>
    <w:rsid w:val="009C3B41"/>
    <w:rsid w:val="009C5716"/>
    <w:rsid w:val="009C6D4D"/>
    <w:rsid w:val="009D106D"/>
    <w:rsid w:val="009D1552"/>
    <w:rsid w:val="009D1644"/>
    <w:rsid w:val="009D1E2E"/>
    <w:rsid w:val="009D1EEA"/>
    <w:rsid w:val="009D2457"/>
    <w:rsid w:val="009D2D33"/>
    <w:rsid w:val="009D6673"/>
    <w:rsid w:val="009E217C"/>
    <w:rsid w:val="009E267C"/>
    <w:rsid w:val="009E3E5D"/>
    <w:rsid w:val="009E4513"/>
    <w:rsid w:val="009E5DBD"/>
    <w:rsid w:val="009E7CCA"/>
    <w:rsid w:val="009F0D44"/>
    <w:rsid w:val="009F1DBB"/>
    <w:rsid w:val="009F2068"/>
    <w:rsid w:val="009F2C46"/>
    <w:rsid w:val="009F5276"/>
    <w:rsid w:val="00A00A43"/>
    <w:rsid w:val="00A014AA"/>
    <w:rsid w:val="00A02634"/>
    <w:rsid w:val="00A03488"/>
    <w:rsid w:val="00A03815"/>
    <w:rsid w:val="00A03BA1"/>
    <w:rsid w:val="00A0454D"/>
    <w:rsid w:val="00A0539E"/>
    <w:rsid w:val="00A05507"/>
    <w:rsid w:val="00A055D9"/>
    <w:rsid w:val="00A061B9"/>
    <w:rsid w:val="00A07F1B"/>
    <w:rsid w:val="00A10C19"/>
    <w:rsid w:val="00A114F5"/>
    <w:rsid w:val="00A16AFA"/>
    <w:rsid w:val="00A212E6"/>
    <w:rsid w:val="00A2674D"/>
    <w:rsid w:val="00A30A20"/>
    <w:rsid w:val="00A34294"/>
    <w:rsid w:val="00A34E4E"/>
    <w:rsid w:val="00A3531F"/>
    <w:rsid w:val="00A35610"/>
    <w:rsid w:val="00A3653E"/>
    <w:rsid w:val="00A36557"/>
    <w:rsid w:val="00A37E00"/>
    <w:rsid w:val="00A4016E"/>
    <w:rsid w:val="00A401A6"/>
    <w:rsid w:val="00A40D16"/>
    <w:rsid w:val="00A411A9"/>
    <w:rsid w:val="00A41559"/>
    <w:rsid w:val="00A42A91"/>
    <w:rsid w:val="00A43E14"/>
    <w:rsid w:val="00A4558B"/>
    <w:rsid w:val="00A459BE"/>
    <w:rsid w:val="00A45C1F"/>
    <w:rsid w:val="00A4768F"/>
    <w:rsid w:val="00A47C2E"/>
    <w:rsid w:val="00A47C87"/>
    <w:rsid w:val="00A47D93"/>
    <w:rsid w:val="00A47EE9"/>
    <w:rsid w:val="00A503D2"/>
    <w:rsid w:val="00A506C7"/>
    <w:rsid w:val="00A5078E"/>
    <w:rsid w:val="00A50C9D"/>
    <w:rsid w:val="00A52DA8"/>
    <w:rsid w:val="00A537D2"/>
    <w:rsid w:val="00A53CDD"/>
    <w:rsid w:val="00A56028"/>
    <w:rsid w:val="00A56626"/>
    <w:rsid w:val="00A630FB"/>
    <w:rsid w:val="00A63BF8"/>
    <w:rsid w:val="00A63CD7"/>
    <w:rsid w:val="00A64F4B"/>
    <w:rsid w:val="00A70F48"/>
    <w:rsid w:val="00A71434"/>
    <w:rsid w:val="00A71A15"/>
    <w:rsid w:val="00A73FD6"/>
    <w:rsid w:val="00A7519F"/>
    <w:rsid w:val="00A7688D"/>
    <w:rsid w:val="00A80355"/>
    <w:rsid w:val="00A80B67"/>
    <w:rsid w:val="00A82CA1"/>
    <w:rsid w:val="00A8352B"/>
    <w:rsid w:val="00A8354A"/>
    <w:rsid w:val="00A83DB7"/>
    <w:rsid w:val="00A86364"/>
    <w:rsid w:val="00A8695F"/>
    <w:rsid w:val="00A878D8"/>
    <w:rsid w:val="00A90BA9"/>
    <w:rsid w:val="00A93E0B"/>
    <w:rsid w:val="00A9450C"/>
    <w:rsid w:val="00A96BC7"/>
    <w:rsid w:val="00AA05C1"/>
    <w:rsid w:val="00AA0685"/>
    <w:rsid w:val="00AA1848"/>
    <w:rsid w:val="00AA1EDB"/>
    <w:rsid w:val="00AA2D1D"/>
    <w:rsid w:val="00AA3226"/>
    <w:rsid w:val="00AA3F5F"/>
    <w:rsid w:val="00AA49B8"/>
    <w:rsid w:val="00AA5F00"/>
    <w:rsid w:val="00AA5FDF"/>
    <w:rsid w:val="00AA6129"/>
    <w:rsid w:val="00AA754E"/>
    <w:rsid w:val="00AB0A73"/>
    <w:rsid w:val="00AB1291"/>
    <w:rsid w:val="00AB168E"/>
    <w:rsid w:val="00AB16CC"/>
    <w:rsid w:val="00AB404B"/>
    <w:rsid w:val="00AB465C"/>
    <w:rsid w:val="00AB609B"/>
    <w:rsid w:val="00AB66C3"/>
    <w:rsid w:val="00AB6FD2"/>
    <w:rsid w:val="00AB78B5"/>
    <w:rsid w:val="00AB7FA4"/>
    <w:rsid w:val="00AC1CBE"/>
    <w:rsid w:val="00AC23F3"/>
    <w:rsid w:val="00AC43D8"/>
    <w:rsid w:val="00AC4B8D"/>
    <w:rsid w:val="00AC4D89"/>
    <w:rsid w:val="00AC5430"/>
    <w:rsid w:val="00AC7165"/>
    <w:rsid w:val="00AD1F9E"/>
    <w:rsid w:val="00AD4D9D"/>
    <w:rsid w:val="00AD52F6"/>
    <w:rsid w:val="00AD77A5"/>
    <w:rsid w:val="00AE0698"/>
    <w:rsid w:val="00AE08B7"/>
    <w:rsid w:val="00AE08FB"/>
    <w:rsid w:val="00AE10B9"/>
    <w:rsid w:val="00AE1857"/>
    <w:rsid w:val="00AE251C"/>
    <w:rsid w:val="00AE35BB"/>
    <w:rsid w:val="00AE3766"/>
    <w:rsid w:val="00AE4D7F"/>
    <w:rsid w:val="00AE6276"/>
    <w:rsid w:val="00AE6DD4"/>
    <w:rsid w:val="00AE719E"/>
    <w:rsid w:val="00AF0325"/>
    <w:rsid w:val="00AF1841"/>
    <w:rsid w:val="00AF2E9A"/>
    <w:rsid w:val="00AF52CA"/>
    <w:rsid w:val="00AF53AA"/>
    <w:rsid w:val="00AF5C73"/>
    <w:rsid w:val="00AF5F28"/>
    <w:rsid w:val="00AF79C1"/>
    <w:rsid w:val="00B02419"/>
    <w:rsid w:val="00B0507D"/>
    <w:rsid w:val="00B058ED"/>
    <w:rsid w:val="00B06999"/>
    <w:rsid w:val="00B071C7"/>
    <w:rsid w:val="00B07B85"/>
    <w:rsid w:val="00B10587"/>
    <w:rsid w:val="00B110FB"/>
    <w:rsid w:val="00B11A00"/>
    <w:rsid w:val="00B11B13"/>
    <w:rsid w:val="00B15308"/>
    <w:rsid w:val="00B15BE5"/>
    <w:rsid w:val="00B17B02"/>
    <w:rsid w:val="00B205A2"/>
    <w:rsid w:val="00B21C1F"/>
    <w:rsid w:val="00B25122"/>
    <w:rsid w:val="00B25266"/>
    <w:rsid w:val="00B25478"/>
    <w:rsid w:val="00B25824"/>
    <w:rsid w:val="00B25855"/>
    <w:rsid w:val="00B25C6D"/>
    <w:rsid w:val="00B2644C"/>
    <w:rsid w:val="00B269BB"/>
    <w:rsid w:val="00B26F69"/>
    <w:rsid w:val="00B306D0"/>
    <w:rsid w:val="00B32636"/>
    <w:rsid w:val="00B32648"/>
    <w:rsid w:val="00B3363F"/>
    <w:rsid w:val="00B33F85"/>
    <w:rsid w:val="00B34EA4"/>
    <w:rsid w:val="00B3584C"/>
    <w:rsid w:val="00B377A2"/>
    <w:rsid w:val="00B4253A"/>
    <w:rsid w:val="00B4379C"/>
    <w:rsid w:val="00B438DA"/>
    <w:rsid w:val="00B45393"/>
    <w:rsid w:val="00B456A2"/>
    <w:rsid w:val="00B45854"/>
    <w:rsid w:val="00B4737C"/>
    <w:rsid w:val="00B507B4"/>
    <w:rsid w:val="00B5267A"/>
    <w:rsid w:val="00B52BBC"/>
    <w:rsid w:val="00B5464F"/>
    <w:rsid w:val="00B54BED"/>
    <w:rsid w:val="00B54FD1"/>
    <w:rsid w:val="00B55CF6"/>
    <w:rsid w:val="00B5630C"/>
    <w:rsid w:val="00B56C95"/>
    <w:rsid w:val="00B578E5"/>
    <w:rsid w:val="00B607B0"/>
    <w:rsid w:val="00B60B14"/>
    <w:rsid w:val="00B615BC"/>
    <w:rsid w:val="00B615C3"/>
    <w:rsid w:val="00B61F6F"/>
    <w:rsid w:val="00B65672"/>
    <w:rsid w:val="00B65778"/>
    <w:rsid w:val="00B674C8"/>
    <w:rsid w:val="00B72749"/>
    <w:rsid w:val="00B7285D"/>
    <w:rsid w:val="00B7323F"/>
    <w:rsid w:val="00B742FD"/>
    <w:rsid w:val="00B74856"/>
    <w:rsid w:val="00B770E8"/>
    <w:rsid w:val="00B77E9D"/>
    <w:rsid w:val="00B80D23"/>
    <w:rsid w:val="00B8128D"/>
    <w:rsid w:val="00B812E6"/>
    <w:rsid w:val="00B822B1"/>
    <w:rsid w:val="00B831A7"/>
    <w:rsid w:val="00B83DBA"/>
    <w:rsid w:val="00B85122"/>
    <w:rsid w:val="00B87A4A"/>
    <w:rsid w:val="00B87D53"/>
    <w:rsid w:val="00B912DA"/>
    <w:rsid w:val="00B91687"/>
    <w:rsid w:val="00B91899"/>
    <w:rsid w:val="00B91F9A"/>
    <w:rsid w:val="00B934E0"/>
    <w:rsid w:val="00B941A9"/>
    <w:rsid w:val="00B94594"/>
    <w:rsid w:val="00B955D7"/>
    <w:rsid w:val="00B95E49"/>
    <w:rsid w:val="00B96CAD"/>
    <w:rsid w:val="00B970FB"/>
    <w:rsid w:val="00BA3001"/>
    <w:rsid w:val="00BA3777"/>
    <w:rsid w:val="00BA3B8A"/>
    <w:rsid w:val="00BA500A"/>
    <w:rsid w:val="00BA5EFB"/>
    <w:rsid w:val="00BA685F"/>
    <w:rsid w:val="00BA7A2A"/>
    <w:rsid w:val="00BA7FC0"/>
    <w:rsid w:val="00BB0377"/>
    <w:rsid w:val="00BB0C06"/>
    <w:rsid w:val="00BB1465"/>
    <w:rsid w:val="00BB1B2F"/>
    <w:rsid w:val="00BB1D85"/>
    <w:rsid w:val="00BB2FA4"/>
    <w:rsid w:val="00BB33F4"/>
    <w:rsid w:val="00BB6247"/>
    <w:rsid w:val="00BB6A47"/>
    <w:rsid w:val="00BB6B56"/>
    <w:rsid w:val="00BB6C23"/>
    <w:rsid w:val="00BB716E"/>
    <w:rsid w:val="00BB7815"/>
    <w:rsid w:val="00BB7981"/>
    <w:rsid w:val="00BC0A22"/>
    <w:rsid w:val="00BC150A"/>
    <w:rsid w:val="00BC2A1B"/>
    <w:rsid w:val="00BC31D1"/>
    <w:rsid w:val="00BC3D41"/>
    <w:rsid w:val="00BC5CBA"/>
    <w:rsid w:val="00BC602B"/>
    <w:rsid w:val="00BC663F"/>
    <w:rsid w:val="00BC7887"/>
    <w:rsid w:val="00BC7949"/>
    <w:rsid w:val="00BD0462"/>
    <w:rsid w:val="00BD0782"/>
    <w:rsid w:val="00BD07A0"/>
    <w:rsid w:val="00BD18D4"/>
    <w:rsid w:val="00BD2823"/>
    <w:rsid w:val="00BD2ABC"/>
    <w:rsid w:val="00BD3FF5"/>
    <w:rsid w:val="00BD4234"/>
    <w:rsid w:val="00BD5009"/>
    <w:rsid w:val="00BD5884"/>
    <w:rsid w:val="00BD6EA2"/>
    <w:rsid w:val="00BE14E5"/>
    <w:rsid w:val="00BE16F6"/>
    <w:rsid w:val="00BE463B"/>
    <w:rsid w:val="00BE46DA"/>
    <w:rsid w:val="00BE46DD"/>
    <w:rsid w:val="00BE66DF"/>
    <w:rsid w:val="00BE67E5"/>
    <w:rsid w:val="00BE7A1F"/>
    <w:rsid w:val="00BF191E"/>
    <w:rsid w:val="00BF1D06"/>
    <w:rsid w:val="00BF2D79"/>
    <w:rsid w:val="00BF4CC0"/>
    <w:rsid w:val="00BF5232"/>
    <w:rsid w:val="00BF5BA2"/>
    <w:rsid w:val="00BF64AE"/>
    <w:rsid w:val="00BF6816"/>
    <w:rsid w:val="00C01CCB"/>
    <w:rsid w:val="00C04632"/>
    <w:rsid w:val="00C04D91"/>
    <w:rsid w:val="00C06E30"/>
    <w:rsid w:val="00C07BA0"/>
    <w:rsid w:val="00C07C90"/>
    <w:rsid w:val="00C12F77"/>
    <w:rsid w:val="00C13990"/>
    <w:rsid w:val="00C139C5"/>
    <w:rsid w:val="00C13C60"/>
    <w:rsid w:val="00C15C30"/>
    <w:rsid w:val="00C17258"/>
    <w:rsid w:val="00C1740D"/>
    <w:rsid w:val="00C210B4"/>
    <w:rsid w:val="00C228B7"/>
    <w:rsid w:val="00C23099"/>
    <w:rsid w:val="00C23283"/>
    <w:rsid w:val="00C23571"/>
    <w:rsid w:val="00C25FC3"/>
    <w:rsid w:val="00C27F5A"/>
    <w:rsid w:val="00C306C2"/>
    <w:rsid w:val="00C309A9"/>
    <w:rsid w:val="00C315EF"/>
    <w:rsid w:val="00C3225F"/>
    <w:rsid w:val="00C35DE4"/>
    <w:rsid w:val="00C35EEB"/>
    <w:rsid w:val="00C41919"/>
    <w:rsid w:val="00C424F8"/>
    <w:rsid w:val="00C42B3E"/>
    <w:rsid w:val="00C43EDA"/>
    <w:rsid w:val="00C46142"/>
    <w:rsid w:val="00C46453"/>
    <w:rsid w:val="00C4669B"/>
    <w:rsid w:val="00C46DAF"/>
    <w:rsid w:val="00C5046D"/>
    <w:rsid w:val="00C50813"/>
    <w:rsid w:val="00C52626"/>
    <w:rsid w:val="00C52A93"/>
    <w:rsid w:val="00C53F6D"/>
    <w:rsid w:val="00C54545"/>
    <w:rsid w:val="00C54BFC"/>
    <w:rsid w:val="00C5662D"/>
    <w:rsid w:val="00C57257"/>
    <w:rsid w:val="00C57E3F"/>
    <w:rsid w:val="00C60366"/>
    <w:rsid w:val="00C67A6B"/>
    <w:rsid w:val="00C71CAB"/>
    <w:rsid w:val="00C73A91"/>
    <w:rsid w:val="00C73FAE"/>
    <w:rsid w:val="00C75FB9"/>
    <w:rsid w:val="00C7730F"/>
    <w:rsid w:val="00C77B26"/>
    <w:rsid w:val="00C80E5E"/>
    <w:rsid w:val="00C816D0"/>
    <w:rsid w:val="00C81C8C"/>
    <w:rsid w:val="00C82865"/>
    <w:rsid w:val="00C82BAB"/>
    <w:rsid w:val="00C82D5F"/>
    <w:rsid w:val="00C83153"/>
    <w:rsid w:val="00C837A1"/>
    <w:rsid w:val="00C83878"/>
    <w:rsid w:val="00C85E70"/>
    <w:rsid w:val="00C8646E"/>
    <w:rsid w:val="00C87FA4"/>
    <w:rsid w:val="00C91224"/>
    <w:rsid w:val="00C937F1"/>
    <w:rsid w:val="00C961F7"/>
    <w:rsid w:val="00C96609"/>
    <w:rsid w:val="00C97732"/>
    <w:rsid w:val="00C977E5"/>
    <w:rsid w:val="00CA3834"/>
    <w:rsid w:val="00CA3D60"/>
    <w:rsid w:val="00CA443B"/>
    <w:rsid w:val="00CA4DC6"/>
    <w:rsid w:val="00CA55CB"/>
    <w:rsid w:val="00CA5BF3"/>
    <w:rsid w:val="00CB03E7"/>
    <w:rsid w:val="00CB079A"/>
    <w:rsid w:val="00CB264E"/>
    <w:rsid w:val="00CB299C"/>
    <w:rsid w:val="00CB2EC9"/>
    <w:rsid w:val="00CB3057"/>
    <w:rsid w:val="00CB4420"/>
    <w:rsid w:val="00CB4B81"/>
    <w:rsid w:val="00CB51E3"/>
    <w:rsid w:val="00CB725F"/>
    <w:rsid w:val="00CB7700"/>
    <w:rsid w:val="00CC04CB"/>
    <w:rsid w:val="00CC06F8"/>
    <w:rsid w:val="00CC0F04"/>
    <w:rsid w:val="00CC1251"/>
    <w:rsid w:val="00CC149E"/>
    <w:rsid w:val="00CC1DFE"/>
    <w:rsid w:val="00CC234A"/>
    <w:rsid w:val="00CC2B9F"/>
    <w:rsid w:val="00CC3256"/>
    <w:rsid w:val="00CC37C1"/>
    <w:rsid w:val="00CC3910"/>
    <w:rsid w:val="00CC423F"/>
    <w:rsid w:val="00CC52EC"/>
    <w:rsid w:val="00CC5B5C"/>
    <w:rsid w:val="00CC5E5F"/>
    <w:rsid w:val="00CC77AE"/>
    <w:rsid w:val="00CC7F36"/>
    <w:rsid w:val="00CD11F8"/>
    <w:rsid w:val="00CD2096"/>
    <w:rsid w:val="00CD4450"/>
    <w:rsid w:val="00CD6B33"/>
    <w:rsid w:val="00CD79EC"/>
    <w:rsid w:val="00CE0527"/>
    <w:rsid w:val="00CE067D"/>
    <w:rsid w:val="00CE1885"/>
    <w:rsid w:val="00CE1905"/>
    <w:rsid w:val="00CE1FF4"/>
    <w:rsid w:val="00CE2099"/>
    <w:rsid w:val="00CE2BF0"/>
    <w:rsid w:val="00CE2C9D"/>
    <w:rsid w:val="00CE3B82"/>
    <w:rsid w:val="00CE496B"/>
    <w:rsid w:val="00CE52A2"/>
    <w:rsid w:val="00CE61DC"/>
    <w:rsid w:val="00CE626D"/>
    <w:rsid w:val="00CE6CC0"/>
    <w:rsid w:val="00CF010B"/>
    <w:rsid w:val="00CF0D86"/>
    <w:rsid w:val="00CF145A"/>
    <w:rsid w:val="00CF6BA2"/>
    <w:rsid w:val="00CF734B"/>
    <w:rsid w:val="00CF7E58"/>
    <w:rsid w:val="00D00541"/>
    <w:rsid w:val="00D009AC"/>
    <w:rsid w:val="00D01489"/>
    <w:rsid w:val="00D02DF5"/>
    <w:rsid w:val="00D04228"/>
    <w:rsid w:val="00D06DC5"/>
    <w:rsid w:val="00D079A3"/>
    <w:rsid w:val="00D10B35"/>
    <w:rsid w:val="00D12682"/>
    <w:rsid w:val="00D13477"/>
    <w:rsid w:val="00D15FCF"/>
    <w:rsid w:val="00D215CF"/>
    <w:rsid w:val="00D24394"/>
    <w:rsid w:val="00D25466"/>
    <w:rsid w:val="00D26D5E"/>
    <w:rsid w:val="00D2745B"/>
    <w:rsid w:val="00D27A2C"/>
    <w:rsid w:val="00D3024E"/>
    <w:rsid w:val="00D32AA3"/>
    <w:rsid w:val="00D40084"/>
    <w:rsid w:val="00D42160"/>
    <w:rsid w:val="00D434FF"/>
    <w:rsid w:val="00D438B4"/>
    <w:rsid w:val="00D4494D"/>
    <w:rsid w:val="00D45B57"/>
    <w:rsid w:val="00D47500"/>
    <w:rsid w:val="00D47F9C"/>
    <w:rsid w:val="00D5172C"/>
    <w:rsid w:val="00D51A4D"/>
    <w:rsid w:val="00D5209A"/>
    <w:rsid w:val="00D524CD"/>
    <w:rsid w:val="00D54280"/>
    <w:rsid w:val="00D54AD8"/>
    <w:rsid w:val="00D601DB"/>
    <w:rsid w:val="00D60CE0"/>
    <w:rsid w:val="00D61629"/>
    <w:rsid w:val="00D61659"/>
    <w:rsid w:val="00D62172"/>
    <w:rsid w:val="00D63CD9"/>
    <w:rsid w:val="00D64560"/>
    <w:rsid w:val="00D65632"/>
    <w:rsid w:val="00D66F2D"/>
    <w:rsid w:val="00D66F80"/>
    <w:rsid w:val="00D6797E"/>
    <w:rsid w:val="00D721E8"/>
    <w:rsid w:val="00D77A88"/>
    <w:rsid w:val="00D77E48"/>
    <w:rsid w:val="00D80A4B"/>
    <w:rsid w:val="00D819C5"/>
    <w:rsid w:val="00D81C4F"/>
    <w:rsid w:val="00D8558E"/>
    <w:rsid w:val="00D87D78"/>
    <w:rsid w:val="00D90478"/>
    <w:rsid w:val="00D90642"/>
    <w:rsid w:val="00D95885"/>
    <w:rsid w:val="00D97205"/>
    <w:rsid w:val="00DA1803"/>
    <w:rsid w:val="00DA1B90"/>
    <w:rsid w:val="00DA2A05"/>
    <w:rsid w:val="00DA3647"/>
    <w:rsid w:val="00DA44F8"/>
    <w:rsid w:val="00DA46BB"/>
    <w:rsid w:val="00DA60F2"/>
    <w:rsid w:val="00DA678D"/>
    <w:rsid w:val="00DA6BFC"/>
    <w:rsid w:val="00DA7197"/>
    <w:rsid w:val="00DB0E52"/>
    <w:rsid w:val="00DB0F41"/>
    <w:rsid w:val="00DB0FC0"/>
    <w:rsid w:val="00DB2FF9"/>
    <w:rsid w:val="00DB3016"/>
    <w:rsid w:val="00DB3E9A"/>
    <w:rsid w:val="00DB4127"/>
    <w:rsid w:val="00DB4143"/>
    <w:rsid w:val="00DB42B5"/>
    <w:rsid w:val="00DB48D0"/>
    <w:rsid w:val="00DB4AB2"/>
    <w:rsid w:val="00DB6027"/>
    <w:rsid w:val="00DB6980"/>
    <w:rsid w:val="00DB6CBC"/>
    <w:rsid w:val="00DB6D62"/>
    <w:rsid w:val="00DC1F77"/>
    <w:rsid w:val="00DC205F"/>
    <w:rsid w:val="00DC221A"/>
    <w:rsid w:val="00DC2334"/>
    <w:rsid w:val="00DC33CA"/>
    <w:rsid w:val="00DC4050"/>
    <w:rsid w:val="00DD12AA"/>
    <w:rsid w:val="00DD1A5C"/>
    <w:rsid w:val="00DD2FCE"/>
    <w:rsid w:val="00DD36AD"/>
    <w:rsid w:val="00DD40B7"/>
    <w:rsid w:val="00DD4AE8"/>
    <w:rsid w:val="00DD4FAA"/>
    <w:rsid w:val="00DD56EF"/>
    <w:rsid w:val="00DD58E7"/>
    <w:rsid w:val="00DD69BE"/>
    <w:rsid w:val="00DE1644"/>
    <w:rsid w:val="00DE1AEB"/>
    <w:rsid w:val="00DE3315"/>
    <w:rsid w:val="00DE46F9"/>
    <w:rsid w:val="00DE4938"/>
    <w:rsid w:val="00DE4D03"/>
    <w:rsid w:val="00DE6443"/>
    <w:rsid w:val="00DE72D8"/>
    <w:rsid w:val="00DE7593"/>
    <w:rsid w:val="00DF25E3"/>
    <w:rsid w:val="00DF2D35"/>
    <w:rsid w:val="00DF3B38"/>
    <w:rsid w:val="00DF3FE8"/>
    <w:rsid w:val="00DF4578"/>
    <w:rsid w:val="00DF5784"/>
    <w:rsid w:val="00DF6133"/>
    <w:rsid w:val="00DF66EE"/>
    <w:rsid w:val="00DF73DE"/>
    <w:rsid w:val="00E0177B"/>
    <w:rsid w:val="00E018A6"/>
    <w:rsid w:val="00E01994"/>
    <w:rsid w:val="00E01D6A"/>
    <w:rsid w:val="00E04C94"/>
    <w:rsid w:val="00E054CF"/>
    <w:rsid w:val="00E10443"/>
    <w:rsid w:val="00E10669"/>
    <w:rsid w:val="00E14073"/>
    <w:rsid w:val="00E147E1"/>
    <w:rsid w:val="00E14883"/>
    <w:rsid w:val="00E171D7"/>
    <w:rsid w:val="00E1772F"/>
    <w:rsid w:val="00E212B9"/>
    <w:rsid w:val="00E219B2"/>
    <w:rsid w:val="00E22391"/>
    <w:rsid w:val="00E271C9"/>
    <w:rsid w:val="00E31309"/>
    <w:rsid w:val="00E313B0"/>
    <w:rsid w:val="00E31AB9"/>
    <w:rsid w:val="00E327BB"/>
    <w:rsid w:val="00E32E59"/>
    <w:rsid w:val="00E32FBD"/>
    <w:rsid w:val="00E33565"/>
    <w:rsid w:val="00E3394F"/>
    <w:rsid w:val="00E3506A"/>
    <w:rsid w:val="00E35217"/>
    <w:rsid w:val="00E363ED"/>
    <w:rsid w:val="00E3738B"/>
    <w:rsid w:val="00E400D5"/>
    <w:rsid w:val="00E400DC"/>
    <w:rsid w:val="00E40238"/>
    <w:rsid w:val="00E408D5"/>
    <w:rsid w:val="00E41BEC"/>
    <w:rsid w:val="00E437BC"/>
    <w:rsid w:val="00E43C64"/>
    <w:rsid w:val="00E5009D"/>
    <w:rsid w:val="00E50A9C"/>
    <w:rsid w:val="00E51913"/>
    <w:rsid w:val="00E542CB"/>
    <w:rsid w:val="00E5731C"/>
    <w:rsid w:val="00E57701"/>
    <w:rsid w:val="00E60142"/>
    <w:rsid w:val="00E625ED"/>
    <w:rsid w:val="00E63CA9"/>
    <w:rsid w:val="00E6441A"/>
    <w:rsid w:val="00E703FC"/>
    <w:rsid w:val="00E7145E"/>
    <w:rsid w:val="00E71A3C"/>
    <w:rsid w:val="00E72424"/>
    <w:rsid w:val="00E72A45"/>
    <w:rsid w:val="00E74DF2"/>
    <w:rsid w:val="00E75420"/>
    <w:rsid w:val="00E762EC"/>
    <w:rsid w:val="00E76414"/>
    <w:rsid w:val="00E77146"/>
    <w:rsid w:val="00E77A65"/>
    <w:rsid w:val="00E801A5"/>
    <w:rsid w:val="00E80AFA"/>
    <w:rsid w:val="00E81559"/>
    <w:rsid w:val="00E8415C"/>
    <w:rsid w:val="00E86636"/>
    <w:rsid w:val="00E9004A"/>
    <w:rsid w:val="00E90EA6"/>
    <w:rsid w:val="00E92449"/>
    <w:rsid w:val="00E94515"/>
    <w:rsid w:val="00E9530C"/>
    <w:rsid w:val="00E97DA5"/>
    <w:rsid w:val="00EA2391"/>
    <w:rsid w:val="00EA2B3D"/>
    <w:rsid w:val="00EA2E06"/>
    <w:rsid w:val="00EA3B9C"/>
    <w:rsid w:val="00EA3E8A"/>
    <w:rsid w:val="00EA72C8"/>
    <w:rsid w:val="00EA7978"/>
    <w:rsid w:val="00EB1425"/>
    <w:rsid w:val="00EB19B8"/>
    <w:rsid w:val="00EB1B42"/>
    <w:rsid w:val="00EB1CA7"/>
    <w:rsid w:val="00EB2BEB"/>
    <w:rsid w:val="00EB50A5"/>
    <w:rsid w:val="00EC05D2"/>
    <w:rsid w:val="00EC0B0D"/>
    <w:rsid w:val="00EC1847"/>
    <w:rsid w:val="00EC1D6A"/>
    <w:rsid w:val="00EC32FA"/>
    <w:rsid w:val="00EC3368"/>
    <w:rsid w:val="00EC401B"/>
    <w:rsid w:val="00EC4292"/>
    <w:rsid w:val="00EC7723"/>
    <w:rsid w:val="00ED1E46"/>
    <w:rsid w:val="00ED1EA8"/>
    <w:rsid w:val="00ED1EFE"/>
    <w:rsid w:val="00ED21D8"/>
    <w:rsid w:val="00ED3335"/>
    <w:rsid w:val="00ED4612"/>
    <w:rsid w:val="00ED49BE"/>
    <w:rsid w:val="00ED50C5"/>
    <w:rsid w:val="00ED59DF"/>
    <w:rsid w:val="00ED6EFC"/>
    <w:rsid w:val="00EE4C15"/>
    <w:rsid w:val="00EF3013"/>
    <w:rsid w:val="00EF31BE"/>
    <w:rsid w:val="00EF3AA3"/>
    <w:rsid w:val="00EF4216"/>
    <w:rsid w:val="00EF435D"/>
    <w:rsid w:val="00EF44F6"/>
    <w:rsid w:val="00EF52C3"/>
    <w:rsid w:val="00EF6564"/>
    <w:rsid w:val="00F006B3"/>
    <w:rsid w:val="00F0164B"/>
    <w:rsid w:val="00F02934"/>
    <w:rsid w:val="00F055F0"/>
    <w:rsid w:val="00F059F0"/>
    <w:rsid w:val="00F0734B"/>
    <w:rsid w:val="00F10423"/>
    <w:rsid w:val="00F1106B"/>
    <w:rsid w:val="00F12397"/>
    <w:rsid w:val="00F12747"/>
    <w:rsid w:val="00F13898"/>
    <w:rsid w:val="00F13B0E"/>
    <w:rsid w:val="00F16CC3"/>
    <w:rsid w:val="00F200F3"/>
    <w:rsid w:val="00F2045E"/>
    <w:rsid w:val="00F207A6"/>
    <w:rsid w:val="00F20B0A"/>
    <w:rsid w:val="00F20FF0"/>
    <w:rsid w:val="00F240F2"/>
    <w:rsid w:val="00F24CA9"/>
    <w:rsid w:val="00F25320"/>
    <w:rsid w:val="00F25C40"/>
    <w:rsid w:val="00F26E4A"/>
    <w:rsid w:val="00F3095F"/>
    <w:rsid w:val="00F311E7"/>
    <w:rsid w:val="00F31DF9"/>
    <w:rsid w:val="00F31EFC"/>
    <w:rsid w:val="00F32340"/>
    <w:rsid w:val="00F323F7"/>
    <w:rsid w:val="00F32E4D"/>
    <w:rsid w:val="00F331B8"/>
    <w:rsid w:val="00F33225"/>
    <w:rsid w:val="00F348CB"/>
    <w:rsid w:val="00F34DD9"/>
    <w:rsid w:val="00F35DF2"/>
    <w:rsid w:val="00F36DCF"/>
    <w:rsid w:val="00F37270"/>
    <w:rsid w:val="00F37425"/>
    <w:rsid w:val="00F3747B"/>
    <w:rsid w:val="00F37D8B"/>
    <w:rsid w:val="00F41103"/>
    <w:rsid w:val="00F414B0"/>
    <w:rsid w:val="00F422F9"/>
    <w:rsid w:val="00F425B7"/>
    <w:rsid w:val="00F42862"/>
    <w:rsid w:val="00F4292C"/>
    <w:rsid w:val="00F433CE"/>
    <w:rsid w:val="00F4349B"/>
    <w:rsid w:val="00F43575"/>
    <w:rsid w:val="00F43787"/>
    <w:rsid w:val="00F43E23"/>
    <w:rsid w:val="00F440B4"/>
    <w:rsid w:val="00F45DBE"/>
    <w:rsid w:val="00F472D8"/>
    <w:rsid w:val="00F5056F"/>
    <w:rsid w:val="00F50A99"/>
    <w:rsid w:val="00F50DB4"/>
    <w:rsid w:val="00F515D7"/>
    <w:rsid w:val="00F51EB9"/>
    <w:rsid w:val="00F52923"/>
    <w:rsid w:val="00F5373A"/>
    <w:rsid w:val="00F53919"/>
    <w:rsid w:val="00F55867"/>
    <w:rsid w:val="00F5635C"/>
    <w:rsid w:val="00F60413"/>
    <w:rsid w:val="00F609EF"/>
    <w:rsid w:val="00F62570"/>
    <w:rsid w:val="00F62DC1"/>
    <w:rsid w:val="00F62E22"/>
    <w:rsid w:val="00F63009"/>
    <w:rsid w:val="00F6305B"/>
    <w:rsid w:val="00F64843"/>
    <w:rsid w:val="00F648DD"/>
    <w:rsid w:val="00F65BB7"/>
    <w:rsid w:val="00F66132"/>
    <w:rsid w:val="00F67666"/>
    <w:rsid w:val="00F7037E"/>
    <w:rsid w:val="00F72150"/>
    <w:rsid w:val="00F72CE7"/>
    <w:rsid w:val="00F7311A"/>
    <w:rsid w:val="00F74F88"/>
    <w:rsid w:val="00F75ACB"/>
    <w:rsid w:val="00F772FE"/>
    <w:rsid w:val="00F77583"/>
    <w:rsid w:val="00F801DC"/>
    <w:rsid w:val="00F824FB"/>
    <w:rsid w:val="00F82844"/>
    <w:rsid w:val="00F82B29"/>
    <w:rsid w:val="00F82DE9"/>
    <w:rsid w:val="00F82EDC"/>
    <w:rsid w:val="00F85842"/>
    <w:rsid w:val="00F870E4"/>
    <w:rsid w:val="00F87663"/>
    <w:rsid w:val="00F90398"/>
    <w:rsid w:val="00F92092"/>
    <w:rsid w:val="00F930AE"/>
    <w:rsid w:val="00F934BE"/>
    <w:rsid w:val="00F9350A"/>
    <w:rsid w:val="00F93ABE"/>
    <w:rsid w:val="00F9592D"/>
    <w:rsid w:val="00F95DD9"/>
    <w:rsid w:val="00F96884"/>
    <w:rsid w:val="00F96B31"/>
    <w:rsid w:val="00F970FA"/>
    <w:rsid w:val="00F97B70"/>
    <w:rsid w:val="00F97E4D"/>
    <w:rsid w:val="00FA12D6"/>
    <w:rsid w:val="00FA18C6"/>
    <w:rsid w:val="00FA19A8"/>
    <w:rsid w:val="00FA3ED3"/>
    <w:rsid w:val="00FA7BF6"/>
    <w:rsid w:val="00FA7C07"/>
    <w:rsid w:val="00FB00F9"/>
    <w:rsid w:val="00FB166B"/>
    <w:rsid w:val="00FB1723"/>
    <w:rsid w:val="00FB18F2"/>
    <w:rsid w:val="00FB2F65"/>
    <w:rsid w:val="00FB44B7"/>
    <w:rsid w:val="00FB4690"/>
    <w:rsid w:val="00FB4879"/>
    <w:rsid w:val="00FB6DF1"/>
    <w:rsid w:val="00FB70C0"/>
    <w:rsid w:val="00FC11BB"/>
    <w:rsid w:val="00FC208C"/>
    <w:rsid w:val="00FC3C15"/>
    <w:rsid w:val="00FC41B2"/>
    <w:rsid w:val="00FC5211"/>
    <w:rsid w:val="00FC57F7"/>
    <w:rsid w:val="00FC64DE"/>
    <w:rsid w:val="00FC72C4"/>
    <w:rsid w:val="00FC7576"/>
    <w:rsid w:val="00FC7A9F"/>
    <w:rsid w:val="00FD00DF"/>
    <w:rsid w:val="00FD0A08"/>
    <w:rsid w:val="00FD0DC6"/>
    <w:rsid w:val="00FD12A7"/>
    <w:rsid w:val="00FD1DB0"/>
    <w:rsid w:val="00FD4A62"/>
    <w:rsid w:val="00FD624D"/>
    <w:rsid w:val="00FD6E42"/>
    <w:rsid w:val="00FD72BF"/>
    <w:rsid w:val="00FE1409"/>
    <w:rsid w:val="00FE25FD"/>
    <w:rsid w:val="00FE2DDC"/>
    <w:rsid w:val="00FE3AF0"/>
    <w:rsid w:val="00FE40DE"/>
    <w:rsid w:val="00FE44BB"/>
    <w:rsid w:val="00FE4B87"/>
    <w:rsid w:val="00FE4C5B"/>
    <w:rsid w:val="00FE664A"/>
    <w:rsid w:val="00FF1268"/>
    <w:rsid w:val="00FF29C2"/>
    <w:rsid w:val="00FF6A5B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65C4BAF-213B-4066-860E-A1B52970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 w:cs="Arial"/>
      <w:lang w:val="en-US" w:eastAsia="en-US"/>
    </w:rPr>
  </w:style>
  <w:style w:type="paragraph" w:styleId="Rubrik1">
    <w:name w:val="heading 1"/>
    <w:basedOn w:val="Normal"/>
    <w:next w:val="Normal"/>
    <w:qFormat/>
    <w:pPr>
      <w:keepNext/>
      <w:keepLines/>
      <w:pageBreakBefore/>
      <w:numPr>
        <w:numId w:val="1"/>
      </w:numPr>
      <w:spacing w:before="142" w:after="113"/>
      <w:ind w:left="652" w:hanging="652"/>
      <w:outlineLvl w:val="0"/>
    </w:pPr>
    <w:rPr>
      <w:b/>
      <w:bCs/>
      <w:kern w:val="28"/>
      <w:sz w:val="36"/>
      <w:szCs w:val="36"/>
    </w:rPr>
  </w:style>
  <w:style w:type="paragraph" w:styleId="Rubrik2">
    <w:name w:val="heading 2"/>
    <w:basedOn w:val="Normal"/>
    <w:next w:val="Normal"/>
    <w:qFormat/>
    <w:pPr>
      <w:keepNext/>
      <w:numPr>
        <w:ilvl w:val="1"/>
        <w:numId w:val="2"/>
      </w:numPr>
      <w:pBdr>
        <w:top w:val="single" w:sz="6" w:space="1" w:color="auto"/>
      </w:pBdr>
      <w:spacing w:before="425" w:after="113"/>
      <w:ind w:left="652" w:hanging="652"/>
      <w:outlineLvl w:val="1"/>
    </w:pPr>
    <w:rPr>
      <w:b/>
      <w:bCs/>
      <w:sz w:val="28"/>
      <w:szCs w:val="28"/>
    </w:rPr>
  </w:style>
  <w:style w:type="paragraph" w:styleId="Rubrik3">
    <w:name w:val="heading 3"/>
    <w:basedOn w:val="Normal"/>
    <w:next w:val="Normal"/>
    <w:qFormat/>
    <w:pPr>
      <w:keepNext/>
      <w:numPr>
        <w:ilvl w:val="2"/>
        <w:numId w:val="3"/>
      </w:numPr>
      <w:spacing w:before="425" w:after="113"/>
      <w:ind w:left="794" w:hanging="794"/>
      <w:outlineLvl w:val="2"/>
    </w:pPr>
    <w:rPr>
      <w:b/>
      <w:bCs/>
      <w:i/>
      <w:iCs/>
      <w:sz w:val="28"/>
      <w:szCs w:val="28"/>
    </w:rPr>
  </w:style>
  <w:style w:type="paragraph" w:styleId="Rubrik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b/>
      <w:bCs/>
      <w:sz w:val="24"/>
      <w:szCs w:val="24"/>
    </w:rPr>
  </w:style>
  <w:style w:type="paragraph" w:styleId="Rubrik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  <w:szCs w:val="22"/>
      <w:lang w:val="da-DK"/>
    </w:rPr>
  </w:style>
  <w:style w:type="paragraph" w:styleId="Rubrik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i/>
      <w:iCs/>
      <w:sz w:val="22"/>
      <w:szCs w:val="22"/>
      <w:lang w:val="da-DK"/>
    </w:rPr>
  </w:style>
  <w:style w:type="paragraph" w:styleId="Rubrik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Rubrik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Rubrik9">
    <w:name w:val="heading 9"/>
    <w:basedOn w:val="Normal"/>
    <w:next w:val="Normal"/>
    <w:qFormat/>
    <w:pPr>
      <w:numPr>
        <w:ilvl w:val="8"/>
        <w:numId w:val="9"/>
      </w:numPr>
      <w:spacing w:before="240" w:after="60"/>
      <w:outlineLvl w:val="8"/>
    </w:pPr>
    <w:rPr>
      <w:i/>
      <w:iCs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pPr>
      <w:pBdr>
        <w:bottom w:val="single" w:sz="6" w:space="3" w:color="auto"/>
      </w:pBdr>
      <w:tabs>
        <w:tab w:val="center" w:pos="4678"/>
      </w:tabs>
    </w:pPr>
  </w:style>
  <w:style w:type="paragraph" w:styleId="Sidfot">
    <w:name w:val="footer"/>
    <w:basedOn w:val="Normal"/>
    <w:pPr>
      <w:pBdr>
        <w:top w:val="single" w:sz="6" w:space="1" w:color="auto"/>
      </w:pBdr>
      <w:tabs>
        <w:tab w:val="left" w:pos="1276"/>
        <w:tab w:val="right" w:pos="9356"/>
      </w:tabs>
      <w:spacing w:after="0"/>
    </w:pPr>
    <w:rPr>
      <w:sz w:val="16"/>
      <w:szCs w:val="16"/>
    </w:rPr>
  </w:style>
  <w:style w:type="character" w:styleId="Sidnummer">
    <w:name w:val="page number"/>
    <w:basedOn w:val="Standardstycketeckensnitt"/>
  </w:style>
  <w:style w:type="paragraph" w:styleId="Innehll1">
    <w:name w:val="toc 1"/>
    <w:basedOn w:val="Normal"/>
    <w:next w:val="Normal"/>
    <w:semiHidden/>
    <w:pPr>
      <w:tabs>
        <w:tab w:val="right" w:leader="dot" w:pos="9355"/>
      </w:tabs>
    </w:pPr>
    <w:rPr>
      <w:sz w:val="24"/>
      <w:szCs w:val="24"/>
    </w:rPr>
  </w:style>
  <w:style w:type="paragraph" w:styleId="Brdtext">
    <w:name w:val="Body Text"/>
    <w:basedOn w:val="Normal"/>
    <w:pPr>
      <w:spacing w:after="215"/>
    </w:pPr>
  </w:style>
  <w:style w:type="paragraph" w:styleId="Brdtextmedindrag">
    <w:name w:val="Body Text Indent"/>
    <w:basedOn w:val="Normal"/>
    <w:next w:val="Brdtext"/>
    <w:pPr>
      <w:ind w:left="283"/>
    </w:pPr>
    <w:rPr>
      <w:i/>
      <w:iCs/>
      <w:color w:val="0000FF"/>
    </w:rPr>
  </w:style>
  <w:style w:type="paragraph" w:customStyle="1" w:styleId="TableText">
    <w:name w:val="Table Text"/>
    <w:basedOn w:val="Brdtext"/>
    <w:pPr>
      <w:spacing w:after="0"/>
      <w:ind w:left="28" w:right="28"/>
    </w:pPr>
  </w:style>
  <w:style w:type="paragraph" w:styleId="Rubrik">
    <w:name w:val="Title"/>
    <w:basedOn w:val="Normal"/>
    <w:qFormat/>
    <w:pPr>
      <w:spacing w:before="240" w:after="60"/>
      <w:jc w:val="right"/>
    </w:pPr>
    <w:rPr>
      <w:b/>
      <w:bCs/>
      <w:kern w:val="28"/>
      <w:sz w:val="28"/>
      <w:szCs w:val="28"/>
    </w:rPr>
  </w:style>
  <w:style w:type="paragraph" w:styleId="Underrubrik">
    <w:name w:val="Subtitle"/>
    <w:basedOn w:val="Normal"/>
    <w:qFormat/>
    <w:pPr>
      <w:spacing w:after="60"/>
      <w:jc w:val="right"/>
    </w:pPr>
    <w:rPr>
      <w:i/>
      <w:iCs/>
      <w:sz w:val="24"/>
      <w:szCs w:val="24"/>
    </w:rPr>
  </w:style>
  <w:style w:type="paragraph" w:styleId="Innehll2">
    <w:name w:val="toc 2"/>
    <w:basedOn w:val="Normal"/>
    <w:next w:val="Normal"/>
    <w:semiHidden/>
    <w:pPr>
      <w:tabs>
        <w:tab w:val="right" w:leader="dot" w:pos="9355"/>
      </w:tabs>
      <w:ind w:left="200"/>
    </w:pPr>
  </w:style>
  <w:style w:type="paragraph" w:styleId="Innehll3">
    <w:name w:val="toc 3"/>
    <w:basedOn w:val="Normal"/>
    <w:next w:val="Normal"/>
    <w:semiHidden/>
    <w:pPr>
      <w:tabs>
        <w:tab w:val="right" w:leader="dot" w:pos="9355"/>
      </w:tabs>
      <w:ind w:left="400"/>
    </w:pPr>
  </w:style>
  <w:style w:type="paragraph" w:styleId="Innehll4">
    <w:name w:val="toc 4"/>
    <w:basedOn w:val="Normal"/>
    <w:next w:val="Normal"/>
    <w:semiHidden/>
    <w:pPr>
      <w:tabs>
        <w:tab w:val="right" w:leader="dot" w:pos="9355"/>
      </w:tabs>
      <w:ind w:left="600"/>
    </w:pPr>
  </w:style>
  <w:style w:type="paragraph" w:styleId="Innehll5">
    <w:name w:val="toc 5"/>
    <w:basedOn w:val="Normal"/>
    <w:next w:val="Normal"/>
    <w:semiHidden/>
    <w:pPr>
      <w:tabs>
        <w:tab w:val="right" w:leader="dot" w:pos="9355"/>
      </w:tabs>
      <w:ind w:left="800"/>
    </w:pPr>
  </w:style>
  <w:style w:type="paragraph" w:styleId="Innehll6">
    <w:name w:val="toc 6"/>
    <w:basedOn w:val="Normal"/>
    <w:next w:val="Normal"/>
    <w:semiHidden/>
    <w:pPr>
      <w:tabs>
        <w:tab w:val="right" w:leader="dot" w:pos="9355"/>
      </w:tabs>
      <w:ind w:left="1000"/>
    </w:pPr>
  </w:style>
  <w:style w:type="paragraph" w:styleId="Innehll7">
    <w:name w:val="toc 7"/>
    <w:basedOn w:val="Normal"/>
    <w:next w:val="Normal"/>
    <w:semiHidden/>
    <w:pPr>
      <w:tabs>
        <w:tab w:val="right" w:leader="dot" w:pos="9355"/>
      </w:tabs>
      <w:ind w:left="1200"/>
    </w:pPr>
  </w:style>
  <w:style w:type="paragraph" w:styleId="Innehll8">
    <w:name w:val="toc 8"/>
    <w:basedOn w:val="Normal"/>
    <w:next w:val="Normal"/>
    <w:semiHidden/>
    <w:pPr>
      <w:tabs>
        <w:tab w:val="right" w:leader="dot" w:pos="9355"/>
      </w:tabs>
      <w:ind w:left="1400"/>
    </w:pPr>
  </w:style>
  <w:style w:type="paragraph" w:styleId="Innehll9">
    <w:name w:val="toc 9"/>
    <w:basedOn w:val="Normal"/>
    <w:next w:val="Normal"/>
    <w:semiHidden/>
    <w:pPr>
      <w:tabs>
        <w:tab w:val="right" w:leader="dot" w:pos="9355"/>
      </w:tabs>
      <w:ind w:left="1600"/>
    </w:pPr>
  </w:style>
  <w:style w:type="character" w:customStyle="1" w:styleId="ReaderscommentsChar">
    <w:name w:val="Reader's comments Char"/>
    <w:link w:val="Readerscomments"/>
    <w:rsid w:val="0005158D"/>
    <w:rPr>
      <w:rFonts w:ascii="Arial" w:hAnsi="Arial" w:cs="Arial"/>
      <w:i/>
      <w:iCs/>
      <w:color w:val="CC00CC"/>
      <w:lang w:val="en-US" w:eastAsia="en-US" w:bidi="ar-SA"/>
    </w:rPr>
  </w:style>
  <w:style w:type="paragraph" w:customStyle="1" w:styleId="SubFooter">
    <w:name w:val="SubFooter"/>
    <w:basedOn w:val="Sidfot"/>
    <w:pPr>
      <w:pBdr>
        <w:top w:val="none" w:sz="0" w:space="0" w:color="auto"/>
      </w:pBdr>
    </w:pPr>
    <w:rPr>
      <w:sz w:val="12"/>
      <w:szCs w:val="12"/>
    </w:rPr>
  </w:style>
  <w:style w:type="paragraph" w:customStyle="1" w:styleId="HeadingA">
    <w:name w:val="Heading A"/>
    <w:basedOn w:val="Rubrik1"/>
    <w:pPr>
      <w:outlineLvl w:val="9"/>
    </w:pPr>
  </w:style>
  <w:style w:type="paragraph" w:customStyle="1" w:styleId="HeadingB">
    <w:name w:val="Heading B"/>
    <w:basedOn w:val="Rubrik2"/>
    <w:pPr>
      <w:outlineLvl w:val="9"/>
    </w:pPr>
  </w:style>
  <w:style w:type="paragraph" w:customStyle="1" w:styleId="HeadingC">
    <w:name w:val="Heading C"/>
    <w:basedOn w:val="Rubrik3"/>
    <w:pPr>
      <w:outlineLvl w:val="9"/>
    </w:pPr>
  </w:style>
  <w:style w:type="paragraph" w:customStyle="1" w:styleId="Editorscomments">
    <w:name w:val="Editor's comments"/>
    <w:basedOn w:val="Normal"/>
    <w:rPr>
      <w:b/>
      <w:bCs/>
      <w:color w:val="FF0000"/>
    </w:rPr>
  </w:style>
  <w:style w:type="paragraph" w:customStyle="1" w:styleId="Readerscomments">
    <w:name w:val="Reader's comments"/>
    <w:basedOn w:val="Normal"/>
    <w:link w:val="ReaderscommentsChar"/>
    <w:rPr>
      <w:i/>
      <w:iCs/>
      <w:color w:val="CC00CC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7851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uiPriority w:val="99"/>
    <w:semiHidden/>
    <w:rsid w:val="00785185"/>
    <w:rPr>
      <w:rFonts w:ascii="Tahoma" w:hAnsi="Tahoma" w:cs="Tahoma"/>
      <w:sz w:val="16"/>
      <w:szCs w:val="16"/>
      <w:lang w:val="en-US" w:eastAsia="en-US"/>
    </w:rPr>
  </w:style>
  <w:style w:type="paragraph" w:styleId="Liststycke">
    <w:name w:val="List Paragraph"/>
    <w:basedOn w:val="Normal"/>
    <w:uiPriority w:val="34"/>
    <w:qFormat/>
    <w:rsid w:val="00D61659"/>
    <w:pPr>
      <w:overflowPunct/>
      <w:autoSpaceDE/>
      <w:autoSpaceDN/>
      <w:adjustRightInd/>
      <w:spacing w:after="0"/>
      <w:ind w:left="720"/>
      <w:textAlignment w:val="auto"/>
    </w:pPr>
    <w:rPr>
      <w:rFonts w:ascii="Calibri" w:eastAsia="Calibri" w:hAnsi="Calibri" w:cs="Times New Roman"/>
      <w:sz w:val="22"/>
      <w:szCs w:val="22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4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BMExten\COMMON\IBMMETwd\IBMFLAP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98D0A-986B-4554-9734-674ACED0F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IBMFLAP</Template>
  <TotalTime>19661</TotalTime>
  <Pages>2</Pages>
  <Words>265</Words>
  <Characters>1410</Characters>
  <Application>Microsoft Office Word</Application>
  <DocSecurity>0</DocSecurity>
  <Lines>11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IBM</Company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IBM Extensions for Word Processors</dc:subject>
  <dc:creator>Per Larsson</dc:creator>
  <dc:description>V3.0.0.</dc:description>
  <cp:lastModifiedBy>Larsson, Per (Bisnode)</cp:lastModifiedBy>
  <cp:revision>1259</cp:revision>
  <cp:lastPrinted>2004-04-29T10:50:00Z</cp:lastPrinted>
  <dcterms:created xsi:type="dcterms:W3CDTF">2012-03-05T09:39:00Z</dcterms:created>
  <dcterms:modified xsi:type="dcterms:W3CDTF">2015-07-15T11:00:00Z</dcterms:modified>
</cp:coreProperties>
</file>