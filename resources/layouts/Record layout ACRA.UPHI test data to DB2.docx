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0F6DEA">
        <w:rPr>
          <w:b/>
          <w:szCs w:val="18"/>
        </w:rPr>
        <w:t>RA</w:t>
      </w:r>
      <w:r w:rsidRPr="00A4768F">
        <w:rPr>
          <w:b/>
          <w:szCs w:val="18"/>
        </w:rPr>
        <w:t>.</w:t>
      </w:r>
      <w:r w:rsidR="008838F1">
        <w:rPr>
          <w:b/>
          <w:szCs w:val="18"/>
        </w:rPr>
        <w:t>UPHI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7D0252">
        <w:rPr>
          <w:szCs w:val="18"/>
        </w:rPr>
        <w:t>153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636AB1" w:rsidRDefault="00636AB1" w:rsidP="00636AB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  <w:t>1-</w:t>
      </w:r>
      <w:r w:rsidR="0048422E">
        <w:rPr>
          <w:szCs w:val="18"/>
        </w:rPr>
        <w:t>1</w:t>
      </w:r>
      <w:r w:rsidR="007E3DA5">
        <w:rPr>
          <w:szCs w:val="18"/>
        </w:rPr>
        <w:t>2</w:t>
      </w:r>
      <w:r>
        <w:rPr>
          <w:szCs w:val="18"/>
        </w:rPr>
        <w:tab/>
      </w:r>
    </w:p>
    <w:p w:rsidR="000A579A" w:rsidRDefault="000A579A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Prioklass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5B24D6">
        <w:rPr>
          <w:szCs w:val="18"/>
        </w:rPr>
        <w:t>13-14</w:t>
      </w:r>
      <w:r>
        <w:rPr>
          <w:szCs w:val="18"/>
        </w:rPr>
        <w:tab/>
      </w:r>
    </w:p>
    <w:p w:rsidR="000A579A" w:rsidRDefault="000A579A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Priolnr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5B24D6">
        <w:rPr>
          <w:szCs w:val="18"/>
        </w:rPr>
        <w:t>15-20</w:t>
      </w:r>
    </w:p>
    <w:p w:rsidR="000A579A" w:rsidRDefault="000A579A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Status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5B24D6">
        <w:rPr>
          <w:szCs w:val="18"/>
        </w:rPr>
        <w:t>21-21</w:t>
      </w:r>
    </w:p>
    <w:p w:rsidR="00C03EA7" w:rsidRDefault="00C03EA7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Kundkod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>
        <w:rPr>
          <w:szCs w:val="18"/>
        </w:rPr>
        <w:tab/>
      </w:r>
      <w:r w:rsidR="005B24D6">
        <w:rPr>
          <w:szCs w:val="18"/>
        </w:rPr>
        <w:t>22-29</w:t>
      </w:r>
    </w:p>
    <w:p w:rsidR="00C03EA7" w:rsidRDefault="00C03EA7" w:rsidP="00C03E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Rappd</w:t>
      </w:r>
      <w:r w:rsidRPr="00E545F6">
        <w:rPr>
          <w:szCs w:val="18"/>
        </w:rPr>
        <w:t>at</w:t>
      </w:r>
      <w:proofErr w:type="spellEnd"/>
      <w:r w:rsidRPr="00E545F6">
        <w:rPr>
          <w:szCs w:val="18"/>
        </w:rPr>
        <w:tab/>
      </w:r>
      <w:proofErr w:type="gramStart"/>
      <w:r w:rsidRPr="00E545F6">
        <w:rPr>
          <w:szCs w:val="18"/>
        </w:rPr>
        <w:t>A(</w:t>
      </w:r>
      <w:proofErr w:type="gramEnd"/>
      <w:r w:rsidRPr="00E545F6">
        <w:rPr>
          <w:szCs w:val="18"/>
        </w:rPr>
        <w:t>26)</w:t>
      </w:r>
      <w:r w:rsidRPr="00E545F6">
        <w:rPr>
          <w:szCs w:val="18"/>
        </w:rPr>
        <w:tab/>
      </w:r>
      <w:r w:rsidR="005B24D6">
        <w:rPr>
          <w:szCs w:val="18"/>
        </w:rPr>
        <w:t>30-</w:t>
      </w:r>
      <w:r w:rsidR="00060AC4">
        <w:rPr>
          <w:szCs w:val="18"/>
        </w:rPr>
        <w:t>55</w:t>
      </w:r>
      <w:r w:rsidRPr="00E545F6">
        <w:rPr>
          <w:szCs w:val="18"/>
        </w:rPr>
        <w:tab/>
      </w:r>
      <w:proofErr w:type="spellStart"/>
      <w:r w:rsidRPr="00E545F6">
        <w:rPr>
          <w:szCs w:val="18"/>
        </w:rPr>
        <w:t>yyyy</w:t>
      </w:r>
      <w:proofErr w:type="spellEnd"/>
      <w:r w:rsidRPr="00E545F6">
        <w:rPr>
          <w:szCs w:val="18"/>
        </w:rPr>
        <w:t>-mm-</w:t>
      </w:r>
      <w:proofErr w:type="spellStart"/>
      <w:r w:rsidRPr="00E545F6">
        <w:rPr>
          <w:szCs w:val="18"/>
        </w:rPr>
        <w:t>dd</w:t>
      </w:r>
      <w:proofErr w:type="spellEnd"/>
      <w:r w:rsidRPr="00E545F6">
        <w:rPr>
          <w:szCs w:val="18"/>
        </w:rPr>
        <w:t>-</w:t>
      </w:r>
      <w:proofErr w:type="spellStart"/>
      <w:r w:rsidRPr="00E545F6">
        <w:rPr>
          <w:szCs w:val="18"/>
        </w:rPr>
        <w:t>hh.mm.ss.mmmmmm</w:t>
      </w:r>
      <w:proofErr w:type="spellEnd"/>
    </w:p>
    <w:p w:rsidR="00C03EA7" w:rsidRPr="00E545F6" w:rsidRDefault="00C03EA7" w:rsidP="00C03E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Produkt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>
        <w:rPr>
          <w:szCs w:val="18"/>
        </w:rPr>
        <w:tab/>
      </w:r>
      <w:r w:rsidR="00060AC4">
        <w:rPr>
          <w:szCs w:val="18"/>
        </w:rPr>
        <w:t>56-63</w:t>
      </w:r>
    </w:p>
    <w:p w:rsidR="00C03EA7" w:rsidRDefault="00C03EA7" w:rsidP="00C03E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Belopp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</w:t>
      </w:r>
      <w:r>
        <w:rPr>
          <w:szCs w:val="18"/>
        </w:rPr>
        <w:t>) +S</w:t>
      </w:r>
      <w:r>
        <w:rPr>
          <w:szCs w:val="18"/>
        </w:rPr>
        <w:tab/>
      </w:r>
      <w:r w:rsidR="00060AC4">
        <w:rPr>
          <w:szCs w:val="18"/>
        </w:rPr>
        <w:t>64-75</w:t>
      </w:r>
    </w:p>
    <w:p w:rsidR="00C3278C" w:rsidRDefault="00C3278C" w:rsidP="00C03E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Omdkod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060AC4">
        <w:rPr>
          <w:szCs w:val="18"/>
        </w:rPr>
        <w:t>76-76</w:t>
      </w:r>
    </w:p>
    <w:p w:rsidR="00C3278C" w:rsidRDefault="00C3278C" w:rsidP="00C03E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Handl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>
        <w:rPr>
          <w:szCs w:val="18"/>
        </w:rPr>
        <w:tab/>
      </w:r>
      <w:r w:rsidR="00060AC4">
        <w:rPr>
          <w:szCs w:val="18"/>
        </w:rPr>
        <w:t>77-84</w:t>
      </w:r>
    </w:p>
    <w:p w:rsidR="00C3278C" w:rsidRDefault="00C3278C" w:rsidP="00C03E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Termid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4)</w:t>
      </w:r>
      <w:r>
        <w:rPr>
          <w:szCs w:val="18"/>
        </w:rPr>
        <w:tab/>
      </w:r>
      <w:r w:rsidR="00060AC4">
        <w:rPr>
          <w:szCs w:val="18"/>
        </w:rPr>
        <w:t>85-88</w:t>
      </w:r>
    </w:p>
    <w:p w:rsidR="006334D4" w:rsidRDefault="000A579A" w:rsidP="006334D4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Tr</w:t>
      </w:r>
      <w:r w:rsidR="006334D4" w:rsidRPr="00E545F6">
        <w:rPr>
          <w:szCs w:val="18"/>
        </w:rPr>
        <w:t>dat</w:t>
      </w:r>
      <w:proofErr w:type="spellEnd"/>
      <w:r w:rsidR="006334D4" w:rsidRPr="00E545F6">
        <w:rPr>
          <w:szCs w:val="18"/>
        </w:rPr>
        <w:tab/>
      </w:r>
      <w:proofErr w:type="gramStart"/>
      <w:r w:rsidR="006334D4" w:rsidRPr="00E545F6">
        <w:rPr>
          <w:szCs w:val="18"/>
        </w:rPr>
        <w:t>A(</w:t>
      </w:r>
      <w:proofErr w:type="gramEnd"/>
      <w:r w:rsidR="006334D4" w:rsidRPr="00E545F6">
        <w:rPr>
          <w:szCs w:val="18"/>
        </w:rPr>
        <w:t>26)</w:t>
      </w:r>
      <w:r w:rsidR="006334D4" w:rsidRPr="00E545F6">
        <w:rPr>
          <w:szCs w:val="18"/>
        </w:rPr>
        <w:tab/>
      </w:r>
      <w:r w:rsidR="00060AC4">
        <w:rPr>
          <w:szCs w:val="18"/>
        </w:rPr>
        <w:t>89-114</w:t>
      </w:r>
      <w:r w:rsidR="006334D4" w:rsidRPr="00E545F6">
        <w:rPr>
          <w:szCs w:val="18"/>
        </w:rPr>
        <w:tab/>
      </w:r>
      <w:proofErr w:type="spellStart"/>
      <w:r w:rsidR="006334D4" w:rsidRPr="00E545F6">
        <w:rPr>
          <w:szCs w:val="18"/>
        </w:rPr>
        <w:t>yyyy</w:t>
      </w:r>
      <w:proofErr w:type="spellEnd"/>
      <w:r w:rsidR="006334D4" w:rsidRPr="00E545F6">
        <w:rPr>
          <w:szCs w:val="18"/>
        </w:rPr>
        <w:t>-mm-</w:t>
      </w:r>
      <w:proofErr w:type="spellStart"/>
      <w:r w:rsidR="006334D4" w:rsidRPr="00E545F6">
        <w:rPr>
          <w:szCs w:val="18"/>
        </w:rPr>
        <w:t>dd</w:t>
      </w:r>
      <w:proofErr w:type="spellEnd"/>
      <w:r w:rsidR="006334D4" w:rsidRPr="00E545F6">
        <w:rPr>
          <w:szCs w:val="18"/>
        </w:rPr>
        <w:t>-</w:t>
      </w:r>
      <w:proofErr w:type="spellStart"/>
      <w:r w:rsidR="006334D4" w:rsidRPr="00E545F6">
        <w:rPr>
          <w:szCs w:val="18"/>
        </w:rPr>
        <w:t>hh.mm.ss.mmmmmm</w:t>
      </w:r>
      <w:proofErr w:type="spellEnd"/>
    </w:p>
    <w:p w:rsidR="00C3278C" w:rsidRDefault="00C3278C" w:rsidP="00C3278C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Orgnr</w:t>
      </w:r>
      <w:r>
        <w:rPr>
          <w:szCs w:val="18"/>
        </w:rPr>
        <w:t>2</w:t>
      </w:r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</w:r>
      <w:r w:rsidR="00060AC4">
        <w:rPr>
          <w:szCs w:val="18"/>
        </w:rPr>
        <w:t>115-126</w:t>
      </w:r>
    </w:p>
    <w:p w:rsidR="00E22A00" w:rsidRDefault="00E22A00" w:rsidP="00E22A0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Katkod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</w:t>
      </w:r>
      <w:r>
        <w:rPr>
          <w:szCs w:val="18"/>
        </w:rPr>
        <w:t>) +S</w:t>
      </w:r>
      <w:r>
        <w:rPr>
          <w:szCs w:val="18"/>
        </w:rPr>
        <w:tab/>
      </w:r>
      <w:r w:rsidR="00060AC4">
        <w:rPr>
          <w:szCs w:val="18"/>
        </w:rPr>
        <w:t>127-130</w:t>
      </w:r>
    </w:p>
    <w:p w:rsidR="00E22A00" w:rsidRDefault="00E22A00" w:rsidP="00E22A0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Fragetyp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2</w:t>
      </w:r>
      <w:r>
        <w:rPr>
          <w:szCs w:val="18"/>
        </w:rPr>
        <w:t>) +S</w:t>
      </w:r>
      <w:r>
        <w:rPr>
          <w:szCs w:val="18"/>
        </w:rPr>
        <w:tab/>
      </w:r>
      <w:r w:rsidR="00060AC4">
        <w:rPr>
          <w:szCs w:val="18"/>
        </w:rPr>
        <w:t>131-133</w:t>
      </w:r>
    </w:p>
    <w:p w:rsidR="00E22A00" w:rsidRDefault="00E22A00" w:rsidP="00E22A0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Klient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060AC4">
        <w:rPr>
          <w:szCs w:val="18"/>
        </w:rPr>
        <w:t>134-134</w:t>
      </w:r>
    </w:p>
    <w:p w:rsidR="00E22A00" w:rsidRDefault="00E22A00" w:rsidP="00E22A0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Termtyp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060AC4">
        <w:rPr>
          <w:szCs w:val="18"/>
        </w:rPr>
        <w:t>135-135</w:t>
      </w:r>
    </w:p>
    <w:p w:rsidR="00E22A00" w:rsidRDefault="00E22A00" w:rsidP="00E22A0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Userid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>
        <w:rPr>
          <w:szCs w:val="18"/>
        </w:rPr>
        <w:tab/>
      </w:r>
      <w:r w:rsidR="00060AC4">
        <w:rPr>
          <w:szCs w:val="18"/>
        </w:rPr>
        <w:t>136-143</w:t>
      </w:r>
    </w:p>
    <w:p w:rsidR="00E22A00" w:rsidRDefault="00E22A00" w:rsidP="00E22A0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Aterfors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6)</w:t>
      </w:r>
      <w:r>
        <w:rPr>
          <w:szCs w:val="18"/>
        </w:rPr>
        <w:tab/>
      </w:r>
      <w:r w:rsidR="00060AC4">
        <w:rPr>
          <w:szCs w:val="18"/>
        </w:rPr>
        <w:t>144-149</w:t>
      </w:r>
    </w:p>
    <w:p w:rsidR="00E22A00" w:rsidRDefault="00E22A00" w:rsidP="00E22A0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Mallkod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4)</w:t>
      </w:r>
      <w:r>
        <w:rPr>
          <w:szCs w:val="18"/>
        </w:rPr>
        <w:tab/>
      </w:r>
      <w:r w:rsidR="00060AC4">
        <w:rPr>
          <w:szCs w:val="18"/>
        </w:rPr>
        <w:t>150-153</w:t>
      </w:r>
    </w:p>
    <w:p w:rsidR="00E22A00" w:rsidRDefault="00E22A00" w:rsidP="00E22A00">
      <w:pPr>
        <w:tabs>
          <w:tab w:val="left" w:pos="2552"/>
          <w:tab w:val="right" w:pos="4253"/>
          <w:tab w:val="left" w:pos="4536"/>
        </w:tabs>
        <w:rPr>
          <w:szCs w:val="18"/>
        </w:rPr>
      </w:pPr>
    </w:p>
    <w:p w:rsidR="00C3278C" w:rsidRDefault="00C3278C" w:rsidP="00C3278C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ab/>
      </w:r>
    </w:p>
    <w:p w:rsidR="00C3278C" w:rsidRPr="00E545F6" w:rsidRDefault="00C3278C" w:rsidP="006334D4">
      <w:pPr>
        <w:tabs>
          <w:tab w:val="left" w:pos="2552"/>
          <w:tab w:val="right" w:pos="4253"/>
          <w:tab w:val="left" w:pos="4536"/>
        </w:tabs>
        <w:rPr>
          <w:szCs w:val="18"/>
        </w:rPr>
      </w:pPr>
    </w:p>
    <w:p w:rsidR="006B2FD9" w:rsidRPr="004B6410" w:rsidRDefault="006B2FD9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</w:p>
    <w:sectPr w:rsidR="006B2FD9" w:rsidRPr="004B6410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8838F1">
      <w:rPr>
        <w:noProof/>
      </w:rPr>
      <w:t>Record layout ACRA.UPHI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3A5784">
      <w:t>1</w:t>
    </w:r>
    <w:r w:rsidR="00E86E15">
      <w:t>5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462E22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7D0252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7D0252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0F6DEA">
      <w:rPr>
        <w:b/>
        <w:sz w:val="24"/>
      </w:rPr>
      <w:t>RA</w:t>
    </w:r>
    <w:r w:rsidR="00E31309">
      <w:rPr>
        <w:b/>
        <w:sz w:val="24"/>
      </w:rPr>
      <w:t>.</w:t>
    </w:r>
    <w:r w:rsidR="008838F1">
      <w:rPr>
        <w:b/>
        <w:sz w:val="24"/>
      </w:rPr>
      <w:t>UPHI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6880"/>
    <w:rsid w:val="00007B6A"/>
    <w:rsid w:val="00010A2F"/>
    <w:rsid w:val="00010DE6"/>
    <w:rsid w:val="00011C65"/>
    <w:rsid w:val="000124AE"/>
    <w:rsid w:val="00014FFF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0423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0AC4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1850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579A"/>
    <w:rsid w:val="000A6190"/>
    <w:rsid w:val="000A65A7"/>
    <w:rsid w:val="000A7088"/>
    <w:rsid w:val="000B0D82"/>
    <w:rsid w:val="000B53F4"/>
    <w:rsid w:val="000B5BF5"/>
    <w:rsid w:val="000B642E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6DE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7C0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530A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079E6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95F5D"/>
    <w:rsid w:val="003A2D0D"/>
    <w:rsid w:val="003A2D4B"/>
    <w:rsid w:val="003A3391"/>
    <w:rsid w:val="003A36D6"/>
    <w:rsid w:val="003A3B51"/>
    <w:rsid w:val="003A4306"/>
    <w:rsid w:val="003A5784"/>
    <w:rsid w:val="003A5B61"/>
    <w:rsid w:val="003B075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5C81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35FBA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2E22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3F9C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22E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6410"/>
    <w:rsid w:val="004B7585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176FF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4D6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3E58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0CE5"/>
    <w:rsid w:val="00623AB7"/>
    <w:rsid w:val="00623E2B"/>
    <w:rsid w:val="006242CC"/>
    <w:rsid w:val="00627075"/>
    <w:rsid w:val="00632165"/>
    <w:rsid w:val="006322E3"/>
    <w:rsid w:val="00632EB4"/>
    <w:rsid w:val="006334D4"/>
    <w:rsid w:val="00633921"/>
    <w:rsid w:val="00633EFB"/>
    <w:rsid w:val="006352DB"/>
    <w:rsid w:val="00635CC5"/>
    <w:rsid w:val="006368A9"/>
    <w:rsid w:val="00636AB1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7F4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2FD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33DE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4DB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0252"/>
    <w:rsid w:val="007D1888"/>
    <w:rsid w:val="007D506C"/>
    <w:rsid w:val="007D7E44"/>
    <w:rsid w:val="007E01FC"/>
    <w:rsid w:val="007E0C3A"/>
    <w:rsid w:val="007E3002"/>
    <w:rsid w:val="007E338D"/>
    <w:rsid w:val="007E3DA5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2FA6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1E50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0CE3"/>
    <w:rsid w:val="00882DB5"/>
    <w:rsid w:val="008838F1"/>
    <w:rsid w:val="00883922"/>
    <w:rsid w:val="00884489"/>
    <w:rsid w:val="00884A3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298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1379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6FF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47EE9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2419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0D23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5CBA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5BA2"/>
    <w:rsid w:val="00BF64AE"/>
    <w:rsid w:val="00BF6816"/>
    <w:rsid w:val="00C01CCB"/>
    <w:rsid w:val="00C03EA7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278C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46DAF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30F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4A22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2334"/>
    <w:rsid w:val="00DC33CA"/>
    <w:rsid w:val="00DC4050"/>
    <w:rsid w:val="00DD12AA"/>
    <w:rsid w:val="00DD1A5C"/>
    <w:rsid w:val="00DD1ACE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2A00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1C7"/>
    <w:rsid w:val="00E50A9C"/>
    <w:rsid w:val="00E51913"/>
    <w:rsid w:val="00E542CB"/>
    <w:rsid w:val="00E545F6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86E15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D6EFC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6CB"/>
    <w:rsid w:val="00F52923"/>
    <w:rsid w:val="00F5373A"/>
    <w:rsid w:val="00F53919"/>
    <w:rsid w:val="00F541DD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0AE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023C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013E2-C44E-47A4-ACAF-DAF07105C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19504</TotalTime>
  <Pages>1</Pages>
  <Words>121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1238</cp:revision>
  <cp:lastPrinted>2004-04-29T10:50:00Z</cp:lastPrinted>
  <dcterms:created xsi:type="dcterms:W3CDTF">2012-03-05T09:39:00Z</dcterms:created>
  <dcterms:modified xsi:type="dcterms:W3CDTF">2015-07-15T08:51:00Z</dcterms:modified>
</cp:coreProperties>
</file>