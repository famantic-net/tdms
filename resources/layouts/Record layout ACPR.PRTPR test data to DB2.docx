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F772FE">
        <w:rPr>
          <w:b/>
          <w:szCs w:val="18"/>
        </w:rPr>
        <w:t>PR</w:t>
      </w:r>
      <w:r w:rsidRPr="00A4768F">
        <w:rPr>
          <w:b/>
          <w:szCs w:val="18"/>
        </w:rPr>
        <w:t>.</w:t>
      </w:r>
      <w:r w:rsidR="00F772FE">
        <w:rPr>
          <w:b/>
          <w:szCs w:val="18"/>
        </w:rPr>
        <w:t>PRTPR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BF7125">
        <w:rPr>
          <w:szCs w:val="18"/>
        </w:rPr>
        <w:t>793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A4558B" w:rsidRDefault="00A4558B" w:rsidP="0098617F">
      <w:pPr>
        <w:rPr>
          <w:b/>
          <w:szCs w:val="18"/>
        </w:rPr>
      </w:pPr>
      <w:r w:rsidRPr="00A4558B">
        <w:rPr>
          <w:b/>
          <w:szCs w:val="18"/>
        </w:rPr>
        <w:t xml:space="preserve">NOTE: </w:t>
      </w:r>
      <w:r>
        <w:rPr>
          <w:b/>
          <w:szCs w:val="18"/>
        </w:rPr>
        <w:br/>
      </w:r>
      <w:r w:rsidRPr="00A4558B">
        <w:rPr>
          <w:b/>
          <w:szCs w:val="18"/>
        </w:rPr>
        <w:t xml:space="preserve">this update </w:t>
      </w:r>
      <w:r>
        <w:rPr>
          <w:b/>
          <w:szCs w:val="18"/>
        </w:rPr>
        <w:t xml:space="preserve">also </w:t>
      </w:r>
      <w:r w:rsidRPr="00A4558B">
        <w:rPr>
          <w:b/>
          <w:szCs w:val="18"/>
        </w:rPr>
        <w:t>do corresponding changes in VSAM-files AC.TEST.RAC400 and RAC401.</w:t>
      </w: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Pnr + sign</w:t>
      </w:r>
      <w:r>
        <w:rPr>
          <w:szCs w:val="18"/>
        </w:rPr>
        <w:tab/>
        <w:t>N(1</w:t>
      </w:r>
      <w:r w:rsidR="004E1BB9">
        <w:rPr>
          <w:szCs w:val="18"/>
        </w:rPr>
        <w:t>0</w:t>
      </w:r>
      <w:r>
        <w:rPr>
          <w:szCs w:val="18"/>
        </w:rPr>
        <w:t>) +S</w:t>
      </w:r>
      <w:r>
        <w:rPr>
          <w:szCs w:val="18"/>
        </w:rPr>
        <w:tab/>
      </w:r>
      <w:r w:rsidR="00F772FE">
        <w:rPr>
          <w:szCs w:val="18"/>
        </w:rPr>
        <w:t>1</w:t>
      </w:r>
      <w:r w:rsidR="00A47EE9">
        <w:rPr>
          <w:szCs w:val="18"/>
        </w:rPr>
        <w:t>-1</w:t>
      </w:r>
      <w:r w:rsidR="004E1BB9">
        <w:rPr>
          <w:szCs w:val="18"/>
        </w:rPr>
        <w:t>1</w:t>
      </w:r>
    </w:p>
    <w:p w:rsidR="004E1BB9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Pnr12 + sign</w:t>
      </w:r>
      <w:r>
        <w:rPr>
          <w:szCs w:val="18"/>
        </w:rPr>
        <w:tab/>
        <w:t>N(12) +S</w:t>
      </w:r>
      <w:r>
        <w:rPr>
          <w:szCs w:val="18"/>
        </w:rPr>
        <w:tab/>
      </w:r>
      <w:r w:rsidR="00434E22">
        <w:rPr>
          <w:szCs w:val="18"/>
        </w:rPr>
        <w:t>12-24</w:t>
      </w:r>
    </w:p>
    <w:p w:rsidR="004E1BB9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Hpnr12 + sign</w:t>
      </w:r>
      <w:r>
        <w:rPr>
          <w:szCs w:val="18"/>
        </w:rPr>
        <w:tab/>
        <w:t>N(12) +S</w:t>
      </w:r>
      <w:r>
        <w:rPr>
          <w:szCs w:val="18"/>
        </w:rPr>
        <w:tab/>
      </w:r>
      <w:r w:rsidR="00434E22">
        <w:rPr>
          <w:szCs w:val="18"/>
        </w:rPr>
        <w:t>2</w:t>
      </w:r>
      <w:r w:rsidR="006B1371">
        <w:rPr>
          <w:szCs w:val="18"/>
        </w:rPr>
        <w:t>5</w:t>
      </w:r>
      <w:r w:rsidR="00434E22">
        <w:rPr>
          <w:szCs w:val="18"/>
        </w:rPr>
        <w:t>-37</w:t>
      </w:r>
    </w:p>
    <w:p w:rsidR="004E1BB9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Eff_datum</w:t>
      </w:r>
      <w:r>
        <w:rPr>
          <w:szCs w:val="18"/>
        </w:rPr>
        <w:tab/>
        <w:t>A</w:t>
      </w:r>
      <w:r w:rsidRPr="004B6410">
        <w:rPr>
          <w:szCs w:val="18"/>
        </w:rPr>
        <w:t>(</w:t>
      </w:r>
      <w:r>
        <w:rPr>
          <w:szCs w:val="18"/>
        </w:rPr>
        <w:t>10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434E22">
        <w:rPr>
          <w:szCs w:val="18"/>
        </w:rPr>
        <w:t>38-47</w:t>
      </w:r>
      <w:r>
        <w:rPr>
          <w:szCs w:val="18"/>
        </w:rPr>
        <w:tab/>
        <w:t>yyyy-mm-dd</w:t>
      </w:r>
    </w:p>
    <w:p w:rsidR="004E1BB9" w:rsidRPr="00434E22" w:rsidRDefault="004E1BB9" w:rsidP="004E1BB9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Namn</w:t>
      </w:r>
      <w:r w:rsidRPr="00434E22">
        <w:rPr>
          <w:szCs w:val="18"/>
          <w:lang w:val="sv-SE"/>
        </w:rPr>
        <w:tab/>
        <w:t>A(36)</w:t>
      </w:r>
      <w:r w:rsidRPr="00434E22">
        <w:rPr>
          <w:szCs w:val="18"/>
          <w:lang w:val="sv-SE"/>
        </w:rPr>
        <w:tab/>
      </w:r>
      <w:r w:rsidR="00434E22">
        <w:rPr>
          <w:szCs w:val="18"/>
          <w:lang w:val="sv-SE"/>
        </w:rPr>
        <w:t>48-83</w:t>
      </w:r>
    </w:p>
    <w:p w:rsidR="006937F4" w:rsidRPr="00434E22" w:rsidRDefault="004E1BB9" w:rsidP="00125F03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Namnkod</w:t>
      </w:r>
      <w:r w:rsidR="006937F4" w:rsidRPr="00434E22">
        <w:rPr>
          <w:szCs w:val="18"/>
          <w:lang w:val="sv-SE"/>
        </w:rPr>
        <w:tab/>
      </w:r>
      <w:r w:rsidR="00812FA6" w:rsidRPr="00434E22">
        <w:rPr>
          <w:szCs w:val="18"/>
          <w:lang w:val="sv-SE"/>
        </w:rPr>
        <w:t>A</w:t>
      </w:r>
      <w:r w:rsidR="006937F4" w:rsidRPr="00434E22">
        <w:rPr>
          <w:szCs w:val="18"/>
          <w:lang w:val="sv-SE"/>
        </w:rPr>
        <w:t>(</w:t>
      </w:r>
      <w:r w:rsidRPr="00434E22">
        <w:rPr>
          <w:szCs w:val="18"/>
          <w:lang w:val="sv-SE"/>
        </w:rPr>
        <w:t>2</w:t>
      </w:r>
      <w:r w:rsidR="006937F4" w:rsidRPr="00434E22">
        <w:rPr>
          <w:szCs w:val="18"/>
          <w:lang w:val="sv-SE"/>
        </w:rPr>
        <w:t>)</w:t>
      </w:r>
      <w:r w:rsidR="00812FA6" w:rsidRPr="00434E22">
        <w:rPr>
          <w:szCs w:val="18"/>
          <w:lang w:val="sv-SE"/>
        </w:rPr>
        <w:tab/>
      </w:r>
      <w:r w:rsidR="00434E22">
        <w:rPr>
          <w:szCs w:val="18"/>
          <w:lang w:val="sv-SE"/>
        </w:rPr>
        <w:t>84-85</w:t>
      </w:r>
      <w:r w:rsidR="006937F4" w:rsidRPr="00434E22">
        <w:rPr>
          <w:szCs w:val="18"/>
          <w:lang w:val="sv-SE"/>
        </w:rPr>
        <w:tab/>
      </w:r>
    </w:p>
    <w:p w:rsidR="004E1BB9" w:rsidRPr="00434E22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Avliden</w:t>
      </w:r>
      <w:r w:rsidRPr="00434E22">
        <w:rPr>
          <w:szCs w:val="18"/>
          <w:lang w:val="sv-SE"/>
        </w:rPr>
        <w:tab/>
        <w:t>A(8)</w:t>
      </w:r>
      <w:r w:rsidRPr="00434E22">
        <w:rPr>
          <w:szCs w:val="18"/>
          <w:lang w:val="sv-SE"/>
        </w:rPr>
        <w:tab/>
      </w:r>
      <w:r w:rsidR="00434E22">
        <w:rPr>
          <w:szCs w:val="18"/>
          <w:lang w:val="sv-SE"/>
        </w:rPr>
        <w:t>86-93</w:t>
      </w:r>
      <w:r w:rsidR="00A86364" w:rsidRPr="00434E22">
        <w:rPr>
          <w:szCs w:val="18"/>
          <w:lang w:val="sv-SE"/>
        </w:rPr>
        <w:tab/>
        <w:t>yyyymmdd</w:t>
      </w:r>
    </w:p>
    <w:p w:rsidR="004E1BB9" w:rsidRPr="00A86364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A86364">
        <w:rPr>
          <w:szCs w:val="18"/>
          <w:lang w:val="sv-SE"/>
        </w:rPr>
        <w:t>Berak_avliden</w:t>
      </w:r>
      <w:r w:rsidRPr="00A86364">
        <w:rPr>
          <w:szCs w:val="18"/>
          <w:lang w:val="sv-SE"/>
        </w:rPr>
        <w:tab/>
        <w:t>A(10)</w:t>
      </w:r>
      <w:r w:rsidRPr="00A86364">
        <w:rPr>
          <w:szCs w:val="18"/>
          <w:lang w:val="sv-SE"/>
        </w:rPr>
        <w:tab/>
      </w:r>
      <w:r w:rsidR="00434E22">
        <w:rPr>
          <w:szCs w:val="18"/>
          <w:lang w:val="sv-SE"/>
        </w:rPr>
        <w:t>94-103</w:t>
      </w:r>
      <w:r w:rsidR="00CC3256">
        <w:rPr>
          <w:szCs w:val="18"/>
          <w:lang w:val="sv-SE"/>
        </w:rPr>
        <w:tab/>
        <w:t>yyyy-mm-dd</w:t>
      </w:r>
    </w:p>
    <w:p w:rsidR="004E1BB9" w:rsidRPr="00434E22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 w:rsidRPr="00434E22">
        <w:rPr>
          <w:szCs w:val="18"/>
        </w:rPr>
        <w:t>Skyddad</w:t>
      </w:r>
      <w:r w:rsidRPr="00434E22">
        <w:rPr>
          <w:szCs w:val="18"/>
        </w:rPr>
        <w:tab/>
        <w:t>A(1)</w:t>
      </w:r>
      <w:r w:rsidRPr="00434E22">
        <w:rPr>
          <w:szCs w:val="18"/>
        </w:rPr>
        <w:tab/>
      </w:r>
      <w:r w:rsidR="00434E22" w:rsidRPr="00434E22">
        <w:rPr>
          <w:szCs w:val="18"/>
        </w:rPr>
        <w:t>104-104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Spaadr</w:t>
      </w:r>
      <w:r>
        <w:rPr>
          <w:szCs w:val="18"/>
        </w:rPr>
        <w:tab/>
        <w:t>A(1)</w:t>
      </w:r>
      <w:r>
        <w:rPr>
          <w:szCs w:val="18"/>
        </w:rPr>
        <w:tab/>
      </w:r>
      <w:r w:rsidR="00434E22">
        <w:rPr>
          <w:szCs w:val="18"/>
        </w:rPr>
        <w:t>105-105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Fbf_mrk</w:t>
      </w:r>
      <w:r>
        <w:rPr>
          <w:szCs w:val="18"/>
        </w:rPr>
        <w:tab/>
        <w:t>A(1)</w:t>
      </w:r>
      <w:r>
        <w:rPr>
          <w:szCs w:val="18"/>
        </w:rPr>
        <w:tab/>
      </w:r>
      <w:r w:rsidR="00434E22">
        <w:rPr>
          <w:szCs w:val="18"/>
        </w:rPr>
        <w:t>106-106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Rednamn_mrk</w:t>
      </w:r>
      <w:r>
        <w:rPr>
          <w:szCs w:val="18"/>
        </w:rPr>
        <w:tab/>
        <w:t>A(1)</w:t>
      </w:r>
      <w:r>
        <w:rPr>
          <w:szCs w:val="18"/>
        </w:rPr>
        <w:tab/>
      </w:r>
      <w:r w:rsidR="00434E22">
        <w:rPr>
          <w:szCs w:val="18"/>
        </w:rPr>
        <w:t>107-107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Sp_coadress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434E22">
        <w:rPr>
          <w:szCs w:val="18"/>
        </w:rPr>
        <w:t>108-142</w:t>
      </w:r>
    </w:p>
    <w:p w:rsidR="004E1BB9" w:rsidRDefault="004E1BB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Sp_foadress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434E22">
        <w:rPr>
          <w:szCs w:val="18"/>
        </w:rPr>
        <w:t>143-177</w:t>
      </w:r>
    </w:p>
    <w:p w:rsidR="004E1BB9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Sp_gatuadress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434E22">
        <w:rPr>
          <w:szCs w:val="18"/>
        </w:rPr>
        <w:t>178-212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Sp_postnr</w:t>
      </w:r>
      <w:r>
        <w:rPr>
          <w:szCs w:val="18"/>
        </w:rPr>
        <w:tab/>
        <w:t>A(5)</w:t>
      </w:r>
      <w:r>
        <w:rPr>
          <w:szCs w:val="18"/>
        </w:rPr>
        <w:tab/>
      </w:r>
      <w:r w:rsidR="00D95885">
        <w:rPr>
          <w:szCs w:val="18"/>
        </w:rPr>
        <w:t>213-217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Sp_postort</w:t>
      </w:r>
      <w:r>
        <w:rPr>
          <w:szCs w:val="18"/>
        </w:rPr>
        <w:tab/>
        <w:t>A(27)</w:t>
      </w:r>
      <w:r>
        <w:rPr>
          <w:szCs w:val="18"/>
        </w:rPr>
        <w:tab/>
      </w:r>
      <w:r w:rsidR="00D95885">
        <w:rPr>
          <w:szCs w:val="18"/>
        </w:rPr>
        <w:t>218-244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Utl_landkod</w:t>
      </w:r>
      <w:r>
        <w:rPr>
          <w:szCs w:val="18"/>
        </w:rPr>
        <w:tab/>
        <w:t>A(4)</w:t>
      </w:r>
      <w:r>
        <w:rPr>
          <w:szCs w:val="18"/>
        </w:rPr>
        <w:tab/>
      </w:r>
      <w:r w:rsidR="00D95885">
        <w:rPr>
          <w:szCs w:val="18"/>
        </w:rPr>
        <w:t>245-248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Utl_postkod</w:t>
      </w:r>
      <w:r>
        <w:rPr>
          <w:szCs w:val="18"/>
        </w:rPr>
        <w:tab/>
        <w:t>A(9)</w:t>
      </w:r>
      <w:r>
        <w:rPr>
          <w:szCs w:val="18"/>
        </w:rPr>
        <w:tab/>
      </w:r>
      <w:r w:rsidR="00D95885">
        <w:rPr>
          <w:szCs w:val="18"/>
        </w:rPr>
        <w:t>249-257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Utl_postort</w:t>
      </w:r>
      <w:r>
        <w:rPr>
          <w:szCs w:val="18"/>
        </w:rPr>
        <w:tab/>
        <w:t>A(27)</w:t>
      </w:r>
      <w:r>
        <w:rPr>
          <w:szCs w:val="18"/>
        </w:rPr>
        <w:tab/>
      </w:r>
      <w:r w:rsidR="00D95885">
        <w:rPr>
          <w:szCs w:val="18"/>
        </w:rPr>
        <w:t>258-</w:t>
      </w:r>
      <w:r w:rsidR="00045227">
        <w:rPr>
          <w:szCs w:val="18"/>
        </w:rPr>
        <w:t>284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Utl_land</w:t>
      </w:r>
      <w:r>
        <w:rPr>
          <w:szCs w:val="18"/>
        </w:rPr>
        <w:tab/>
        <w:t>A(35)</w:t>
      </w:r>
      <w:r>
        <w:rPr>
          <w:szCs w:val="18"/>
        </w:rPr>
        <w:tab/>
      </w:r>
      <w:r w:rsidR="00045227">
        <w:rPr>
          <w:szCs w:val="18"/>
        </w:rPr>
        <w:t>285-3</w:t>
      </w:r>
      <w:r w:rsidR="00591B67">
        <w:rPr>
          <w:szCs w:val="18"/>
        </w:rPr>
        <w:t>1</w:t>
      </w:r>
      <w:r w:rsidR="00045227">
        <w:rPr>
          <w:szCs w:val="18"/>
        </w:rPr>
        <w:t>9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Mnamn</w:t>
      </w:r>
      <w:r>
        <w:rPr>
          <w:szCs w:val="18"/>
        </w:rPr>
        <w:tab/>
        <w:t>A(40)</w:t>
      </w:r>
      <w:r>
        <w:rPr>
          <w:szCs w:val="18"/>
        </w:rPr>
        <w:tab/>
      </w:r>
      <w:r w:rsidR="00045227">
        <w:rPr>
          <w:szCs w:val="18"/>
        </w:rPr>
        <w:t>3</w:t>
      </w:r>
      <w:r w:rsidR="00591B67">
        <w:rPr>
          <w:szCs w:val="18"/>
        </w:rPr>
        <w:t>2</w:t>
      </w:r>
      <w:r w:rsidR="00045227">
        <w:rPr>
          <w:szCs w:val="18"/>
        </w:rPr>
        <w:t>0-3</w:t>
      </w:r>
      <w:r w:rsidR="00591B67">
        <w:rPr>
          <w:szCs w:val="18"/>
        </w:rPr>
        <w:t>5</w:t>
      </w:r>
      <w:r w:rsidR="00045227">
        <w:rPr>
          <w:szCs w:val="18"/>
        </w:rPr>
        <w:t>9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Enamn</w:t>
      </w:r>
      <w:r>
        <w:rPr>
          <w:szCs w:val="18"/>
        </w:rPr>
        <w:tab/>
        <w:t>A(60)</w:t>
      </w:r>
      <w:r>
        <w:rPr>
          <w:szCs w:val="18"/>
        </w:rPr>
        <w:tab/>
      </w:r>
      <w:r w:rsidR="00045227">
        <w:rPr>
          <w:szCs w:val="18"/>
        </w:rPr>
        <w:t>3</w:t>
      </w:r>
      <w:r w:rsidR="00591B67">
        <w:rPr>
          <w:szCs w:val="18"/>
        </w:rPr>
        <w:t>6</w:t>
      </w:r>
      <w:r w:rsidR="00045227">
        <w:rPr>
          <w:szCs w:val="18"/>
        </w:rPr>
        <w:t>0-4</w:t>
      </w:r>
      <w:r w:rsidR="00591B67">
        <w:rPr>
          <w:szCs w:val="18"/>
        </w:rPr>
        <w:t>1</w:t>
      </w:r>
      <w:r w:rsidR="00045227">
        <w:rPr>
          <w:szCs w:val="18"/>
        </w:rPr>
        <w:t>9</w:t>
      </w:r>
    </w:p>
    <w:p w:rsidR="00AA0685" w:rsidRDefault="00AA068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Fnamn</w:t>
      </w:r>
      <w:r>
        <w:rPr>
          <w:szCs w:val="18"/>
        </w:rPr>
        <w:tab/>
        <w:t>A(80)</w:t>
      </w:r>
      <w:r>
        <w:rPr>
          <w:szCs w:val="18"/>
        </w:rPr>
        <w:tab/>
      </w:r>
      <w:r w:rsidR="00045227">
        <w:rPr>
          <w:szCs w:val="18"/>
        </w:rPr>
        <w:t>4</w:t>
      </w:r>
      <w:r w:rsidR="00591B67">
        <w:rPr>
          <w:szCs w:val="18"/>
        </w:rPr>
        <w:t>2</w:t>
      </w:r>
      <w:r w:rsidR="00045227">
        <w:rPr>
          <w:szCs w:val="18"/>
        </w:rPr>
        <w:t>0</w:t>
      </w:r>
      <w:r w:rsidR="00591B67">
        <w:rPr>
          <w:szCs w:val="18"/>
        </w:rPr>
        <w:t>-499</w:t>
      </w:r>
      <w:bookmarkStart w:id="0" w:name="_GoBack"/>
      <w:bookmarkEnd w:id="0"/>
    </w:p>
    <w:p w:rsidR="00AA0685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Fbf_coadress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591B67">
        <w:rPr>
          <w:szCs w:val="18"/>
        </w:rPr>
        <w:t>500-</w:t>
      </w:r>
      <w:r w:rsidR="009A6D8A">
        <w:rPr>
          <w:szCs w:val="18"/>
        </w:rPr>
        <w:t>534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Fbf_foadress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9A6D8A">
        <w:rPr>
          <w:szCs w:val="18"/>
        </w:rPr>
        <w:t>535-569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Fbf_gatuadress</w:t>
      </w:r>
      <w:r>
        <w:rPr>
          <w:szCs w:val="18"/>
        </w:rPr>
        <w:tab/>
        <w:t>A(35)</w:t>
      </w:r>
      <w:r>
        <w:rPr>
          <w:szCs w:val="18"/>
        </w:rPr>
        <w:tab/>
      </w:r>
      <w:r w:rsidR="009A6D8A">
        <w:rPr>
          <w:szCs w:val="18"/>
        </w:rPr>
        <w:t>570-604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Fbf_postnr</w:t>
      </w:r>
      <w:r>
        <w:rPr>
          <w:szCs w:val="18"/>
        </w:rPr>
        <w:tab/>
        <w:t>A(5)</w:t>
      </w:r>
      <w:r>
        <w:rPr>
          <w:szCs w:val="18"/>
        </w:rPr>
        <w:tab/>
      </w:r>
      <w:r w:rsidR="009A6D8A">
        <w:rPr>
          <w:szCs w:val="18"/>
        </w:rPr>
        <w:t>605-609</w:t>
      </w:r>
    </w:p>
    <w:p w:rsidR="00AA3F5F" w:rsidRDefault="00AA3F5F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Fbf_postort</w:t>
      </w:r>
      <w:r>
        <w:rPr>
          <w:szCs w:val="18"/>
        </w:rPr>
        <w:tab/>
        <w:t>A(27)</w:t>
      </w:r>
      <w:r>
        <w:rPr>
          <w:szCs w:val="18"/>
        </w:rPr>
        <w:tab/>
      </w:r>
      <w:r w:rsidR="00DF73DE">
        <w:rPr>
          <w:szCs w:val="18"/>
        </w:rPr>
        <w:t>610-636</w:t>
      </w:r>
    </w:p>
    <w:p w:rsidR="00AA3F5F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lastRenderedPageBreak/>
        <w:t>Lkf</w:t>
      </w:r>
      <w:r>
        <w:rPr>
          <w:szCs w:val="18"/>
        </w:rPr>
        <w:tab/>
        <w:t>A(6)</w:t>
      </w:r>
      <w:r w:rsidR="00DF73DE">
        <w:rPr>
          <w:szCs w:val="18"/>
        </w:rPr>
        <w:tab/>
        <w:t>637-642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Afbrel_mrk</w:t>
      </w:r>
      <w:r>
        <w:rPr>
          <w:szCs w:val="18"/>
        </w:rPr>
        <w:tab/>
        <w:t>A(1)</w:t>
      </w:r>
      <w:r>
        <w:rPr>
          <w:szCs w:val="18"/>
        </w:rPr>
        <w:tab/>
      </w:r>
      <w:r w:rsidR="00DF73DE">
        <w:rPr>
          <w:szCs w:val="18"/>
        </w:rPr>
        <w:t>643-643</w:t>
      </w:r>
    </w:p>
    <w:p w:rsidR="001171DD" w:rsidRDefault="001171DD" w:rsidP="001171D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Rel_pnr + sign</w:t>
      </w:r>
      <w:r>
        <w:rPr>
          <w:szCs w:val="18"/>
        </w:rPr>
        <w:tab/>
        <w:t>N(12) +S</w:t>
      </w:r>
      <w:r>
        <w:rPr>
          <w:szCs w:val="18"/>
        </w:rPr>
        <w:tab/>
      </w:r>
      <w:r w:rsidR="00E6441A">
        <w:rPr>
          <w:szCs w:val="18"/>
        </w:rPr>
        <w:t>644-656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Civst</w:t>
      </w:r>
      <w:r>
        <w:rPr>
          <w:szCs w:val="18"/>
        </w:rPr>
        <w:tab/>
        <w:t>A(1)</w:t>
      </w:r>
      <w:r>
        <w:rPr>
          <w:szCs w:val="18"/>
        </w:rPr>
        <w:tab/>
      </w:r>
      <w:r w:rsidR="00E6441A">
        <w:rPr>
          <w:szCs w:val="18"/>
        </w:rPr>
        <w:t>657-657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Civst_datum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E6441A">
        <w:rPr>
          <w:szCs w:val="18"/>
        </w:rPr>
        <w:t>658-667</w:t>
      </w:r>
      <w:r w:rsidR="001F560B">
        <w:rPr>
          <w:szCs w:val="18"/>
        </w:rPr>
        <w:tab/>
        <w:t>yyyy-mm-dd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Sep_datum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E6441A">
        <w:rPr>
          <w:szCs w:val="18"/>
        </w:rPr>
        <w:t>668-677</w:t>
      </w:r>
      <w:r w:rsidR="001F560B">
        <w:rPr>
          <w:szCs w:val="18"/>
        </w:rPr>
        <w:tab/>
        <w:t>yyyy-mm-dd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Berak_civst</w:t>
      </w:r>
      <w:r>
        <w:rPr>
          <w:szCs w:val="18"/>
        </w:rPr>
        <w:tab/>
        <w:t>A(1)</w:t>
      </w:r>
      <w:r>
        <w:rPr>
          <w:szCs w:val="18"/>
        </w:rPr>
        <w:tab/>
      </w:r>
      <w:r w:rsidR="00E6441A">
        <w:rPr>
          <w:szCs w:val="18"/>
        </w:rPr>
        <w:t>678-678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Medb</w:t>
      </w:r>
      <w:r>
        <w:rPr>
          <w:szCs w:val="18"/>
        </w:rPr>
        <w:tab/>
        <w:t>A(1)</w:t>
      </w:r>
      <w:r>
        <w:rPr>
          <w:szCs w:val="18"/>
        </w:rPr>
        <w:tab/>
      </w:r>
      <w:r w:rsidR="00E6441A">
        <w:rPr>
          <w:szCs w:val="18"/>
        </w:rPr>
        <w:t>679-679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Medb_datum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E6441A">
        <w:rPr>
          <w:szCs w:val="18"/>
        </w:rPr>
        <w:t>680-</w:t>
      </w:r>
      <w:r w:rsidR="003C7E6B">
        <w:rPr>
          <w:szCs w:val="18"/>
        </w:rPr>
        <w:t>689</w:t>
      </w:r>
      <w:r w:rsidR="001F560B">
        <w:rPr>
          <w:szCs w:val="18"/>
        </w:rPr>
        <w:tab/>
        <w:t>yyyy-mm-dd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Inut</w:t>
      </w:r>
      <w:r>
        <w:rPr>
          <w:szCs w:val="18"/>
        </w:rPr>
        <w:tab/>
        <w:t>A(1)</w:t>
      </w:r>
      <w:r>
        <w:rPr>
          <w:szCs w:val="18"/>
        </w:rPr>
        <w:tab/>
      </w:r>
      <w:r w:rsidR="003C7E6B">
        <w:rPr>
          <w:szCs w:val="18"/>
        </w:rPr>
        <w:t>690-690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Inut_datum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3C7E6B">
        <w:rPr>
          <w:szCs w:val="18"/>
        </w:rPr>
        <w:t>691-700</w:t>
      </w:r>
      <w:r w:rsidR="001F560B">
        <w:rPr>
          <w:szCs w:val="18"/>
        </w:rPr>
        <w:tab/>
        <w:t>yyyy-mm-dd</w:t>
      </w:r>
    </w:p>
    <w:p w:rsidR="001171DD" w:rsidRPr="00434E22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Status</w:t>
      </w:r>
      <w:r w:rsidRPr="00434E22">
        <w:rPr>
          <w:szCs w:val="18"/>
          <w:lang w:val="sv-SE"/>
        </w:rPr>
        <w:tab/>
        <w:t>A(1)</w:t>
      </w:r>
      <w:r w:rsidRPr="00434E22">
        <w:rPr>
          <w:szCs w:val="18"/>
          <w:lang w:val="sv-SE"/>
        </w:rPr>
        <w:tab/>
      </w:r>
      <w:r w:rsidR="003C7E6B">
        <w:rPr>
          <w:szCs w:val="18"/>
          <w:lang w:val="sv-SE"/>
        </w:rPr>
        <w:t>701-701</w:t>
      </w:r>
    </w:p>
    <w:p w:rsidR="001171DD" w:rsidRPr="00434E22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Flytt_flag</w:t>
      </w:r>
      <w:r w:rsidRPr="00434E22">
        <w:rPr>
          <w:szCs w:val="18"/>
          <w:lang w:val="sv-SE"/>
        </w:rPr>
        <w:tab/>
        <w:t>A(1)</w:t>
      </w:r>
      <w:r w:rsidRPr="00434E22">
        <w:rPr>
          <w:szCs w:val="18"/>
          <w:lang w:val="sv-SE"/>
        </w:rPr>
        <w:tab/>
      </w:r>
      <w:r w:rsidR="003C7E6B">
        <w:rPr>
          <w:szCs w:val="18"/>
          <w:lang w:val="sv-SE"/>
        </w:rPr>
        <w:t>702-702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Traffkod</w:t>
      </w:r>
      <w:r>
        <w:rPr>
          <w:szCs w:val="18"/>
        </w:rPr>
        <w:tab/>
        <w:t>A(2)</w:t>
      </w:r>
      <w:r>
        <w:rPr>
          <w:szCs w:val="18"/>
        </w:rPr>
        <w:tab/>
      </w:r>
      <w:r w:rsidR="003C7E6B">
        <w:rPr>
          <w:szCs w:val="18"/>
        </w:rPr>
        <w:t>703-704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Handl</w:t>
      </w:r>
      <w:r>
        <w:rPr>
          <w:szCs w:val="18"/>
        </w:rPr>
        <w:tab/>
        <w:t>A(8)</w:t>
      </w:r>
      <w:r>
        <w:rPr>
          <w:szCs w:val="18"/>
        </w:rPr>
        <w:tab/>
      </w:r>
      <w:r w:rsidR="003C7E6B">
        <w:rPr>
          <w:szCs w:val="18"/>
        </w:rPr>
        <w:t>705-712</w:t>
      </w:r>
    </w:p>
    <w:p w:rsidR="001171DD" w:rsidRDefault="001171DD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Test</w:t>
      </w:r>
      <w:r>
        <w:rPr>
          <w:szCs w:val="18"/>
        </w:rPr>
        <w:tab/>
        <w:t>A(1)</w:t>
      </w:r>
      <w:r>
        <w:rPr>
          <w:szCs w:val="18"/>
        </w:rPr>
        <w:tab/>
      </w:r>
      <w:r w:rsidR="003C7E6B">
        <w:rPr>
          <w:szCs w:val="18"/>
        </w:rPr>
        <w:t>713-713</w:t>
      </w:r>
    </w:p>
    <w:p w:rsidR="003B0751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Uppdat_tid</w:t>
      </w:r>
      <w:r w:rsidR="003B0751">
        <w:rPr>
          <w:szCs w:val="18"/>
        </w:rPr>
        <w:tab/>
        <w:t>A(26)</w:t>
      </w:r>
      <w:r w:rsidR="003B0751">
        <w:rPr>
          <w:szCs w:val="18"/>
        </w:rPr>
        <w:tab/>
      </w:r>
      <w:r w:rsidR="003C7E6B">
        <w:rPr>
          <w:szCs w:val="18"/>
        </w:rPr>
        <w:t>714-</w:t>
      </w:r>
      <w:r w:rsidR="00A8354A">
        <w:rPr>
          <w:szCs w:val="18"/>
        </w:rPr>
        <w:t>739</w:t>
      </w:r>
      <w:r w:rsidR="003B0751">
        <w:rPr>
          <w:szCs w:val="18"/>
        </w:rPr>
        <w:tab/>
        <w:t>yyyy-mm-dd-hh.mm.ss.mmmmmm</w:t>
      </w:r>
    </w:p>
    <w:p w:rsidR="00CB3057" w:rsidRPr="00434E22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Namn_flag</w:t>
      </w:r>
      <w:r w:rsidRPr="00434E22">
        <w:rPr>
          <w:szCs w:val="18"/>
          <w:lang w:val="sv-SE"/>
        </w:rPr>
        <w:tab/>
        <w:t>A(1)</w:t>
      </w:r>
      <w:r w:rsidRPr="00434E22">
        <w:rPr>
          <w:szCs w:val="18"/>
          <w:lang w:val="sv-SE"/>
        </w:rPr>
        <w:tab/>
      </w:r>
      <w:r w:rsidR="00A8354A">
        <w:rPr>
          <w:szCs w:val="18"/>
          <w:lang w:val="sv-SE"/>
        </w:rPr>
        <w:t>740-740</w:t>
      </w:r>
    </w:p>
    <w:p w:rsidR="00CB3057" w:rsidRPr="00434E22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Fadr_flag</w:t>
      </w:r>
      <w:r w:rsidRPr="00434E22">
        <w:rPr>
          <w:szCs w:val="18"/>
          <w:lang w:val="sv-SE"/>
        </w:rPr>
        <w:tab/>
        <w:t>A(1)</w:t>
      </w:r>
      <w:r w:rsidRPr="00434E22">
        <w:rPr>
          <w:szCs w:val="18"/>
          <w:lang w:val="sv-SE"/>
        </w:rPr>
        <w:tab/>
      </w:r>
      <w:r w:rsidR="00A8354A">
        <w:rPr>
          <w:szCs w:val="18"/>
          <w:lang w:val="sv-SE"/>
        </w:rPr>
        <w:t>741-741</w:t>
      </w:r>
    </w:p>
    <w:p w:rsidR="00CB3057" w:rsidRPr="00434E22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Sadr_flag</w:t>
      </w:r>
      <w:r w:rsidRPr="00434E22">
        <w:rPr>
          <w:szCs w:val="18"/>
          <w:lang w:val="sv-SE"/>
        </w:rPr>
        <w:tab/>
        <w:t>A(1)</w:t>
      </w:r>
      <w:r w:rsidRPr="00434E22">
        <w:rPr>
          <w:szCs w:val="18"/>
          <w:lang w:val="sv-SE"/>
        </w:rPr>
        <w:tab/>
      </w:r>
      <w:r w:rsidR="00A8354A">
        <w:rPr>
          <w:szCs w:val="18"/>
          <w:lang w:val="sv-SE"/>
        </w:rPr>
        <w:t>742-742</w:t>
      </w:r>
    </w:p>
    <w:p w:rsidR="00CB3057" w:rsidRPr="00434E22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  <w:lang w:val="sv-SE"/>
        </w:rPr>
      </w:pPr>
      <w:r w:rsidRPr="00434E22">
        <w:rPr>
          <w:szCs w:val="18"/>
          <w:lang w:val="sv-SE"/>
        </w:rPr>
        <w:t>Eff_n_a_nytt_datum</w:t>
      </w:r>
      <w:r w:rsidRPr="00434E22">
        <w:rPr>
          <w:szCs w:val="18"/>
          <w:lang w:val="sv-SE"/>
        </w:rPr>
        <w:tab/>
        <w:t>A(10)</w:t>
      </w:r>
      <w:r w:rsidRPr="00434E22">
        <w:rPr>
          <w:szCs w:val="18"/>
          <w:lang w:val="sv-SE"/>
        </w:rPr>
        <w:tab/>
      </w:r>
      <w:r w:rsidR="00A8354A">
        <w:rPr>
          <w:szCs w:val="18"/>
          <w:lang w:val="sv-SE"/>
        </w:rPr>
        <w:t>743-752</w:t>
      </w:r>
      <w:r w:rsidR="001F560B" w:rsidRPr="00434E22">
        <w:rPr>
          <w:szCs w:val="18"/>
          <w:lang w:val="sv-SE"/>
        </w:rPr>
        <w:tab/>
        <w:t>yyyy-mm-dd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Sparrtyp</w:t>
      </w:r>
      <w:r>
        <w:rPr>
          <w:szCs w:val="18"/>
        </w:rPr>
        <w:tab/>
        <w:t>A(2)</w:t>
      </w:r>
      <w:r>
        <w:rPr>
          <w:szCs w:val="18"/>
        </w:rPr>
        <w:tab/>
      </w:r>
      <w:r w:rsidR="00A8354A">
        <w:rPr>
          <w:szCs w:val="18"/>
        </w:rPr>
        <w:t>753-754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Aktf_datum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A8354A">
        <w:rPr>
          <w:szCs w:val="18"/>
        </w:rPr>
        <w:t>755-764</w:t>
      </w:r>
      <w:r w:rsidR="001F560B">
        <w:rPr>
          <w:szCs w:val="18"/>
        </w:rPr>
        <w:tab/>
        <w:t>yyyy-mm-dd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Bosk_datum</w:t>
      </w:r>
      <w:r>
        <w:rPr>
          <w:szCs w:val="18"/>
        </w:rPr>
        <w:tab/>
        <w:t>A(10)</w:t>
      </w:r>
      <w:r w:rsidR="001F560B">
        <w:rPr>
          <w:szCs w:val="18"/>
        </w:rPr>
        <w:tab/>
      </w:r>
      <w:r w:rsidR="00A8354A">
        <w:rPr>
          <w:szCs w:val="18"/>
        </w:rPr>
        <w:t>765-774</w:t>
      </w:r>
      <w:r w:rsidR="001F560B">
        <w:rPr>
          <w:szCs w:val="18"/>
        </w:rPr>
        <w:tab/>
        <w:t>yyyy-mm-dd</w:t>
      </w:r>
      <w:r>
        <w:rPr>
          <w:szCs w:val="18"/>
        </w:rPr>
        <w:tab/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Omyn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775-775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Omyn_datum</w:t>
      </w:r>
      <w:r>
        <w:rPr>
          <w:szCs w:val="18"/>
        </w:rPr>
        <w:tab/>
        <w:t>A(10)</w:t>
      </w:r>
      <w:r>
        <w:rPr>
          <w:szCs w:val="18"/>
        </w:rPr>
        <w:tab/>
      </w:r>
      <w:r w:rsidR="00A8354A">
        <w:rPr>
          <w:szCs w:val="18"/>
        </w:rPr>
        <w:t>776-785</w:t>
      </w:r>
      <w:r w:rsidR="001F560B">
        <w:rPr>
          <w:szCs w:val="18"/>
        </w:rPr>
        <w:tab/>
        <w:t>yyyy-mm-dd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Rel_pnr_flag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786-786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Civst_flag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787-787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Inut_flag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788-788</w:t>
      </w:r>
    </w:p>
    <w:p w:rsidR="00CB3057" w:rsidRDefault="00CB3057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Sparrtyp_flag</w:t>
      </w:r>
      <w:r>
        <w:rPr>
          <w:szCs w:val="18"/>
        </w:rPr>
        <w:tab/>
        <w:t>A(1)</w:t>
      </w:r>
      <w:r w:rsidR="00805499">
        <w:rPr>
          <w:szCs w:val="18"/>
        </w:rPr>
        <w:tab/>
      </w:r>
      <w:r w:rsidR="00A8354A">
        <w:rPr>
          <w:szCs w:val="18"/>
        </w:rPr>
        <w:t>789-789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Aktf_flag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790-790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Bosk_flag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791-791</w:t>
      </w:r>
    </w:p>
    <w:p w:rsidR="00805499" w:rsidRDefault="00805499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Omyn_flag</w:t>
      </w:r>
      <w:r>
        <w:rPr>
          <w:szCs w:val="18"/>
        </w:rPr>
        <w:tab/>
        <w:t>A(1)</w:t>
      </w:r>
      <w:r>
        <w:rPr>
          <w:szCs w:val="18"/>
        </w:rPr>
        <w:tab/>
      </w:r>
      <w:r w:rsidR="00A8354A">
        <w:rPr>
          <w:szCs w:val="18"/>
        </w:rPr>
        <w:t>792-792</w:t>
      </w:r>
    </w:p>
    <w:p w:rsidR="00BF7125" w:rsidRDefault="00BF7125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Aktf_kod</w:t>
      </w:r>
      <w:r>
        <w:rPr>
          <w:szCs w:val="18"/>
        </w:rPr>
        <w:tab/>
        <w:t>A(1)</w:t>
      </w:r>
      <w:r>
        <w:rPr>
          <w:szCs w:val="18"/>
        </w:rPr>
        <w:tab/>
        <w:t>793-793</w:t>
      </w:r>
    </w:p>
    <w:sectPr w:rsidR="00BF7125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F772FE">
      <w:rPr>
        <w:noProof/>
      </w:rPr>
      <w:t>Record layout ACPR.PRTPR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BF7125">
      <w:t>20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BF7125">
      <w:t>2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BF7125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BF7125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F772FE">
      <w:rPr>
        <w:b/>
        <w:sz w:val="24"/>
      </w:rPr>
      <w:t>PR</w:t>
    </w:r>
    <w:r w:rsidR="00E31309">
      <w:rPr>
        <w:b/>
        <w:sz w:val="24"/>
      </w:rPr>
      <w:t>.</w:t>
    </w:r>
    <w:r w:rsidR="00F772FE">
      <w:rPr>
        <w:b/>
        <w:sz w:val="24"/>
      </w:rPr>
      <w:t>PRTPR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20F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5227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1D11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1DD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560B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C7E6B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4E22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1BB9"/>
    <w:rsid w:val="004E2D24"/>
    <w:rsid w:val="004E420A"/>
    <w:rsid w:val="004F1291"/>
    <w:rsid w:val="004F2B60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1B67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371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6A8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5499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37ED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6D8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58B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7688D"/>
    <w:rsid w:val="00A80355"/>
    <w:rsid w:val="00A80B67"/>
    <w:rsid w:val="00A82CA1"/>
    <w:rsid w:val="00A8352B"/>
    <w:rsid w:val="00A8354A"/>
    <w:rsid w:val="00A83DB7"/>
    <w:rsid w:val="00A86364"/>
    <w:rsid w:val="00A8695F"/>
    <w:rsid w:val="00A878D8"/>
    <w:rsid w:val="00A90BA9"/>
    <w:rsid w:val="00A93E0B"/>
    <w:rsid w:val="00A9450C"/>
    <w:rsid w:val="00A96BC7"/>
    <w:rsid w:val="00AA05C1"/>
    <w:rsid w:val="00AA0685"/>
    <w:rsid w:val="00AA1848"/>
    <w:rsid w:val="00AA1EDB"/>
    <w:rsid w:val="00AA2D1D"/>
    <w:rsid w:val="00AA3226"/>
    <w:rsid w:val="00AA3F5F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251C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8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BF7125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3057"/>
    <w:rsid w:val="00CB4420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256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27A2C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5885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DF73D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6441A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391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164B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2FE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32360-AA34-408E-9BEA-4A93C1723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19542</TotalTime>
  <Pages>2</Pages>
  <Words>312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1245</cp:revision>
  <cp:lastPrinted>2004-04-29T10:50:00Z</cp:lastPrinted>
  <dcterms:created xsi:type="dcterms:W3CDTF">2012-03-05T09:39:00Z</dcterms:created>
  <dcterms:modified xsi:type="dcterms:W3CDTF">2015-07-20T07:43:00Z</dcterms:modified>
</cp:coreProperties>
</file>