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E35217">
        <w:rPr>
          <w:b/>
          <w:szCs w:val="18"/>
        </w:rPr>
        <w:t>B</w:t>
      </w:r>
      <w:r w:rsidRPr="00A4768F">
        <w:rPr>
          <w:b/>
          <w:szCs w:val="18"/>
        </w:rPr>
        <w:t>A.RA</w:t>
      </w:r>
      <w:r w:rsidR="00E35217">
        <w:rPr>
          <w:b/>
          <w:szCs w:val="18"/>
        </w:rPr>
        <w:t>THIST</w:t>
      </w:r>
    </w:p>
    <w:p w:rsidR="00423321" w:rsidRDefault="00F77583" w:rsidP="0098617F">
      <w:pPr>
        <w:rPr>
          <w:szCs w:val="18"/>
        </w:rPr>
      </w:pPr>
      <w:bookmarkStart w:id="0" w:name="_GoBack"/>
      <w:bookmarkEnd w:id="0"/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B15BE5">
        <w:rPr>
          <w:szCs w:val="18"/>
        </w:rPr>
        <w:t>195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Orgnr</w:t>
      </w:r>
      <w:proofErr w:type="spellEnd"/>
      <w:r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 w:rsidR="00781FAA">
        <w:rPr>
          <w:szCs w:val="18"/>
        </w:rPr>
        <w:t>1</w:t>
      </w:r>
      <w:r>
        <w:rPr>
          <w:szCs w:val="18"/>
        </w:rPr>
        <w:t>1</w:t>
      </w:r>
      <w:r w:rsidR="00781FAA">
        <w:rPr>
          <w:szCs w:val="18"/>
        </w:rPr>
        <w:t>)</w:t>
      </w:r>
      <w:r>
        <w:rPr>
          <w:szCs w:val="18"/>
        </w:rPr>
        <w:t xml:space="preserve"> +S</w:t>
      </w:r>
      <w:r w:rsidR="00781FAA">
        <w:rPr>
          <w:szCs w:val="18"/>
        </w:rPr>
        <w:tab/>
      </w:r>
      <w:r w:rsidR="009A35F8">
        <w:rPr>
          <w:szCs w:val="18"/>
        </w:rPr>
        <w:t>1-12</w:t>
      </w:r>
      <w:r w:rsidR="00781FAA">
        <w:rPr>
          <w:szCs w:val="18"/>
        </w:rPr>
        <w:tab/>
      </w:r>
    </w:p>
    <w:p w:rsidR="0076586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</w:t>
      </w:r>
      <w:r w:rsidR="00CD6B33">
        <w:rPr>
          <w:szCs w:val="18"/>
        </w:rPr>
        <w:t>t</w:t>
      </w:r>
      <w:r>
        <w:rPr>
          <w:szCs w:val="18"/>
        </w:rPr>
        <w:t>kod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 w:rsidR="00CD6B33">
        <w:rPr>
          <w:szCs w:val="18"/>
        </w:rPr>
        <w:t>8</w:t>
      </w:r>
      <w:r w:rsidR="00C27F5A">
        <w:rPr>
          <w:szCs w:val="18"/>
        </w:rPr>
        <w:t>)</w:t>
      </w:r>
      <w:r w:rsidR="00C27F5A">
        <w:rPr>
          <w:szCs w:val="18"/>
        </w:rPr>
        <w:tab/>
      </w:r>
      <w:r w:rsidR="00E81559">
        <w:rPr>
          <w:szCs w:val="18"/>
        </w:rPr>
        <w:t>13-20</w:t>
      </w:r>
      <w:r w:rsidR="00EB50A5">
        <w:rPr>
          <w:szCs w:val="18"/>
        </w:rPr>
        <w:tab/>
      </w:r>
    </w:p>
    <w:p w:rsidR="0076586E" w:rsidRDefault="00CD6B3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Rattext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>
        <w:rPr>
          <w:szCs w:val="18"/>
        </w:rPr>
        <w:t>8</w:t>
      </w:r>
      <w:r w:rsidR="00C27F5A">
        <w:rPr>
          <w:szCs w:val="18"/>
        </w:rPr>
        <w:t>)</w:t>
      </w:r>
      <w:r w:rsidR="00C27F5A">
        <w:rPr>
          <w:szCs w:val="18"/>
        </w:rPr>
        <w:tab/>
      </w:r>
      <w:r w:rsidR="00E81559">
        <w:rPr>
          <w:szCs w:val="18"/>
        </w:rPr>
        <w:t>21-28</w:t>
      </w:r>
      <w:r w:rsidR="00EB50A5">
        <w:rPr>
          <w:szCs w:val="18"/>
        </w:rPr>
        <w:tab/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Rappdat</w:t>
      </w:r>
      <w:proofErr w:type="spellEnd"/>
      <w:r w:rsidR="00746D3E">
        <w:rPr>
          <w:szCs w:val="18"/>
        </w:rPr>
        <w:tab/>
      </w:r>
      <w:proofErr w:type="gramStart"/>
      <w:r w:rsidR="00746D3E">
        <w:rPr>
          <w:szCs w:val="18"/>
        </w:rPr>
        <w:t>A(</w:t>
      </w:r>
      <w:proofErr w:type="gramEnd"/>
      <w:r w:rsidR="00746D3E">
        <w:rPr>
          <w:szCs w:val="18"/>
        </w:rPr>
        <w:t>10)</w:t>
      </w:r>
      <w:r w:rsidR="00746D3E">
        <w:rPr>
          <w:szCs w:val="18"/>
        </w:rPr>
        <w:tab/>
      </w:r>
      <w:r w:rsidR="00E81559">
        <w:rPr>
          <w:szCs w:val="18"/>
        </w:rPr>
        <w:t>29-38</w:t>
      </w:r>
      <w:r w:rsidR="00746D3E">
        <w:rPr>
          <w:szCs w:val="18"/>
        </w:rPr>
        <w:tab/>
      </w:r>
      <w:proofErr w:type="spellStart"/>
      <w:r w:rsidR="00746D3E">
        <w:rPr>
          <w:szCs w:val="18"/>
        </w:rPr>
        <w:t>yyyy</w:t>
      </w:r>
      <w:proofErr w:type="spellEnd"/>
      <w:r w:rsidR="00746D3E">
        <w:rPr>
          <w:szCs w:val="18"/>
        </w:rPr>
        <w:t>-mm-</w:t>
      </w:r>
      <w:proofErr w:type="spellStart"/>
      <w:r w:rsidR="00746D3E">
        <w:rPr>
          <w:szCs w:val="18"/>
        </w:rPr>
        <w:t>dd</w:t>
      </w:r>
      <w:proofErr w:type="spellEnd"/>
    </w:p>
    <w:p w:rsidR="00112CE9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Rapp</w:t>
      </w:r>
      <w:r w:rsidR="00CD6B33">
        <w:rPr>
          <w:szCs w:val="18"/>
        </w:rPr>
        <w:t>kod</w:t>
      </w:r>
      <w:proofErr w:type="spellEnd"/>
      <w:r w:rsidR="00746D3E">
        <w:rPr>
          <w:szCs w:val="18"/>
        </w:rPr>
        <w:tab/>
      </w:r>
      <w:proofErr w:type="gramStart"/>
      <w:r w:rsidR="00746D3E">
        <w:rPr>
          <w:szCs w:val="18"/>
        </w:rPr>
        <w:t>A(</w:t>
      </w:r>
      <w:proofErr w:type="gramEnd"/>
      <w:r w:rsidR="00CD6B33">
        <w:rPr>
          <w:szCs w:val="18"/>
        </w:rPr>
        <w:t>8</w:t>
      </w:r>
      <w:r w:rsidR="00746D3E">
        <w:rPr>
          <w:szCs w:val="18"/>
        </w:rPr>
        <w:t>)</w:t>
      </w:r>
      <w:r w:rsidR="00746D3E">
        <w:rPr>
          <w:szCs w:val="18"/>
        </w:rPr>
        <w:tab/>
      </w:r>
      <w:r w:rsidR="00E81559">
        <w:rPr>
          <w:szCs w:val="18"/>
        </w:rPr>
        <w:t>39-46</w:t>
      </w:r>
      <w:r w:rsidR="00746D3E">
        <w:rPr>
          <w:szCs w:val="18"/>
        </w:rPr>
        <w:tab/>
      </w:r>
    </w:p>
    <w:p w:rsidR="00FB6DF1" w:rsidRPr="00C82BAB" w:rsidRDefault="00CD6B3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Limit</w:t>
      </w:r>
      <w:r w:rsidR="00FB6DF1" w:rsidRPr="00C82BAB">
        <w:rPr>
          <w:szCs w:val="18"/>
        </w:rPr>
        <w:tab/>
      </w:r>
      <w:proofErr w:type="gramStart"/>
      <w:r w:rsidR="00C82BAB" w:rsidRPr="00C82BAB">
        <w:rPr>
          <w:szCs w:val="18"/>
        </w:rPr>
        <w:t>A(</w:t>
      </w:r>
      <w:proofErr w:type="gramEnd"/>
      <w:r>
        <w:rPr>
          <w:szCs w:val="18"/>
        </w:rPr>
        <w:t>8</w:t>
      </w:r>
      <w:r w:rsidR="00C82BAB" w:rsidRPr="00C82BAB">
        <w:rPr>
          <w:szCs w:val="18"/>
        </w:rPr>
        <w:t>)</w:t>
      </w:r>
      <w:r w:rsidR="00F43E23">
        <w:rPr>
          <w:szCs w:val="18"/>
        </w:rPr>
        <w:tab/>
      </w:r>
      <w:r w:rsidR="00E81559">
        <w:rPr>
          <w:szCs w:val="18"/>
        </w:rPr>
        <w:t>47-54</w:t>
      </w:r>
      <w:r w:rsidR="00F43E23">
        <w:rPr>
          <w:szCs w:val="18"/>
        </w:rPr>
        <w:tab/>
      </w:r>
      <w:r w:rsidR="004A4584">
        <w:rPr>
          <w:szCs w:val="18"/>
        </w:rPr>
        <w:tab/>
      </w:r>
    </w:p>
    <w:p w:rsidR="00894435" w:rsidRDefault="00CD6B3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Limbel</w:t>
      </w:r>
      <w:proofErr w:type="spellEnd"/>
      <w:r>
        <w:rPr>
          <w:szCs w:val="18"/>
        </w:rPr>
        <w:t xml:space="preserve"> + sign</w:t>
      </w:r>
      <w:r w:rsidR="00FB6DF1" w:rsidRPr="00C82BAB">
        <w:rPr>
          <w:szCs w:val="18"/>
        </w:rPr>
        <w:tab/>
      </w:r>
      <w:proofErr w:type="gramStart"/>
      <w:r>
        <w:rPr>
          <w:szCs w:val="18"/>
        </w:rPr>
        <w:t>N</w:t>
      </w:r>
      <w:r w:rsidR="00C82BAB" w:rsidRPr="00C82BAB">
        <w:rPr>
          <w:szCs w:val="18"/>
        </w:rPr>
        <w:t>(</w:t>
      </w:r>
      <w:proofErr w:type="gramEnd"/>
      <w:r>
        <w:rPr>
          <w:szCs w:val="18"/>
        </w:rPr>
        <w:t>9</w:t>
      </w:r>
      <w:r w:rsidR="00C82BAB" w:rsidRPr="00C82BAB">
        <w:rPr>
          <w:szCs w:val="18"/>
        </w:rPr>
        <w:t>)</w:t>
      </w:r>
      <w:r>
        <w:rPr>
          <w:szCs w:val="18"/>
        </w:rPr>
        <w:t xml:space="preserve"> +S</w:t>
      </w:r>
      <w:r w:rsidR="00F43E23">
        <w:rPr>
          <w:szCs w:val="18"/>
        </w:rPr>
        <w:tab/>
      </w:r>
      <w:r w:rsidR="00E81559">
        <w:rPr>
          <w:szCs w:val="18"/>
        </w:rPr>
        <w:t>55-64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Limproc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E81559">
        <w:rPr>
          <w:szCs w:val="18"/>
        </w:rPr>
        <w:t>65-</w:t>
      </w:r>
      <w:r w:rsidR="00ED4612">
        <w:rPr>
          <w:szCs w:val="18"/>
        </w:rPr>
        <w:t>68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Alder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D4612">
        <w:rPr>
          <w:szCs w:val="18"/>
        </w:rPr>
        <w:t>69-76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Agare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D4612">
        <w:rPr>
          <w:szCs w:val="18"/>
        </w:rPr>
        <w:t>77-84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Ekonomi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D4612">
        <w:rPr>
          <w:szCs w:val="18"/>
        </w:rPr>
        <w:t>85-92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Bethist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D4612">
        <w:rPr>
          <w:szCs w:val="18"/>
        </w:rPr>
        <w:t>93-100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Akttext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D4612">
        <w:rPr>
          <w:szCs w:val="18"/>
        </w:rPr>
        <w:t>101-108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Aktorgnr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ED4612">
        <w:rPr>
          <w:szCs w:val="18"/>
        </w:rPr>
        <w:t>109-120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Ftgtyp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ED4612">
        <w:rPr>
          <w:szCs w:val="18"/>
        </w:rPr>
        <w:t>121-122</w:t>
      </w:r>
      <w:r w:rsidR="004A4584">
        <w:rPr>
          <w:szCs w:val="18"/>
        </w:rPr>
        <w:tab/>
      </w:r>
    </w:p>
    <w:p w:rsidR="00894435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Snikod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7)</w:t>
      </w:r>
      <w:r>
        <w:rPr>
          <w:szCs w:val="18"/>
        </w:rPr>
        <w:tab/>
      </w:r>
      <w:r w:rsidR="00ED4612">
        <w:rPr>
          <w:szCs w:val="18"/>
        </w:rPr>
        <w:t>123-129</w:t>
      </w:r>
      <w:r w:rsidR="004A4584">
        <w:rPr>
          <w:szCs w:val="18"/>
        </w:rPr>
        <w:tab/>
      </w:r>
    </w:p>
    <w:p w:rsidR="004A4584" w:rsidRDefault="00894435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ED4612">
        <w:rPr>
          <w:szCs w:val="18"/>
        </w:rPr>
        <w:t>130-131</w:t>
      </w:r>
      <w:r w:rsidR="004A4584">
        <w:rPr>
          <w:szCs w:val="18"/>
        </w:rPr>
        <w:tab/>
      </w:r>
    </w:p>
    <w:p w:rsidR="004A4584" w:rsidRDefault="004A458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Kommun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ED4612">
        <w:rPr>
          <w:szCs w:val="18"/>
        </w:rPr>
        <w:t>132-135</w:t>
      </w:r>
      <w:r>
        <w:rPr>
          <w:szCs w:val="18"/>
        </w:rPr>
        <w:tab/>
      </w:r>
    </w:p>
    <w:p w:rsidR="004A4584" w:rsidRDefault="004A458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Slutper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6) +S</w:t>
      </w:r>
      <w:r>
        <w:rPr>
          <w:szCs w:val="18"/>
        </w:rPr>
        <w:tab/>
      </w:r>
      <w:r w:rsidR="00ED4612">
        <w:rPr>
          <w:szCs w:val="18"/>
        </w:rPr>
        <w:t>136-142</w:t>
      </w:r>
      <w:r>
        <w:rPr>
          <w:szCs w:val="18"/>
        </w:rPr>
        <w:tab/>
      </w:r>
    </w:p>
    <w:p w:rsidR="00FB6DF1" w:rsidRDefault="004A458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Ratdat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ED4612">
        <w:rPr>
          <w:szCs w:val="18"/>
        </w:rPr>
        <w:t>143-168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4A4584" w:rsidRDefault="004A458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ED4612">
        <w:rPr>
          <w:szCs w:val="18"/>
        </w:rPr>
        <w:t>169-194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554308" w:rsidRPr="00C82BAB" w:rsidRDefault="0055430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Status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ED4612">
        <w:rPr>
          <w:szCs w:val="18"/>
        </w:rPr>
        <w:t>195-195</w:t>
      </w:r>
      <w:r>
        <w:rPr>
          <w:szCs w:val="18"/>
        </w:rPr>
        <w:tab/>
      </w:r>
    </w:p>
    <w:sectPr w:rsidR="00554308" w:rsidRPr="00C82BAB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E35217">
      <w:rPr>
        <w:noProof/>
      </w:rPr>
      <w:t>Record layout ACBA.RATHIST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E31309">
      <w:t>6</w:t>
    </w:r>
    <w:r w:rsidRPr="00C210B4">
      <w:t>-</w:t>
    </w:r>
    <w:bookmarkEnd w:id="4"/>
    <w:r w:rsidR="00E35217">
      <w:t>30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B15BE5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B15BE5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E35217">
      <w:rPr>
        <w:b/>
        <w:sz w:val="24"/>
      </w:rPr>
      <w:t>B</w:t>
    </w:r>
    <w:r w:rsidR="00E31309">
      <w:rPr>
        <w:b/>
        <w:sz w:val="24"/>
      </w:rPr>
      <w:t>A.RA</w:t>
    </w:r>
    <w:r w:rsidR="00E35217">
      <w:rPr>
        <w:b/>
        <w:sz w:val="24"/>
      </w:rPr>
      <w:t>THIST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02D47-6498-4CBD-AAB0-9B64B375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19252</TotalTime>
  <Pages>1</Pages>
  <Words>128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1139</cp:revision>
  <cp:lastPrinted>2004-04-29T10:50:00Z</cp:lastPrinted>
  <dcterms:created xsi:type="dcterms:W3CDTF">2012-03-05T09:39:00Z</dcterms:created>
  <dcterms:modified xsi:type="dcterms:W3CDTF">2015-06-30T11:19:00Z</dcterms:modified>
</cp:coreProperties>
</file>