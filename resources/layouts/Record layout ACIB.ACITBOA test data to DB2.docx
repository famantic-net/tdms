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CE10ED">
        <w:rPr>
          <w:b/>
          <w:szCs w:val="18"/>
        </w:rPr>
        <w:t>BO</w:t>
      </w:r>
      <w:r w:rsidR="005A157E">
        <w:rPr>
          <w:b/>
          <w:szCs w:val="18"/>
        </w:rPr>
        <w:t>A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073D9A" w:rsidRPr="005676F1">
        <w:rPr>
          <w:szCs w:val="18"/>
        </w:rPr>
        <w:t>14</w:t>
      </w:r>
      <w:r w:rsidR="00DD5539">
        <w:rPr>
          <w:szCs w:val="18"/>
        </w:rPr>
        <w:t>35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4B35C4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Org</w:t>
      </w:r>
      <w:r w:rsidR="004B35C4">
        <w:rPr>
          <w:szCs w:val="18"/>
        </w:rPr>
        <w:t>_num</w:t>
      </w:r>
      <w:r w:rsidR="00125F03">
        <w:rPr>
          <w:szCs w:val="18"/>
        </w:rPr>
        <w:t xml:space="preserve"> + sign</w:t>
      </w:r>
      <w:r w:rsidR="00125F03">
        <w:rPr>
          <w:szCs w:val="18"/>
        </w:rPr>
        <w:tab/>
        <w:t>N(11) +S</w:t>
      </w:r>
      <w:r w:rsidR="00125F03">
        <w:rPr>
          <w:szCs w:val="18"/>
        </w:rPr>
        <w:tab/>
        <w:t>1-12</w:t>
      </w:r>
    </w:p>
    <w:p w:rsidR="004B35C4" w:rsidRPr="00463BFE" w:rsidRDefault="004B35C4" w:rsidP="00125F03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63BFE">
        <w:rPr>
          <w:szCs w:val="18"/>
          <w:lang w:val="sv-SE"/>
        </w:rPr>
        <w:t>Slut_kod</w:t>
      </w:r>
      <w:r w:rsidRPr="00463BFE">
        <w:rPr>
          <w:szCs w:val="18"/>
          <w:lang w:val="sv-SE"/>
        </w:rPr>
        <w:tab/>
        <w:t>A(1)</w:t>
      </w:r>
      <w:r w:rsidRPr="00463BFE">
        <w:rPr>
          <w:szCs w:val="18"/>
          <w:lang w:val="sv-SE"/>
        </w:rPr>
        <w:tab/>
      </w:r>
      <w:r w:rsidR="00B90CB7">
        <w:rPr>
          <w:szCs w:val="18"/>
          <w:lang w:val="sv-SE"/>
        </w:rPr>
        <w:t>13-13</w:t>
      </w:r>
    </w:p>
    <w:p w:rsidR="004B35C4" w:rsidRPr="00463BFE" w:rsidRDefault="004B35C4" w:rsidP="00125F03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63BFE">
        <w:rPr>
          <w:szCs w:val="18"/>
          <w:lang w:val="sv-SE"/>
        </w:rPr>
        <w:t>Slut_typ</w:t>
      </w:r>
      <w:r w:rsidRPr="00463BFE">
        <w:rPr>
          <w:szCs w:val="18"/>
          <w:lang w:val="sv-SE"/>
        </w:rPr>
        <w:tab/>
        <w:t>A(1)</w:t>
      </w:r>
      <w:r w:rsidRPr="00463BFE">
        <w:rPr>
          <w:szCs w:val="18"/>
          <w:lang w:val="sv-SE"/>
        </w:rPr>
        <w:tab/>
      </w:r>
      <w:r w:rsidR="00B90CB7">
        <w:rPr>
          <w:szCs w:val="18"/>
          <w:lang w:val="sv-SE"/>
        </w:rPr>
        <w:t>14-14</w:t>
      </w:r>
    </w:p>
    <w:p w:rsidR="004B35C4" w:rsidRPr="00463BFE" w:rsidRDefault="004B35C4" w:rsidP="00125F03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63BFE">
        <w:rPr>
          <w:szCs w:val="18"/>
          <w:lang w:val="sv-SE"/>
        </w:rPr>
        <w:t>Redov_typ</w:t>
      </w:r>
      <w:r w:rsidRPr="00463BFE">
        <w:rPr>
          <w:szCs w:val="18"/>
          <w:lang w:val="sv-SE"/>
        </w:rPr>
        <w:tab/>
        <w:t>A(1)</w:t>
      </w:r>
      <w:r w:rsidRPr="00463BFE">
        <w:rPr>
          <w:szCs w:val="18"/>
          <w:lang w:val="sv-SE"/>
        </w:rPr>
        <w:tab/>
      </w:r>
      <w:r w:rsidR="00B90CB7">
        <w:rPr>
          <w:szCs w:val="18"/>
          <w:lang w:val="sv-SE"/>
        </w:rPr>
        <w:t>15-15</w:t>
      </w:r>
    </w:p>
    <w:p w:rsidR="00125F03" w:rsidRPr="00463BFE" w:rsidRDefault="004B35C4" w:rsidP="00125F03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63BFE">
        <w:rPr>
          <w:szCs w:val="18"/>
          <w:lang w:val="sv-SE"/>
        </w:rPr>
        <w:t>Redov_kod</w:t>
      </w:r>
      <w:r w:rsidRPr="00463BFE">
        <w:rPr>
          <w:szCs w:val="18"/>
          <w:lang w:val="sv-SE"/>
        </w:rPr>
        <w:tab/>
        <w:t>A(1)</w:t>
      </w:r>
      <w:r w:rsidRPr="00463BFE">
        <w:rPr>
          <w:szCs w:val="18"/>
          <w:lang w:val="sv-SE"/>
        </w:rPr>
        <w:tab/>
      </w:r>
      <w:r w:rsidR="00B90CB7">
        <w:rPr>
          <w:szCs w:val="18"/>
          <w:lang w:val="sv-SE"/>
        </w:rPr>
        <w:t>16-16</w:t>
      </w:r>
      <w:r w:rsidR="00125F03" w:rsidRPr="00463BFE">
        <w:rPr>
          <w:szCs w:val="18"/>
          <w:lang w:val="sv-SE"/>
        </w:rPr>
        <w:tab/>
      </w:r>
    </w:p>
    <w:p w:rsidR="00125F03" w:rsidRPr="00463BFE" w:rsidRDefault="004B35C4" w:rsidP="00125F03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63BFE">
        <w:rPr>
          <w:szCs w:val="18"/>
          <w:lang w:val="sv-SE"/>
        </w:rPr>
        <w:t>Slut_per</w:t>
      </w:r>
      <w:r w:rsidR="00125F03" w:rsidRPr="00463BFE">
        <w:rPr>
          <w:szCs w:val="18"/>
          <w:lang w:val="sv-SE"/>
        </w:rPr>
        <w:t xml:space="preserve"> + sign</w:t>
      </w:r>
      <w:r w:rsidR="00125F03" w:rsidRPr="00463BFE">
        <w:rPr>
          <w:szCs w:val="18"/>
          <w:lang w:val="sv-SE"/>
        </w:rPr>
        <w:tab/>
        <w:t>N(</w:t>
      </w:r>
      <w:r w:rsidR="00E3394F" w:rsidRPr="00463BFE">
        <w:rPr>
          <w:szCs w:val="18"/>
          <w:lang w:val="sv-SE"/>
        </w:rPr>
        <w:t>6</w:t>
      </w:r>
      <w:r w:rsidR="00125F03" w:rsidRPr="00463BFE">
        <w:rPr>
          <w:szCs w:val="18"/>
          <w:lang w:val="sv-SE"/>
        </w:rPr>
        <w:t>) +S</w:t>
      </w:r>
      <w:r w:rsidR="00125F03" w:rsidRPr="00463BFE">
        <w:rPr>
          <w:szCs w:val="18"/>
          <w:lang w:val="sv-SE"/>
        </w:rPr>
        <w:tab/>
      </w:r>
      <w:r w:rsidR="00B90CB7">
        <w:rPr>
          <w:szCs w:val="18"/>
          <w:lang w:val="sv-SE"/>
        </w:rPr>
        <w:t>17-23</w:t>
      </w:r>
      <w:r w:rsidRPr="00463BFE">
        <w:rPr>
          <w:szCs w:val="18"/>
          <w:lang w:val="sv-SE"/>
        </w:rPr>
        <w:tab/>
        <w:t>yyyymm</w:t>
      </w:r>
      <w:r w:rsidR="00125F03" w:rsidRPr="00463BFE">
        <w:rPr>
          <w:szCs w:val="18"/>
          <w:lang w:val="sv-SE"/>
        </w:rPr>
        <w:tab/>
      </w:r>
    </w:p>
    <w:p w:rsidR="00E3394F" w:rsidRPr="00463BFE" w:rsidRDefault="004B35C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63BFE">
        <w:rPr>
          <w:szCs w:val="18"/>
          <w:lang w:val="sv-SE"/>
        </w:rPr>
        <w:t>Laengd_ant</w:t>
      </w:r>
      <w:r w:rsidR="000019F2" w:rsidRPr="00463BFE">
        <w:rPr>
          <w:szCs w:val="18"/>
          <w:lang w:val="sv-SE"/>
        </w:rPr>
        <w:t xml:space="preserve"> + sign</w:t>
      </w:r>
      <w:r w:rsidR="00746D3E" w:rsidRPr="00463BFE">
        <w:rPr>
          <w:szCs w:val="18"/>
          <w:lang w:val="sv-SE"/>
        </w:rPr>
        <w:tab/>
      </w:r>
      <w:r w:rsidR="00781FAA" w:rsidRPr="00463BFE">
        <w:rPr>
          <w:szCs w:val="18"/>
          <w:lang w:val="sv-SE"/>
        </w:rPr>
        <w:t>N(</w:t>
      </w:r>
      <w:r w:rsidRPr="00463BFE">
        <w:rPr>
          <w:szCs w:val="18"/>
          <w:lang w:val="sv-SE"/>
        </w:rPr>
        <w:t>2</w:t>
      </w:r>
      <w:r w:rsidR="00781FAA" w:rsidRPr="00463BFE">
        <w:rPr>
          <w:szCs w:val="18"/>
          <w:lang w:val="sv-SE"/>
        </w:rPr>
        <w:t>)</w:t>
      </w:r>
      <w:r w:rsidR="000019F2" w:rsidRPr="00463BFE">
        <w:rPr>
          <w:szCs w:val="18"/>
          <w:lang w:val="sv-SE"/>
        </w:rPr>
        <w:t xml:space="preserve"> +S</w:t>
      </w:r>
      <w:r w:rsidR="00781FAA" w:rsidRPr="00463BFE">
        <w:rPr>
          <w:szCs w:val="18"/>
          <w:lang w:val="sv-SE"/>
        </w:rPr>
        <w:tab/>
      </w:r>
      <w:r w:rsidR="00B90CB7">
        <w:rPr>
          <w:szCs w:val="18"/>
          <w:lang w:val="sv-SE"/>
        </w:rPr>
        <w:t>24-26</w:t>
      </w:r>
    </w:p>
    <w:p w:rsidR="004B35C4" w:rsidRPr="00463BFE" w:rsidRDefault="004B35C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63BFE">
        <w:rPr>
          <w:szCs w:val="18"/>
          <w:lang w:val="sv-SE"/>
        </w:rPr>
        <w:t>Status_kod</w:t>
      </w:r>
      <w:r w:rsidRPr="00463BFE">
        <w:rPr>
          <w:szCs w:val="18"/>
          <w:lang w:val="sv-SE"/>
        </w:rPr>
        <w:tab/>
        <w:t>A(1)</w:t>
      </w:r>
      <w:r w:rsidRPr="00463BFE">
        <w:rPr>
          <w:szCs w:val="18"/>
          <w:lang w:val="sv-SE"/>
        </w:rPr>
        <w:tab/>
      </w:r>
      <w:r w:rsidR="00B90CB7">
        <w:rPr>
          <w:szCs w:val="18"/>
          <w:lang w:val="sv-SE"/>
        </w:rPr>
        <w:t>27-27</w:t>
      </w:r>
    </w:p>
    <w:p w:rsidR="004B35C4" w:rsidRPr="00463BFE" w:rsidRDefault="004B35C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63BFE">
        <w:rPr>
          <w:szCs w:val="18"/>
          <w:lang w:val="sv-SE"/>
        </w:rPr>
        <w:t>Slutakt_kod</w:t>
      </w:r>
      <w:r w:rsidRPr="00463BFE">
        <w:rPr>
          <w:szCs w:val="18"/>
          <w:lang w:val="sv-SE"/>
        </w:rPr>
        <w:tab/>
        <w:t>A(1)</w:t>
      </w:r>
      <w:r w:rsidRPr="00463BFE">
        <w:rPr>
          <w:szCs w:val="18"/>
          <w:lang w:val="sv-SE"/>
        </w:rPr>
        <w:tab/>
      </w:r>
      <w:r w:rsidR="00B90CB7">
        <w:rPr>
          <w:szCs w:val="18"/>
          <w:lang w:val="sv-SE"/>
        </w:rPr>
        <w:t>28-28</w:t>
      </w:r>
    </w:p>
    <w:p w:rsidR="00463BFE" w:rsidRDefault="004B35C4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B35C4">
        <w:rPr>
          <w:szCs w:val="18"/>
          <w:lang w:val="sv-SE"/>
        </w:rPr>
        <w:t>Utskr_dat</w:t>
      </w:r>
      <w:r w:rsidR="00E3394F" w:rsidRPr="004B35C4">
        <w:rPr>
          <w:szCs w:val="18"/>
          <w:lang w:val="sv-SE"/>
        </w:rPr>
        <w:t xml:space="preserve"> + sign</w:t>
      </w:r>
      <w:r w:rsidR="00E3394F" w:rsidRPr="004B35C4">
        <w:rPr>
          <w:szCs w:val="18"/>
          <w:lang w:val="sv-SE"/>
        </w:rPr>
        <w:tab/>
        <w:t>N(</w:t>
      </w:r>
      <w:r w:rsidRPr="004B35C4">
        <w:rPr>
          <w:szCs w:val="18"/>
          <w:lang w:val="sv-SE"/>
        </w:rPr>
        <w:t>8</w:t>
      </w:r>
      <w:r w:rsidR="00E3394F" w:rsidRPr="004B35C4">
        <w:rPr>
          <w:szCs w:val="18"/>
          <w:lang w:val="sv-SE"/>
        </w:rPr>
        <w:t>) +S</w:t>
      </w:r>
      <w:r w:rsidR="00E3394F" w:rsidRPr="004B35C4">
        <w:rPr>
          <w:szCs w:val="18"/>
          <w:lang w:val="sv-SE"/>
        </w:rPr>
        <w:tab/>
      </w:r>
      <w:r w:rsidR="00C22768">
        <w:rPr>
          <w:szCs w:val="18"/>
          <w:lang w:val="sv-SE"/>
        </w:rPr>
        <w:t>29-37</w:t>
      </w:r>
      <w:r w:rsidRPr="004B35C4">
        <w:rPr>
          <w:szCs w:val="18"/>
          <w:lang w:val="sv-SE"/>
        </w:rPr>
        <w:tab/>
        <w:t>yyyymmdd</w:t>
      </w:r>
    </w:p>
    <w:p w:rsidR="004B35C4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Ny_sig</w:t>
      </w:r>
      <w:r>
        <w:rPr>
          <w:szCs w:val="18"/>
          <w:lang w:val="sv-SE"/>
        </w:rPr>
        <w:tab/>
      </w:r>
      <w:r w:rsidR="0018285A">
        <w:rPr>
          <w:szCs w:val="18"/>
          <w:lang w:val="sv-SE"/>
        </w:rPr>
        <w:t>A(4)</w:t>
      </w:r>
      <w:r w:rsidR="0018285A">
        <w:rPr>
          <w:szCs w:val="18"/>
          <w:lang w:val="sv-SE"/>
        </w:rPr>
        <w:tab/>
      </w:r>
      <w:r w:rsidR="00C22768">
        <w:rPr>
          <w:szCs w:val="18"/>
          <w:lang w:val="sv-SE"/>
        </w:rPr>
        <w:t>38-41</w:t>
      </w:r>
    </w:p>
    <w:p w:rsidR="00463BFE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Trans_dat + sign</w:t>
      </w:r>
      <w:r>
        <w:rPr>
          <w:szCs w:val="18"/>
          <w:lang w:val="sv-SE"/>
        </w:rPr>
        <w:tab/>
      </w:r>
      <w:r w:rsidR="0018285A">
        <w:rPr>
          <w:szCs w:val="18"/>
          <w:lang w:val="sv-SE"/>
        </w:rPr>
        <w:t>N(8) +S</w:t>
      </w:r>
      <w:r w:rsidR="0018285A">
        <w:rPr>
          <w:szCs w:val="18"/>
          <w:lang w:val="sv-SE"/>
        </w:rPr>
        <w:tab/>
      </w:r>
      <w:r w:rsidR="00C22768">
        <w:rPr>
          <w:szCs w:val="18"/>
          <w:lang w:val="sv-SE"/>
        </w:rPr>
        <w:t>42-50</w:t>
      </w:r>
      <w:r w:rsidR="00D714AA">
        <w:rPr>
          <w:szCs w:val="18"/>
          <w:lang w:val="sv-SE"/>
        </w:rPr>
        <w:tab/>
        <w:t>yyyymmdd</w:t>
      </w:r>
    </w:p>
    <w:p w:rsidR="00463BFE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Tid + sign</w:t>
      </w:r>
      <w:r>
        <w:rPr>
          <w:szCs w:val="18"/>
          <w:lang w:val="sv-SE"/>
        </w:rPr>
        <w:tab/>
      </w:r>
      <w:r w:rsidR="0018285A">
        <w:rPr>
          <w:szCs w:val="18"/>
          <w:lang w:val="sv-SE"/>
        </w:rPr>
        <w:t>N(6) +S</w:t>
      </w:r>
      <w:r w:rsidR="0018285A">
        <w:rPr>
          <w:szCs w:val="18"/>
          <w:lang w:val="sv-SE"/>
        </w:rPr>
        <w:tab/>
      </w:r>
      <w:r w:rsidR="00C22768">
        <w:rPr>
          <w:szCs w:val="18"/>
          <w:lang w:val="sv-SE"/>
        </w:rPr>
        <w:t>51-57</w:t>
      </w:r>
      <w:r w:rsidR="00D714AA">
        <w:rPr>
          <w:szCs w:val="18"/>
          <w:lang w:val="sv-SE"/>
        </w:rPr>
        <w:tab/>
        <w:t>hhmmss</w:t>
      </w:r>
    </w:p>
    <w:p w:rsidR="00463BFE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Uppd_sig</w:t>
      </w:r>
      <w:r>
        <w:rPr>
          <w:szCs w:val="18"/>
          <w:lang w:val="sv-SE"/>
        </w:rPr>
        <w:tab/>
      </w:r>
      <w:r w:rsidR="0018285A">
        <w:rPr>
          <w:szCs w:val="18"/>
          <w:lang w:val="sv-SE"/>
        </w:rPr>
        <w:t>A(4)</w:t>
      </w:r>
      <w:r w:rsidR="0018285A">
        <w:rPr>
          <w:szCs w:val="18"/>
          <w:lang w:val="sv-SE"/>
        </w:rPr>
        <w:tab/>
      </w:r>
      <w:r w:rsidR="00C22768">
        <w:rPr>
          <w:szCs w:val="18"/>
          <w:lang w:val="sv-SE"/>
        </w:rPr>
        <w:t>58-61</w:t>
      </w:r>
    </w:p>
    <w:p w:rsidR="00463BFE" w:rsidRPr="0018285A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18285A">
        <w:rPr>
          <w:szCs w:val="18"/>
        </w:rPr>
        <w:t>Post_status + sign</w:t>
      </w:r>
      <w:r w:rsidRPr="0018285A">
        <w:rPr>
          <w:szCs w:val="18"/>
        </w:rPr>
        <w:tab/>
      </w:r>
      <w:r w:rsidR="0018285A" w:rsidRPr="0018285A">
        <w:rPr>
          <w:szCs w:val="18"/>
        </w:rPr>
        <w:t>N(1) +S</w:t>
      </w:r>
      <w:r w:rsidR="0018285A" w:rsidRPr="0018285A">
        <w:rPr>
          <w:szCs w:val="18"/>
        </w:rPr>
        <w:tab/>
      </w:r>
      <w:r w:rsidR="00C22768">
        <w:rPr>
          <w:szCs w:val="18"/>
        </w:rPr>
        <w:t>62-63</w:t>
      </w:r>
    </w:p>
    <w:p w:rsidR="00463BFE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Kassett_num + sign</w:t>
      </w:r>
      <w:r>
        <w:rPr>
          <w:szCs w:val="18"/>
          <w:lang w:val="sv-SE"/>
        </w:rPr>
        <w:tab/>
      </w:r>
      <w:r w:rsidR="0018285A">
        <w:rPr>
          <w:szCs w:val="18"/>
          <w:lang w:val="sv-SE"/>
        </w:rPr>
        <w:t>N(4) +S</w:t>
      </w:r>
      <w:r w:rsidR="0018285A">
        <w:rPr>
          <w:szCs w:val="18"/>
          <w:lang w:val="sv-SE"/>
        </w:rPr>
        <w:tab/>
      </w:r>
      <w:r w:rsidR="00C22768">
        <w:rPr>
          <w:szCs w:val="18"/>
          <w:lang w:val="sv-SE"/>
        </w:rPr>
        <w:t>64-68</w:t>
      </w:r>
    </w:p>
    <w:p w:rsidR="00463BFE" w:rsidRPr="00C22768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C22768">
        <w:rPr>
          <w:szCs w:val="18"/>
        </w:rPr>
        <w:t>Filmruta</w:t>
      </w:r>
      <w:r w:rsidR="00B213A7">
        <w:rPr>
          <w:szCs w:val="18"/>
        </w:rPr>
        <w:t>_num</w:t>
      </w:r>
      <w:r w:rsidRPr="00C22768">
        <w:rPr>
          <w:szCs w:val="18"/>
        </w:rPr>
        <w:t xml:space="preserve"> + sign</w:t>
      </w:r>
      <w:r w:rsidRPr="00C22768">
        <w:rPr>
          <w:szCs w:val="18"/>
        </w:rPr>
        <w:tab/>
      </w:r>
      <w:r w:rsidR="0018285A" w:rsidRPr="00C22768">
        <w:rPr>
          <w:szCs w:val="18"/>
        </w:rPr>
        <w:t>N(4) +S</w:t>
      </w:r>
      <w:r w:rsidR="0018285A" w:rsidRPr="00C22768">
        <w:rPr>
          <w:szCs w:val="18"/>
        </w:rPr>
        <w:tab/>
      </w:r>
      <w:r w:rsidR="00C22768" w:rsidRPr="00C22768">
        <w:rPr>
          <w:szCs w:val="18"/>
        </w:rPr>
        <w:t>69-73</w:t>
      </w:r>
    </w:p>
    <w:p w:rsidR="00463BFE" w:rsidRPr="00C22768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C22768">
        <w:rPr>
          <w:szCs w:val="18"/>
        </w:rPr>
        <w:t>AB_status</w:t>
      </w:r>
      <w:r w:rsidRPr="00C22768">
        <w:rPr>
          <w:szCs w:val="18"/>
        </w:rPr>
        <w:tab/>
      </w:r>
      <w:r w:rsidR="0018285A" w:rsidRPr="00C22768">
        <w:rPr>
          <w:szCs w:val="18"/>
        </w:rPr>
        <w:t>A(1)</w:t>
      </w:r>
      <w:r w:rsidR="0018285A" w:rsidRPr="00C22768">
        <w:rPr>
          <w:szCs w:val="18"/>
        </w:rPr>
        <w:tab/>
      </w:r>
      <w:r w:rsidR="00C22768" w:rsidRPr="00C22768">
        <w:rPr>
          <w:szCs w:val="18"/>
        </w:rPr>
        <w:t>74-74</w:t>
      </w:r>
    </w:p>
    <w:p w:rsidR="00463BFE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Brist_kod</w:t>
      </w:r>
      <w:r>
        <w:rPr>
          <w:szCs w:val="18"/>
          <w:lang w:val="sv-SE"/>
        </w:rPr>
        <w:tab/>
      </w:r>
      <w:r w:rsidR="0018285A">
        <w:rPr>
          <w:szCs w:val="18"/>
          <w:lang w:val="sv-SE"/>
        </w:rPr>
        <w:t>A(1)</w:t>
      </w:r>
      <w:r w:rsidR="0018285A">
        <w:rPr>
          <w:szCs w:val="18"/>
          <w:lang w:val="sv-SE"/>
        </w:rPr>
        <w:tab/>
      </w:r>
      <w:r w:rsidR="00C22768">
        <w:rPr>
          <w:szCs w:val="18"/>
          <w:lang w:val="sv-SE"/>
        </w:rPr>
        <w:t>75-75</w:t>
      </w:r>
    </w:p>
    <w:p w:rsidR="00463BFE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Kommit_namn</w:t>
      </w:r>
      <w:r>
        <w:rPr>
          <w:szCs w:val="18"/>
          <w:lang w:val="sv-SE"/>
        </w:rPr>
        <w:tab/>
      </w:r>
      <w:r w:rsidR="0018285A">
        <w:rPr>
          <w:szCs w:val="18"/>
          <w:lang w:val="sv-SE"/>
        </w:rPr>
        <w:t>A(48)</w:t>
      </w:r>
      <w:r w:rsidR="0018285A">
        <w:rPr>
          <w:szCs w:val="18"/>
          <w:lang w:val="sv-SE"/>
        </w:rPr>
        <w:tab/>
      </w:r>
      <w:r w:rsidR="00C22768">
        <w:rPr>
          <w:szCs w:val="18"/>
          <w:lang w:val="sv-SE"/>
        </w:rPr>
        <w:t>76-123</w:t>
      </w:r>
    </w:p>
    <w:p w:rsidR="00463BFE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Kommit_org_num + sign</w:t>
      </w:r>
      <w:r>
        <w:rPr>
          <w:szCs w:val="18"/>
          <w:lang w:val="sv-SE"/>
        </w:rPr>
        <w:tab/>
      </w:r>
      <w:r w:rsidR="0018285A">
        <w:rPr>
          <w:szCs w:val="18"/>
          <w:lang w:val="sv-SE"/>
        </w:rPr>
        <w:t>N(11) +S</w:t>
      </w:r>
      <w:r w:rsidR="0018285A">
        <w:rPr>
          <w:szCs w:val="18"/>
          <w:lang w:val="sv-SE"/>
        </w:rPr>
        <w:tab/>
      </w:r>
      <w:r w:rsidR="00C22768">
        <w:rPr>
          <w:szCs w:val="18"/>
          <w:lang w:val="sv-SE"/>
        </w:rPr>
        <w:t>124-135</w:t>
      </w:r>
    </w:p>
    <w:p w:rsidR="00463BFE" w:rsidRPr="004B35C4" w:rsidRDefault="00463BFE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Utdeln_kod</w:t>
      </w:r>
      <w:r>
        <w:rPr>
          <w:szCs w:val="18"/>
          <w:lang w:val="sv-SE"/>
        </w:rPr>
        <w:tab/>
      </w:r>
      <w:r w:rsidR="0018285A">
        <w:rPr>
          <w:szCs w:val="18"/>
          <w:lang w:val="sv-SE"/>
        </w:rPr>
        <w:t>A(1)</w:t>
      </w:r>
      <w:r w:rsidR="0018285A">
        <w:rPr>
          <w:szCs w:val="18"/>
          <w:lang w:val="sv-SE"/>
        </w:rPr>
        <w:tab/>
      </w:r>
      <w:r w:rsidR="00C22768">
        <w:rPr>
          <w:szCs w:val="18"/>
          <w:lang w:val="sv-SE"/>
        </w:rPr>
        <w:t>136-136</w:t>
      </w:r>
      <w:r>
        <w:rPr>
          <w:szCs w:val="18"/>
          <w:lang w:val="sv-SE"/>
        </w:rPr>
        <w:tab/>
      </w:r>
    </w:p>
    <w:p w:rsidR="00746D3E" w:rsidRDefault="00C0179A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Utdeln_bel + sign</w:t>
      </w:r>
      <w:r>
        <w:rPr>
          <w:szCs w:val="18"/>
          <w:lang w:val="sv-SE"/>
        </w:rPr>
        <w:tab/>
      </w:r>
      <w:r w:rsidR="0018285A">
        <w:rPr>
          <w:szCs w:val="18"/>
          <w:lang w:val="sv-SE"/>
        </w:rPr>
        <w:t>N(9) +S</w:t>
      </w:r>
      <w:r w:rsidR="0018285A">
        <w:rPr>
          <w:szCs w:val="18"/>
          <w:lang w:val="sv-SE"/>
        </w:rPr>
        <w:tab/>
      </w:r>
      <w:r w:rsidR="00C22768">
        <w:rPr>
          <w:szCs w:val="18"/>
          <w:lang w:val="sv-SE"/>
        </w:rPr>
        <w:t>137-146</w:t>
      </w:r>
    </w:p>
    <w:p w:rsidR="00E51C59" w:rsidRDefault="00E51C59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Totfakt_bel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E51C59" w:rsidRDefault="00E51C59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Totfakt_kod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3F59AB">
        <w:rPr>
          <w:szCs w:val="18"/>
          <w:lang w:val="sv-SE"/>
        </w:rPr>
        <w:t>157-157</w:t>
      </w:r>
    </w:p>
    <w:p w:rsidR="00E51C59" w:rsidRPr="00E51C59" w:rsidRDefault="00E51C59" w:rsidP="00E51C59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E51C59">
        <w:rPr>
          <w:szCs w:val="18"/>
        </w:rPr>
        <w:t>Foers_bel + sign</w:t>
      </w:r>
      <w:r w:rsidRPr="00E51C59">
        <w:rPr>
          <w:szCs w:val="18"/>
        </w:rPr>
        <w:tab/>
        <w:t>N(9) +S</w:t>
      </w:r>
      <w:r w:rsidRPr="00E51C59">
        <w:rPr>
          <w:szCs w:val="18"/>
        </w:rPr>
        <w:tab/>
      </w:r>
    </w:p>
    <w:p w:rsidR="00E51C59" w:rsidRDefault="00E51C59" w:rsidP="00E51C5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Foers_kod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3F59AB">
        <w:rPr>
          <w:szCs w:val="18"/>
          <w:lang w:val="sv-SE"/>
        </w:rPr>
        <w:t>168-168</w:t>
      </w:r>
    </w:p>
    <w:p w:rsidR="00E51C59" w:rsidRDefault="00E51C59" w:rsidP="00E51C5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Kostvaror_bel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E51C59" w:rsidRDefault="00E51C59" w:rsidP="00E51C5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Kostvaror_kod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3F59AB">
        <w:rPr>
          <w:szCs w:val="18"/>
          <w:lang w:val="sv-SE"/>
        </w:rPr>
        <w:t>179-179</w:t>
      </w:r>
    </w:p>
    <w:p w:rsidR="00E51C59" w:rsidRDefault="00E51C59" w:rsidP="00E51C5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Bruttores_bel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E51C59" w:rsidRDefault="00E51C59" w:rsidP="00E51C5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Bruttores_kod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3F59AB">
        <w:rPr>
          <w:szCs w:val="18"/>
          <w:lang w:val="sv-SE"/>
        </w:rPr>
        <w:t>190-190</w:t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lastRenderedPageBreak/>
        <w:t>Foerskost_bel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Foerskost_kod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731E8">
        <w:rPr>
          <w:szCs w:val="18"/>
          <w:lang w:val="sv-SE"/>
        </w:rPr>
        <w:t>201-201</w:t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Admkost_bel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Admkost_kod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731E8">
        <w:rPr>
          <w:szCs w:val="18"/>
          <w:lang w:val="sv-SE"/>
        </w:rPr>
        <w:t>212-212</w:t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Foukost_bel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4D03FC" w:rsidRP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4D03FC">
        <w:rPr>
          <w:szCs w:val="18"/>
        </w:rPr>
        <w:t>Foukost_kod</w:t>
      </w:r>
      <w:r w:rsidRPr="004D03FC">
        <w:rPr>
          <w:szCs w:val="18"/>
        </w:rPr>
        <w:tab/>
        <w:t>A(1)</w:t>
      </w:r>
      <w:r w:rsidRPr="004D03FC">
        <w:rPr>
          <w:szCs w:val="18"/>
        </w:rPr>
        <w:tab/>
      </w:r>
      <w:r w:rsidR="002731E8">
        <w:rPr>
          <w:szCs w:val="18"/>
        </w:rPr>
        <w:t>223-223</w:t>
      </w:r>
    </w:p>
    <w:p w:rsidR="004D03FC" w:rsidRP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4D03FC">
        <w:rPr>
          <w:szCs w:val="18"/>
        </w:rPr>
        <w:t>Jfrpostr2_bel + sign</w:t>
      </w:r>
      <w:r w:rsidRPr="004D03FC">
        <w:rPr>
          <w:szCs w:val="18"/>
        </w:rPr>
        <w:tab/>
        <w:t>N(9) +S</w:t>
      </w:r>
      <w:r w:rsidRPr="004D03FC">
        <w:rPr>
          <w:szCs w:val="18"/>
        </w:rPr>
        <w:tab/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Jfrpostr2_kod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731E8">
        <w:rPr>
          <w:szCs w:val="18"/>
          <w:lang w:val="sv-SE"/>
        </w:rPr>
        <w:t>234-234</w:t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Oeroerinr2_bel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Oeroerinr2_kod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731E8">
        <w:rPr>
          <w:szCs w:val="18"/>
          <w:lang w:val="sv-SE"/>
        </w:rPr>
        <w:t>245-245</w:t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Oeroerkor2_bel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Oeroerkor2_kod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731E8">
        <w:rPr>
          <w:szCs w:val="18"/>
          <w:lang w:val="sv-SE"/>
        </w:rPr>
        <w:t>256-256</w:t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Foerlager_bel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4D03FC" w:rsidRDefault="004D03FC" w:rsidP="004D03F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Foerlager_kod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731E8">
        <w:rPr>
          <w:szCs w:val="18"/>
          <w:lang w:val="sv-SE"/>
        </w:rPr>
        <w:t>267-267</w:t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Aktivarb_bel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Aktivarb_kod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731E8">
        <w:rPr>
          <w:szCs w:val="18"/>
          <w:lang w:val="sv-SE"/>
        </w:rPr>
        <w:t>278-278</w:t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Oeroerinr1_bel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Oeroerinr1_kod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731E8">
        <w:rPr>
          <w:szCs w:val="18"/>
          <w:lang w:val="sv-SE"/>
        </w:rPr>
        <w:t>289-289</w:t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Raavaror_bel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Raavaror_kod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0496A">
        <w:rPr>
          <w:szCs w:val="18"/>
          <w:lang w:val="sv-SE"/>
        </w:rPr>
        <w:t>300-300</w:t>
      </w:r>
    </w:p>
    <w:p w:rsidR="00271F83" w:rsidRPr="0085079B" w:rsidRDefault="00271F83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85079B">
        <w:rPr>
          <w:szCs w:val="18"/>
          <w:lang w:val="sv-SE"/>
        </w:rPr>
        <w:t>Handvaror_bel</w:t>
      </w:r>
      <w:r w:rsidRPr="0085079B">
        <w:rPr>
          <w:szCs w:val="18"/>
          <w:lang w:val="sv-SE"/>
        </w:rPr>
        <w:tab/>
      </w:r>
      <w:r w:rsidR="00A72B56" w:rsidRPr="0085079B">
        <w:rPr>
          <w:szCs w:val="18"/>
          <w:lang w:val="sv-SE"/>
        </w:rPr>
        <w:t>N(9) +S</w:t>
      </w:r>
      <w:r w:rsidR="00A72B56" w:rsidRPr="0085079B">
        <w:rPr>
          <w:szCs w:val="18"/>
          <w:lang w:val="sv-SE"/>
        </w:rPr>
        <w:tab/>
      </w:r>
    </w:p>
    <w:p w:rsidR="00271F83" w:rsidRDefault="00271F83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85079B">
        <w:rPr>
          <w:szCs w:val="18"/>
          <w:lang w:val="sv-SE"/>
        </w:rPr>
        <w:t>Handvaror_kod</w:t>
      </w:r>
      <w:r w:rsidR="00A72B56" w:rsidRPr="0085079B">
        <w:rPr>
          <w:szCs w:val="18"/>
          <w:lang w:val="sv-SE"/>
        </w:rPr>
        <w:tab/>
        <w:t>A(1)</w:t>
      </w:r>
      <w:r w:rsidR="00A72B56" w:rsidRPr="0085079B">
        <w:rPr>
          <w:szCs w:val="18"/>
          <w:lang w:val="sv-SE"/>
        </w:rPr>
        <w:tab/>
      </w:r>
      <w:r w:rsidR="00957E84" w:rsidRPr="0085079B">
        <w:rPr>
          <w:szCs w:val="18"/>
          <w:lang w:val="sv-SE"/>
        </w:rPr>
        <w:t>311-311</w:t>
      </w:r>
    </w:p>
    <w:p w:rsidR="00031D7C" w:rsidRPr="009879C3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9879C3">
        <w:rPr>
          <w:szCs w:val="18"/>
        </w:rPr>
        <w:t>Oevrextko_bel + sign</w:t>
      </w:r>
      <w:r w:rsidRPr="009879C3">
        <w:rPr>
          <w:szCs w:val="18"/>
        </w:rPr>
        <w:tab/>
        <w:t>N(9) +S</w:t>
      </w:r>
      <w:r w:rsidRPr="009879C3">
        <w:rPr>
          <w:szCs w:val="18"/>
        </w:rPr>
        <w:tab/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Oevrextko_kod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0496A">
        <w:rPr>
          <w:szCs w:val="18"/>
          <w:lang w:val="sv-SE"/>
        </w:rPr>
        <w:t>3</w:t>
      </w:r>
      <w:r w:rsidR="00957E84">
        <w:rPr>
          <w:szCs w:val="18"/>
          <w:lang w:val="sv-SE"/>
        </w:rPr>
        <w:t>22</w:t>
      </w:r>
      <w:r w:rsidR="0020496A">
        <w:rPr>
          <w:szCs w:val="18"/>
          <w:lang w:val="sv-SE"/>
        </w:rPr>
        <w:t>-3</w:t>
      </w:r>
      <w:r w:rsidR="00957E84">
        <w:rPr>
          <w:szCs w:val="18"/>
          <w:lang w:val="sv-SE"/>
        </w:rPr>
        <w:t>22</w:t>
      </w:r>
      <w:r w:rsidR="00B1666A">
        <w:rPr>
          <w:szCs w:val="18"/>
          <w:lang w:val="sv-SE"/>
        </w:rPr>
        <w:tab/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Perskost_bel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Perskost_kod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0496A">
        <w:rPr>
          <w:szCs w:val="18"/>
          <w:lang w:val="sv-SE"/>
        </w:rPr>
        <w:t>3</w:t>
      </w:r>
      <w:r w:rsidR="00957E84">
        <w:rPr>
          <w:szCs w:val="18"/>
          <w:lang w:val="sv-SE"/>
        </w:rPr>
        <w:t>33</w:t>
      </w:r>
      <w:r w:rsidR="0020496A">
        <w:rPr>
          <w:szCs w:val="18"/>
          <w:lang w:val="sv-SE"/>
        </w:rPr>
        <w:t>-3</w:t>
      </w:r>
      <w:r w:rsidR="00957E84">
        <w:rPr>
          <w:szCs w:val="18"/>
          <w:lang w:val="sv-SE"/>
        </w:rPr>
        <w:t>33</w:t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Avskrivn_bel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Avskrivn_kod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0496A">
        <w:rPr>
          <w:szCs w:val="18"/>
          <w:lang w:val="sv-SE"/>
        </w:rPr>
        <w:t>3</w:t>
      </w:r>
      <w:r w:rsidR="00957E84">
        <w:rPr>
          <w:szCs w:val="18"/>
          <w:lang w:val="sv-SE"/>
        </w:rPr>
        <w:t>44</w:t>
      </w:r>
      <w:r w:rsidR="0020496A">
        <w:rPr>
          <w:szCs w:val="18"/>
          <w:lang w:val="sv-SE"/>
        </w:rPr>
        <w:t>-3</w:t>
      </w:r>
      <w:r w:rsidR="00957E84">
        <w:rPr>
          <w:szCs w:val="18"/>
          <w:lang w:val="sv-SE"/>
        </w:rPr>
        <w:t>44</w:t>
      </w:r>
    </w:p>
    <w:p w:rsidR="00031D7C" w:rsidRPr="004B7CEA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4B7CEA">
        <w:rPr>
          <w:szCs w:val="18"/>
        </w:rPr>
        <w:t>Jf</w:t>
      </w:r>
      <w:r w:rsidR="009B029A">
        <w:rPr>
          <w:szCs w:val="18"/>
        </w:rPr>
        <w:t>r</w:t>
      </w:r>
      <w:r w:rsidRPr="004B7CEA">
        <w:rPr>
          <w:szCs w:val="18"/>
        </w:rPr>
        <w:t>postr1_bel + sign</w:t>
      </w:r>
      <w:r w:rsidRPr="004B7CEA">
        <w:rPr>
          <w:szCs w:val="18"/>
        </w:rPr>
        <w:tab/>
        <w:t>N(9) +S</w:t>
      </w:r>
      <w:r w:rsidRPr="004B7CEA">
        <w:rPr>
          <w:szCs w:val="18"/>
        </w:rPr>
        <w:tab/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Jfrpostr1_kod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0496A">
        <w:rPr>
          <w:szCs w:val="18"/>
          <w:lang w:val="sv-SE"/>
        </w:rPr>
        <w:t>3</w:t>
      </w:r>
      <w:r w:rsidR="00957E84">
        <w:rPr>
          <w:szCs w:val="18"/>
          <w:lang w:val="sv-SE"/>
        </w:rPr>
        <w:t>55</w:t>
      </w:r>
      <w:r w:rsidR="0020496A">
        <w:rPr>
          <w:szCs w:val="18"/>
          <w:lang w:val="sv-SE"/>
        </w:rPr>
        <w:t>-3</w:t>
      </w:r>
      <w:r w:rsidR="00957E84">
        <w:rPr>
          <w:szCs w:val="18"/>
          <w:lang w:val="sv-SE"/>
        </w:rPr>
        <w:t>55</w:t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Oeroerkor1_bel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Oeroerkor1_kod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20496A">
        <w:rPr>
          <w:szCs w:val="18"/>
          <w:lang w:val="sv-SE"/>
        </w:rPr>
        <w:t>3</w:t>
      </w:r>
      <w:r w:rsidR="00957E84">
        <w:rPr>
          <w:szCs w:val="18"/>
          <w:lang w:val="sv-SE"/>
        </w:rPr>
        <w:t>66</w:t>
      </w:r>
      <w:r w:rsidR="0020496A">
        <w:rPr>
          <w:szCs w:val="18"/>
          <w:lang w:val="sv-SE"/>
        </w:rPr>
        <w:t>-3</w:t>
      </w:r>
      <w:r w:rsidR="00957E84">
        <w:rPr>
          <w:szCs w:val="18"/>
          <w:lang w:val="sv-SE"/>
        </w:rPr>
        <w:t>66</w:t>
      </w:r>
    </w:p>
    <w:p w:rsidR="00031D7C" w:rsidRPr="004B7CEA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4B7CEA">
        <w:rPr>
          <w:szCs w:val="18"/>
        </w:rPr>
        <w:t>Roerres_bel + sign</w:t>
      </w:r>
      <w:r w:rsidRPr="004B7CEA">
        <w:rPr>
          <w:szCs w:val="18"/>
        </w:rPr>
        <w:tab/>
        <w:t>N(9) +S</w:t>
      </w:r>
      <w:r w:rsidRPr="004B7CEA">
        <w:rPr>
          <w:szCs w:val="18"/>
        </w:rPr>
        <w:tab/>
      </w:r>
    </w:p>
    <w:p w:rsidR="00031D7C" w:rsidRP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31D7C">
        <w:rPr>
          <w:szCs w:val="18"/>
        </w:rPr>
        <w:t>Roerres_kod</w:t>
      </w:r>
      <w:r w:rsidRPr="00031D7C">
        <w:rPr>
          <w:szCs w:val="18"/>
        </w:rPr>
        <w:tab/>
        <w:t>A(1)</w:t>
      </w:r>
      <w:r w:rsidRPr="00031D7C">
        <w:rPr>
          <w:szCs w:val="18"/>
        </w:rPr>
        <w:tab/>
      </w:r>
      <w:r w:rsidR="0020496A">
        <w:rPr>
          <w:szCs w:val="18"/>
        </w:rPr>
        <w:t>3</w:t>
      </w:r>
      <w:r w:rsidR="00957E84">
        <w:rPr>
          <w:szCs w:val="18"/>
        </w:rPr>
        <w:t>77</w:t>
      </w:r>
      <w:r w:rsidR="0020496A">
        <w:rPr>
          <w:szCs w:val="18"/>
        </w:rPr>
        <w:t>-3</w:t>
      </w:r>
      <w:r w:rsidR="00957E84">
        <w:rPr>
          <w:szCs w:val="18"/>
        </w:rPr>
        <w:t>77</w:t>
      </w:r>
    </w:p>
    <w:p w:rsidR="00031D7C" w:rsidRP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31D7C">
        <w:rPr>
          <w:szCs w:val="18"/>
        </w:rPr>
        <w:t>Resandkcn_bel + sign</w:t>
      </w:r>
      <w:r w:rsidRPr="00031D7C">
        <w:rPr>
          <w:szCs w:val="18"/>
        </w:rPr>
        <w:tab/>
        <w:t>N(9) +S</w:t>
      </w:r>
      <w:r w:rsidRPr="00031D7C">
        <w:rPr>
          <w:szCs w:val="18"/>
        </w:rPr>
        <w:tab/>
      </w:r>
    </w:p>
    <w:p w:rsidR="00031D7C" w:rsidRP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31D7C">
        <w:rPr>
          <w:szCs w:val="18"/>
        </w:rPr>
        <w:t>Resandkcn_kod</w:t>
      </w:r>
      <w:r w:rsidRPr="00031D7C">
        <w:rPr>
          <w:szCs w:val="18"/>
        </w:rPr>
        <w:tab/>
        <w:t>A(1)</w:t>
      </w:r>
      <w:r w:rsidRPr="00031D7C">
        <w:rPr>
          <w:szCs w:val="18"/>
        </w:rPr>
        <w:tab/>
      </w:r>
      <w:r w:rsidR="004101B6">
        <w:rPr>
          <w:szCs w:val="18"/>
        </w:rPr>
        <w:t>3</w:t>
      </w:r>
      <w:r w:rsidR="00957E84">
        <w:rPr>
          <w:szCs w:val="18"/>
        </w:rPr>
        <w:t>88</w:t>
      </w:r>
      <w:r w:rsidR="004101B6">
        <w:rPr>
          <w:szCs w:val="18"/>
        </w:rPr>
        <w:t>-3</w:t>
      </w:r>
      <w:r w:rsidR="00957E84">
        <w:rPr>
          <w:szCs w:val="18"/>
        </w:rPr>
        <w:t>88</w:t>
      </w:r>
    </w:p>
    <w:p w:rsidR="00031D7C" w:rsidRP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31D7C">
        <w:rPr>
          <w:szCs w:val="18"/>
        </w:rPr>
        <w:t>Rteintkcn_bel + sign</w:t>
      </w:r>
      <w:r w:rsidRPr="00031D7C">
        <w:rPr>
          <w:szCs w:val="18"/>
        </w:rPr>
        <w:tab/>
        <w:t>N(9) +S</w:t>
      </w:r>
      <w:r w:rsidRPr="00031D7C">
        <w:rPr>
          <w:szCs w:val="18"/>
        </w:rPr>
        <w:tab/>
      </w:r>
    </w:p>
    <w:p w:rsidR="00031D7C" w:rsidRP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31D7C">
        <w:rPr>
          <w:szCs w:val="18"/>
        </w:rPr>
        <w:t>Rteintkcn_kod</w:t>
      </w:r>
      <w:r w:rsidRPr="00031D7C">
        <w:rPr>
          <w:szCs w:val="18"/>
        </w:rPr>
        <w:tab/>
        <w:t>A(1)</w:t>
      </w:r>
      <w:r w:rsidRPr="00031D7C">
        <w:rPr>
          <w:szCs w:val="18"/>
        </w:rPr>
        <w:tab/>
      </w:r>
      <w:r w:rsidR="004101B6">
        <w:rPr>
          <w:szCs w:val="18"/>
        </w:rPr>
        <w:t>3</w:t>
      </w:r>
      <w:r w:rsidR="00957E84">
        <w:rPr>
          <w:szCs w:val="18"/>
        </w:rPr>
        <w:t>99</w:t>
      </w:r>
      <w:r w:rsidR="004101B6">
        <w:rPr>
          <w:szCs w:val="18"/>
        </w:rPr>
        <w:t>-3</w:t>
      </w:r>
      <w:r w:rsidR="00957E84">
        <w:rPr>
          <w:szCs w:val="18"/>
        </w:rPr>
        <w:t>99</w:t>
      </w:r>
    </w:p>
    <w:p w:rsidR="00031D7C" w:rsidRPr="00031D7C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31D7C">
        <w:rPr>
          <w:szCs w:val="18"/>
        </w:rPr>
        <w:lastRenderedPageBreak/>
        <w:t>Extrteint_bel + sign</w:t>
      </w:r>
      <w:r w:rsidRPr="00031D7C">
        <w:rPr>
          <w:szCs w:val="18"/>
        </w:rPr>
        <w:tab/>
        <w:t>N(9) +S</w:t>
      </w:r>
      <w:r w:rsidRPr="00031D7C">
        <w:rPr>
          <w:szCs w:val="18"/>
        </w:rPr>
        <w:tab/>
      </w:r>
    </w:p>
    <w:p w:rsidR="00031D7C" w:rsidRPr="00B12733" w:rsidRDefault="00031D7C" w:rsidP="00031D7C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B12733">
        <w:rPr>
          <w:szCs w:val="18"/>
        </w:rPr>
        <w:t>Extrteint_kod</w:t>
      </w:r>
      <w:r w:rsidRPr="00B12733">
        <w:rPr>
          <w:szCs w:val="18"/>
        </w:rPr>
        <w:tab/>
        <w:t>A(1)</w:t>
      </w:r>
      <w:r w:rsidRPr="00B12733">
        <w:rPr>
          <w:szCs w:val="18"/>
        </w:rPr>
        <w:tab/>
      </w:r>
      <w:r w:rsidR="00957E84">
        <w:rPr>
          <w:szCs w:val="18"/>
        </w:rPr>
        <w:t>410</w:t>
      </w:r>
      <w:r w:rsidR="004101B6" w:rsidRPr="00B12733">
        <w:rPr>
          <w:szCs w:val="18"/>
        </w:rPr>
        <w:t>-</w:t>
      </w:r>
      <w:r w:rsidR="00957E84">
        <w:rPr>
          <w:szCs w:val="18"/>
        </w:rPr>
        <w:t>410</w:t>
      </w:r>
    </w:p>
    <w:p w:rsidR="00B12733" w:rsidRPr="00B12733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Oevrfinint</w:t>
      </w:r>
      <w:r w:rsidRPr="00B12733">
        <w:rPr>
          <w:szCs w:val="18"/>
        </w:rPr>
        <w:t>_bel + sign</w:t>
      </w:r>
      <w:r w:rsidRPr="00B12733">
        <w:rPr>
          <w:szCs w:val="18"/>
        </w:rPr>
        <w:tab/>
        <w:t>N(9) +S</w:t>
      </w:r>
      <w:r w:rsidRPr="00B12733">
        <w:rPr>
          <w:szCs w:val="18"/>
        </w:rPr>
        <w:tab/>
      </w:r>
    </w:p>
    <w:p w:rsidR="00B12733" w:rsidRPr="00B12733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Oevrfinint</w:t>
      </w:r>
      <w:r w:rsidRPr="00B12733">
        <w:rPr>
          <w:szCs w:val="18"/>
        </w:rPr>
        <w:t>_kod</w:t>
      </w:r>
      <w:r w:rsidRPr="00B12733">
        <w:rPr>
          <w:szCs w:val="18"/>
        </w:rPr>
        <w:tab/>
        <w:t>A(1)</w:t>
      </w:r>
      <w:r w:rsidRPr="00B12733">
        <w:rPr>
          <w:szCs w:val="18"/>
        </w:rPr>
        <w:tab/>
      </w:r>
      <w:r w:rsidR="005F6525">
        <w:rPr>
          <w:szCs w:val="18"/>
        </w:rPr>
        <w:t>4</w:t>
      </w:r>
      <w:r w:rsidR="00957E84">
        <w:rPr>
          <w:szCs w:val="18"/>
        </w:rPr>
        <w:t>21</w:t>
      </w:r>
      <w:r w:rsidR="005F6525">
        <w:rPr>
          <w:szCs w:val="18"/>
        </w:rPr>
        <w:t>-4</w:t>
      </w:r>
      <w:r w:rsidR="00957E84">
        <w:rPr>
          <w:szCs w:val="18"/>
        </w:rPr>
        <w:t>21</w:t>
      </w:r>
    </w:p>
    <w:p w:rsidR="00B12733" w:rsidRPr="00B12733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Rtekostkcn</w:t>
      </w:r>
      <w:r w:rsidRPr="00B12733">
        <w:rPr>
          <w:szCs w:val="18"/>
        </w:rPr>
        <w:t>_bel + sign</w:t>
      </w:r>
      <w:r w:rsidRPr="00B12733">
        <w:rPr>
          <w:szCs w:val="18"/>
        </w:rPr>
        <w:tab/>
        <w:t>N(9) +S</w:t>
      </w:r>
      <w:r w:rsidRPr="00B12733">
        <w:rPr>
          <w:szCs w:val="18"/>
        </w:rPr>
        <w:tab/>
      </w:r>
    </w:p>
    <w:p w:rsidR="00B12733" w:rsidRPr="00B12733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Rtekostkcn</w:t>
      </w:r>
      <w:r w:rsidRPr="00B12733">
        <w:rPr>
          <w:szCs w:val="18"/>
        </w:rPr>
        <w:t>_kod</w:t>
      </w:r>
      <w:r w:rsidRPr="00B12733">
        <w:rPr>
          <w:szCs w:val="18"/>
        </w:rPr>
        <w:tab/>
        <w:t>A(1)</w:t>
      </w:r>
      <w:r w:rsidRPr="00B12733">
        <w:rPr>
          <w:szCs w:val="18"/>
        </w:rPr>
        <w:tab/>
      </w:r>
      <w:r w:rsidR="005F6525">
        <w:rPr>
          <w:szCs w:val="18"/>
        </w:rPr>
        <w:t>4</w:t>
      </w:r>
      <w:r w:rsidR="00957E84">
        <w:rPr>
          <w:szCs w:val="18"/>
        </w:rPr>
        <w:t>32</w:t>
      </w:r>
      <w:r w:rsidR="005F6525">
        <w:rPr>
          <w:szCs w:val="18"/>
        </w:rPr>
        <w:t>-4</w:t>
      </w:r>
      <w:r w:rsidR="00957E84">
        <w:rPr>
          <w:szCs w:val="18"/>
        </w:rPr>
        <w:t>32</w:t>
      </w:r>
    </w:p>
    <w:p w:rsidR="00B12733" w:rsidRPr="00B12733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Extrtekost</w:t>
      </w:r>
      <w:r w:rsidRPr="00B12733">
        <w:rPr>
          <w:szCs w:val="18"/>
        </w:rPr>
        <w:t>_bel + sign</w:t>
      </w:r>
      <w:r w:rsidRPr="00B12733">
        <w:rPr>
          <w:szCs w:val="18"/>
        </w:rPr>
        <w:tab/>
        <w:t>N(9) +S</w:t>
      </w:r>
      <w:r w:rsidRPr="00B12733">
        <w:rPr>
          <w:szCs w:val="18"/>
        </w:rPr>
        <w:tab/>
      </w:r>
    </w:p>
    <w:p w:rsidR="00B12733" w:rsidRPr="00B12733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B12733">
        <w:rPr>
          <w:szCs w:val="18"/>
        </w:rPr>
        <w:t>Extrtekost_kod</w:t>
      </w:r>
      <w:r w:rsidRPr="00B12733">
        <w:rPr>
          <w:szCs w:val="18"/>
        </w:rPr>
        <w:tab/>
        <w:t>A(1)</w:t>
      </w:r>
      <w:r w:rsidRPr="00B12733">
        <w:rPr>
          <w:szCs w:val="18"/>
        </w:rPr>
        <w:tab/>
      </w:r>
      <w:r w:rsidR="005F6525">
        <w:rPr>
          <w:szCs w:val="18"/>
        </w:rPr>
        <w:t>4</w:t>
      </w:r>
      <w:r w:rsidR="00957E84">
        <w:rPr>
          <w:szCs w:val="18"/>
        </w:rPr>
        <w:t>43</w:t>
      </w:r>
      <w:r w:rsidR="005F6525">
        <w:rPr>
          <w:szCs w:val="18"/>
        </w:rPr>
        <w:t>-4</w:t>
      </w:r>
      <w:r w:rsidR="00957E84">
        <w:rPr>
          <w:szCs w:val="18"/>
        </w:rPr>
        <w:t>43</w:t>
      </w:r>
    </w:p>
    <w:p w:rsidR="00B12733" w:rsidRPr="00B12733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B12733">
        <w:rPr>
          <w:szCs w:val="18"/>
        </w:rPr>
        <w:t>Oevrfinko_bel + sign</w:t>
      </w:r>
      <w:r w:rsidRPr="00B12733">
        <w:rPr>
          <w:szCs w:val="18"/>
        </w:rPr>
        <w:tab/>
        <w:t>N(9) +S</w:t>
      </w:r>
      <w:r w:rsidRPr="00B12733">
        <w:rPr>
          <w:szCs w:val="18"/>
        </w:rPr>
        <w:tab/>
      </w:r>
    </w:p>
    <w:p w:rsidR="00B12733" w:rsidRPr="00B12733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B12733">
        <w:rPr>
          <w:szCs w:val="18"/>
        </w:rPr>
        <w:t>Oevrfinko_kod</w:t>
      </w:r>
      <w:r w:rsidRPr="00B12733">
        <w:rPr>
          <w:szCs w:val="18"/>
        </w:rPr>
        <w:tab/>
        <w:t>A(1)</w:t>
      </w:r>
      <w:r w:rsidRPr="00B12733">
        <w:rPr>
          <w:szCs w:val="18"/>
        </w:rPr>
        <w:tab/>
      </w:r>
      <w:r w:rsidR="005F6525">
        <w:rPr>
          <w:szCs w:val="18"/>
        </w:rPr>
        <w:t>4</w:t>
      </w:r>
      <w:r w:rsidR="00957E84">
        <w:rPr>
          <w:szCs w:val="18"/>
        </w:rPr>
        <w:t>54</w:t>
      </w:r>
      <w:r w:rsidR="005F6525">
        <w:rPr>
          <w:szCs w:val="18"/>
        </w:rPr>
        <w:t>-4</w:t>
      </w:r>
      <w:r w:rsidR="00957E84">
        <w:rPr>
          <w:szCs w:val="18"/>
        </w:rPr>
        <w:t>54</w:t>
      </w:r>
    </w:p>
    <w:p w:rsidR="00B12733" w:rsidRPr="00B12733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B12733">
        <w:rPr>
          <w:szCs w:val="18"/>
        </w:rPr>
        <w:t>Jfrfinpost_bel + sign</w:t>
      </w:r>
      <w:r w:rsidRPr="00B12733">
        <w:rPr>
          <w:szCs w:val="18"/>
        </w:rPr>
        <w:tab/>
        <w:t>N(9) +S</w:t>
      </w:r>
      <w:r w:rsidRPr="00B12733">
        <w:rPr>
          <w:szCs w:val="18"/>
        </w:rPr>
        <w:tab/>
      </w:r>
    </w:p>
    <w:p w:rsidR="00B12733" w:rsidRPr="00B12733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B12733">
        <w:rPr>
          <w:szCs w:val="18"/>
        </w:rPr>
        <w:t>Jfrfinpost_kod</w:t>
      </w:r>
      <w:r w:rsidRPr="00B12733">
        <w:rPr>
          <w:szCs w:val="18"/>
        </w:rPr>
        <w:tab/>
        <w:t>A(1)</w:t>
      </w:r>
      <w:r w:rsidRPr="00B12733">
        <w:rPr>
          <w:szCs w:val="18"/>
        </w:rPr>
        <w:tab/>
      </w:r>
      <w:r w:rsidR="005F6525">
        <w:rPr>
          <w:szCs w:val="18"/>
        </w:rPr>
        <w:t>4</w:t>
      </w:r>
      <w:r w:rsidR="00957E84">
        <w:rPr>
          <w:szCs w:val="18"/>
        </w:rPr>
        <w:t>65</w:t>
      </w:r>
      <w:r w:rsidR="005F6525">
        <w:rPr>
          <w:szCs w:val="18"/>
        </w:rPr>
        <w:t>-4</w:t>
      </w:r>
      <w:r w:rsidR="00957E84">
        <w:rPr>
          <w:szCs w:val="18"/>
        </w:rPr>
        <w:t>65</w:t>
      </w:r>
    </w:p>
    <w:p w:rsidR="00B12733" w:rsidRPr="00B12733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B12733">
        <w:rPr>
          <w:szCs w:val="18"/>
        </w:rPr>
        <w:t>Resfinko_bel + sign</w:t>
      </w:r>
      <w:r w:rsidRPr="00B12733">
        <w:rPr>
          <w:szCs w:val="18"/>
        </w:rPr>
        <w:tab/>
        <w:t>N(9) +S</w:t>
      </w:r>
      <w:r w:rsidRPr="00B12733">
        <w:rPr>
          <w:szCs w:val="18"/>
        </w:rPr>
        <w:tab/>
      </w:r>
    </w:p>
    <w:p w:rsidR="00B12733" w:rsidRPr="00410700" w:rsidRDefault="00B12733" w:rsidP="00B12733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410700">
        <w:rPr>
          <w:szCs w:val="18"/>
        </w:rPr>
        <w:t>Resfinko_kod</w:t>
      </w:r>
      <w:r w:rsidRPr="00410700">
        <w:rPr>
          <w:szCs w:val="18"/>
        </w:rPr>
        <w:tab/>
        <w:t>A(1)</w:t>
      </w:r>
      <w:r w:rsidRPr="00410700">
        <w:rPr>
          <w:szCs w:val="18"/>
        </w:rPr>
        <w:tab/>
      </w:r>
      <w:r w:rsidR="005F6525">
        <w:rPr>
          <w:szCs w:val="18"/>
        </w:rPr>
        <w:t>4</w:t>
      </w:r>
      <w:r w:rsidR="00957E84">
        <w:rPr>
          <w:szCs w:val="18"/>
        </w:rPr>
        <w:t>76</w:t>
      </w:r>
      <w:r w:rsidR="005F6525">
        <w:rPr>
          <w:szCs w:val="18"/>
        </w:rPr>
        <w:t>-4</w:t>
      </w:r>
      <w:r w:rsidR="00957E84">
        <w:rPr>
          <w:szCs w:val="18"/>
        </w:rPr>
        <w:t>76</w:t>
      </w:r>
    </w:p>
    <w:p w:rsidR="00410700" w:rsidRP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Exoint</w:t>
      </w:r>
      <w:r w:rsidRPr="00410700">
        <w:rPr>
          <w:szCs w:val="18"/>
        </w:rPr>
        <w:t>_bel + sign</w:t>
      </w:r>
      <w:r w:rsidRPr="00410700">
        <w:rPr>
          <w:szCs w:val="18"/>
        </w:rPr>
        <w:tab/>
        <w:t>N(9) +S</w:t>
      </w:r>
      <w:r w:rsidRPr="00410700">
        <w:rPr>
          <w:szCs w:val="18"/>
        </w:rPr>
        <w:tab/>
      </w:r>
    </w:p>
    <w:p w:rsidR="00410700" w:rsidRP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Exoint</w:t>
      </w:r>
      <w:r w:rsidRPr="00410700">
        <w:rPr>
          <w:szCs w:val="18"/>
        </w:rPr>
        <w:t>_kod</w:t>
      </w:r>
      <w:r w:rsidRPr="00410700">
        <w:rPr>
          <w:szCs w:val="18"/>
        </w:rPr>
        <w:tab/>
        <w:t>A(1)</w:t>
      </w:r>
      <w:r w:rsidRPr="00410700">
        <w:rPr>
          <w:szCs w:val="18"/>
        </w:rPr>
        <w:tab/>
      </w:r>
      <w:r w:rsidR="005F6525">
        <w:rPr>
          <w:szCs w:val="18"/>
        </w:rPr>
        <w:t>4</w:t>
      </w:r>
      <w:r w:rsidR="00957E84">
        <w:rPr>
          <w:szCs w:val="18"/>
        </w:rPr>
        <w:t>87</w:t>
      </w:r>
      <w:r w:rsidR="005F6525">
        <w:rPr>
          <w:szCs w:val="18"/>
        </w:rPr>
        <w:t>-4</w:t>
      </w:r>
      <w:r w:rsidR="00957E84">
        <w:rPr>
          <w:szCs w:val="18"/>
        </w:rPr>
        <w:t>87</w:t>
      </w:r>
    </w:p>
    <w:p w:rsidR="00410700" w:rsidRP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Exokost</w:t>
      </w:r>
      <w:r w:rsidRPr="00410700">
        <w:rPr>
          <w:szCs w:val="18"/>
        </w:rPr>
        <w:t>_bel + sign</w:t>
      </w:r>
      <w:r w:rsidRPr="00410700">
        <w:rPr>
          <w:szCs w:val="18"/>
        </w:rPr>
        <w:tab/>
        <w:t>N(9) +S</w:t>
      </w:r>
      <w:r w:rsidRPr="00410700">
        <w:rPr>
          <w:szCs w:val="18"/>
        </w:rPr>
        <w:tab/>
      </w:r>
    </w:p>
    <w:p w:rsidR="00410700" w:rsidRP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10700">
        <w:rPr>
          <w:szCs w:val="18"/>
          <w:lang w:val="sv-SE"/>
        </w:rPr>
        <w:t>Exokost_kod</w:t>
      </w:r>
      <w:r w:rsidRPr="00410700">
        <w:rPr>
          <w:szCs w:val="18"/>
          <w:lang w:val="sv-SE"/>
        </w:rPr>
        <w:tab/>
        <w:t>A(1)</w:t>
      </w:r>
      <w:r w:rsidRPr="00410700">
        <w:rPr>
          <w:szCs w:val="18"/>
          <w:lang w:val="sv-SE"/>
        </w:rPr>
        <w:tab/>
      </w:r>
      <w:r w:rsidR="005F6525">
        <w:rPr>
          <w:szCs w:val="18"/>
          <w:lang w:val="sv-SE"/>
        </w:rPr>
        <w:t>4</w:t>
      </w:r>
      <w:r w:rsidR="00957E84">
        <w:rPr>
          <w:szCs w:val="18"/>
          <w:lang w:val="sv-SE"/>
        </w:rPr>
        <w:t>98</w:t>
      </w:r>
      <w:r w:rsidR="005F6525">
        <w:rPr>
          <w:szCs w:val="18"/>
          <w:lang w:val="sv-SE"/>
        </w:rPr>
        <w:t>-4</w:t>
      </w:r>
      <w:r w:rsidR="00957E84">
        <w:rPr>
          <w:szCs w:val="18"/>
          <w:lang w:val="sv-SE"/>
        </w:rPr>
        <w:t>98</w:t>
      </w:r>
    </w:p>
    <w:p w:rsidR="00410700" w:rsidRP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10700">
        <w:rPr>
          <w:szCs w:val="18"/>
          <w:lang w:val="sv-SE"/>
        </w:rPr>
        <w:t>Kcnbidragr_bel + sign</w:t>
      </w:r>
      <w:r w:rsidRPr="00410700">
        <w:rPr>
          <w:szCs w:val="18"/>
          <w:lang w:val="sv-SE"/>
        </w:rPr>
        <w:tab/>
        <w:t>N(9) +S</w:t>
      </w:r>
      <w:r w:rsidRPr="00410700">
        <w:rPr>
          <w:szCs w:val="18"/>
          <w:lang w:val="sv-SE"/>
        </w:rPr>
        <w:tab/>
      </w:r>
    </w:p>
    <w:p w:rsid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Kcnbidragr_kod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957E84">
        <w:rPr>
          <w:szCs w:val="18"/>
          <w:lang w:val="sv-SE"/>
        </w:rPr>
        <w:t>509</w:t>
      </w:r>
      <w:r w:rsidR="005F6525">
        <w:rPr>
          <w:szCs w:val="18"/>
          <w:lang w:val="sv-SE"/>
        </w:rPr>
        <w:t>-</w:t>
      </w:r>
      <w:r w:rsidR="00957E84">
        <w:rPr>
          <w:szCs w:val="18"/>
          <w:lang w:val="sv-SE"/>
        </w:rPr>
        <w:t>509</w:t>
      </w:r>
    </w:p>
    <w:p w:rsid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Aegtillskr_bel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Aegtillskr_kod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1C1015">
        <w:rPr>
          <w:szCs w:val="18"/>
          <w:lang w:val="sv-SE"/>
        </w:rPr>
        <w:t>5</w:t>
      </w:r>
      <w:r w:rsidR="00957E84">
        <w:rPr>
          <w:szCs w:val="18"/>
          <w:lang w:val="sv-SE"/>
        </w:rPr>
        <w:t>20</w:t>
      </w:r>
      <w:r w:rsidR="001C1015">
        <w:rPr>
          <w:szCs w:val="18"/>
          <w:lang w:val="sv-SE"/>
        </w:rPr>
        <w:t>-5</w:t>
      </w:r>
      <w:r w:rsidR="00957E84">
        <w:rPr>
          <w:szCs w:val="18"/>
          <w:lang w:val="sv-SE"/>
        </w:rPr>
        <w:t>20</w:t>
      </w:r>
    </w:p>
    <w:p w:rsid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Bokdisp_bel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Bokdisp_kod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1C1015">
        <w:rPr>
          <w:szCs w:val="18"/>
          <w:lang w:val="sv-SE"/>
        </w:rPr>
        <w:t>5</w:t>
      </w:r>
      <w:r w:rsidR="00957E84">
        <w:rPr>
          <w:szCs w:val="18"/>
          <w:lang w:val="sv-SE"/>
        </w:rPr>
        <w:t>31</w:t>
      </w:r>
      <w:r w:rsidR="001C1015">
        <w:rPr>
          <w:szCs w:val="18"/>
          <w:lang w:val="sv-SE"/>
        </w:rPr>
        <w:t>-5</w:t>
      </w:r>
      <w:r w:rsidR="00957E84">
        <w:rPr>
          <w:szCs w:val="18"/>
          <w:lang w:val="sv-SE"/>
        </w:rPr>
        <w:t>31</w:t>
      </w:r>
    </w:p>
    <w:p w:rsid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Skatt_bel + sign</w:t>
      </w:r>
      <w:r>
        <w:rPr>
          <w:szCs w:val="18"/>
          <w:lang w:val="sv-SE"/>
        </w:rPr>
        <w:tab/>
        <w:t>N(9) +S</w:t>
      </w:r>
      <w:r>
        <w:rPr>
          <w:szCs w:val="18"/>
          <w:lang w:val="sv-SE"/>
        </w:rPr>
        <w:tab/>
      </w:r>
    </w:p>
    <w:p w:rsidR="00410700" w:rsidRDefault="00410700" w:rsidP="00410700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>
        <w:rPr>
          <w:szCs w:val="18"/>
          <w:lang w:val="sv-SE"/>
        </w:rPr>
        <w:t>Skatt_kod</w:t>
      </w:r>
      <w:r>
        <w:rPr>
          <w:szCs w:val="18"/>
          <w:lang w:val="sv-SE"/>
        </w:rPr>
        <w:tab/>
        <w:t>A(1)</w:t>
      </w:r>
      <w:r>
        <w:rPr>
          <w:szCs w:val="18"/>
          <w:lang w:val="sv-SE"/>
        </w:rPr>
        <w:tab/>
      </w:r>
      <w:r w:rsidR="001C1015">
        <w:rPr>
          <w:szCs w:val="18"/>
          <w:lang w:val="sv-SE"/>
        </w:rPr>
        <w:t>5</w:t>
      </w:r>
      <w:r w:rsidR="00957E84">
        <w:rPr>
          <w:szCs w:val="18"/>
          <w:lang w:val="sv-SE"/>
        </w:rPr>
        <w:t>42</w:t>
      </w:r>
      <w:r w:rsidR="001C1015">
        <w:rPr>
          <w:szCs w:val="18"/>
          <w:lang w:val="sv-SE"/>
        </w:rPr>
        <w:t>-5</w:t>
      </w:r>
      <w:r w:rsidR="00957E84">
        <w:rPr>
          <w:szCs w:val="18"/>
          <w:lang w:val="sv-SE"/>
        </w:rPr>
        <w:t>42</w:t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Minintrr_bel + sign</w:t>
      </w:r>
      <w:r w:rsidRPr="000461F0">
        <w:rPr>
          <w:szCs w:val="18"/>
        </w:rPr>
        <w:tab/>
        <w:t>N(9) +S</w:t>
      </w:r>
      <w:r w:rsidRPr="000461F0">
        <w:rPr>
          <w:szCs w:val="18"/>
        </w:rPr>
        <w:tab/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Minintrr_kod</w:t>
      </w:r>
      <w:r w:rsidRPr="000461F0">
        <w:rPr>
          <w:szCs w:val="18"/>
        </w:rPr>
        <w:tab/>
        <w:t>A(1)</w:t>
      </w:r>
      <w:r w:rsidRPr="000461F0">
        <w:rPr>
          <w:szCs w:val="18"/>
        </w:rPr>
        <w:tab/>
      </w:r>
      <w:r w:rsidR="001C1015">
        <w:rPr>
          <w:szCs w:val="18"/>
        </w:rPr>
        <w:t>5</w:t>
      </w:r>
      <w:r w:rsidR="00957E84">
        <w:rPr>
          <w:szCs w:val="18"/>
        </w:rPr>
        <w:t>53</w:t>
      </w:r>
      <w:r w:rsidR="001C1015">
        <w:rPr>
          <w:szCs w:val="18"/>
        </w:rPr>
        <w:t>-5</w:t>
      </w:r>
      <w:r w:rsidR="00957E84">
        <w:rPr>
          <w:szCs w:val="18"/>
        </w:rPr>
        <w:t>53</w:t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Resultatr_bel + sign</w:t>
      </w:r>
      <w:r w:rsidRPr="000461F0">
        <w:rPr>
          <w:szCs w:val="18"/>
        </w:rPr>
        <w:tab/>
        <w:t>N(9) +S</w:t>
      </w:r>
      <w:r w:rsidRPr="000461F0">
        <w:rPr>
          <w:szCs w:val="18"/>
        </w:rPr>
        <w:tab/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Resultatr_kod</w:t>
      </w:r>
      <w:r w:rsidRPr="000461F0">
        <w:rPr>
          <w:szCs w:val="18"/>
        </w:rPr>
        <w:tab/>
        <w:t>A(1)</w:t>
      </w:r>
      <w:r w:rsidRPr="000461F0">
        <w:rPr>
          <w:szCs w:val="18"/>
        </w:rPr>
        <w:tab/>
      </w:r>
      <w:r w:rsidR="001C1015">
        <w:rPr>
          <w:szCs w:val="18"/>
        </w:rPr>
        <w:t>5</w:t>
      </w:r>
      <w:r w:rsidR="00957E84">
        <w:rPr>
          <w:szCs w:val="18"/>
        </w:rPr>
        <w:t>64</w:t>
      </w:r>
      <w:r w:rsidR="001C1015">
        <w:rPr>
          <w:szCs w:val="18"/>
        </w:rPr>
        <w:t>-5</w:t>
      </w:r>
      <w:r w:rsidR="00957E84">
        <w:rPr>
          <w:szCs w:val="18"/>
        </w:rPr>
        <w:t>64</w:t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Tecknkap_bel + sign</w:t>
      </w:r>
      <w:r w:rsidRPr="000461F0">
        <w:rPr>
          <w:szCs w:val="18"/>
        </w:rPr>
        <w:tab/>
        <w:t>N(9) +S</w:t>
      </w:r>
      <w:r w:rsidRPr="000461F0">
        <w:rPr>
          <w:szCs w:val="18"/>
        </w:rPr>
        <w:tab/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Tecknkap_kod</w:t>
      </w:r>
      <w:r w:rsidRPr="000461F0">
        <w:rPr>
          <w:szCs w:val="18"/>
        </w:rPr>
        <w:tab/>
        <w:t>A(1)</w:t>
      </w:r>
      <w:r w:rsidRPr="000461F0">
        <w:rPr>
          <w:szCs w:val="18"/>
        </w:rPr>
        <w:tab/>
      </w:r>
      <w:r w:rsidR="001C1015">
        <w:rPr>
          <w:szCs w:val="18"/>
        </w:rPr>
        <w:t>5</w:t>
      </w:r>
      <w:r w:rsidR="00957E84">
        <w:rPr>
          <w:szCs w:val="18"/>
        </w:rPr>
        <w:t>75</w:t>
      </w:r>
      <w:r w:rsidR="001C1015">
        <w:rPr>
          <w:szCs w:val="18"/>
        </w:rPr>
        <w:t>-5</w:t>
      </w:r>
      <w:r w:rsidR="00957E84">
        <w:rPr>
          <w:szCs w:val="18"/>
        </w:rPr>
        <w:t>75</w:t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Balutgfou_bel + sign</w:t>
      </w:r>
      <w:r w:rsidRPr="000461F0">
        <w:rPr>
          <w:szCs w:val="18"/>
        </w:rPr>
        <w:tab/>
        <w:t>N(9) +S</w:t>
      </w:r>
      <w:r w:rsidRPr="000461F0">
        <w:rPr>
          <w:szCs w:val="18"/>
        </w:rPr>
        <w:tab/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Balutgfou_kod</w:t>
      </w:r>
      <w:r w:rsidRPr="000461F0">
        <w:rPr>
          <w:szCs w:val="18"/>
        </w:rPr>
        <w:tab/>
        <w:t>A(1)</w:t>
      </w:r>
      <w:r w:rsidRPr="000461F0">
        <w:rPr>
          <w:szCs w:val="18"/>
        </w:rPr>
        <w:tab/>
      </w:r>
      <w:r w:rsidR="001C1015">
        <w:rPr>
          <w:szCs w:val="18"/>
        </w:rPr>
        <w:t>5</w:t>
      </w:r>
      <w:r w:rsidR="00957E84">
        <w:rPr>
          <w:szCs w:val="18"/>
        </w:rPr>
        <w:t>86</w:t>
      </w:r>
      <w:r w:rsidR="001C1015">
        <w:rPr>
          <w:szCs w:val="18"/>
        </w:rPr>
        <w:t>-5</w:t>
      </w:r>
      <w:r w:rsidR="00957E84">
        <w:rPr>
          <w:szCs w:val="18"/>
        </w:rPr>
        <w:t>86</w:t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Patent_bel + sign</w:t>
      </w:r>
      <w:r w:rsidRPr="000461F0">
        <w:rPr>
          <w:szCs w:val="18"/>
        </w:rPr>
        <w:tab/>
        <w:t>N(9) +S</w:t>
      </w:r>
      <w:r w:rsidRPr="000461F0">
        <w:rPr>
          <w:szCs w:val="18"/>
        </w:rPr>
        <w:tab/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Patent_kod</w:t>
      </w:r>
      <w:r w:rsidRPr="000461F0">
        <w:rPr>
          <w:szCs w:val="18"/>
        </w:rPr>
        <w:tab/>
        <w:t>A(1)</w:t>
      </w:r>
      <w:r w:rsidRPr="000461F0">
        <w:rPr>
          <w:szCs w:val="18"/>
        </w:rPr>
        <w:tab/>
      </w:r>
      <w:r w:rsidR="001C1015">
        <w:rPr>
          <w:szCs w:val="18"/>
        </w:rPr>
        <w:t>5</w:t>
      </w:r>
      <w:r w:rsidR="00957E84">
        <w:rPr>
          <w:szCs w:val="18"/>
        </w:rPr>
        <w:t>97</w:t>
      </w:r>
      <w:r w:rsidR="001C1015">
        <w:rPr>
          <w:szCs w:val="18"/>
        </w:rPr>
        <w:t>-5</w:t>
      </w:r>
      <w:r w:rsidR="00957E84">
        <w:rPr>
          <w:szCs w:val="18"/>
        </w:rPr>
        <w:t>97</w:t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Goodwill_bel + sign</w:t>
      </w:r>
      <w:r w:rsidRPr="000461F0">
        <w:rPr>
          <w:szCs w:val="18"/>
        </w:rPr>
        <w:tab/>
        <w:t>N(9) +S</w:t>
      </w:r>
      <w:r w:rsidRPr="000461F0">
        <w:rPr>
          <w:szCs w:val="18"/>
        </w:rPr>
        <w:tab/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t>Goodwill_kod</w:t>
      </w:r>
      <w:r w:rsidRPr="000461F0">
        <w:rPr>
          <w:szCs w:val="18"/>
        </w:rPr>
        <w:tab/>
        <w:t>A(1)</w:t>
      </w:r>
      <w:r w:rsidRPr="000461F0">
        <w:rPr>
          <w:szCs w:val="18"/>
        </w:rPr>
        <w:tab/>
      </w:r>
      <w:r w:rsidR="00957E84">
        <w:rPr>
          <w:szCs w:val="18"/>
        </w:rPr>
        <w:t>608</w:t>
      </w:r>
      <w:r w:rsidR="001C1015">
        <w:rPr>
          <w:szCs w:val="18"/>
        </w:rPr>
        <w:t>-</w:t>
      </w:r>
      <w:r w:rsidR="00957E84">
        <w:rPr>
          <w:szCs w:val="18"/>
        </w:rPr>
        <w:t>608</w:t>
      </w:r>
    </w:p>
    <w:p w:rsidR="000461F0" w:rsidRPr="000461F0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0461F0">
        <w:rPr>
          <w:szCs w:val="18"/>
        </w:rPr>
        <w:lastRenderedPageBreak/>
        <w:t>Oeimanlti_bel + sign</w:t>
      </w:r>
      <w:r w:rsidRPr="000461F0">
        <w:rPr>
          <w:szCs w:val="18"/>
        </w:rPr>
        <w:tab/>
        <w:t>N(9) +S</w:t>
      </w:r>
      <w:r w:rsidRPr="000461F0">
        <w:rPr>
          <w:szCs w:val="18"/>
        </w:rPr>
        <w:tab/>
      </w:r>
    </w:p>
    <w:p w:rsidR="000461F0" w:rsidRPr="00DE19B3" w:rsidRDefault="000461F0" w:rsidP="000461F0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DE19B3">
        <w:rPr>
          <w:szCs w:val="18"/>
        </w:rPr>
        <w:t>Oeimanlti_kod</w:t>
      </w:r>
      <w:r w:rsidRPr="00DE19B3">
        <w:rPr>
          <w:szCs w:val="18"/>
        </w:rPr>
        <w:tab/>
        <w:t>A(1)</w:t>
      </w:r>
      <w:r w:rsidRPr="00DE19B3">
        <w:rPr>
          <w:szCs w:val="18"/>
        </w:rPr>
        <w:tab/>
      </w:r>
      <w:r w:rsidR="001C1015" w:rsidRPr="00DE19B3">
        <w:rPr>
          <w:szCs w:val="18"/>
        </w:rPr>
        <w:t>6</w:t>
      </w:r>
      <w:r w:rsidR="00957E84">
        <w:rPr>
          <w:szCs w:val="18"/>
        </w:rPr>
        <w:t>19</w:t>
      </w:r>
      <w:r w:rsidR="001C1015" w:rsidRPr="00DE19B3">
        <w:rPr>
          <w:szCs w:val="18"/>
        </w:rPr>
        <w:t>-6</w:t>
      </w:r>
      <w:r w:rsidR="00957E84">
        <w:rPr>
          <w:szCs w:val="18"/>
        </w:rPr>
        <w:t>19</w:t>
      </w:r>
    </w:p>
    <w:p w:rsidR="00DE19B3" w:rsidRPr="00DE19B3" w:rsidRDefault="00DE19B3" w:rsidP="00DE19B3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DE19B3">
        <w:rPr>
          <w:szCs w:val="18"/>
        </w:rPr>
        <w:t>Sumimanlti_bel + sign</w:t>
      </w:r>
      <w:r w:rsidRPr="00DE19B3">
        <w:rPr>
          <w:szCs w:val="18"/>
        </w:rPr>
        <w:tab/>
        <w:t>N(9) +S</w:t>
      </w:r>
      <w:r w:rsidRPr="00DE19B3">
        <w:rPr>
          <w:szCs w:val="18"/>
        </w:rPr>
        <w:tab/>
      </w:r>
    </w:p>
    <w:p w:rsidR="00DE19B3" w:rsidRPr="00DE19B3" w:rsidRDefault="00DE19B3" w:rsidP="00DE19B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Sumimanlti</w:t>
      </w:r>
      <w:r w:rsidRPr="00DE19B3">
        <w:rPr>
          <w:szCs w:val="18"/>
        </w:rPr>
        <w:t>_kod</w:t>
      </w:r>
      <w:r w:rsidRPr="00DE19B3">
        <w:rPr>
          <w:szCs w:val="18"/>
        </w:rPr>
        <w:tab/>
        <w:t>A(1)</w:t>
      </w:r>
      <w:r w:rsidRPr="00DE19B3">
        <w:rPr>
          <w:szCs w:val="18"/>
        </w:rPr>
        <w:tab/>
      </w:r>
      <w:r>
        <w:rPr>
          <w:szCs w:val="18"/>
        </w:rPr>
        <w:t>6</w:t>
      </w:r>
      <w:r w:rsidR="00957E84">
        <w:rPr>
          <w:szCs w:val="18"/>
        </w:rPr>
        <w:t>30</w:t>
      </w:r>
      <w:r>
        <w:rPr>
          <w:szCs w:val="18"/>
        </w:rPr>
        <w:t>-6</w:t>
      </w:r>
      <w:r w:rsidR="00957E84">
        <w:rPr>
          <w:szCs w:val="18"/>
        </w:rPr>
        <w:t>30</w:t>
      </w:r>
    </w:p>
    <w:p w:rsidR="00E51C59" w:rsidRDefault="004B7CEA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Byggmark_bel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4B7CEA" w:rsidRDefault="004B7CEA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Byggmark_kod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443C39">
        <w:rPr>
          <w:szCs w:val="18"/>
        </w:rPr>
        <w:t>6</w:t>
      </w:r>
      <w:r w:rsidR="00957E84">
        <w:rPr>
          <w:szCs w:val="18"/>
        </w:rPr>
        <w:t>41</w:t>
      </w:r>
      <w:r w:rsidR="00443C39">
        <w:rPr>
          <w:szCs w:val="18"/>
        </w:rPr>
        <w:t>-6</w:t>
      </w:r>
      <w:r w:rsidR="00957E84">
        <w:rPr>
          <w:szCs w:val="18"/>
        </w:rPr>
        <w:t>41</w:t>
      </w:r>
    </w:p>
    <w:p w:rsidR="004B7CEA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Mark_bel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4B7CEA" w:rsidRPr="00DE19B3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Mark_kod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443C39">
        <w:rPr>
          <w:szCs w:val="18"/>
        </w:rPr>
        <w:t>6</w:t>
      </w:r>
      <w:r w:rsidR="00957E84">
        <w:rPr>
          <w:szCs w:val="18"/>
        </w:rPr>
        <w:t>52</w:t>
      </w:r>
      <w:r w:rsidR="00443C39">
        <w:rPr>
          <w:szCs w:val="18"/>
        </w:rPr>
        <w:t>-6</w:t>
      </w:r>
      <w:r w:rsidR="00957E84">
        <w:rPr>
          <w:szCs w:val="18"/>
        </w:rPr>
        <w:t>52</w:t>
      </w:r>
    </w:p>
    <w:p w:rsidR="004B7CEA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Maskiner_bel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4B7CEA" w:rsidRPr="00DE19B3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Maskiner_kod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443C39">
        <w:rPr>
          <w:szCs w:val="18"/>
        </w:rPr>
        <w:t>6</w:t>
      </w:r>
      <w:r w:rsidR="00957E84">
        <w:rPr>
          <w:szCs w:val="18"/>
        </w:rPr>
        <w:t>63</w:t>
      </w:r>
      <w:r w:rsidR="00443C39">
        <w:rPr>
          <w:szCs w:val="18"/>
        </w:rPr>
        <w:t>-6</w:t>
      </w:r>
      <w:r w:rsidR="00957E84">
        <w:rPr>
          <w:szCs w:val="18"/>
        </w:rPr>
        <w:t>63</w:t>
      </w:r>
    </w:p>
    <w:p w:rsidR="004B7CEA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Invent_bel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4B7CEA" w:rsidRPr="00DE19B3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Invent_kod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443C39">
        <w:rPr>
          <w:szCs w:val="18"/>
        </w:rPr>
        <w:t>6</w:t>
      </w:r>
      <w:r w:rsidR="00957E84">
        <w:rPr>
          <w:szCs w:val="18"/>
        </w:rPr>
        <w:t>74</w:t>
      </w:r>
      <w:r w:rsidR="00443C39">
        <w:rPr>
          <w:szCs w:val="18"/>
        </w:rPr>
        <w:t>-6</w:t>
      </w:r>
      <w:r w:rsidR="00957E84">
        <w:rPr>
          <w:szCs w:val="18"/>
        </w:rPr>
        <w:t>74</w:t>
      </w:r>
    </w:p>
    <w:p w:rsidR="004B7CEA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Maskinv_bel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4B7CEA" w:rsidRPr="00DE19B3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Maskinv_kod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443C39">
        <w:rPr>
          <w:szCs w:val="18"/>
        </w:rPr>
        <w:t>6</w:t>
      </w:r>
      <w:r w:rsidR="00957E84">
        <w:rPr>
          <w:szCs w:val="18"/>
        </w:rPr>
        <w:t>85</w:t>
      </w:r>
      <w:r w:rsidR="00443C39">
        <w:rPr>
          <w:szCs w:val="18"/>
        </w:rPr>
        <w:t>-6</w:t>
      </w:r>
      <w:r w:rsidR="00957E84">
        <w:rPr>
          <w:szCs w:val="18"/>
        </w:rPr>
        <w:t>85</w:t>
      </w:r>
    </w:p>
    <w:p w:rsidR="004B7CEA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Eavmatanti_bel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4B7CEA" w:rsidRPr="00DE19B3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Eavmatanti_kod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443C39">
        <w:rPr>
          <w:szCs w:val="18"/>
        </w:rPr>
        <w:t>6</w:t>
      </w:r>
      <w:r w:rsidR="00957E84">
        <w:rPr>
          <w:szCs w:val="18"/>
        </w:rPr>
        <w:t>96</w:t>
      </w:r>
      <w:r w:rsidR="00443C39">
        <w:rPr>
          <w:szCs w:val="18"/>
        </w:rPr>
        <w:t>-6</w:t>
      </w:r>
      <w:r w:rsidR="00957E84">
        <w:rPr>
          <w:szCs w:val="18"/>
        </w:rPr>
        <w:t>96</w:t>
      </w:r>
    </w:p>
    <w:p w:rsidR="004B7CEA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Avmatanti_bel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4B7CEA" w:rsidRPr="00DE19B3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Avmatanti_kod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957E84">
        <w:rPr>
          <w:szCs w:val="18"/>
        </w:rPr>
        <w:t>707</w:t>
      </w:r>
      <w:r w:rsidR="00443C39">
        <w:rPr>
          <w:szCs w:val="18"/>
        </w:rPr>
        <w:t>-</w:t>
      </w:r>
      <w:r w:rsidR="00957E84">
        <w:rPr>
          <w:szCs w:val="18"/>
        </w:rPr>
        <w:t>707</w:t>
      </w:r>
    </w:p>
    <w:p w:rsidR="004B7CEA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Summatanti_bel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4B7CEA" w:rsidRPr="00DE19B3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Summatanti_kod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443C39">
        <w:rPr>
          <w:szCs w:val="18"/>
        </w:rPr>
        <w:t>7</w:t>
      </w:r>
      <w:r w:rsidR="00957E84">
        <w:rPr>
          <w:szCs w:val="18"/>
        </w:rPr>
        <w:t>18</w:t>
      </w:r>
      <w:r w:rsidR="00443C39">
        <w:rPr>
          <w:szCs w:val="18"/>
        </w:rPr>
        <w:t>-7</w:t>
      </w:r>
      <w:r w:rsidR="00957E84">
        <w:rPr>
          <w:szCs w:val="18"/>
        </w:rPr>
        <w:t>18</w:t>
      </w:r>
    </w:p>
    <w:p w:rsidR="004B7CEA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Andelikcn_bel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4B7CEA" w:rsidRPr="00DE19B3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Andelikcn_kod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443C39">
        <w:rPr>
          <w:szCs w:val="18"/>
        </w:rPr>
        <w:t>7</w:t>
      </w:r>
      <w:r w:rsidR="00957E84">
        <w:rPr>
          <w:szCs w:val="18"/>
        </w:rPr>
        <w:t>29</w:t>
      </w:r>
      <w:r w:rsidR="00443C39">
        <w:rPr>
          <w:szCs w:val="18"/>
        </w:rPr>
        <w:t>-7</w:t>
      </w:r>
      <w:r w:rsidR="00957E84">
        <w:rPr>
          <w:szCs w:val="18"/>
        </w:rPr>
        <w:t>29</w:t>
      </w:r>
    </w:p>
    <w:p w:rsidR="004B7CEA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Fordrkcn_bel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4B7CEA" w:rsidRPr="00DE19B3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Fordrkcn_kod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443C39">
        <w:rPr>
          <w:szCs w:val="18"/>
        </w:rPr>
        <w:t>7</w:t>
      </w:r>
      <w:r w:rsidR="00957E84">
        <w:rPr>
          <w:szCs w:val="18"/>
        </w:rPr>
        <w:t>40</w:t>
      </w:r>
      <w:r w:rsidR="00443C39">
        <w:rPr>
          <w:szCs w:val="18"/>
        </w:rPr>
        <w:t>-7</w:t>
      </w:r>
      <w:r w:rsidR="00957E84">
        <w:rPr>
          <w:szCs w:val="18"/>
        </w:rPr>
        <w:t>40</w:t>
      </w:r>
    </w:p>
    <w:p w:rsidR="004B7CEA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Laandelaeg_bel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4B7CEA" w:rsidRPr="00DE19B3" w:rsidRDefault="004B7CEA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Laandelaeg_kod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443C39">
        <w:rPr>
          <w:szCs w:val="18"/>
        </w:rPr>
        <w:t>7</w:t>
      </w:r>
      <w:r w:rsidR="00957E84">
        <w:rPr>
          <w:szCs w:val="18"/>
        </w:rPr>
        <w:t>51</w:t>
      </w:r>
      <w:r w:rsidR="00443C39">
        <w:rPr>
          <w:szCs w:val="18"/>
        </w:rPr>
        <w:t>-7</w:t>
      </w:r>
      <w:r w:rsidR="00957E84">
        <w:rPr>
          <w:szCs w:val="18"/>
        </w:rPr>
        <w:t>51</w:t>
      </w:r>
    </w:p>
    <w:p w:rsidR="004B7CEA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Oefinanti</w:t>
      </w:r>
      <w:r w:rsidR="004B7CEA">
        <w:rPr>
          <w:szCs w:val="18"/>
        </w:rPr>
        <w:t>_bel + sign</w:t>
      </w:r>
      <w:r w:rsidR="004B7CEA">
        <w:rPr>
          <w:szCs w:val="18"/>
        </w:rPr>
        <w:tab/>
        <w:t>N(9) +S</w:t>
      </w:r>
      <w:r w:rsidR="004B7CEA">
        <w:rPr>
          <w:szCs w:val="18"/>
        </w:rPr>
        <w:tab/>
      </w:r>
    </w:p>
    <w:p w:rsidR="004B7CEA" w:rsidRPr="00DE19B3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Oefinanti</w:t>
      </w:r>
      <w:r w:rsidR="004B7CEA">
        <w:rPr>
          <w:szCs w:val="18"/>
        </w:rPr>
        <w:t>_kod</w:t>
      </w:r>
      <w:r w:rsidR="004B7CEA">
        <w:rPr>
          <w:szCs w:val="18"/>
        </w:rPr>
        <w:tab/>
        <w:t>A(1)</w:t>
      </w:r>
      <w:r w:rsidR="004B7CEA">
        <w:rPr>
          <w:szCs w:val="18"/>
        </w:rPr>
        <w:tab/>
      </w:r>
      <w:r w:rsidR="00443C39">
        <w:rPr>
          <w:szCs w:val="18"/>
        </w:rPr>
        <w:t>7</w:t>
      </w:r>
      <w:r w:rsidR="00957E84">
        <w:rPr>
          <w:szCs w:val="18"/>
        </w:rPr>
        <w:t>62</w:t>
      </w:r>
      <w:r w:rsidR="00443C39">
        <w:rPr>
          <w:szCs w:val="18"/>
        </w:rPr>
        <w:t>-7</w:t>
      </w:r>
      <w:r w:rsidR="00957E84">
        <w:rPr>
          <w:szCs w:val="18"/>
        </w:rPr>
        <w:t>62</w:t>
      </w:r>
    </w:p>
    <w:p w:rsidR="004B7CEA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Sumfinanti</w:t>
      </w:r>
      <w:r w:rsidR="004B7CEA">
        <w:rPr>
          <w:szCs w:val="18"/>
        </w:rPr>
        <w:t>_bel + sign</w:t>
      </w:r>
      <w:r w:rsidR="004B7CEA">
        <w:rPr>
          <w:szCs w:val="18"/>
        </w:rPr>
        <w:tab/>
        <w:t>N(9) +S</w:t>
      </w:r>
      <w:r w:rsidR="004B7CEA">
        <w:rPr>
          <w:szCs w:val="18"/>
        </w:rPr>
        <w:tab/>
      </w:r>
    </w:p>
    <w:p w:rsidR="004B7CEA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Sumfinanti</w:t>
      </w:r>
      <w:r w:rsidR="004B7CEA">
        <w:rPr>
          <w:szCs w:val="18"/>
        </w:rPr>
        <w:t>_kod</w:t>
      </w:r>
      <w:r w:rsidR="004B7CEA">
        <w:rPr>
          <w:szCs w:val="18"/>
        </w:rPr>
        <w:tab/>
        <w:t>A(1)</w:t>
      </w:r>
      <w:r w:rsidR="004B7CEA">
        <w:rPr>
          <w:szCs w:val="18"/>
        </w:rPr>
        <w:tab/>
      </w:r>
      <w:r w:rsidR="00037DCA">
        <w:rPr>
          <w:szCs w:val="18"/>
        </w:rPr>
        <w:t>7</w:t>
      </w:r>
      <w:r w:rsidR="00957E84">
        <w:rPr>
          <w:szCs w:val="18"/>
        </w:rPr>
        <w:t>73</w:t>
      </w:r>
      <w:r w:rsidR="00037DCA">
        <w:rPr>
          <w:szCs w:val="18"/>
        </w:rPr>
        <w:t>-7</w:t>
      </w:r>
      <w:r w:rsidR="00957E84">
        <w:rPr>
          <w:szCs w:val="18"/>
        </w:rPr>
        <w:t>73</w:t>
      </w:r>
    </w:p>
    <w:p w:rsidR="00271F83" w:rsidRPr="0085079B" w:rsidRDefault="00271F83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85079B">
        <w:rPr>
          <w:szCs w:val="18"/>
        </w:rPr>
        <w:t>Sumanti_bel</w:t>
      </w:r>
      <w:r w:rsidRPr="0085079B">
        <w:rPr>
          <w:szCs w:val="18"/>
        </w:rPr>
        <w:tab/>
      </w:r>
      <w:r w:rsidR="00A72B56" w:rsidRPr="0085079B">
        <w:rPr>
          <w:szCs w:val="18"/>
        </w:rPr>
        <w:t>N(9) +S</w:t>
      </w:r>
      <w:r w:rsidR="00A72B56" w:rsidRPr="0085079B">
        <w:rPr>
          <w:szCs w:val="18"/>
        </w:rPr>
        <w:tab/>
      </w:r>
    </w:p>
    <w:p w:rsidR="00271F83" w:rsidRPr="00DE19B3" w:rsidRDefault="00271F83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85079B">
        <w:rPr>
          <w:szCs w:val="18"/>
        </w:rPr>
        <w:t>Sumanti_kod</w:t>
      </w:r>
      <w:r w:rsidR="00A72B56" w:rsidRPr="0085079B">
        <w:rPr>
          <w:szCs w:val="18"/>
        </w:rPr>
        <w:tab/>
        <w:t>A(1)</w:t>
      </w:r>
      <w:r w:rsidR="00A72B56" w:rsidRPr="0085079B">
        <w:rPr>
          <w:szCs w:val="18"/>
        </w:rPr>
        <w:tab/>
      </w:r>
      <w:r w:rsidR="00B42760" w:rsidRPr="0085079B">
        <w:rPr>
          <w:szCs w:val="18"/>
        </w:rPr>
        <w:t>784-784</w:t>
      </w:r>
    </w:p>
    <w:p w:rsidR="004B7CEA" w:rsidRPr="009879C3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9879C3">
        <w:rPr>
          <w:szCs w:val="18"/>
        </w:rPr>
        <w:t>Arbfann</w:t>
      </w:r>
      <w:r w:rsidR="004B7CEA" w:rsidRPr="009879C3">
        <w:rPr>
          <w:szCs w:val="18"/>
        </w:rPr>
        <w:t>_bel + sign</w:t>
      </w:r>
      <w:r w:rsidR="004B7CEA" w:rsidRPr="009879C3">
        <w:rPr>
          <w:szCs w:val="18"/>
        </w:rPr>
        <w:tab/>
        <w:t>N(9) +S</w:t>
      </w:r>
      <w:r w:rsidR="004B7CEA" w:rsidRPr="009879C3">
        <w:rPr>
          <w:szCs w:val="18"/>
        </w:rPr>
        <w:tab/>
      </w:r>
    </w:p>
    <w:p w:rsidR="004B7CEA" w:rsidRPr="00251A55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251A55">
        <w:rPr>
          <w:szCs w:val="18"/>
          <w:lang w:val="sv-SE"/>
        </w:rPr>
        <w:t>Arbfann</w:t>
      </w:r>
      <w:r w:rsidR="004B7CEA" w:rsidRPr="00251A55">
        <w:rPr>
          <w:szCs w:val="18"/>
          <w:lang w:val="sv-SE"/>
        </w:rPr>
        <w:t>_kod</w:t>
      </w:r>
      <w:r w:rsidR="004B7CEA" w:rsidRPr="00251A55">
        <w:rPr>
          <w:szCs w:val="18"/>
          <w:lang w:val="sv-SE"/>
        </w:rPr>
        <w:tab/>
        <w:t>A(1)</w:t>
      </w:r>
      <w:r w:rsidR="004B7CEA" w:rsidRPr="00251A55">
        <w:rPr>
          <w:szCs w:val="18"/>
          <w:lang w:val="sv-SE"/>
        </w:rPr>
        <w:tab/>
      </w:r>
      <w:r w:rsidR="00037DCA">
        <w:rPr>
          <w:szCs w:val="18"/>
          <w:lang w:val="sv-SE"/>
        </w:rPr>
        <w:t>7</w:t>
      </w:r>
      <w:r w:rsidR="00B42760">
        <w:rPr>
          <w:szCs w:val="18"/>
          <w:lang w:val="sv-SE"/>
        </w:rPr>
        <w:t>95</w:t>
      </w:r>
      <w:r w:rsidR="00037DCA">
        <w:rPr>
          <w:szCs w:val="18"/>
          <w:lang w:val="sv-SE"/>
        </w:rPr>
        <w:t>-7</w:t>
      </w:r>
      <w:r w:rsidR="00B42760">
        <w:rPr>
          <w:szCs w:val="18"/>
          <w:lang w:val="sv-SE"/>
        </w:rPr>
        <w:t>95</w:t>
      </w:r>
      <w:r w:rsidR="004F7E6A">
        <w:rPr>
          <w:szCs w:val="18"/>
          <w:lang w:val="sv-SE"/>
        </w:rPr>
        <w:tab/>
      </w:r>
    </w:p>
    <w:p w:rsidR="004B7CEA" w:rsidRPr="00251A55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251A55">
        <w:rPr>
          <w:szCs w:val="18"/>
          <w:lang w:val="sv-SE"/>
        </w:rPr>
        <w:t>Oevarulag</w:t>
      </w:r>
      <w:r w:rsidR="004B7CEA" w:rsidRPr="00251A55">
        <w:rPr>
          <w:szCs w:val="18"/>
          <w:lang w:val="sv-SE"/>
        </w:rPr>
        <w:t>_bel + sign</w:t>
      </w:r>
      <w:r w:rsidR="004B7CEA" w:rsidRPr="00251A55">
        <w:rPr>
          <w:szCs w:val="18"/>
          <w:lang w:val="sv-SE"/>
        </w:rPr>
        <w:tab/>
        <w:t>N(9) +S</w:t>
      </w:r>
      <w:r w:rsidR="004B7CEA" w:rsidRPr="00251A55">
        <w:rPr>
          <w:szCs w:val="18"/>
          <w:lang w:val="sv-SE"/>
        </w:rPr>
        <w:tab/>
      </w:r>
    </w:p>
    <w:p w:rsidR="004B7CEA" w:rsidRPr="00201FBE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201FBE">
        <w:rPr>
          <w:szCs w:val="18"/>
          <w:lang w:val="sv-SE"/>
        </w:rPr>
        <w:t>Oevarulag</w:t>
      </w:r>
      <w:r w:rsidR="004B7CEA" w:rsidRPr="00201FBE">
        <w:rPr>
          <w:szCs w:val="18"/>
          <w:lang w:val="sv-SE"/>
        </w:rPr>
        <w:t>_kod</w:t>
      </w:r>
      <w:r w:rsidR="004B7CEA" w:rsidRPr="00201FBE">
        <w:rPr>
          <w:szCs w:val="18"/>
          <w:lang w:val="sv-SE"/>
        </w:rPr>
        <w:tab/>
        <w:t>A(1)</w:t>
      </w:r>
      <w:r w:rsidR="004B7CEA" w:rsidRPr="00201FBE">
        <w:rPr>
          <w:szCs w:val="18"/>
          <w:lang w:val="sv-SE"/>
        </w:rPr>
        <w:tab/>
      </w:r>
      <w:r w:rsidR="008A6998">
        <w:rPr>
          <w:szCs w:val="18"/>
          <w:lang w:val="sv-SE"/>
        </w:rPr>
        <w:t>806</w:t>
      </w:r>
      <w:r w:rsidR="00037DCA">
        <w:rPr>
          <w:szCs w:val="18"/>
          <w:lang w:val="sv-SE"/>
        </w:rPr>
        <w:t>-</w:t>
      </w:r>
      <w:r w:rsidR="008A6998">
        <w:rPr>
          <w:szCs w:val="18"/>
          <w:lang w:val="sv-SE"/>
        </w:rPr>
        <w:t>806</w:t>
      </w:r>
    </w:p>
    <w:p w:rsidR="004B7CEA" w:rsidRPr="00201FBE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201FBE">
        <w:rPr>
          <w:szCs w:val="18"/>
          <w:lang w:val="sv-SE"/>
        </w:rPr>
        <w:t>Sumvarulag</w:t>
      </w:r>
      <w:r w:rsidR="004B7CEA" w:rsidRPr="00201FBE">
        <w:rPr>
          <w:szCs w:val="18"/>
          <w:lang w:val="sv-SE"/>
        </w:rPr>
        <w:t>_bel + sign</w:t>
      </w:r>
      <w:r w:rsidR="004B7CEA" w:rsidRPr="00201FBE">
        <w:rPr>
          <w:szCs w:val="18"/>
          <w:lang w:val="sv-SE"/>
        </w:rPr>
        <w:tab/>
        <w:t>N(9) +S</w:t>
      </w:r>
      <w:r w:rsidR="004B7CEA" w:rsidRPr="00201FBE">
        <w:rPr>
          <w:szCs w:val="18"/>
          <w:lang w:val="sv-SE"/>
        </w:rPr>
        <w:tab/>
      </w:r>
    </w:p>
    <w:p w:rsidR="004B7CEA" w:rsidRPr="00201FBE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201FBE">
        <w:rPr>
          <w:szCs w:val="18"/>
          <w:lang w:val="sv-SE"/>
        </w:rPr>
        <w:t>Sumvarulag</w:t>
      </w:r>
      <w:r w:rsidR="004B7CEA" w:rsidRPr="00201FBE">
        <w:rPr>
          <w:szCs w:val="18"/>
          <w:lang w:val="sv-SE"/>
        </w:rPr>
        <w:t>_kod</w:t>
      </w:r>
      <w:r w:rsidR="004B7CEA" w:rsidRPr="00201FBE">
        <w:rPr>
          <w:szCs w:val="18"/>
          <w:lang w:val="sv-SE"/>
        </w:rPr>
        <w:tab/>
        <w:t>A(1)</w:t>
      </w:r>
      <w:r w:rsidR="004B7CEA" w:rsidRPr="00201FBE">
        <w:rPr>
          <w:szCs w:val="18"/>
          <w:lang w:val="sv-SE"/>
        </w:rPr>
        <w:tab/>
      </w:r>
      <w:r w:rsidR="008A6998">
        <w:rPr>
          <w:szCs w:val="18"/>
          <w:lang w:val="sv-SE"/>
        </w:rPr>
        <w:t>817</w:t>
      </w:r>
      <w:r w:rsidR="00037DCA">
        <w:rPr>
          <w:szCs w:val="18"/>
          <w:lang w:val="sv-SE"/>
        </w:rPr>
        <w:t>-</w:t>
      </w:r>
      <w:r w:rsidR="008A6998">
        <w:rPr>
          <w:szCs w:val="18"/>
          <w:lang w:val="sv-SE"/>
        </w:rPr>
        <w:t>817</w:t>
      </w:r>
    </w:p>
    <w:p w:rsidR="004B7CEA" w:rsidRPr="00201FBE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201FBE">
        <w:rPr>
          <w:szCs w:val="18"/>
          <w:lang w:val="sv-SE"/>
        </w:rPr>
        <w:lastRenderedPageBreak/>
        <w:t>Kundford</w:t>
      </w:r>
      <w:r w:rsidR="004B7CEA" w:rsidRPr="00201FBE">
        <w:rPr>
          <w:szCs w:val="18"/>
          <w:lang w:val="sv-SE"/>
        </w:rPr>
        <w:t>_bel + sign</w:t>
      </w:r>
      <w:r w:rsidR="004B7CEA" w:rsidRPr="00201FBE">
        <w:rPr>
          <w:szCs w:val="18"/>
          <w:lang w:val="sv-SE"/>
        </w:rPr>
        <w:tab/>
        <w:t>N(9) +S</w:t>
      </w:r>
      <w:r w:rsidR="004B7CEA" w:rsidRPr="00201FBE">
        <w:rPr>
          <w:szCs w:val="18"/>
          <w:lang w:val="sv-SE"/>
        </w:rPr>
        <w:tab/>
      </w:r>
    </w:p>
    <w:p w:rsidR="004B7CEA" w:rsidRPr="00201FBE" w:rsidRDefault="00251A55" w:rsidP="004B7CE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201FBE">
        <w:rPr>
          <w:szCs w:val="18"/>
          <w:lang w:val="sv-SE"/>
        </w:rPr>
        <w:t>Kundford</w:t>
      </w:r>
      <w:r w:rsidR="004B7CEA" w:rsidRPr="00201FBE">
        <w:rPr>
          <w:szCs w:val="18"/>
          <w:lang w:val="sv-SE"/>
        </w:rPr>
        <w:t>_kod</w:t>
      </w:r>
      <w:r w:rsidR="004B7CEA" w:rsidRPr="00201FBE">
        <w:rPr>
          <w:szCs w:val="18"/>
          <w:lang w:val="sv-SE"/>
        </w:rPr>
        <w:tab/>
        <w:t>A(1)</w:t>
      </w:r>
      <w:r w:rsidR="004B7CEA" w:rsidRPr="00201FBE">
        <w:rPr>
          <w:szCs w:val="18"/>
          <w:lang w:val="sv-SE"/>
        </w:rPr>
        <w:tab/>
      </w:r>
      <w:r w:rsidR="00037DCA">
        <w:rPr>
          <w:szCs w:val="18"/>
          <w:lang w:val="sv-SE"/>
        </w:rPr>
        <w:t>8</w:t>
      </w:r>
      <w:r w:rsidR="008A6998">
        <w:rPr>
          <w:szCs w:val="18"/>
          <w:lang w:val="sv-SE"/>
        </w:rPr>
        <w:t>28</w:t>
      </w:r>
      <w:r w:rsidR="00037DCA">
        <w:rPr>
          <w:szCs w:val="18"/>
          <w:lang w:val="sv-SE"/>
        </w:rPr>
        <w:t>-8</w:t>
      </w:r>
      <w:r w:rsidR="008A6998">
        <w:rPr>
          <w:szCs w:val="18"/>
          <w:lang w:val="sv-SE"/>
        </w:rPr>
        <w:t>28</w:t>
      </w:r>
    </w:p>
    <w:p w:rsidR="004B7CEA" w:rsidRPr="00201FBE" w:rsidRDefault="00201FBE" w:rsidP="004B7CEA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201FBE">
        <w:rPr>
          <w:szCs w:val="18"/>
          <w:lang w:val="sv-SE"/>
        </w:rPr>
        <w:t>Kcnford</w:t>
      </w:r>
      <w:r w:rsidR="004B7CEA" w:rsidRPr="00201FBE">
        <w:rPr>
          <w:szCs w:val="18"/>
          <w:lang w:val="sv-SE"/>
        </w:rPr>
        <w:t>_bel + sign</w:t>
      </w:r>
      <w:r w:rsidR="004B7CEA" w:rsidRPr="00201FBE">
        <w:rPr>
          <w:szCs w:val="18"/>
          <w:lang w:val="sv-SE"/>
        </w:rPr>
        <w:tab/>
        <w:t>N(9) +S</w:t>
      </w:r>
      <w:r w:rsidR="004B7CEA" w:rsidRPr="00201FBE">
        <w:rPr>
          <w:szCs w:val="18"/>
          <w:lang w:val="sv-SE"/>
        </w:rPr>
        <w:tab/>
      </w:r>
    </w:p>
    <w:p w:rsidR="004B7CEA" w:rsidRPr="00DE19B3" w:rsidRDefault="00201FBE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Kcnford</w:t>
      </w:r>
      <w:r w:rsidR="004B7CEA">
        <w:rPr>
          <w:szCs w:val="18"/>
        </w:rPr>
        <w:t>_kod</w:t>
      </w:r>
      <w:r w:rsidR="004B7CEA">
        <w:rPr>
          <w:szCs w:val="18"/>
        </w:rPr>
        <w:tab/>
        <w:t>A(1)</w:t>
      </w:r>
      <w:r w:rsidR="004B7CEA">
        <w:rPr>
          <w:szCs w:val="18"/>
        </w:rPr>
        <w:tab/>
      </w:r>
      <w:r w:rsidR="008D6F95">
        <w:rPr>
          <w:szCs w:val="18"/>
        </w:rPr>
        <w:t>8</w:t>
      </w:r>
      <w:r w:rsidR="008A6998">
        <w:rPr>
          <w:szCs w:val="18"/>
        </w:rPr>
        <w:t>39</w:t>
      </w:r>
      <w:r w:rsidR="008D6F95">
        <w:rPr>
          <w:szCs w:val="18"/>
        </w:rPr>
        <w:t>-8</w:t>
      </w:r>
      <w:r w:rsidR="008A6998">
        <w:rPr>
          <w:szCs w:val="18"/>
        </w:rPr>
        <w:t>39</w:t>
      </w:r>
    </w:p>
    <w:p w:rsidR="004B7CEA" w:rsidRDefault="00201FBE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Oevrkford</w:t>
      </w:r>
      <w:r w:rsidR="004B7CEA">
        <w:rPr>
          <w:szCs w:val="18"/>
        </w:rPr>
        <w:t>_bel + sign</w:t>
      </w:r>
      <w:r w:rsidR="004B7CEA">
        <w:rPr>
          <w:szCs w:val="18"/>
        </w:rPr>
        <w:tab/>
        <w:t>N(9) +S</w:t>
      </w:r>
      <w:r w:rsidR="004B7CEA">
        <w:rPr>
          <w:szCs w:val="18"/>
        </w:rPr>
        <w:tab/>
      </w:r>
    </w:p>
    <w:p w:rsidR="004B7CEA" w:rsidRPr="00DE19B3" w:rsidRDefault="00201FBE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Oevrkford</w:t>
      </w:r>
      <w:r w:rsidR="004B7CEA">
        <w:rPr>
          <w:szCs w:val="18"/>
        </w:rPr>
        <w:t>_kod</w:t>
      </w:r>
      <w:r w:rsidR="004B7CEA">
        <w:rPr>
          <w:szCs w:val="18"/>
        </w:rPr>
        <w:tab/>
        <w:t>A(1)</w:t>
      </w:r>
      <w:r w:rsidR="004B7CEA">
        <w:rPr>
          <w:szCs w:val="18"/>
        </w:rPr>
        <w:tab/>
      </w:r>
      <w:r w:rsidR="002E3C4A">
        <w:rPr>
          <w:szCs w:val="18"/>
        </w:rPr>
        <w:t>8</w:t>
      </w:r>
      <w:r w:rsidR="008A6998">
        <w:rPr>
          <w:szCs w:val="18"/>
        </w:rPr>
        <w:t>50</w:t>
      </w:r>
      <w:r w:rsidR="002E3C4A">
        <w:rPr>
          <w:szCs w:val="18"/>
        </w:rPr>
        <w:t>-8</w:t>
      </w:r>
      <w:r w:rsidR="008A6998">
        <w:rPr>
          <w:szCs w:val="18"/>
        </w:rPr>
        <w:t>50</w:t>
      </w:r>
    </w:p>
    <w:p w:rsidR="004B7CEA" w:rsidRDefault="00201FBE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Sumkford</w:t>
      </w:r>
      <w:r w:rsidR="004B7CEA">
        <w:rPr>
          <w:szCs w:val="18"/>
        </w:rPr>
        <w:t>_bel + sign</w:t>
      </w:r>
      <w:r w:rsidR="004B7CEA">
        <w:rPr>
          <w:szCs w:val="18"/>
        </w:rPr>
        <w:tab/>
        <w:t>N(9) +S</w:t>
      </w:r>
      <w:r w:rsidR="004B7CEA">
        <w:rPr>
          <w:szCs w:val="18"/>
        </w:rPr>
        <w:tab/>
      </w:r>
    </w:p>
    <w:p w:rsidR="004B7CEA" w:rsidRPr="00DE19B3" w:rsidRDefault="00201FBE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Sumkford</w:t>
      </w:r>
      <w:r w:rsidR="004B7CEA">
        <w:rPr>
          <w:szCs w:val="18"/>
        </w:rPr>
        <w:t>_kod</w:t>
      </w:r>
      <w:r w:rsidR="004B7CEA">
        <w:rPr>
          <w:szCs w:val="18"/>
        </w:rPr>
        <w:tab/>
        <w:t>A(1)</w:t>
      </w:r>
      <w:r w:rsidR="004B7CEA">
        <w:rPr>
          <w:szCs w:val="18"/>
        </w:rPr>
        <w:tab/>
      </w:r>
      <w:r w:rsidR="002E3C4A">
        <w:rPr>
          <w:szCs w:val="18"/>
        </w:rPr>
        <w:t>8</w:t>
      </w:r>
      <w:r w:rsidR="008A6998">
        <w:rPr>
          <w:szCs w:val="18"/>
        </w:rPr>
        <w:t>61</w:t>
      </w:r>
      <w:r w:rsidR="002E3C4A">
        <w:rPr>
          <w:szCs w:val="18"/>
        </w:rPr>
        <w:t>-8</w:t>
      </w:r>
      <w:r w:rsidR="008A6998">
        <w:rPr>
          <w:szCs w:val="18"/>
        </w:rPr>
        <w:t>61</w:t>
      </w:r>
    </w:p>
    <w:p w:rsidR="004B7CEA" w:rsidRDefault="003456DD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Sumkplac</w:t>
      </w:r>
      <w:r w:rsidR="004B7CEA">
        <w:rPr>
          <w:szCs w:val="18"/>
        </w:rPr>
        <w:t>_bel + sign</w:t>
      </w:r>
      <w:r w:rsidR="004B7CEA">
        <w:rPr>
          <w:szCs w:val="18"/>
        </w:rPr>
        <w:tab/>
        <w:t>N(9) +S</w:t>
      </w:r>
      <w:r w:rsidR="004B7CEA">
        <w:rPr>
          <w:szCs w:val="18"/>
        </w:rPr>
        <w:tab/>
      </w:r>
    </w:p>
    <w:p w:rsidR="004B7CEA" w:rsidRPr="00DE19B3" w:rsidRDefault="003456DD" w:rsidP="004B7CEA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Sumkplac</w:t>
      </w:r>
      <w:r w:rsidR="004B7CEA">
        <w:rPr>
          <w:szCs w:val="18"/>
        </w:rPr>
        <w:t>_kod</w:t>
      </w:r>
      <w:r w:rsidR="004B7CEA">
        <w:rPr>
          <w:szCs w:val="18"/>
        </w:rPr>
        <w:tab/>
        <w:t>A(1)</w:t>
      </w:r>
      <w:r w:rsidR="004B7CEA">
        <w:rPr>
          <w:szCs w:val="18"/>
        </w:rPr>
        <w:tab/>
      </w:r>
      <w:r w:rsidR="002E3C4A">
        <w:rPr>
          <w:szCs w:val="18"/>
        </w:rPr>
        <w:t>8</w:t>
      </w:r>
      <w:r w:rsidR="008A6998">
        <w:rPr>
          <w:szCs w:val="18"/>
        </w:rPr>
        <w:t>72</w:t>
      </w:r>
      <w:r w:rsidR="002E3C4A">
        <w:rPr>
          <w:szCs w:val="18"/>
        </w:rPr>
        <w:t>-8</w:t>
      </w:r>
      <w:r w:rsidR="008A6998">
        <w:rPr>
          <w:szCs w:val="18"/>
        </w:rPr>
        <w:t>72</w:t>
      </w:r>
    </w:p>
    <w:p w:rsidR="003456DD" w:rsidRDefault="003456DD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Sumkassab_bel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3456DD" w:rsidRPr="00DE19B3" w:rsidRDefault="003456DD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Sumkassab_kod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2E3C4A">
        <w:rPr>
          <w:szCs w:val="18"/>
        </w:rPr>
        <w:t>8</w:t>
      </w:r>
      <w:r w:rsidR="006B6634">
        <w:rPr>
          <w:szCs w:val="18"/>
        </w:rPr>
        <w:t>83</w:t>
      </w:r>
      <w:r w:rsidR="002E3C4A">
        <w:rPr>
          <w:szCs w:val="18"/>
        </w:rPr>
        <w:t>-8</w:t>
      </w:r>
      <w:r w:rsidR="006B6634">
        <w:rPr>
          <w:szCs w:val="18"/>
        </w:rPr>
        <w:t>83</w:t>
      </w:r>
    </w:p>
    <w:p w:rsidR="003456DD" w:rsidRDefault="003456DD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Oevromsti_bel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3456DD" w:rsidRPr="00DE19B3" w:rsidRDefault="003456DD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Oevromsti_kod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2E3C4A">
        <w:rPr>
          <w:szCs w:val="18"/>
        </w:rPr>
        <w:t>8</w:t>
      </w:r>
      <w:r w:rsidR="006B6634">
        <w:rPr>
          <w:szCs w:val="18"/>
        </w:rPr>
        <w:t>94</w:t>
      </w:r>
      <w:r w:rsidR="002E3C4A">
        <w:rPr>
          <w:szCs w:val="18"/>
        </w:rPr>
        <w:t>-8</w:t>
      </w:r>
      <w:r w:rsidR="006B6634">
        <w:rPr>
          <w:szCs w:val="18"/>
        </w:rPr>
        <w:t>94</w:t>
      </w:r>
    </w:p>
    <w:p w:rsidR="003456DD" w:rsidRDefault="003456DD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Sumomsti_bel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3456DD" w:rsidRPr="00DE19B3" w:rsidRDefault="003456DD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Sumomsti_kod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6B6634">
        <w:rPr>
          <w:szCs w:val="18"/>
        </w:rPr>
        <w:t>905</w:t>
      </w:r>
      <w:r w:rsidR="002E3C4A">
        <w:rPr>
          <w:szCs w:val="18"/>
        </w:rPr>
        <w:t>-</w:t>
      </w:r>
      <w:r w:rsidR="006B6634">
        <w:rPr>
          <w:szCs w:val="18"/>
        </w:rPr>
        <w:t>905</w:t>
      </w:r>
    </w:p>
    <w:p w:rsidR="003456DD" w:rsidRDefault="003456DD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Sumti_bel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3456DD" w:rsidRPr="00DE19B3" w:rsidRDefault="003456DD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Sumti_kod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6B6634">
        <w:rPr>
          <w:szCs w:val="18"/>
        </w:rPr>
        <w:t>916</w:t>
      </w:r>
      <w:r w:rsidR="002E3C4A">
        <w:rPr>
          <w:szCs w:val="18"/>
        </w:rPr>
        <w:t>-</w:t>
      </w:r>
      <w:r w:rsidR="006B6634">
        <w:rPr>
          <w:szCs w:val="18"/>
        </w:rPr>
        <w:t>916</w:t>
      </w:r>
    </w:p>
    <w:p w:rsidR="003456DD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Aktkap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Aktkap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0B13C9">
        <w:rPr>
          <w:szCs w:val="18"/>
        </w:rPr>
        <w:t>9</w:t>
      </w:r>
      <w:r w:rsidR="006B6634">
        <w:rPr>
          <w:szCs w:val="18"/>
        </w:rPr>
        <w:t>27</w:t>
      </w:r>
      <w:r w:rsidR="000B13C9">
        <w:rPr>
          <w:szCs w:val="18"/>
        </w:rPr>
        <w:t>-9</w:t>
      </w:r>
      <w:r w:rsidR="006B6634">
        <w:rPr>
          <w:szCs w:val="18"/>
        </w:rPr>
        <w:t>27</w:t>
      </w:r>
    </w:p>
    <w:p w:rsidR="003456DD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Oekfond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Oekfond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0B13C9">
        <w:rPr>
          <w:szCs w:val="18"/>
        </w:rPr>
        <w:t>9</w:t>
      </w:r>
      <w:r w:rsidR="006B6634">
        <w:rPr>
          <w:szCs w:val="18"/>
        </w:rPr>
        <w:t>38</w:t>
      </w:r>
      <w:r w:rsidR="000B13C9">
        <w:rPr>
          <w:szCs w:val="18"/>
        </w:rPr>
        <w:t>-9</w:t>
      </w:r>
      <w:r w:rsidR="006B6634">
        <w:rPr>
          <w:szCs w:val="18"/>
        </w:rPr>
        <w:t>38</w:t>
      </w:r>
    </w:p>
    <w:p w:rsidR="003456DD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Uppskrfond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Uppskrfond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0B13C9">
        <w:rPr>
          <w:szCs w:val="18"/>
        </w:rPr>
        <w:t>9</w:t>
      </w:r>
      <w:r w:rsidR="006B6634">
        <w:rPr>
          <w:szCs w:val="18"/>
        </w:rPr>
        <w:t>49</w:t>
      </w:r>
      <w:r w:rsidR="000B13C9">
        <w:rPr>
          <w:szCs w:val="18"/>
        </w:rPr>
        <w:t>-9</w:t>
      </w:r>
      <w:r w:rsidR="006B6634">
        <w:rPr>
          <w:szCs w:val="18"/>
        </w:rPr>
        <w:t>49</w:t>
      </w:r>
    </w:p>
    <w:p w:rsidR="003456DD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Oebunegkap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Oebunegkap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0B13C9">
        <w:rPr>
          <w:szCs w:val="18"/>
        </w:rPr>
        <w:t>9</w:t>
      </w:r>
      <w:r w:rsidR="006B6634">
        <w:rPr>
          <w:szCs w:val="18"/>
        </w:rPr>
        <w:t>60</w:t>
      </w:r>
      <w:r w:rsidR="000B13C9">
        <w:rPr>
          <w:szCs w:val="18"/>
        </w:rPr>
        <w:t>-9</w:t>
      </w:r>
      <w:r w:rsidR="006B6634">
        <w:rPr>
          <w:szCs w:val="18"/>
        </w:rPr>
        <w:t>60</w:t>
      </w:r>
    </w:p>
    <w:p w:rsidR="003456DD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Balres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Balres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0B13C9">
        <w:rPr>
          <w:szCs w:val="18"/>
        </w:rPr>
        <w:t>9</w:t>
      </w:r>
      <w:r w:rsidR="006B6634">
        <w:rPr>
          <w:szCs w:val="18"/>
        </w:rPr>
        <w:t>71</w:t>
      </w:r>
      <w:r w:rsidR="000B13C9">
        <w:rPr>
          <w:szCs w:val="18"/>
        </w:rPr>
        <w:t>-9</w:t>
      </w:r>
      <w:r w:rsidR="006B6634">
        <w:rPr>
          <w:szCs w:val="18"/>
        </w:rPr>
        <w:t>71</w:t>
      </w:r>
    </w:p>
    <w:p w:rsidR="003456DD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Kcnbidragb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Kcnbidragb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0B13C9">
        <w:rPr>
          <w:szCs w:val="18"/>
        </w:rPr>
        <w:t>9</w:t>
      </w:r>
      <w:r w:rsidR="008B1DA0">
        <w:rPr>
          <w:szCs w:val="18"/>
        </w:rPr>
        <w:t>82</w:t>
      </w:r>
      <w:r w:rsidR="000B13C9">
        <w:rPr>
          <w:szCs w:val="18"/>
        </w:rPr>
        <w:t>-9</w:t>
      </w:r>
      <w:r w:rsidR="008B1DA0">
        <w:rPr>
          <w:szCs w:val="18"/>
        </w:rPr>
        <w:t>82</w:t>
      </w:r>
    </w:p>
    <w:p w:rsidR="003456DD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Aegtillskb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Aegtillskb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0B13C9">
        <w:rPr>
          <w:szCs w:val="18"/>
        </w:rPr>
        <w:t>9</w:t>
      </w:r>
      <w:r w:rsidR="008B1DA0">
        <w:rPr>
          <w:szCs w:val="18"/>
        </w:rPr>
        <w:t>93</w:t>
      </w:r>
      <w:r w:rsidR="000B13C9">
        <w:rPr>
          <w:szCs w:val="18"/>
        </w:rPr>
        <w:t>-9</w:t>
      </w:r>
      <w:r w:rsidR="008B1DA0">
        <w:rPr>
          <w:szCs w:val="18"/>
        </w:rPr>
        <w:t>93</w:t>
      </w:r>
    </w:p>
    <w:p w:rsidR="003456DD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Resultatb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0D09A7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Resultatb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8B1DA0">
        <w:rPr>
          <w:szCs w:val="18"/>
        </w:rPr>
        <w:t>1004</w:t>
      </w:r>
      <w:r w:rsidR="000B13C9">
        <w:rPr>
          <w:szCs w:val="18"/>
        </w:rPr>
        <w:t>-</w:t>
      </w:r>
      <w:r w:rsidR="008B1DA0">
        <w:rPr>
          <w:szCs w:val="18"/>
        </w:rPr>
        <w:t>1004</w:t>
      </w:r>
    </w:p>
    <w:p w:rsidR="003456DD" w:rsidRDefault="008B000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Sumegkap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8B000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Sumegkap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8B1DA0">
        <w:rPr>
          <w:szCs w:val="18"/>
        </w:rPr>
        <w:t>1015-1015</w:t>
      </w:r>
    </w:p>
    <w:p w:rsidR="003456DD" w:rsidRDefault="008B000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Sumobres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8B000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Sumobres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0B13C9">
        <w:rPr>
          <w:szCs w:val="18"/>
        </w:rPr>
        <w:t>10</w:t>
      </w:r>
      <w:r w:rsidR="008B1DA0">
        <w:rPr>
          <w:szCs w:val="18"/>
        </w:rPr>
        <w:t>26</w:t>
      </w:r>
      <w:r w:rsidR="000B13C9">
        <w:rPr>
          <w:szCs w:val="18"/>
        </w:rPr>
        <w:t>-10</w:t>
      </w:r>
      <w:r w:rsidR="008B1DA0">
        <w:rPr>
          <w:szCs w:val="18"/>
        </w:rPr>
        <w:t>26</w:t>
      </w:r>
    </w:p>
    <w:p w:rsidR="003456DD" w:rsidRDefault="008B000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lastRenderedPageBreak/>
        <w:t>Minintrb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8B000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Minintrb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0B13C9">
        <w:rPr>
          <w:szCs w:val="18"/>
        </w:rPr>
        <w:t>10</w:t>
      </w:r>
      <w:r w:rsidR="008B1DA0">
        <w:rPr>
          <w:szCs w:val="18"/>
        </w:rPr>
        <w:t>37</w:t>
      </w:r>
      <w:r w:rsidR="000B13C9">
        <w:rPr>
          <w:szCs w:val="18"/>
        </w:rPr>
        <w:t>-10</w:t>
      </w:r>
      <w:r w:rsidR="008B1DA0">
        <w:rPr>
          <w:szCs w:val="18"/>
        </w:rPr>
        <w:t>37</w:t>
      </w:r>
    </w:p>
    <w:p w:rsidR="003456DD" w:rsidRDefault="008B000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Sumavsaett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8B000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Sumavsaett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0B13C9">
        <w:rPr>
          <w:szCs w:val="18"/>
        </w:rPr>
        <w:t>10</w:t>
      </w:r>
      <w:r w:rsidR="008B1DA0">
        <w:rPr>
          <w:szCs w:val="18"/>
        </w:rPr>
        <w:t>48</w:t>
      </w:r>
      <w:r w:rsidR="000B13C9">
        <w:rPr>
          <w:szCs w:val="18"/>
        </w:rPr>
        <w:t>-10</w:t>
      </w:r>
      <w:r w:rsidR="008B1DA0">
        <w:rPr>
          <w:szCs w:val="18"/>
        </w:rPr>
        <w:t>48</w:t>
      </w:r>
    </w:p>
    <w:p w:rsidR="003456DD" w:rsidRDefault="004247E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Obllaan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4247E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Obllaan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10</w:t>
      </w:r>
      <w:r w:rsidR="00AD5BC1">
        <w:rPr>
          <w:szCs w:val="18"/>
        </w:rPr>
        <w:t>59</w:t>
      </w:r>
      <w:r w:rsidR="007F19D4">
        <w:rPr>
          <w:szCs w:val="18"/>
        </w:rPr>
        <w:t>-10</w:t>
      </w:r>
      <w:r w:rsidR="00AD5BC1">
        <w:rPr>
          <w:szCs w:val="18"/>
        </w:rPr>
        <w:t>59</w:t>
      </w:r>
    </w:p>
    <w:p w:rsidR="003456DD" w:rsidRDefault="004247E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Kredlskuld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4247E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Kredlskuld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10</w:t>
      </w:r>
      <w:r w:rsidR="00AD5BC1">
        <w:rPr>
          <w:szCs w:val="18"/>
        </w:rPr>
        <w:t>70</w:t>
      </w:r>
      <w:r w:rsidR="007F19D4">
        <w:rPr>
          <w:szCs w:val="18"/>
        </w:rPr>
        <w:t>-10</w:t>
      </w:r>
      <w:r w:rsidR="00AD5BC1">
        <w:rPr>
          <w:szCs w:val="18"/>
        </w:rPr>
        <w:t>70</w:t>
      </w:r>
    </w:p>
    <w:p w:rsidR="003456DD" w:rsidRDefault="004247E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Kcnlskuld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4247E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Kcnlskuld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10</w:t>
      </w:r>
      <w:r w:rsidR="00AD5BC1">
        <w:rPr>
          <w:szCs w:val="18"/>
        </w:rPr>
        <w:t>81</w:t>
      </w:r>
      <w:r w:rsidR="007F19D4">
        <w:rPr>
          <w:szCs w:val="18"/>
        </w:rPr>
        <w:t>-10</w:t>
      </w:r>
      <w:r w:rsidR="00AD5BC1">
        <w:rPr>
          <w:szCs w:val="18"/>
        </w:rPr>
        <w:t>81</w:t>
      </w:r>
    </w:p>
    <w:p w:rsidR="003456DD" w:rsidRDefault="008C36EE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Oevrlskuld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8C36EE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Oevrlskuld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10</w:t>
      </w:r>
      <w:r w:rsidR="00AD5BC1">
        <w:rPr>
          <w:szCs w:val="18"/>
        </w:rPr>
        <w:t>92</w:t>
      </w:r>
      <w:r w:rsidR="007F19D4">
        <w:rPr>
          <w:szCs w:val="18"/>
        </w:rPr>
        <w:t>-10</w:t>
      </w:r>
      <w:r w:rsidR="00AD5BC1">
        <w:rPr>
          <w:szCs w:val="18"/>
        </w:rPr>
        <w:t>92</w:t>
      </w:r>
    </w:p>
    <w:p w:rsidR="003456DD" w:rsidRDefault="006060D0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Sumlskuld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6060D0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Sumlskuld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</w:t>
      </w:r>
      <w:r w:rsidR="00752B08">
        <w:rPr>
          <w:szCs w:val="18"/>
        </w:rPr>
        <w:t>103</w:t>
      </w:r>
      <w:r w:rsidR="007F19D4">
        <w:rPr>
          <w:szCs w:val="18"/>
        </w:rPr>
        <w:t>-1</w:t>
      </w:r>
      <w:r w:rsidR="00752B08">
        <w:rPr>
          <w:szCs w:val="18"/>
        </w:rPr>
        <w:t>103</w:t>
      </w:r>
    </w:p>
    <w:p w:rsidR="003456DD" w:rsidRDefault="006060D0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Kredkskuld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6060D0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Kredkskuld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</w:t>
      </w:r>
      <w:r w:rsidR="00752B08">
        <w:rPr>
          <w:szCs w:val="18"/>
        </w:rPr>
        <w:t>114</w:t>
      </w:r>
      <w:r w:rsidR="007F19D4">
        <w:rPr>
          <w:szCs w:val="18"/>
        </w:rPr>
        <w:t>-1</w:t>
      </w:r>
      <w:r w:rsidR="00752B08">
        <w:rPr>
          <w:szCs w:val="18"/>
        </w:rPr>
        <w:t>114</w:t>
      </w:r>
    </w:p>
    <w:p w:rsidR="003456DD" w:rsidRDefault="006060D0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Levskuld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6060D0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Levskuld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11</w:t>
      </w:r>
      <w:r w:rsidR="00A67A82">
        <w:rPr>
          <w:szCs w:val="18"/>
        </w:rPr>
        <w:t>25</w:t>
      </w:r>
      <w:r w:rsidR="007F19D4">
        <w:rPr>
          <w:szCs w:val="18"/>
        </w:rPr>
        <w:t>-11</w:t>
      </w:r>
      <w:r w:rsidR="00A67A82">
        <w:rPr>
          <w:szCs w:val="18"/>
        </w:rPr>
        <w:t>25</w:t>
      </w:r>
    </w:p>
    <w:p w:rsidR="003456DD" w:rsidRDefault="0018228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Kcnkskuld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18228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Kcnkskuld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11</w:t>
      </w:r>
      <w:r w:rsidR="009879C3">
        <w:rPr>
          <w:szCs w:val="18"/>
        </w:rPr>
        <w:t>36</w:t>
      </w:r>
      <w:r w:rsidR="007F19D4">
        <w:rPr>
          <w:szCs w:val="18"/>
        </w:rPr>
        <w:t>-11</w:t>
      </w:r>
      <w:r w:rsidR="009879C3">
        <w:rPr>
          <w:szCs w:val="18"/>
        </w:rPr>
        <w:t>36</w:t>
      </w:r>
    </w:p>
    <w:p w:rsidR="003456DD" w:rsidRDefault="0018228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Oevrkskuld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18228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Oevrkskuld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11</w:t>
      </w:r>
      <w:r w:rsidR="009879C3">
        <w:rPr>
          <w:szCs w:val="18"/>
        </w:rPr>
        <w:t>47</w:t>
      </w:r>
      <w:r w:rsidR="007F19D4">
        <w:rPr>
          <w:szCs w:val="18"/>
        </w:rPr>
        <w:t>-11</w:t>
      </w:r>
      <w:r w:rsidR="009879C3">
        <w:rPr>
          <w:szCs w:val="18"/>
        </w:rPr>
        <w:t>47</w:t>
      </w:r>
    </w:p>
    <w:p w:rsidR="003456DD" w:rsidRDefault="0018228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Sumkskuld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18228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Sumkskuld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11</w:t>
      </w:r>
      <w:r w:rsidR="009879C3">
        <w:rPr>
          <w:szCs w:val="18"/>
        </w:rPr>
        <w:t>58</w:t>
      </w:r>
      <w:r w:rsidR="007F19D4">
        <w:rPr>
          <w:szCs w:val="18"/>
        </w:rPr>
        <w:t>-11</w:t>
      </w:r>
      <w:r w:rsidR="009879C3">
        <w:rPr>
          <w:szCs w:val="18"/>
        </w:rPr>
        <w:t>58</w:t>
      </w:r>
    </w:p>
    <w:p w:rsidR="003456DD" w:rsidRDefault="0018228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Sumegkapsk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18228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Sumegkapsk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11</w:t>
      </w:r>
      <w:r w:rsidR="009879C3">
        <w:rPr>
          <w:szCs w:val="18"/>
        </w:rPr>
        <w:t>69</w:t>
      </w:r>
      <w:r w:rsidR="007F19D4">
        <w:rPr>
          <w:szCs w:val="18"/>
        </w:rPr>
        <w:t>-11</w:t>
      </w:r>
      <w:r w:rsidR="009879C3">
        <w:rPr>
          <w:szCs w:val="18"/>
        </w:rPr>
        <w:t>69</w:t>
      </w:r>
    </w:p>
    <w:p w:rsidR="003456DD" w:rsidRDefault="0018228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Ftgintekn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182284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Ftgintekn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11</w:t>
      </w:r>
      <w:r w:rsidR="009879C3">
        <w:rPr>
          <w:szCs w:val="18"/>
        </w:rPr>
        <w:t>80</w:t>
      </w:r>
      <w:r w:rsidR="007F19D4">
        <w:rPr>
          <w:szCs w:val="18"/>
        </w:rPr>
        <w:t>-11</w:t>
      </w:r>
      <w:r w:rsidR="009879C3">
        <w:rPr>
          <w:szCs w:val="18"/>
        </w:rPr>
        <w:t>80</w:t>
      </w:r>
    </w:p>
    <w:p w:rsidR="003456DD" w:rsidRDefault="00553CE9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Fastintekn</w:t>
      </w:r>
      <w:r w:rsidR="003456DD">
        <w:rPr>
          <w:szCs w:val="18"/>
        </w:rPr>
        <w:t>_bel + sign</w:t>
      </w:r>
      <w:r w:rsidR="003456DD">
        <w:rPr>
          <w:szCs w:val="18"/>
        </w:rPr>
        <w:tab/>
        <w:t>N(9) +S</w:t>
      </w:r>
      <w:r w:rsidR="003456DD">
        <w:rPr>
          <w:szCs w:val="18"/>
        </w:rPr>
        <w:tab/>
      </w:r>
    </w:p>
    <w:p w:rsidR="003456DD" w:rsidRPr="00DE19B3" w:rsidRDefault="00553CE9" w:rsidP="003456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Fastintekn</w:t>
      </w:r>
      <w:r w:rsidR="003456DD">
        <w:rPr>
          <w:szCs w:val="18"/>
        </w:rPr>
        <w:t>_kod</w:t>
      </w:r>
      <w:r w:rsidR="003456DD">
        <w:rPr>
          <w:szCs w:val="18"/>
        </w:rPr>
        <w:tab/>
        <w:t>A(1)</w:t>
      </w:r>
      <w:r w:rsidR="003456DD">
        <w:rPr>
          <w:szCs w:val="18"/>
        </w:rPr>
        <w:tab/>
      </w:r>
      <w:r w:rsidR="007F19D4">
        <w:rPr>
          <w:szCs w:val="18"/>
        </w:rPr>
        <w:t>11</w:t>
      </w:r>
      <w:r w:rsidR="009879C3">
        <w:rPr>
          <w:szCs w:val="18"/>
        </w:rPr>
        <w:t>91</w:t>
      </w:r>
      <w:r w:rsidR="007F19D4">
        <w:rPr>
          <w:szCs w:val="18"/>
        </w:rPr>
        <w:t>-11</w:t>
      </w:r>
      <w:r w:rsidR="009879C3">
        <w:rPr>
          <w:szCs w:val="18"/>
        </w:rPr>
        <w:t>91</w:t>
      </w:r>
    </w:p>
    <w:p w:rsidR="00553CE9" w:rsidRDefault="00553CE9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Oevrsaeker_bel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553CE9" w:rsidRPr="00DE19B3" w:rsidRDefault="00553CE9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Oevrsaeker_kod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7F19D4">
        <w:rPr>
          <w:szCs w:val="18"/>
        </w:rPr>
        <w:t>1</w:t>
      </w:r>
      <w:r w:rsidR="009879C3">
        <w:rPr>
          <w:szCs w:val="18"/>
        </w:rPr>
        <w:t>202</w:t>
      </w:r>
      <w:r w:rsidR="007F19D4">
        <w:rPr>
          <w:szCs w:val="18"/>
        </w:rPr>
        <w:t>-1</w:t>
      </w:r>
      <w:r w:rsidR="009879C3">
        <w:rPr>
          <w:szCs w:val="18"/>
        </w:rPr>
        <w:t>202</w:t>
      </w:r>
    </w:p>
    <w:p w:rsidR="00553CE9" w:rsidRDefault="00553CE9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Sumsaeker_bel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553CE9" w:rsidRPr="00DE19B3" w:rsidRDefault="00553CE9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Sumsaeker_kod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7F19D4">
        <w:rPr>
          <w:szCs w:val="18"/>
        </w:rPr>
        <w:t>1</w:t>
      </w:r>
      <w:r w:rsidR="009879C3">
        <w:rPr>
          <w:szCs w:val="18"/>
        </w:rPr>
        <w:t>213</w:t>
      </w:r>
      <w:r w:rsidR="007F19D4">
        <w:rPr>
          <w:szCs w:val="18"/>
        </w:rPr>
        <w:t>-1</w:t>
      </w:r>
      <w:r w:rsidR="009879C3">
        <w:rPr>
          <w:szCs w:val="18"/>
        </w:rPr>
        <w:t>213</w:t>
      </w:r>
    </w:p>
    <w:p w:rsidR="00553CE9" w:rsidRDefault="00553CE9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Aegtillskv_bel + sign</w:t>
      </w:r>
      <w:r>
        <w:rPr>
          <w:szCs w:val="18"/>
        </w:rPr>
        <w:tab/>
        <w:t>N(9) +S</w:t>
      </w:r>
      <w:r>
        <w:rPr>
          <w:szCs w:val="18"/>
        </w:rPr>
        <w:tab/>
      </w:r>
    </w:p>
    <w:p w:rsidR="00553CE9" w:rsidRPr="00DE19B3" w:rsidRDefault="00553CE9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Aegtillskv_kod</w:t>
      </w:r>
      <w:r>
        <w:rPr>
          <w:szCs w:val="18"/>
        </w:rPr>
        <w:tab/>
        <w:t>A(1)</w:t>
      </w:r>
      <w:r>
        <w:rPr>
          <w:szCs w:val="18"/>
        </w:rPr>
        <w:tab/>
      </w:r>
      <w:r w:rsidR="005D079E">
        <w:rPr>
          <w:szCs w:val="18"/>
        </w:rPr>
        <w:t>1</w:t>
      </w:r>
      <w:r w:rsidR="00F70916">
        <w:rPr>
          <w:szCs w:val="18"/>
        </w:rPr>
        <w:t>2</w:t>
      </w:r>
      <w:r w:rsidR="009879C3">
        <w:rPr>
          <w:szCs w:val="18"/>
        </w:rPr>
        <w:t>24</w:t>
      </w:r>
      <w:r w:rsidR="00F70916">
        <w:rPr>
          <w:szCs w:val="18"/>
        </w:rPr>
        <w:t>-</w:t>
      </w:r>
      <w:r w:rsidR="005D079E">
        <w:rPr>
          <w:szCs w:val="18"/>
        </w:rPr>
        <w:t>1</w:t>
      </w:r>
      <w:r w:rsidR="00F70916">
        <w:rPr>
          <w:szCs w:val="18"/>
        </w:rPr>
        <w:t>2</w:t>
      </w:r>
      <w:r w:rsidR="009879C3">
        <w:rPr>
          <w:szCs w:val="18"/>
        </w:rPr>
        <w:t>24</w:t>
      </w:r>
    </w:p>
    <w:p w:rsidR="00553CE9" w:rsidRDefault="00F34FE0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Oevransvf</w:t>
      </w:r>
      <w:r w:rsidR="00553CE9">
        <w:rPr>
          <w:szCs w:val="18"/>
        </w:rPr>
        <w:t>_bel + sign</w:t>
      </w:r>
      <w:r w:rsidR="00553CE9">
        <w:rPr>
          <w:szCs w:val="18"/>
        </w:rPr>
        <w:tab/>
        <w:t>N(9) +S</w:t>
      </w:r>
      <w:r w:rsidR="00553CE9">
        <w:rPr>
          <w:szCs w:val="18"/>
        </w:rPr>
        <w:tab/>
      </w:r>
    </w:p>
    <w:p w:rsidR="00553CE9" w:rsidRPr="00DE19B3" w:rsidRDefault="00F34FE0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Oevransvf</w:t>
      </w:r>
      <w:r w:rsidR="00553CE9">
        <w:rPr>
          <w:szCs w:val="18"/>
        </w:rPr>
        <w:t>_kod</w:t>
      </w:r>
      <w:r w:rsidR="00553CE9">
        <w:rPr>
          <w:szCs w:val="18"/>
        </w:rPr>
        <w:tab/>
        <w:t>A(1)</w:t>
      </w:r>
      <w:r w:rsidR="00553CE9">
        <w:rPr>
          <w:szCs w:val="18"/>
        </w:rPr>
        <w:tab/>
      </w:r>
      <w:r w:rsidR="005D079E">
        <w:rPr>
          <w:szCs w:val="18"/>
        </w:rPr>
        <w:t>1</w:t>
      </w:r>
      <w:r w:rsidR="00F70916">
        <w:rPr>
          <w:szCs w:val="18"/>
        </w:rPr>
        <w:t>2</w:t>
      </w:r>
      <w:r w:rsidR="009879C3">
        <w:rPr>
          <w:szCs w:val="18"/>
        </w:rPr>
        <w:t>35</w:t>
      </w:r>
      <w:r w:rsidR="00F70916">
        <w:rPr>
          <w:szCs w:val="18"/>
        </w:rPr>
        <w:t>-</w:t>
      </w:r>
      <w:r w:rsidR="005D079E">
        <w:rPr>
          <w:szCs w:val="18"/>
        </w:rPr>
        <w:t>1</w:t>
      </w:r>
      <w:r w:rsidR="00F70916">
        <w:rPr>
          <w:szCs w:val="18"/>
        </w:rPr>
        <w:t>2</w:t>
      </w:r>
      <w:r w:rsidR="009879C3">
        <w:rPr>
          <w:szCs w:val="18"/>
        </w:rPr>
        <w:t>35</w:t>
      </w:r>
    </w:p>
    <w:p w:rsidR="00553CE9" w:rsidRDefault="00F34FE0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lastRenderedPageBreak/>
        <w:t>Sumansvf</w:t>
      </w:r>
      <w:r w:rsidR="00553CE9">
        <w:rPr>
          <w:szCs w:val="18"/>
        </w:rPr>
        <w:t>_bel + sign</w:t>
      </w:r>
      <w:r w:rsidR="00553CE9">
        <w:rPr>
          <w:szCs w:val="18"/>
        </w:rPr>
        <w:tab/>
        <w:t>N(9) +S</w:t>
      </w:r>
      <w:r w:rsidR="00553CE9">
        <w:rPr>
          <w:szCs w:val="18"/>
        </w:rPr>
        <w:tab/>
      </w:r>
    </w:p>
    <w:p w:rsidR="00553CE9" w:rsidRPr="00DE19B3" w:rsidRDefault="00F34FE0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Sumansvf</w:t>
      </w:r>
      <w:r w:rsidR="00553CE9">
        <w:rPr>
          <w:szCs w:val="18"/>
        </w:rPr>
        <w:t>_kod</w:t>
      </w:r>
      <w:r w:rsidR="00553CE9">
        <w:rPr>
          <w:szCs w:val="18"/>
        </w:rPr>
        <w:tab/>
        <w:t>A(1)</w:t>
      </w:r>
      <w:r w:rsidR="00553CE9">
        <w:rPr>
          <w:szCs w:val="18"/>
        </w:rPr>
        <w:tab/>
      </w:r>
      <w:r w:rsidR="005D079E">
        <w:rPr>
          <w:szCs w:val="18"/>
        </w:rPr>
        <w:t>1</w:t>
      </w:r>
      <w:r w:rsidR="00F70916">
        <w:rPr>
          <w:szCs w:val="18"/>
        </w:rPr>
        <w:t>2</w:t>
      </w:r>
      <w:r w:rsidR="009879C3">
        <w:rPr>
          <w:szCs w:val="18"/>
        </w:rPr>
        <w:t>46</w:t>
      </w:r>
      <w:r w:rsidR="00F70916">
        <w:rPr>
          <w:szCs w:val="18"/>
        </w:rPr>
        <w:t>-</w:t>
      </w:r>
      <w:r w:rsidR="005D079E">
        <w:rPr>
          <w:szCs w:val="18"/>
        </w:rPr>
        <w:t>1</w:t>
      </w:r>
      <w:r w:rsidR="00F70916">
        <w:rPr>
          <w:szCs w:val="18"/>
        </w:rPr>
        <w:t>2</w:t>
      </w:r>
      <w:r w:rsidR="009879C3">
        <w:rPr>
          <w:szCs w:val="18"/>
        </w:rPr>
        <w:t>46</w:t>
      </w:r>
    </w:p>
    <w:p w:rsidR="00553CE9" w:rsidRDefault="001E085D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Anst_ant</w:t>
      </w:r>
      <w:r w:rsidR="00553CE9">
        <w:rPr>
          <w:szCs w:val="18"/>
        </w:rPr>
        <w:t xml:space="preserve"> + sign</w:t>
      </w:r>
      <w:r w:rsidR="00553CE9">
        <w:rPr>
          <w:szCs w:val="18"/>
        </w:rPr>
        <w:tab/>
        <w:t>N(9) +S</w:t>
      </w:r>
      <w:r w:rsidR="00553CE9">
        <w:rPr>
          <w:szCs w:val="18"/>
        </w:rPr>
        <w:tab/>
      </w:r>
    </w:p>
    <w:p w:rsidR="00553CE9" w:rsidRPr="00DE19B3" w:rsidRDefault="001E085D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Anst_</w:t>
      </w:r>
      <w:r w:rsidR="00553CE9">
        <w:rPr>
          <w:szCs w:val="18"/>
        </w:rPr>
        <w:t>kod</w:t>
      </w:r>
      <w:r w:rsidR="00553CE9">
        <w:rPr>
          <w:szCs w:val="18"/>
        </w:rPr>
        <w:tab/>
        <w:t>A(1)</w:t>
      </w:r>
      <w:r w:rsidR="00553CE9">
        <w:rPr>
          <w:szCs w:val="18"/>
        </w:rPr>
        <w:tab/>
      </w:r>
      <w:r w:rsidR="005D079E">
        <w:rPr>
          <w:szCs w:val="18"/>
        </w:rPr>
        <w:t>1</w:t>
      </w:r>
      <w:r w:rsidR="00F70916">
        <w:rPr>
          <w:szCs w:val="18"/>
        </w:rPr>
        <w:t>2</w:t>
      </w:r>
      <w:r w:rsidR="00C47A44">
        <w:rPr>
          <w:szCs w:val="18"/>
        </w:rPr>
        <w:t>57</w:t>
      </w:r>
      <w:r w:rsidR="00F70916">
        <w:rPr>
          <w:szCs w:val="18"/>
        </w:rPr>
        <w:t>-</w:t>
      </w:r>
      <w:r w:rsidR="005D079E">
        <w:rPr>
          <w:szCs w:val="18"/>
        </w:rPr>
        <w:t>1</w:t>
      </w:r>
      <w:r w:rsidR="00F70916">
        <w:rPr>
          <w:szCs w:val="18"/>
        </w:rPr>
        <w:t>2</w:t>
      </w:r>
      <w:r w:rsidR="00C47A44">
        <w:rPr>
          <w:szCs w:val="18"/>
        </w:rPr>
        <w:t>57</w:t>
      </w:r>
    </w:p>
    <w:p w:rsidR="00553CE9" w:rsidRDefault="001E085D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Loenstyr</w:t>
      </w:r>
      <w:r w:rsidR="00553CE9">
        <w:rPr>
          <w:szCs w:val="18"/>
        </w:rPr>
        <w:t>_bel + sign</w:t>
      </w:r>
      <w:r w:rsidR="00553CE9">
        <w:rPr>
          <w:szCs w:val="18"/>
        </w:rPr>
        <w:tab/>
        <w:t>N(9) +S</w:t>
      </w:r>
      <w:r w:rsidR="00553CE9">
        <w:rPr>
          <w:szCs w:val="18"/>
        </w:rPr>
        <w:tab/>
      </w:r>
    </w:p>
    <w:p w:rsidR="00553CE9" w:rsidRPr="00DE19B3" w:rsidRDefault="001E085D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Loenstyr</w:t>
      </w:r>
      <w:r w:rsidR="00553CE9">
        <w:rPr>
          <w:szCs w:val="18"/>
        </w:rPr>
        <w:t>_kod</w:t>
      </w:r>
      <w:r w:rsidR="00553CE9">
        <w:rPr>
          <w:szCs w:val="18"/>
        </w:rPr>
        <w:tab/>
        <w:t>A(1)</w:t>
      </w:r>
      <w:r w:rsidR="00553CE9">
        <w:rPr>
          <w:szCs w:val="18"/>
        </w:rPr>
        <w:tab/>
      </w:r>
      <w:r w:rsidR="00EC430E">
        <w:rPr>
          <w:szCs w:val="18"/>
        </w:rPr>
        <w:t>12</w:t>
      </w:r>
      <w:r w:rsidR="00C47A44">
        <w:rPr>
          <w:szCs w:val="18"/>
        </w:rPr>
        <w:t>68</w:t>
      </w:r>
      <w:r w:rsidR="00EC430E">
        <w:rPr>
          <w:szCs w:val="18"/>
        </w:rPr>
        <w:t>-12</w:t>
      </w:r>
      <w:r w:rsidR="00C47A44">
        <w:rPr>
          <w:szCs w:val="18"/>
        </w:rPr>
        <w:t>68</w:t>
      </w:r>
    </w:p>
    <w:p w:rsidR="00553CE9" w:rsidRDefault="00E500B7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Tantiem</w:t>
      </w:r>
      <w:r w:rsidR="00553CE9">
        <w:rPr>
          <w:szCs w:val="18"/>
        </w:rPr>
        <w:t>_bel + sign</w:t>
      </w:r>
      <w:r w:rsidR="00553CE9">
        <w:rPr>
          <w:szCs w:val="18"/>
        </w:rPr>
        <w:tab/>
        <w:t>N(9) +S</w:t>
      </w:r>
      <w:r w:rsidR="00553CE9">
        <w:rPr>
          <w:szCs w:val="18"/>
        </w:rPr>
        <w:tab/>
      </w:r>
    </w:p>
    <w:p w:rsidR="00553CE9" w:rsidRPr="00DE19B3" w:rsidRDefault="00E500B7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Tantiem</w:t>
      </w:r>
      <w:r w:rsidR="00553CE9">
        <w:rPr>
          <w:szCs w:val="18"/>
        </w:rPr>
        <w:t>_kod</w:t>
      </w:r>
      <w:r w:rsidR="00553CE9">
        <w:rPr>
          <w:szCs w:val="18"/>
        </w:rPr>
        <w:tab/>
        <w:t>A(1)</w:t>
      </w:r>
      <w:r w:rsidR="00553CE9">
        <w:rPr>
          <w:szCs w:val="18"/>
        </w:rPr>
        <w:tab/>
      </w:r>
      <w:r w:rsidR="00EC430E">
        <w:rPr>
          <w:szCs w:val="18"/>
        </w:rPr>
        <w:t>12</w:t>
      </w:r>
      <w:r w:rsidR="00C47A44">
        <w:rPr>
          <w:szCs w:val="18"/>
        </w:rPr>
        <w:t>79</w:t>
      </w:r>
      <w:r w:rsidR="00EC430E">
        <w:rPr>
          <w:szCs w:val="18"/>
        </w:rPr>
        <w:t>-12</w:t>
      </w:r>
      <w:r w:rsidR="00C47A44">
        <w:rPr>
          <w:szCs w:val="18"/>
        </w:rPr>
        <w:t>79</w:t>
      </w:r>
    </w:p>
    <w:p w:rsidR="00553CE9" w:rsidRDefault="00E500B7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Utbetloen</w:t>
      </w:r>
      <w:r w:rsidR="00553CE9">
        <w:rPr>
          <w:szCs w:val="18"/>
        </w:rPr>
        <w:t>_bel + sign</w:t>
      </w:r>
      <w:r w:rsidR="00553CE9">
        <w:rPr>
          <w:szCs w:val="18"/>
        </w:rPr>
        <w:tab/>
        <w:t>N(9) +S</w:t>
      </w:r>
      <w:r w:rsidR="00553CE9">
        <w:rPr>
          <w:szCs w:val="18"/>
        </w:rPr>
        <w:tab/>
      </w:r>
    </w:p>
    <w:p w:rsidR="00553CE9" w:rsidRPr="00DE19B3" w:rsidRDefault="00E500B7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Utbetloen</w:t>
      </w:r>
      <w:r w:rsidR="00553CE9">
        <w:rPr>
          <w:szCs w:val="18"/>
        </w:rPr>
        <w:t>_kod</w:t>
      </w:r>
      <w:r w:rsidR="00553CE9">
        <w:rPr>
          <w:szCs w:val="18"/>
        </w:rPr>
        <w:tab/>
        <w:t>A(1)</w:t>
      </w:r>
      <w:r w:rsidR="00553CE9">
        <w:rPr>
          <w:szCs w:val="18"/>
        </w:rPr>
        <w:tab/>
      </w:r>
      <w:r w:rsidR="00EC430E">
        <w:rPr>
          <w:szCs w:val="18"/>
        </w:rPr>
        <w:t>12</w:t>
      </w:r>
      <w:r w:rsidR="00C47A44">
        <w:rPr>
          <w:szCs w:val="18"/>
        </w:rPr>
        <w:t>90</w:t>
      </w:r>
      <w:r w:rsidR="00EC430E">
        <w:rPr>
          <w:szCs w:val="18"/>
        </w:rPr>
        <w:t>-12</w:t>
      </w:r>
      <w:r w:rsidR="00C47A44">
        <w:rPr>
          <w:szCs w:val="18"/>
        </w:rPr>
        <w:t>90</w:t>
      </w:r>
    </w:p>
    <w:p w:rsidR="00553CE9" w:rsidRDefault="00E500B7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Resloenoev</w:t>
      </w:r>
      <w:r w:rsidR="00553CE9">
        <w:rPr>
          <w:szCs w:val="18"/>
        </w:rPr>
        <w:t>_bel + sign</w:t>
      </w:r>
      <w:r w:rsidR="00553CE9">
        <w:rPr>
          <w:szCs w:val="18"/>
        </w:rPr>
        <w:tab/>
        <w:t>N(9) +S</w:t>
      </w:r>
      <w:r w:rsidR="00553CE9">
        <w:rPr>
          <w:szCs w:val="18"/>
        </w:rPr>
        <w:tab/>
      </w:r>
    </w:p>
    <w:p w:rsidR="00553CE9" w:rsidRPr="00DE19B3" w:rsidRDefault="00E500B7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Resloenoev</w:t>
      </w:r>
      <w:r w:rsidR="00553CE9">
        <w:rPr>
          <w:szCs w:val="18"/>
        </w:rPr>
        <w:t>_kod</w:t>
      </w:r>
      <w:r w:rsidR="00553CE9">
        <w:rPr>
          <w:szCs w:val="18"/>
        </w:rPr>
        <w:tab/>
        <w:t>A(1)</w:t>
      </w:r>
      <w:r w:rsidR="00553CE9">
        <w:rPr>
          <w:szCs w:val="18"/>
        </w:rPr>
        <w:tab/>
      </w:r>
      <w:r w:rsidR="00EC430E">
        <w:rPr>
          <w:szCs w:val="18"/>
        </w:rPr>
        <w:t>1</w:t>
      </w:r>
      <w:r w:rsidR="00C47A44">
        <w:rPr>
          <w:szCs w:val="18"/>
        </w:rPr>
        <w:t>301</w:t>
      </w:r>
      <w:r w:rsidR="00EC430E">
        <w:rPr>
          <w:szCs w:val="18"/>
        </w:rPr>
        <w:t>-1</w:t>
      </w:r>
      <w:r w:rsidR="00C47A44">
        <w:rPr>
          <w:szCs w:val="18"/>
        </w:rPr>
        <w:t>301</w:t>
      </w:r>
    </w:p>
    <w:p w:rsidR="00553CE9" w:rsidRDefault="00E500B7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Socialkost</w:t>
      </w:r>
      <w:r w:rsidR="00553CE9">
        <w:rPr>
          <w:szCs w:val="18"/>
        </w:rPr>
        <w:t>_bel + sign</w:t>
      </w:r>
      <w:r w:rsidR="00553CE9">
        <w:rPr>
          <w:szCs w:val="18"/>
        </w:rPr>
        <w:tab/>
        <w:t>N(9) +S</w:t>
      </w:r>
      <w:r w:rsidR="00553CE9">
        <w:rPr>
          <w:szCs w:val="18"/>
        </w:rPr>
        <w:tab/>
      </w:r>
    </w:p>
    <w:p w:rsidR="00553CE9" w:rsidRPr="00DE19B3" w:rsidRDefault="00E500B7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Socialkost</w:t>
      </w:r>
      <w:r w:rsidR="00553CE9">
        <w:rPr>
          <w:szCs w:val="18"/>
        </w:rPr>
        <w:t>_kod</w:t>
      </w:r>
      <w:r w:rsidR="00553CE9">
        <w:rPr>
          <w:szCs w:val="18"/>
        </w:rPr>
        <w:tab/>
        <w:t>A(1)</w:t>
      </w:r>
      <w:r w:rsidR="00553CE9">
        <w:rPr>
          <w:szCs w:val="18"/>
        </w:rPr>
        <w:tab/>
      </w:r>
      <w:r w:rsidR="00EC430E">
        <w:rPr>
          <w:szCs w:val="18"/>
        </w:rPr>
        <w:t>1</w:t>
      </w:r>
      <w:r w:rsidR="00C47A44">
        <w:rPr>
          <w:szCs w:val="18"/>
        </w:rPr>
        <w:t>312</w:t>
      </w:r>
      <w:r w:rsidR="00EC430E">
        <w:rPr>
          <w:szCs w:val="18"/>
        </w:rPr>
        <w:t>-1</w:t>
      </w:r>
      <w:r w:rsidR="00C47A44">
        <w:rPr>
          <w:szCs w:val="18"/>
        </w:rPr>
        <w:t>312</w:t>
      </w:r>
    </w:p>
    <w:p w:rsidR="00553CE9" w:rsidRDefault="00E500B7" w:rsidP="00553CE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Avvarkost</w:t>
      </w:r>
      <w:r w:rsidR="00553CE9">
        <w:rPr>
          <w:szCs w:val="18"/>
        </w:rPr>
        <w:t>_bel + sign</w:t>
      </w:r>
      <w:r w:rsidR="00553CE9">
        <w:rPr>
          <w:szCs w:val="18"/>
        </w:rPr>
        <w:tab/>
        <w:t>N(9) +S</w:t>
      </w:r>
      <w:r w:rsidR="00553CE9">
        <w:rPr>
          <w:szCs w:val="18"/>
        </w:rPr>
        <w:tab/>
      </w:r>
    </w:p>
    <w:p w:rsidR="00553CE9" w:rsidRPr="00E84D5F" w:rsidRDefault="00E500B7" w:rsidP="00553CE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E84D5F">
        <w:rPr>
          <w:szCs w:val="18"/>
          <w:lang w:val="sv-SE"/>
        </w:rPr>
        <w:t>Avvarkost</w:t>
      </w:r>
      <w:r w:rsidR="00553CE9" w:rsidRPr="00E84D5F">
        <w:rPr>
          <w:szCs w:val="18"/>
          <w:lang w:val="sv-SE"/>
        </w:rPr>
        <w:t>_kod</w:t>
      </w:r>
      <w:r w:rsidR="00553CE9" w:rsidRPr="00E84D5F">
        <w:rPr>
          <w:szCs w:val="18"/>
          <w:lang w:val="sv-SE"/>
        </w:rPr>
        <w:tab/>
        <w:t>A(1)</w:t>
      </w:r>
      <w:r w:rsidR="00553CE9" w:rsidRPr="00E84D5F">
        <w:rPr>
          <w:szCs w:val="18"/>
          <w:lang w:val="sv-SE"/>
        </w:rPr>
        <w:tab/>
      </w:r>
      <w:r w:rsidR="00EC430E">
        <w:rPr>
          <w:szCs w:val="18"/>
          <w:lang w:val="sv-SE"/>
        </w:rPr>
        <w:t>13</w:t>
      </w:r>
      <w:r w:rsidR="00C47A44">
        <w:rPr>
          <w:szCs w:val="18"/>
          <w:lang w:val="sv-SE"/>
        </w:rPr>
        <w:t>23</w:t>
      </w:r>
      <w:r w:rsidR="00EC430E">
        <w:rPr>
          <w:szCs w:val="18"/>
          <w:lang w:val="sv-SE"/>
        </w:rPr>
        <w:t>-13</w:t>
      </w:r>
      <w:r w:rsidR="00C47A44">
        <w:rPr>
          <w:szCs w:val="18"/>
          <w:lang w:val="sv-SE"/>
        </w:rPr>
        <w:t>23</w:t>
      </w:r>
    </w:p>
    <w:p w:rsidR="00553CE9" w:rsidRPr="00E84D5F" w:rsidRDefault="00E84D5F" w:rsidP="00553CE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E84D5F">
        <w:rPr>
          <w:szCs w:val="18"/>
          <w:lang w:val="sv-SE"/>
        </w:rPr>
        <w:t>Avfoerkost</w:t>
      </w:r>
      <w:r w:rsidR="00553CE9" w:rsidRPr="00E84D5F">
        <w:rPr>
          <w:szCs w:val="18"/>
          <w:lang w:val="sv-SE"/>
        </w:rPr>
        <w:t>_bel + sign</w:t>
      </w:r>
      <w:r w:rsidR="00553CE9" w:rsidRPr="00E84D5F">
        <w:rPr>
          <w:szCs w:val="18"/>
          <w:lang w:val="sv-SE"/>
        </w:rPr>
        <w:tab/>
        <w:t>N(9) +S</w:t>
      </w:r>
      <w:r w:rsidR="00553CE9" w:rsidRPr="00E84D5F">
        <w:rPr>
          <w:szCs w:val="18"/>
          <w:lang w:val="sv-SE"/>
        </w:rPr>
        <w:tab/>
      </w:r>
    </w:p>
    <w:p w:rsidR="00553CE9" w:rsidRPr="00B42EB8" w:rsidRDefault="00E84D5F" w:rsidP="00553CE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B42EB8">
        <w:rPr>
          <w:szCs w:val="18"/>
          <w:lang w:val="sv-SE"/>
        </w:rPr>
        <w:t>Avfoerkost</w:t>
      </w:r>
      <w:r w:rsidR="00553CE9" w:rsidRPr="00B42EB8">
        <w:rPr>
          <w:szCs w:val="18"/>
          <w:lang w:val="sv-SE"/>
        </w:rPr>
        <w:t>_kod</w:t>
      </w:r>
      <w:r w:rsidR="00553CE9" w:rsidRPr="00B42EB8">
        <w:rPr>
          <w:szCs w:val="18"/>
          <w:lang w:val="sv-SE"/>
        </w:rPr>
        <w:tab/>
        <w:t>A(1)</w:t>
      </w:r>
      <w:r w:rsidR="00553CE9" w:rsidRPr="00B42EB8">
        <w:rPr>
          <w:szCs w:val="18"/>
          <w:lang w:val="sv-SE"/>
        </w:rPr>
        <w:tab/>
      </w:r>
      <w:r w:rsidR="00EC430E">
        <w:rPr>
          <w:szCs w:val="18"/>
          <w:lang w:val="sv-SE"/>
        </w:rPr>
        <w:t>13</w:t>
      </w:r>
      <w:r w:rsidR="00C47A44">
        <w:rPr>
          <w:szCs w:val="18"/>
          <w:lang w:val="sv-SE"/>
        </w:rPr>
        <w:t>34</w:t>
      </w:r>
      <w:r w:rsidR="00EC430E">
        <w:rPr>
          <w:szCs w:val="18"/>
          <w:lang w:val="sv-SE"/>
        </w:rPr>
        <w:t>-13</w:t>
      </w:r>
      <w:r w:rsidR="00C47A44">
        <w:rPr>
          <w:szCs w:val="18"/>
          <w:lang w:val="sv-SE"/>
        </w:rPr>
        <w:t>34</w:t>
      </w:r>
    </w:p>
    <w:p w:rsidR="00553CE9" w:rsidRPr="00B42EB8" w:rsidRDefault="00B42EB8" w:rsidP="00553CE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B42EB8">
        <w:rPr>
          <w:szCs w:val="18"/>
          <w:lang w:val="sv-SE"/>
        </w:rPr>
        <w:t>Avadmkost</w:t>
      </w:r>
      <w:r w:rsidR="00553CE9" w:rsidRPr="00B42EB8">
        <w:rPr>
          <w:szCs w:val="18"/>
          <w:lang w:val="sv-SE"/>
        </w:rPr>
        <w:t>_bel + sign</w:t>
      </w:r>
      <w:r w:rsidR="00553CE9" w:rsidRPr="00B42EB8">
        <w:rPr>
          <w:szCs w:val="18"/>
          <w:lang w:val="sv-SE"/>
        </w:rPr>
        <w:tab/>
        <w:t>N(9) +S</w:t>
      </w:r>
      <w:r w:rsidR="00553CE9" w:rsidRPr="00B42EB8">
        <w:rPr>
          <w:szCs w:val="18"/>
          <w:lang w:val="sv-SE"/>
        </w:rPr>
        <w:tab/>
      </w:r>
    </w:p>
    <w:p w:rsidR="00553CE9" w:rsidRPr="00B42EB8" w:rsidRDefault="00B42EB8" w:rsidP="00553CE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B42EB8">
        <w:rPr>
          <w:szCs w:val="18"/>
          <w:lang w:val="sv-SE"/>
        </w:rPr>
        <w:t>Avadmkost</w:t>
      </w:r>
      <w:r w:rsidR="00553CE9" w:rsidRPr="00B42EB8">
        <w:rPr>
          <w:szCs w:val="18"/>
          <w:lang w:val="sv-SE"/>
        </w:rPr>
        <w:t>_kod</w:t>
      </w:r>
      <w:r w:rsidR="00553CE9" w:rsidRPr="00B42EB8">
        <w:rPr>
          <w:szCs w:val="18"/>
          <w:lang w:val="sv-SE"/>
        </w:rPr>
        <w:tab/>
        <w:t>A(1)</w:t>
      </w:r>
      <w:r w:rsidR="00553CE9" w:rsidRPr="00B42EB8">
        <w:rPr>
          <w:szCs w:val="18"/>
          <w:lang w:val="sv-SE"/>
        </w:rPr>
        <w:tab/>
      </w:r>
      <w:r w:rsidR="00EC430E">
        <w:rPr>
          <w:szCs w:val="18"/>
          <w:lang w:val="sv-SE"/>
        </w:rPr>
        <w:t>13</w:t>
      </w:r>
      <w:r w:rsidR="00C47A44">
        <w:rPr>
          <w:szCs w:val="18"/>
          <w:lang w:val="sv-SE"/>
        </w:rPr>
        <w:t>45</w:t>
      </w:r>
      <w:r w:rsidR="00EC430E">
        <w:rPr>
          <w:szCs w:val="18"/>
          <w:lang w:val="sv-SE"/>
        </w:rPr>
        <w:t>-13</w:t>
      </w:r>
      <w:r w:rsidR="00C47A44">
        <w:rPr>
          <w:szCs w:val="18"/>
          <w:lang w:val="sv-SE"/>
        </w:rPr>
        <w:t>45</w:t>
      </w:r>
    </w:p>
    <w:p w:rsidR="00E84D5F" w:rsidRPr="00B42EB8" w:rsidRDefault="00B42EB8" w:rsidP="00E84D5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B42EB8">
        <w:rPr>
          <w:szCs w:val="18"/>
          <w:lang w:val="sv-SE"/>
        </w:rPr>
        <w:t>Avfoukost</w:t>
      </w:r>
      <w:r w:rsidR="00E84D5F" w:rsidRPr="00B42EB8">
        <w:rPr>
          <w:szCs w:val="18"/>
          <w:lang w:val="sv-SE"/>
        </w:rPr>
        <w:t>_bel + sign</w:t>
      </w:r>
      <w:r w:rsidR="00E84D5F" w:rsidRPr="00B42EB8">
        <w:rPr>
          <w:szCs w:val="18"/>
          <w:lang w:val="sv-SE"/>
        </w:rPr>
        <w:tab/>
        <w:t>N(9) +S</w:t>
      </w:r>
      <w:r w:rsidR="00E84D5F" w:rsidRPr="00B42EB8">
        <w:rPr>
          <w:szCs w:val="18"/>
          <w:lang w:val="sv-SE"/>
        </w:rPr>
        <w:tab/>
      </w:r>
    </w:p>
    <w:p w:rsidR="00E84D5F" w:rsidRPr="00B42EB8" w:rsidRDefault="00B42EB8" w:rsidP="00E84D5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B42EB8">
        <w:rPr>
          <w:szCs w:val="18"/>
          <w:lang w:val="sv-SE"/>
        </w:rPr>
        <w:t>Avfoukost</w:t>
      </w:r>
      <w:r w:rsidR="00E84D5F" w:rsidRPr="00B42EB8">
        <w:rPr>
          <w:szCs w:val="18"/>
          <w:lang w:val="sv-SE"/>
        </w:rPr>
        <w:t>_kod</w:t>
      </w:r>
      <w:r w:rsidR="00E84D5F" w:rsidRPr="00B42EB8">
        <w:rPr>
          <w:szCs w:val="18"/>
          <w:lang w:val="sv-SE"/>
        </w:rPr>
        <w:tab/>
        <w:t>A(1)</w:t>
      </w:r>
      <w:r w:rsidR="00E84D5F" w:rsidRPr="00B42EB8">
        <w:rPr>
          <w:szCs w:val="18"/>
          <w:lang w:val="sv-SE"/>
        </w:rPr>
        <w:tab/>
      </w:r>
      <w:r w:rsidR="00EC430E">
        <w:rPr>
          <w:szCs w:val="18"/>
          <w:lang w:val="sv-SE"/>
        </w:rPr>
        <w:t>13</w:t>
      </w:r>
      <w:r w:rsidR="00C47A44">
        <w:rPr>
          <w:szCs w:val="18"/>
          <w:lang w:val="sv-SE"/>
        </w:rPr>
        <w:t>56</w:t>
      </w:r>
      <w:r w:rsidR="00EC430E">
        <w:rPr>
          <w:szCs w:val="18"/>
          <w:lang w:val="sv-SE"/>
        </w:rPr>
        <w:t>-13</w:t>
      </w:r>
      <w:r w:rsidR="00C47A44">
        <w:rPr>
          <w:szCs w:val="18"/>
          <w:lang w:val="sv-SE"/>
        </w:rPr>
        <w:t>56</w:t>
      </w:r>
    </w:p>
    <w:p w:rsidR="00E84D5F" w:rsidRPr="00B42EB8" w:rsidRDefault="00B42EB8" w:rsidP="00E84D5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B42EB8">
        <w:rPr>
          <w:szCs w:val="18"/>
          <w:lang w:val="sv-SE"/>
        </w:rPr>
        <w:t>Avroerkost</w:t>
      </w:r>
      <w:r w:rsidR="00E84D5F" w:rsidRPr="00B42EB8">
        <w:rPr>
          <w:szCs w:val="18"/>
          <w:lang w:val="sv-SE"/>
        </w:rPr>
        <w:t>_bel + sign</w:t>
      </w:r>
      <w:r w:rsidR="00E84D5F" w:rsidRPr="00B42EB8">
        <w:rPr>
          <w:szCs w:val="18"/>
          <w:lang w:val="sv-SE"/>
        </w:rPr>
        <w:tab/>
        <w:t>N(9) +S</w:t>
      </w:r>
      <w:r w:rsidR="00E84D5F" w:rsidRPr="00B42EB8">
        <w:rPr>
          <w:szCs w:val="18"/>
          <w:lang w:val="sv-SE"/>
        </w:rPr>
        <w:tab/>
      </w:r>
    </w:p>
    <w:p w:rsidR="00E84D5F" w:rsidRPr="00DE19B3" w:rsidRDefault="00B42EB8" w:rsidP="00E84D5F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Avroerkost</w:t>
      </w:r>
      <w:r w:rsidR="00E84D5F">
        <w:rPr>
          <w:szCs w:val="18"/>
        </w:rPr>
        <w:t>_kod</w:t>
      </w:r>
      <w:r w:rsidR="00E84D5F">
        <w:rPr>
          <w:szCs w:val="18"/>
        </w:rPr>
        <w:tab/>
        <w:t>A(1)</w:t>
      </w:r>
      <w:r w:rsidR="00E84D5F">
        <w:rPr>
          <w:szCs w:val="18"/>
        </w:rPr>
        <w:tab/>
      </w:r>
      <w:r w:rsidR="00EC430E">
        <w:rPr>
          <w:szCs w:val="18"/>
        </w:rPr>
        <w:t>13</w:t>
      </w:r>
      <w:r w:rsidR="00C47A44">
        <w:rPr>
          <w:szCs w:val="18"/>
        </w:rPr>
        <w:t>67</w:t>
      </w:r>
      <w:r w:rsidR="00EC430E">
        <w:rPr>
          <w:szCs w:val="18"/>
        </w:rPr>
        <w:t>-13</w:t>
      </w:r>
      <w:r w:rsidR="00C47A44">
        <w:rPr>
          <w:szCs w:val="18"/>
        </w:rPr>
        <w:t>67</w:t>
      </w:r>
    </w:p>
    <w:p w:rsidR="00E84D5F" w:rsidRDefault="00B42EB8" w:rsidP="00E84D5F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Avospec</w:t>
      </w:r>
      <w:r w:rsidR="00E84D5F">
        <w:rPr>
          <w:szCs w:val="18"/>
        </w:rPr>
        <w:t>_bel + sign</w:t>
      </w:r>
      <w:r w:rsidR="00E84D5F">
        <w:rPr>
          <w:szCs w:val="18"/>
        </w:rPr>
        <w:tab/>
        <w:t>N(9) +S</w:t>
      </w:r>
      <w:r w:rsidR="00E84D5F">
        <w:rPr>
          <w:szCs w:val="18"/>
        </w:rPr>
        <w:tab/>
      </w:r>
    </w:p>
    <w:p w:rsidR="00E84D5F" w:rsidRPr="00DE19B3" w:rsidRDefault="00B42EB8" w:rsidP="00E84D5F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Avospec</w:t>
      </w:r>
      <w:r w:rsidR="00E84D5F">
        <w:rPr>
          <w:szCs w:val="18"/>
        </w:rPr>
        <w:t>_kod</w:t>
      </w:r>
      <w:r w:rsidR="00E84D5F">
        <w:rPr>
          <w:szCs w:val="18"/>
        </w:rPr>
        <w:tab/>
        <w:t>A(1)</w:t>
      </w:r>
      <w:r w:rsidR="00E84D5F">
        <w:rPr>
          <w:szCs w:val="18"/>
        </w:rPr>
        <w:tab/>
      </w:r>
      <w:r w:rsidR="00EC430E">
        <w:rPr>
          <w:szCs w:val="18"/>
        </w:rPr>
        <w:t>13</w:t>
      </w:r>
      <w:r w:rsidR="00C47A44">
        <w:rPr>
          <w:szCs w:val="18"/>
        </w:rPr>
        <w:t>78</w:t>
      </w:r>
      <w:r w:rsidR="00EC430E">
        <w:rPr>
          <w:szCs w:val="18"/>
        </w:rPr>
        <w:t>-13</w:t>
      </w:r>
      <w:r w:rsidR="00C47A44">
        <w:rPr>
          <w:szCs w:val="18"/>
        </w:rPr>
        <w:t>78</w:t>
      </w:r>
    </w:p>
    <w:p w:rsidR="00E84D5F" w:rsidRDefault="00A52551" w:rsidP="00E84D5F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Bevcheckkr</w:t>
      </w:r>
      <w:r w:rsidR="00E84D5F">
        <w:rPr>
          <w:szCs w:val="18"/>
        </w:rPr>
        <w:t>_bel + sign</w:t>
      </w:r>
      <w:r w:rsidR="00E84D5F">
        <w:rPr>
          <w:szCs w:val="18"/>
        </w:rPr>
        <w:tab/>
        <w:t>N(9) +S</w:t>
      </w:r>
      <w:r w:rsidR="00E84D5F">
        <w:rPr>
          <w:szCs w:val="18"/>
        </w:rPr>
        <w:tab/>
      </w:r>
    </w:p>
    <w:p w:rsidR="00E84D5F" w:rsidRPr="00DE19B3" w:rsidRDefault="00A52551" w:rsidP="00E84D5F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Bevcheckkr</w:t>
      </w:r>
      <w:r w:rsidR="00E84D5F">
        <w:rPr>
          <w:szCs w:val="18"/>
        </w:rPr>
        <w:t>_kod</w:t>
      </w:r>
      <w:r w:rsidR="00E84D5F">
        <w:rPr>
          <w:szCs w:val="18"/>
        </w:rPr>
        <w:tab/>
        <w:t>A(1)</w:t>
      </w:r>
      <w:r w:rsidR="00E84D5F">
        <w:rPr>
          <w:szCs w:val="18"/>
        </w:rPr>
        <w:tab/>
      </w:r>
      <w:r w:rsidR="00EC430E">
        <w:rPr>
          <w:szCs w:val="18"/>
        </w:rPr>
        <w:t>13</w:t>
      </w:r>
      <w:r w:rsidR="00C47A44">
        <w:rPr>
          <w:szCs w:val="18"/>
        </w:rPr>
        <w:t>89</w:t>
      </w:r>
      <w:r w:rsidR="00EC430E">
        <w:rPr>
          <w:szCs w:val="18"/>
        </w:rPr>
        <w:t>-13</w:t>
      </w:r>
      <w:r w:rsidR="00C47A44">
        <w:rPr>
          <w:szCs w:val="18"/>
        </w:rPr>
        <w:t>89</w:t>
      </w:r>
    </w:p>
    <w:p w:rsidR="00E84D5F" w:rsidRDefault="00A52551" w:rsidP="00E84D5F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Utncheckkr</w:t>
      </w:r>
      <w:r w:rsidR="00E84D5F">
        <w:rPr>
          <w:szCs w:val="18"/>
        </w:rPr>
        <w:t>_bel + sign</w:t>
      </w:r>
      <w:r w:rsidR="00E84D5F">
        <w:rPr>
          <w:szCs w:val="18"/>
        </w:rPr>
        <w:tab/>
        <w:t>N(9) +S</w:t>
      </w:r>
      <w:r w:rsidR="00E84D5F">
        <w:rPr>
          <w:szCs w:val="18"/>
        </w:rPr>
        <w:tab/>
      </w:r>
    </w:p>
    <w:p w:rsidR="00E84D5F" w:rsidRPr="00DE19B3" w:rsidRDefault="00A52551" w:rsidP="00E84D5F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Utncheckkr</w:t>
      </w:r>
      <w:r w:rsidR="00E84D5F">
        <w:rPr>
          <w:szCs w:val="18"/>
        </w:rPr>
        <w:t>_kod</w:t>
      </w:r>
      <w:r w:rsidR="00E84D5F">
        <w:rPr>
          <w:szCs w:val="18"/>
        </w:rPr>
        <w:tab/>
        <w:t>A(1)</w:t>
      </w:r>
      <w:r w:rsidR="00E84D5F">
        <w:rPr>
          <w:szCs w:val="18"/>
        </w:rPr>
        <w:tab/>
      </w:r>
      <w:r w:rsidR="00EC430E">
        <w:rPr>
          <w:szCs w:val="18"/>
        </w:rPr>
        <w:t>1</w:t>
      </w:r>
      <w:r w:rsidR="00C47A44">
        <w:rPr>
          <w:szCs w:val="18"/>
        </w:rPr>
        <w:t>400</w:t>
      </w:r>
      <w:r w:rsidR="00EC430E">
        <w:rPr>
          <w:szCs w:val="18"/>
        </w:rPr>
        <w:t>-1</w:t>
      </w:r>
      <w:r w:rsidR="00C47A44">
        <w:rPr>
          <w:szCs w:val="18"/>
        </w:rPr>
        <w:t>400</w:t>
      </w:r>
    </w:p>
    <w:p w:rsidR="00E84D5F" w:rsidRDefault="00A52551" w:rsidP="00E84D5F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Rtentofinb</w:t>
      </w:r>
      <w:r w:rsidR="00E84D5F">
        <w:rPr>
          <w:szCs w:val="18"/>
        </w:rPr>
        <w:t>_bel + sign</w:t>
      </w:r>
      <w:r w:rsidR="00E84D5F">
        <w:rPr>
          <w:szCs w:val="18"/>
        </w:rPr>
        <w:tab/>
        <w:t>N(9) +S</w:t>
      </w:r>
      <w:r w:rsidR="00E84D5F">
        <w:rPr>
          <w:szCs w:val="18"/>
        </w:rPr>
        <w:tab/>
      </w:r>
    </w:p>
    <w:p w:rsidR="00E84D5F" w:rsidRPr="00797383" w:rsidRDefault="00A52551" w:rsidP="00E84D5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797383">
        <w:rPr>
          <w:szCs w:val="18"/>
          <w:lang w:val="sv-SE"/>
        </w:rPr>
        <w:t>Rtentofinb</w:t>
      </w:r>
      <w:r w:rsidR="00E84D5F" w:rsidRPr="00797383">
        <w:rPr>
          <w:szCs w:val="18"/>
          <w:lang w:val="sv-SE"/>
        </w:rPr>
        <w:t>_kod</w:t>
      </w:r>
      <w:r w:rsidR="00E84D5F" w:rsidRPr="00797383">
        <w:rPr>
          <w:szCs w:val="18"/>
          <w:lang w:val="sv-SE"/>
        </w:rPr>
        <w:tab/>
        <w:t>A(1)</w:t>
      </w:r>
      <w:r w:rsidR="00E84D5F" w:rsidRPr="00797383">
        <w:rPr>
          <w:szCs w:val="18"/>
          <w:lang w:val="sv-SE"/>
        </w:rPr>
        <w:tab/>
      </w:r>
      <w:r w:rsidR="00EC430E" w:rsidRPr="00797383">
        <w:rPr>
          <w:szCs w:val="18"/>
          <w:lang w:val="sv-SE"/>
        </w:rPr>
        <w:t>1</w:t>
      </w:r>
      <w:r w:rsidR="00C47A44">
        <w:rPr>
          <w:szCs w:val="18"/>
          <w:lang w:val="sv-SE"/>
        </w:rPr>
        <w:t>411</w:t>
      </w:r>
      <w:r w:rsidR="00EC430E" w:rsidRPr="00797383">
        <w:rPr>
          <w:szCs w:val="18"/>
          <w:lang w:val="sv-SE"/>
        </w:rPr>
        <w:t>-1</w:t>
      </w:r>
      <w:r w:rsidR="00C47A44">
        <w:rPr>
          <w:szCs w:val="18"/>
          <w:lang w:val="sv-SE"/>
        </w:rPr>
        <w:t>411</w:t>
      </w:r>
    </w:p>
    <w:p w:rsidR="00E84D5F" w:rsidRPr="00BB66FF" w:rsidRDefault="00BB66FF" w:rsidP="00E84D5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BB66FF">
        <w:rPr>
          <w:szCs w:val="18"/>
          <w:lang w:val="sv-SE"/>
        </w:rPr>
        <w:t>Kommansvf</w:t>
      </w:r>
      <w:r w:rsidR="00E84D5F" w:rsidRPr="00BB66FF">
        <w:rPr>
          <w:szCs w:val="18"/>
          <w:lang w:val="sv-SE"/>
        </w:rPr>
        <w:t>_kod</w:t>
      </w:r>
      <w:r w:rsidR="00E84D5F" w:rsidRPr="00BB66FF">
        <w:rPr>
          <w:szCs w:val="18"/>
          <w:lang w:val="sv-SE"/>
        </w:rPr>
        <w:tab/>
        <w:t>A(1)</w:t>
      </w:r>
      <w:r w:rsidR="00E84D5F" w:rsidRPr="00BB66FF">
        <w:rPr>
          <w:szCs w:val="18"/>
          <w:lang w:val="sv-SE"/>
        </w:rPr>
        <w:tab/>
      </w:r>
      <w:r w:rsidR="00797383">
        <w:rPr>
          <w:szCs w:val="18"/>
          <w:lang w:val="sv-SE"/>
        </w:rPr>
        <w:t>1</w:t>
      </w:r>
      <w:r w:rsidR="00733B60">
        <w:rPr>
          <w:szCs w:val="18"/>
          <w:lang w:val="sv-SE"/>
        </w:rPr>
        <w:t>412</w:t>
      </w:r>
      <w:r w:rsidR="00797383">
        <w:rPr>
          <w:szCs w:val="18"/>
          <w:lang w:val="sv-SE"/>
        </w:rPr>
        <w:t>-1</w:t>
      </w:r>
      <w:r w:rsidR="00733B60">
        <w:rPr>
          <w:szCs w:val="18"/>
          <w:lang w:val="sv-SE"/>
        </w:rPr>
        <w:t>412</w:t>
      </w:r>
    </w:p>
    <w:p w:rsidR="00E84D5F" w:rsidRPr="00BB66FF" w:rsidRDefault="00BB66FF" w:rsidP="00E84D5F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BB66FF">
        <w:rPr>
          <w:szCs w:val="18"/>
          <w:lang w:val="sv-SE"/>
        </w:rPr>
        <w:t>Kommsaeker</w:t>
      </w:r>
      <w:r w:rsidR="00E84D5F" w:rsidRPr="00BB66FF">
        <w:rPr>
          <w:szCs w:val="18"/>
          <w:lang w:val="sv-SE"/>
        </w:rPr>
        <w:t>_kod</w:t>
      </w:r>
      <w:r w:rsidR="00E84D5F" w:rsidRPr="00BB66FF">
        <w:rPr>
          <w:szCs w:val="18"/>
          <w:lang w:val="sv-SE"/>
        </w:rPr>
        <w:tab/>
        <w:t>A(1)</w:t>
      </w:r>
      <w:r w:rsidR="00E84D5F" w:rsidRPr="00BB66FF">
        <w:rPr>
          <w:szCs w:val="18"/>
          <w:lang w:val="sv-SE"/>
        </w:rPr>
        <w:tab/>
      </w:r>
      <w:r w:rsidR="00797383">
        <w:rPr>
          <w:szCs w:val="18"/>
          <w:lang w:val="sv-SE"/>
        </w:rPr>
        <w:t>1</w:t>
      </w:r>
      <w:r w:rsidR="00733B60">
        <w:rPr>
          <w:szCs w:val="18"/>
          <w:lang w:val="sv-SE"/>
        </w:rPr>
        <w:t>413</w:t>
      </w:r>
      <w:r w:rsidR="00797383">
        <w:rPr>
          <w:szCs w:val="18"/>
          <w:lang w:val="sv-SE"/>
        </w:rPr>
        <w:t>-1</w:t>
      </w:r>
      <w:r w:rsidR="00733B60">
        <w:rPr>
          <w:szCs w:val="18"/>
          <w:lang w:val="sv-SE"/>
        </w:rPr>
        <w:t>413</w:t>
      </w:r>
    </w:p>
    <w:p w:rsidR="00A52551" w:rsidRPr="00BB66FF" w:rsidRDefault="00BB66FF" w:rsidP="00A525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BB66FF">
        <w:rPr>
          <w:szCs w:val="18"/>
          <w:lang w:val="sv-SE"/>
        </w:rPr>
        <w:t>Avtvederl</w:t>
      </w:r>
      <w:r w:rsidR="00A52551" w:rsidRPr="00BB66FF">
        <w:rPr>
          <w:szCs w:val="18"/>
          <w:lang w:val="sv-SE"/>
        </w:rPr>
        <w:t>_kod</w:t>
      </w:r>
      <w:r w:rsidR="00A52551" w:rsidRPr="00BB66FF">
        <w:rPr>
          <w:szCs w:val="18"/>
          <w:lang w:val="sv-SE"/>
        </w:rPr>
        <w:tab/>
        <w:t>A(1)</w:t>
      </w:r>
      <w:r w:rsidR="00A52551" w:rsidRPr="00BB66FF">
        <w:rPr>
          <w:szCs w:val="18"/>
          <w:lang w:val="sv-SE"/>
        </w:rPr>
        <w:tab/>
      </w:r>
      <w:r w:rsidR="00797383">
        <w:rPr>
          <w:szCs w:val="18"/>
          <w:lang w:val="sv-SE"/>
        </w:rPr>
        <w:t>1</w:t>
      </w:r>
      <w:r w:rsidR="00733B60">
        <w:rPr>
          <w:szCs w:val="18"/>
          <w:lang w:val="sv-SE"/>
        </w:rPr>
        <w:t>414</w:t>
      </w:r>
      <w:r w:rsidR="00797383">
        <w:rPr>
          <w:szCs w:val="18"/>
          <w:lang w:val="sv-SE"/>
        </w:rPr>
        <w:t>-1</w:t>
      </w:r>
      <w:r w:rsidR="00733B60">
        <w:rPr>
          <w:szCs w:val="18"/>
          <w:lang w:val="sv-SE"/>
        </w:rPr>
        <w:t>414</w:t>
      </w:r>
    </w:p>
    <w:p w:rsidR="00A52551" w:rsidRPr="00BB66FF" w:rsidRDefault="00BB66FF" w:rsidP="00A525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BB66FF">
        <w:rPr>
          <w:szCs w:val="18"/>
          <w:lang w:val="sv-SE"/>
        </w:rPr>
        <w:t>Konvlaan</w:t>
      </w:r>
      <w:r w:rsidR="00A52551" w:rsidRPr="00BB66FF">
        <w:rPr>
          <w:szCs w:val="18"/>
          <w:lang w:val="sv-SE"/>
        </w:rPr>
        <w:t>_kod</w:t>
      </w:r>
      <w:r w:rsidR="00A52551" w:rsidRPr="00BB66FF">
        <w:rPr>
          <w:szCs w:val="18"/>
          <w:lang w:val="sv-SE"/>
        </w:rPr>
        <w:tab/>
        <w:t>A(1)</w:t>
      </w:r>
      <w:r w:rsidR="00A52551" w:rsidRPr="00BB66FF">
        <w:rPr>
          <w:szCs w:val="18"/>
          <w:lang w:val="sv-SE"/>
        </w:rPr>
        <w:tab/>
      </w:r>
      <w:r w:rsidR="00797383">
        <w:rPr>
          <w:szCs w:val="18"/>
          <w:lang w:val="sv-SE"/>
        </w:rPr>
        <w:t>1</w:t>
      </w:r>
      <w:r w:rsidR="00733B60">
        <w:rPr>
          <w:szCs w:val="18"/>
          <w:lang w:val="sv-SE"/>
        </w:rPr>
        <w:t>415</w:t>
      </w:r>
      <w:r w:rsidR="00797383">
        <w:rPr>
          <w:szCs w:val="18"/>
          <w:lang w:val="sv-SE"/>
        </w:rPr>
        <w:t>-1</w:t>
      </w:r>
      <w:r w:rsidR="00733B60">
        <w:rPr>
          <w:szCs w:val="18"/>
          <w:lang w:val="sv-SE"/>
        </w:rPr>
        <w:t>415</w:t>
      </w:r>
    </w:p>
    <w:p w:rsidR="00A52551" w:rsidRPr="00BB66FF" w:rsidRDefault="00BB66FF" w:rsidP="00A525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BB66FF">
        <w:rPr>
          <w:szCs w:val="18"/>
          <w:lang w:val="sv-SE"/>
        </w:rPr>
        <w:t>Inko</w:t>
      </w:r>
      <w:r w:rsidR="00484A54">
        <w:rPr>
          <w:szCs w:val="18"/>
          <w:lang w:val="sv-SE"/>
        </w:rPr>
        <w:t>e</w:t>
      </w:r>
      <w:r w:rsidRPr="00BB66FF">
        <w:rPr>
          <w:szCs w:val="18"/>
          <w:lang w:val="sv-SE"/>
        </w:rPr>
        <w:t>pkcn</w:t>
      </w:r>
      <w:r w:rsidR="00A52551" w:rsidRPr="00BB66FF">
        <w:rPr>
          <w:szCs w:val="18"/>
          <w:lang w:val="sv-SE"/>
        </w:rPr>
        <w:t>_kod</w:t>
      </w:r>
      <w:r w:rsidR="00A52551" w:rsidRPr="00BB66FF">
        <w:rPr>
          <w:szCs w:val="18"/>
          <w:lang w:val="sv-SE"/>
        </w:rPr>
        <w:tab/>
        <w:t>A(1)</w:t>
      </w:r>
      <w:r w:rsidR="00A52551" w:rsidRPr="00BB66FF">
        <w:rPr>
          <w:szCs w:val="18"/>
          <w:lang w:val="sv-SE"/>
        </w:rPr>
        <w:tab/>
      </w:r>
      <w:r w:rsidR="00797383">
        <w:rPr>
          <w:szCs w:val="18"/>
          <w:lang w:val="sv-SE"/>
        </w:rPr>
        <w:t>1</w:t>
      </w:r>
      <w:r w:rsidR="00733B60">
        <w:rPr>
          <w:szCs w:val="18"/>
          <w:lang w:val="sv-SE"/>
        </w:rPr>
        <w:t>416</w:t>
      </w:r>
      <w:r w:rsidR="00797383">
        <w:rPr>
          <w:szCs w:val="18"/>
          <w:lang w:val="sv-SE"/>
        </w:rPr>
        <w:t>-1</w:t>
      </w:r>
      <w:r w:rsidR="00733B60">
        <w:rPr>
          <w:szCs w:val="18"/>
          <w:lang w:val="sv-SE"/>
        </w:rPr>
        <w:t>416</w:t>
      </w:r>
    </w:p>
    <w:p w:rsidR="00A52551" w:rsidRPr="00DD5539" w:rsidRDefault="00BB66FF" w:rsidP="00A52551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DD5539">
        <w:rPr>
          <w:szCs w:val="18"/>
        </w:rPr>
        <w:t>Ejkcnred</w:t>
      </w:r>
      <w:r w:rsidR="00A52551" w:rsidRPr="00DD5539">
        <w:rPr>
          <w:szCs w:val="18"/>
        </w:rPr>
        <w:t>_kod</w:t>
      </w:r>
      <w:r w:rsidR="00A52551" w:rsidRPr="00DD5539">
        <w:rPr>
          <w:szCs w:val="18"/>
        </w:rPr>
        <w:tab/>
        <w:t>A(1)</w:t>
      </w:r>
      <w:r w:rsidR="00A52551" w:rsidRPr="00DD5539">
        <w:rPr>
          <w:szCs w:val="18"/>
        </w:rPr>
        <w:tab/>
      </w:r>
      <w:r w:rsidR="00797383" w:rsidRPr="00DD5539">
        <w:rPr>
          <w:szCs w:val="18"/>
        </w:rPr>
        <w:t>1</w:t>
      </w:r>
      <w:r w:rsidR="00733B60" w:rsidRPr="00DD5539">
        <w:rPr>
          <w:szCs w:val="18"/>
        </w:rPr>
        <w:t>417</w:t>
      </w:r>
      <w:r w:rsidR="00797383" w:rsidRPr="00DD5539">
        <w:rPr>
          <w:szCs w:val="18"/>
        </w:rPr>
        <w:t>-1</w:t>
      </w:r>
      <w:r w:rsidR="00733B60" w:rsidRPr="00DD5539">
        <w:rPr>
          <w:szCs w:val="18"/>
        </w:rPr>
        <w:t>417</w:t>
      </w:r>
    </w:p>
    <w:p w:rsidR="00A52551" w:rsidRPr="00DD5539" w:rsidRDefault="00BB66FF" w:rsidP="00A52551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DD5539">
        <w:rPr>
          <w:szCs w:val="18"/>
        </w:rPr>
        <w:lastRenderedPageBreak/>
        <w:t>Revberaett</w:t>
      </w:r>
      <w:r w:rsidR="00A52551" w:rsidRPr="00DD5539">
        <w:rPr>
          <w:szCs w:val="18"/>
        </w:rPr>
        <w:t>_kod</w:t>
      </w:r>
      <w:r w:rsidR="00A52551" w:rsidRPr="00DD5539">
        <w:rPr>
          <w:szCs w:val="18"/>
        </w:rPr>
        <w:tab/>
        <w:t>A(</w:t>
      </w:r>
      <w:r w:rsidR="00DD5539" w:rsidRPr="00DD5539">
        <w:rPr>
          <w:szCs w:val="18"/>
        </w:rPr>
        <w:t>2</w:t>
      </w:r>
      <w:r w:rsidR="00A52551" w:rsidRPr="00DD5539">
        <w:rPr>
          <w:szCs w:val="18"/>
        </w:rPr>
        <w:t>)</w:t>
      </w:r>
      <w:r w:rsidR="00A52551" w:rsidRPr="00DD5539">
        <w:rPr>
          <w:szCs w:val="18"/>
        </w:rPr>
        <w:tab/>
      </w:r>
      <w:r w:rsidR="00797383" w:rsidRPr="00DD5539">
        <w:rPr>
          <w:szCs w:val="18"/>
        </w:rPr>
        <w:t>1</w:t>
      </w:r>
      <w:r w:rsidR="00733B60" w:rsidRPr="00DD5539">
        <w:rPr>
          <w:szCs w:val="18"/>
        </w:rPr>
        <w:t>418</w:t>
      </w:r>
      <w:r w:rsidR="00797383" w:rsidRPr="00DD5539">
        <w:rPr>
          <w:szCs w:val="18"/>
        </w:rPr>
        <w:t>-1</w:t>
      </w:r>
      <w:r w:rsidR="00733B60" w:rsidRPr="00DD5539">
        <w:rPr>
          <w:szCs w:val="18"/>
        </w:rPr>
        <w:t>41</w:t>
      </w:r>
      <w:r w:rsidR="00DD5539" w:rsidRPr="00DD5539">
        <w:rPr>
          <w:szCs w:val="18"/>
        </w:rPr>
        <w:t>9</w:t>
      </w:r>
    </w:p>
    <w:p w:rsidR="00A52551" w:rsidRPr="00DE19B3" w:rsidRDefault="00BB66FF" w:rsidP="00A525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Revres_mrk</w:t>
      </w:r>
      <w:r w:rsidR="00A52551">
        <w:rPr>
          <w:szCs w:val="18"/>
        </w:rPr>
        <w:tab/>
        <w:t>A(1)</w:t>
      </w:r>
      <w:r w:rsidR="00A52551">
        <w:rPr>
          <w:szCs w:val="18"/>
        </w:rPr>
        <w:tab/>
      </w:r>
      <w:r w:rsidR="00797383">
        <w:rPr>
          <w:szCs w:val="18"/>
        </w:rPr>
        <w:t>1</w:t>
      </w:r>
      <w:r w:rsidR="00733B60">
        <w:rPr>
          <w:szCs w:val="18"/>
        </w:rPr>
        <w:t>4</w:t>
      </w:r>
      <w:r w:rsidR="00DD5539">
        <w:rPr>
          <w:szCs w:val="18"/>
        </w:rPr>
        <w:t>20</w:t>
      </w:r>
      <w:r w:rsidR="00797383">
        <w:rPr>
          <w:szCs w:val="18"/>
        </w:rPr>
        <w:t>-1</w:t>
      </w:r>
      <w:r w:rsidR="00733B60">
        <w:rPr>
          <w:szCs w:val="18"/>
        </w:rPr>
        <w:t>4</w:t>
      </w:r>
      <w:r w:rsidR="00DD5539">
        <w:rPr>
          <w:szCs w:val="18"/>
        </w:rPr>
        <w:t>20</w:t>
      </w:r>
    </w:p>
    <w:p w:rsidR="00A52551" w:rsidRPr="00DE19B3" w:rsidRDefault="00BB66FF" w:rsidP="00A525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</w:t>
      </w:r>
      <w:r w:rsidR="00803A82">
        <w:rPr>
          <w:szCs w:val="18"/>
        </w:rPr>
        <w:t>l</w:t>
      </w:r>
      <w:r>
        <w:rPr>
          <w:szCs w:val="18"/>
        </w:rPr>
        <w:t>protok</w:t>
      </w:r>
      <w:r w:rsidR="00A52551">
        <w:rPr>
          <w:szCs w:val="18"/>
        </w:rPr>
        <w:t>_kod</w:t>
      </w:r>
      <w:r w:rsidR="00A52551">
        <w:rPr>
          <w:szCs w:val="18"/>
        </w:rPr>
        <w:tab/>
        <w:t>A(1)</w:t>
      </w:r>
      <w:r w:rsidR="00A52551">
        <w:rPr>
          <w:szCs w:val="18"/>
        </w:rPr>
        <w:tab/>
      </w:r>
      <w:r w:rsidR="00797383">
        <w:rPr>
          <w:szCs w:val="18"/>
        </w:rPr>
        <w:t>1</w:t>
      </w:r>
      <w:r w:rsidR="00733B60">
        <w:rPr>
          <w:szCs w:val="18"/>
        </w:rPr>
        <w:t>42</w:t>
      </w:r>
      <w:r w:rsidR="00DD5539">
        <w:rPr>
          <w:szCs w:val="18"/>
        </w:rPr>
        <w:t>1</w:t>
      </w:r>
      <w:r w:rsidR="00797383">
        <w:rPr>
          <w:szCs w:val="18"/>
        </w:rPr>
        <w:t>-1</w:t>
      </w:r>
      <w:r w:rsidR="00733B60">
        <w:rPr>
          <w:szCs w:val="18"/>
        </w:rPr>
        <w:t>42</w:t>
      </w:r>
      <w:r w:rsidR="00DD5539">
        <w:rPr>
          <w:szCs w:val="18"/>
        </w:rPr>
        <w:t>1</w:t>
      </w:r>
    </w:p>
    <w:p w:rsidR="004B7CEA" w:rsidRPr="00DE19B3" w:rsidRDefault="00A52551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Arenderegtid + sign</w:t>
      </w:r>
      <w:r>
        <w:rPr>
          <w:szCs w:val="18"/>
        </w:rPr>
        <w:tab/>
        <w:t>N(14) +S</w:t>
      </w:r>
      <w:r>
        <w:rPr>
          <w:szCs w:val="18"/>
        </w:rPr>
        <w:tab/>
      </w:r>
      <w:r w:rsidR="00797383">
        <w:rPr>
          <w:szCs w:val="18"/>
        </w:rPr>
        <w:t>1</w:t>
      </w:r>
      <w:r w:rsidR="00733B60">
        <w:rPr>
          <w:szCs w:val="18"/>
        </w:rPr>
        <w:t>42</w:t>
      </w:r>
      <w:r w:rsidR="00DD5539">
        <w:rPr>
          <w:szCs w:val="18"/>
        </w:rPr>
        <w:t>2</w:t>
      </w:r>
      <w:r w:rsidR="00797383">
        <w:rPr>
          <w:szCs w:val="18"/>
        </w:rPr>
        <w:t>-14</w:t>
      </w:r>
      <w:r w:rsidR="00733B60">
        <w:rPr>
          <w:szCs w:val="18"/>
        </w:rPr>
        <w:t>3</w:t>
      </w:r>
      <w:r w:rsidR="00DD5539">
        <w:rPr>
          <w:szCs w:val="18"/>
        </w:rPr>
        <w:t>5</w:t>
      </w:r>
      <w:r>
        <w:rPr>
          <w:szCs w:val="18"/>
        </w:rPr>
        <w:tab/>
      </w:r>
      <w:r w:rsidR="007428DF">
        <w:rPr>
          <w:szCs w:val="18"/>
        </w:rPr>
        <w:t>yyyymmddhhmmss</w:t>
      </w:r>
    </w:p>
    <w:sectPr w:rsidR="004B7CEA" w:rsidRPr="00DE19B3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46229A">
      <w:rPr>
        <w:noProof/>
      </w:rPr>
      <w:t>Record layout ACIB.ACITBOA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803A82">
      <w:t>14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803A82">
      <w:t>2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DD5539">
      <w:rPr>
        <w:rStyle w:val="Sidnummer"/>
        <w:noProof/>
      </w:rPr>
      <w:t>8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r>
      <w:fldChar w:fldCharType="begin"/>
    </w:r>
    <w:r w:rsidRPr="00C210B4">
      <w:instrText xml:space="preserve"> NUMPAGES </w:instrText>
    </w:r>
    <w:r>
      <w:fldChar w:fldCharType="separate"/>
    </w:r>
    <w:r w:rsidR="00DD5539">
      <w:rPr>
        <w:noProof/>
      </w:rPr>
      <w:t>8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CE10ED">
      <w:rPr>
        <w:b/>
        <w:sz w:val="24"/>
      </w:rPr>
      <w:t>BO</w:t>
    </w:r>
    <w:r w:rsidR="005A157E">
      <w:rPr>
        <w:b/>
        <w:sz w:val="24"/>
      </w:rPr>
      <w:t>A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D7C"/>
    <w:rsid w:val="00031FC4"/>
    <w:rsid w:val="000322BA"/>
    <w:rsid w:val="00032C44"/>
    <w:rsid w:val="000339D7"/>
    <w:rsid w:val="00033AA8"/>
    <w:rsid w:val="000348A3"/>
    <w:rsid w:val="00037CD2"/>
    <w:rsid w:val="00037DCA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1F0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3D9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13C9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09A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284"/>
    <w:rsid w:val="0018285A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1015"/>
    <w:rsid w:val="001C3D4E"/>
    <w:rsid w:val="001C4245"/>
    <w:rsid w:val="001C4D11"/>
    <w:rsid w:val="001C5CD2"/>
    <w:rsid w:val="001C666E"/>
    <w:rsid w:val="001D0302"/>
    <w:rsid w:val="001D0B24"/>
    <w:rsid w:val="001D1457"/>
    <w:rsid w:val="001D1832"/>
    <w:rsid w:val="001D4CA5"/>
    <w:rsid w:val="001D5FDD"/>
    <w:rsid w:val="001D7210"/>
    <w:rsid w:val="001E085D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1FBE"/>
    <w:rsid w:val="00203259"/>
    <w:rsid w:val="0020496A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A55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6769E"/>
    <w:rsid w:val="00271B0F"/>
    <w:rsid w:val="00271F83"/>
    <w:rsid w:val="00272514"/>
    <w:rsid w:val="00272D25"/>
    <w:rsid w:val="002731E8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3C4A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56DD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59AB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01B6"/>
    <w:rsid w:val="00410700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7E4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3C39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29A"/>
    <w:rsid w:val="00463132"/>
    <w:rsid w:val="004636A8"/>
    <w:rsid w:val="00463BFE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4A54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35C4"/>
    <w:rsid w:val="004B45A0"/>
    <w:rsid w:val="004B6249"/>
    <w:rsid w:val="004B7A6F"/>
    <w:rsid w:val="004B7CEA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03FC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E6A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3CE9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676F1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079E"/>
    <w:rsid w:val="005D21CC"/>
    <w:rsid w:val="005D3224"/>
    <w:rsid w:val="005D4D21"/>
    <w:rsid w:val="005D55ED"/>
    <w:rsid w:val="005D6842"/>
    <w:rsid w:val="005D6B4C"/>
    <w:rsid w:val="005D7667"/>
    <w:rsid w:val="005E0026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5CD6"/>
    <w:rsid w:val="005F6525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0D0"/>
    <w:rsid w:val="006063AA"/>
    <w:rsid w:val="00606EEA"/>
    <w:rsid w:val="00607D5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634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B60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28DF"/>
    <w:rsid w:val="007456DB"/>
    <w:rsid w:val="00745A50"/>
    <w:rsid w:val="00746D3E"/>
    <w:rsid w:val="00746D46"/>
    <w:rsid w:val="007476DF"/>
    <w:rsid w:val="00750BB0"/>
    <w:rsid w:val="00752970"/>
    <w:rsid w:val="00752B08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97383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19D4"/>
    <w:rsid w:val="007F2255"/>
    <w:rsid w:val="007F2ED3"/>
    <w:rsid w:val="007F5917"/>
    <w:rsid w:val="007F6BB9"/>
    <w:rsid w:val="0080036F"/>
    <w:rsid w:val="0080319E"/>
    <w:rsid w:val="00803A82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1C37"/>
    <w:rsid w:val="00843532"/>
    <w:rsid w:val="00844281"/>
    <w:rsid w:val="00847875"/>
    <w:rsid w:val="00850634"/>
    <w:rsid w:val="0085079B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6998"/>
    <w:rsid w:val="008A740F"/>
    <w:rsid w:val="008B0004"/>
    <w:rsid w:val="008B13DB"/>
    <w:rsid w:val="008B1A5C"/>
    <w:rsid w:val="008B1DA0"/>
    <w:rsid w:val="008B7B5B"/>
    <w:rsid w:val="008C0658"/>
    <w:rsid w:val="008C0DBD"/>
    <w:rsid w:val="008C1D21"/>
    <w:rsid w:val="008C36EE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D6F95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57E84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A2F"/>
    <w:rsid w:val="009860DE"/>
    <w:rsid w:val="0098617F"/>
    <w:rsid w:val="00986950"/>
    <w:rsid w:val="00986E34"/>
    <w:rsid w:val="009879C3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029A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551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67A82"/>
    <w:rsid w:val="00A70F48"/>
    <w:rsid w:val="00A71434"/>
    <w:rsid w:val="00A71A15"/>
    <w:rsid w:val="00A72B56"/>
    <w:rsid w:val="00A73FD6"/>
    <w:rsid w:val="00A7519F"/>
    <w:rsid w:val="00A80355"/>
    <w:rsid w:val="00A80B67"/>
    <w:rsid w:val="00A82CA1"/>
    <w:rsid w:val="00A8352B"/>
    <w:rsid w:val="00A83DB7"/>
    <w:rsid w:val="00A8695F"/>
    <w:rsid w:val="00A87071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5BC1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2733"/>
    <w:rsid w:val="00B15308"/>
    <w:rsid w:val="00B15BE5"/>
    <w:rsid w:val="00B1666A"/>
    <w:rsid w:val="00B17B02"/>
    <w:rsid w:val="00B205A2"/>
    <w:rsid w:val="00B213A7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2760"/>
    <w:rsid w:val="00B42EB8"/>
    <w:rsid w:val="00B4379C"/>
    <w:rsid w:val="00B438DA"/>
    <w:rsid w:val="00B45393"/>
    <w:rsid w:val="00B456A2"/>
    <w:rsid w:val="00B45854"/>
    <w:rsid w:val="00B45B6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0CB7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6FF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79A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768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7A44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0E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14AA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539"/>
    <w:rsid w:val="00DD56EF"/>
    <w:rsid w:val="00DD58E7"/>
    <w:rsid w:val="00DD69BE"/>
    <w:rsid w:val="00DE1644"/>
    <w:rsid w:val="00DE19B3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0B7"/>
    <w:rsid w:val="00E50A9C"/>
    <w:rsid w:val="00E51913"/>
    <w:rsid w:val="00E51C59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4D5F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430E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80D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4FE0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0916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5C613-2F12-409F-B00A-3251D369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19733</TotalTime>
  <Pages>8</Pages>
  <Words>1226</Words>
  <Characters>6501</Characters>
  <Application>Microsoft Office Word</Application>
  <DocSecurity>0</DocSecurity>
  <Lines>54</Lines>
  <Paragraphs>15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1233</cp:revision>
  <cp:lastPrinted>2004-04-29T10:50:00Z</cp:lastPrinted>
  <dcterms:created xsi:type="dcterms:W3CDTF">2012-03-05T09:39:00Z</dcterms:created>
  <dcterms:modified xsi:type="dcterms:W3CDTF">2015-07-15T11:10:00Z</dcterms:modified>
</cp:coreProperties>
</file>