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325C4">
        <w:rPr>
          <w:b/>
          <w:szCs w:val="18"/>
        </w:rPr>
        <w:t>DT</w:t>
      </w:r>
      <w:r w:rsidRPr="00A4768F">
        <w:rPr>
          <w:b/>
          <w:szCs w:val="18"/>
        </w:rPr>
        <w:t>.</w:t>
      </w:r>
      <w:r w:rsidR="005325C4">
        <w:rPr>
          <w:b/>
          <w:szCs w:val="18"/>
        </w:rPr>
        <w:t>DTTP</w:t>
      </w:r>
      <w:r w:rsidR="008F19A4">
        <w:rPr>
          <w:b/>
          <w:szCs w:val="18"/>
        </w:rPr>
        <w:t>V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862AA">
        <w:rPr>
          <w:szCs w:val="18"/>
        </w:rPr>
        <w:t>88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C71DEF">
        <w:rPr>
          <w:szCs w:val="18"/>
        </w:rPr>
        <w:t>_</w:t>
      </w:r>
      <w:r>
        <w:rPr>
          <w:szCs w:val="18"/>
        </w:rPr>
        <w:t>n</w:t>
      </w:r>
      <w:r w:rsidR="00C71DEF">
        <w:rPr>
          <w:szCs w:val="18"/>
        </w:rPr>
        <w:t>um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184492" w:rsidRDefault="00C71DE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Dobnr_num</w:t>
      </w:r>
      <w:proofErr w:type="spellEnd"/>
      <w:r w:rsidR="00184492">
        <w:rPr>
          <w:szCs w:val="18"/>
        </w:rPr>
        <w:t xml:space="preserve"> + sign</w:t>
      </w:r>
      <w:r w:rsidR="0076586E">
        <w:rPr>
          <w:szCs w:val="18"/>
        </w:rPr>
        <w:tab/>
      </w:r>
      <w:proofErr w:type="gramStart"/>
      <w:r w:rsidR="00184492">
        <w:rPr>
          <w:szCs w:val="18"/>
        </w:rPr>
        <w:t>N</w:t>
      </w:r>
      <w:r w:rsidR="0076586E">
        <w:rPr>
          <w:szCs w:val="18"/>
        </w:rPr>
        <w:t>(</w:t>
      </w:r>
      <w:proofErr w:type="gramEnd"/>
      <w:r>
        <w:rPr>
          <w:szCs w:val="18"/>
        </w:rPr>
        <w:t>11</w:t>
      </w:r>
      <w:r w:rsidR="00C27F5A">
        <w:rPr>
          <w:szCs w:val="18"/>
        </w:rPr>
        <w:t>)</w:t>
      </w:r>
      <w:r w:rsidR="00184492">
        <w:rPr>
          <w:szCs w:val="18"/>
        </w:rPr>
        <w:t xml:space="preserve"> +S</w:t>
      </w:r>
      <w:r w:rsidR="00184492">
        <w:rPr>
          <w:szCs w:val="18"/>
        </w:rPr>
        <w:tab/>
      </w:r>
      <w:r w:rsidR="00507E27">
        <w:rPr>
          <w:szCs w:val="18"/>
        </w:rPr>
        <w:t>13-24</w:t>
      </w:r>
    </w:p>
    <w:p w:rsidR="00FB6DF1" w:rsidRDefault="00C71DE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</w:t>
      </w:r>
      <w:r w:rsidR="00C402E1">
        <w:rPr>
          <w:szCs w:val="18"/>
        </w:rPr>
        <w:t>vecka</w:t>
      </w:r>
      <w:bookmarkStart w:id="0" w:name="_GoBack"/>
      <w:bookmarkEnd w:id="0"/>
      <w:r>
        <w:rPr>
          <w:szCs w:val="18"/>
        </w:rPr>
        <w:t xml:space="preserve"> + sign</w:t>
      </w:r>
      <w:r w:rsidR="004A4584">
        <w:rPr>
          <w:szCs w:val="18"/>
        </w:rPr>
        <w:tab/>
      </w:r>
      <w:r>
        <w:rPr>
          <w:szCs w:val="18"/>
        </w:rPr>
        <w:t>N</w:t>
      </w:r>
      <w:r w:rsidR="004A4584">
        <w:rPr>
          <w:szCs w:val="18"/>
        </w:rPr>
        <w:t>(6)</w:t>
      </w:r>
      <w:r>
        <w:rPr>
          <w:szCs w:val="18"/>
        </w:rPr>
        <w:t xml:space="preserve"> +S</w:t>
      </w:r>
      <w:r w:rsidR="004A4584">
        <w:rPr>
          <w:szCs w:val="18"/>
        </w:rPr>
        <w:tab/>
      </w:r>
      <w:r w:rsidR="00507E27">
        <w:rPr>
          <w:szCs w:val="18"/>
        </w:rPr>
        <w:t>25-31</w:t>
      </w:r>
      <w:r w:rsidR="004A4584">
        <w:rPr>
          <w:szCs w:val="18"/>
        </w:rPr>
        <w:tab/>
      </w:r>
      <w:proofErr w:type="spellStart"/>
      <w:r>
        <w:rPr>
          <w:szCs w:val="18"/>
        </w:rPr>
        <w:t>yyyymm</w:t>
      </w:r>
      <w:proofErr w:type="spellEnd"/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Paydex</w:t>
      </w:r>
      <w:proofErr w:type="spellEnd"/>
      <w:r w:rsidR="00316D24">
        <w:rPr>
          <w:szCs w:val="18"/>
        </w:rPr>
        <w:t xml:space="preserve"> + sign</w:t>
      </w:r>
      <w:r w:rsidR="00316D24">
        <w:rPr>
          <w:szCs w:val="18"/>
        </w:rPr>
        <w:tab/>
      </w:r>
      <w:proofErr w:type="gramStart"/>
      <w:r w:rsidR="00316D24">
        <w:rPr>
          <w:szCs w:val="18"/>
        </w:rPr>
        <w:t>N(</w:t>
      </w:r>
      <w:proofErr w:type="gramEnd"/>
      <w:r>
        <w:rPr>
          <w:szCs w:val="18"/>
        </w:rPr>
        <w:t>4</w:t>
      </w:r>
      <w:r w:rsidR="00316D24">
        <w:rPr>
          <w:szCs w:val="18"/>
        </w:rPr>
        <w:t>) +S</w:t>
      </w:r>
      <w:r w:rsidR="00316D24">
        <w:rPr>
          <w:szCs w:val="18"/>
        </w:rPr>
        <w:tab/>
      </w:r>
      <w:r w:rsidR="00507E27">
        <w:rPr>
          <w:szCs w:val="18"/>
        </w:rPr>
        <w:t>32-36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Pdxall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37-41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Pdxline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42-46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Nrsupp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507E27">
        <w:rPr>
          <w:szCs w:val="18"/>
        </w:rPr>
        <w:t>47-53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Nrinv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507E27">
        <w:rPr>
          <w:szCs w:val="18"/>
        </w:rPr>
        <w:t>54-60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Total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12) +S</w:t>
      </w:r>
      <w:r>
        <w:rPr>
          <w:szCs w:val="18"/>
        </w:rPr>
        <w:tab/>
      </w:r>
      <w:r w:rsidR="00507E27">
        <w:rPr>
          <w:szCs w:val="18"/>
        </w:rPr>
        <w:t>61-73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Date_berakning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507E27">
        <w:rPr>
          <w:szCs w:val="18"/>
        </w:rPr>
        <w:t>74-83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316D24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Delay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84-88</w:t>
      </w:r>
      <w:r w:rsidR="00316D24">
        <w:rPr>
          <w:szCs w:val="18"/>
        </w:rPr>
        <w:tab/>
      </w:r>
    </w:p>
    <w:sectPr w:rsidR="00316D2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F19A4">
      <w:rPr>
        <w:noProof/>
      </w:rPr>
      <w:t>Record layout ACDT.DTTPV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5325C4">
      <w:t>7</w:t>
    </w:r>
    <w:r w:rsidRPr="00C210B4">
      <w:t>-</w:t>
    </w:r>
    <w:bookmarkEnd w:id="4"/>
    <w:r w:rsidR="005325C4">
      <w:t>01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C402E1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C402E1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325C4">
      <w:rPr>
        <w:b/>
        <w:sz w:val="24"/>
      </w:rPr>
      <w:t>DT</w:t>
    </w:r>
    <w:r w:rsidR="00E31309">
      <w:rPr>
        <w:b/>
        <w:sz w:val="24"/>
      </w:rPr>
      <w:t>.</w:t>
    </w:r>
    <w:r w:rsidR="005325C4">
      <w:rPr>
        <w:b/>
        <w:sz w:val="24"/>
      </w:rPr>
      <w:t>DTTP</w:t>
    </w:r>
    <w:r w:rsidR="008F19A4">
      <w:rPr>
        <w:b/>
        <w:sz w:val="24"/>
      </w:rPr>
      <w:t>V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4A7D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6753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492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97D2D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4A7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6D72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C4E"/>
    <w:rsid w:val="002D2EBB"/>
    <w:rsid w:val="002D35D6"/>
    <w:rsid w:val="002D36D1"/>
    <w:rsid w:val="002D3C77"/>
    <w:rsid w:val="002D577A"/>
    <w:rsid w:val="002D5BBB"/>
    <w:rsid w:val="002D6AA3"/>
    <w:rsid w:val="002D761B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3D6"/>
    <w:rsid w:val="00310E89"/>
    <w:rsid w:val="003110A6"/>
    <w:rsid w:val="00314AB2"/>
    <w:rsid w:val="00316D24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025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4CF6"/>
    <w:rsid w:val="004555DE"/>
    <w:rsid w:val="004561A9"/>
    <w:rsid w:val="0045625B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20B"/>
    <w:rsid w:val="004F6479"/>
    <w:rsid w:val="00501A9A"/>
    <w:rsid w:val="00502A08"/>
    <w:rsid w:val="00502CD3"/>
    <w:rsid w:val="00504D66"/>
    <w:rsid w:val="005078EB"/>
    <w:rsid w:val="00507E27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5C4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09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11B9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4478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1BB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3A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2AA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238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055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3DE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19A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172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3290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5D31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4AC1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5A0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332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1DB3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0409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02E1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1DEF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276F6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6416"/>
    <w:rsid w:val="00D869D1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3BE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0C0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96B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0E76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37E0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ABDC-73CD-4A36-9901-2A28F719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19501</TotalTime>
  <Pages>1</Pages>
  <Words>92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1183</cp:revision>
  <cp:lastPrinted>2004-04-29T10:50:00Z</cp:lastPrinted>
  <dcterms:created xsi:type="dcterms:W3CDTF">2012-03-05T09:39:00Z</dcterms:created>
  <dcterms:modified xsi:type="dcterms:W3CDTF">2015-07-02T06:40:00Z</dcterms:modified>
</cp:coreProperties>
</file>