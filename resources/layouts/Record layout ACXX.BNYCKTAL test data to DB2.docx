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8713A2">
        <w:rPr>
          <w:b/>
          <w:szCs w:val="18"/>
        </w:rPr>
        <w:t>XX</w:t>
      </w:r>
      <w:r w:rsidRPr="00A4768F">
        <w:rPr>
          <w:b/>
          <w:szCs w:val="18"/>
        </w:rPr>
        <w:t>.</w:t>
      </w:r>
      <w:r w:rsidR="008713A2">
        <w:rPr>
          <w:b/>
          <w:szCs w:val="18"/>
        </w:rPr>
        <w:t>BNYCKTAL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BA574C">
        <w:rPr>
          <w:szCs w:val="18"/>
        </w:rPr>
        <w:t>620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6E3164" w:rsidRPr="002169A1" w:rsidRDefault="009E27C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Snikod</w:t>
      </w:r>
      <w:proofErr w:type="spellEnd"/>
      <w:r w:rsidR="006E3164" w:rsidRPr="002169A1">
        <w:rPr>
          <w:szCs w:val="18"/>
        </w:rPr>
        <w:tab/>
      </w:r>
      <w:proofErr w:type="gramStart"/>
      <w:r w:rsidR="006E3164" w:rsidRPr="002169A1">
        <w:rPr>
          <w:szCs w:val="18"/>
        </w:rPr>
        <w:t>A(</w:t>
      </w:r>
      <w:proofErr w:type="gramEnd"/>
      <w:r>
        <w:rPr>
          <w:szCs w:val="18"/>
        </w:rPr>
        <w:t>5</w:t>
      </w:r>
      <w:r w:rsidR="006E3164" w:rsidRPr="002169A1">
        <w:rPr>
          <w:szCs w:val="18"/>
        </w:rPr>
        <w:t>)</w:t>
      </w:r>
      <w:r w:rsidR="006E3164" w:rsidRPr="002169A1">
        <w:rPr>
          <w:szCs w:val="18"/>
        </w:rPr>
        <w:tab/>
      </w:r>
      <w:r>
        <w:rPr>
          <w:szCs w:val="18"/>
        </w:rPr>
        <w:t>1-5</w:t>
      </w:r>
    </w:p>
    <w:p w:rsidR="006E3164" w:rsidRDefault="009E27C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Stlkod</w:t>
      </w:r>
      <w:proofErr w:type="spellEnd"/>
      <w:r w:rsidR="006E3164" w:rsidRPr="002169A1">
        <w:rPr>
          <w:szCs w:val="18"/>
        </w:rPr>
        <w:tab/>
      </w:r>
      <w:proofErr w:type="gramStart"/>
      <w:r w:rsidR="006E3164" w:rsidRPr="002169A1">
        <w:rPr>
          <w:szCs w:val="18"/>
        </w:rPr>
        <w:t>A(</w:t>
      </w:r>
      <w:proofErr w:type="gramEnd"/>
      <w:r>
        <w:rPr>
          <w:szCs w:val="18"/>
        </w:rPr>
        <w:t>2</w:t>
      </w:r>
      <w:r w:rsidR="006E3164" w:rsidRPr="002169A1">
        <w:rPr>
          <w:szCs w:val="18"/>
        </w:rPr>
        <w:t>)</w:t>
      </w:r>
      <w:r w:rsidR="006E3164" w:rsidRPr="002169A1">
        <w:rPr>
          <w:szCs w:val="18"/>
        </w:rPr>
        <w:tab/>
      </w:r>
      <w:r w:rsidR="00080486">
        <w:rPr>
          <w:szCs w:val="18"/>
        </w:rPr>
        <w:t>6-7</w:t>
      </w:r>
    </w:p>
    <w:p w:rsidR="009E27C0" w:rsidRDefault="009E27C0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Medikod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080486">
        <w:rPr>
          <w:szCs w:val="18"/>
        </w:rPr>
        <w:t>8-8</w:t>
      </w:r>
    </w:p>
    <w:p w:rsidR="009E27C0" w:rsidRDefault="009E27C0" w:rsidP="009E27C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Berek_ant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</w:t>
      </w:r>
      <w:r>
        <w:rPr>
          <w:szCs w:val="18"/>
        </w:rPr>
        <w:t>) +S</w:t>
      </w:r>
      <w:r>
        <w:rPr>
          <w:szCs w:val="18"/>
        </w:rPr>
        <w:tab/>
      </w:r>
      <w:r w:rsidR="00080486">
        <w:rPr>
          <w:szCs w:val="18"/>
        </w:rPr>
        <w:t>9-</w:t>
      </w:r>
      <w:r w:rsidR="00B72AFF">
        <w:rPr>
          <w:szCs w:val="18"/>
        </w:rPr>
        <w:t>16</w:t>
      </w:r>
    </w:p>
    <w:p w:rsidR="009E27C0" w:rsidRDefault="009E27C0" w:rsidP="009E27C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Berek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B72AFF">
        <w:rPr>
          <w:szCs w:val="18"/>
        </w:rPr>
        <w:t>17-28</w:t>
      </w:r>
      <w:r>
        <w:rPr>
          <w:szCs w:val="18"/>
        </w:rPr>
        <w:tab/>
        <w:t>1 decimal</w:t>
      </w:r>
      <w:r w:rsidR="009664F7">
        <w:rPr>
          <w:szCs w:val="18"/>
        </w:rPr>
        <w:t>, no decimal point</w:t>
      </w:r>
      <w:r>
        <w:rPr>
          <w:szCs w:val="18"/>
        </w:rPr>
        <w:tab/>
      </w:r>
    </w:p>
    <w:p w:rsidR="001664F7" w:rsidRDefault="001664F7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Totsk</w:t>
      </w:r>
      <w:r>
        <w:rPr>
          <w:szCs w:val="18"/>
        </w:rPr>
        <w:t>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7) +S</w:t>
      </w:r>
      <w:r>
        <w:rPr>
          <w:szCs w:val="18"/>
        </w:rPr>
        <w:tab/>
      </w:r>
      <w:r w:rsidR="00B72AFF">
        <w:rPr>
          <w:szCs w:val="18"/>
        </w:rPr>
        <w:t>29-36</w:t>
      </w:r>
    </w:p>
    <w:p w:rsidR="001664F7" w:rsidRDefault="001664F7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Totsk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B72AFF">
        <w:rPr>
          <w:szCs w:val="18"/>
        </w:rPr>
        <w:t>37-48</w:t>
      </w:r>
      <w:r>
        <w:rPr>
          <w:szCs w:val="18"/>
        </w:rPr>
        <w:tab/>
        <w:t>1 decimal, no decimal point</w:t>
      </w:r>
      <w:r>
        <w:rPr>
          <w:szCs w:val="18"/>
        </w:rPr>
        <w:tab/>
      </w:r>
    </w:p>
    <w:p w:rsidR="001664F7" w:rsidRDefault="001664F7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Totkap</w:t>
      </w:r>
      <w:r>
        <w:rPr>
          <w:szCs w:val="18"/>
        </w:rPr>
        <w:t>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7) +S</w:t>
      </w:r>
      <w:r>
        <w:rPr>
          <w:szCs w:val="18"/>
        </w:rPr>
        <w:tab/>
      </w:r>
      <w:r w:rsidR="00B72AFF">
        <w:rPr>
          <w:szCs w:val="18"/>
        </w:rPr>
        <w:t>49-56</w:t>
      </w:r>
    </w:p>
    <w:p w:rsidR="001664F7" w:rsidRDefault="001664F7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Totkap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B72AFF">
        <w:rPr>
          <w:szCs w:val="18"/>
        </w:rPr>
        <w:t>57-68</w:t>
      </w:r>
      <w:r>
        <w:rPr>
          <w:szCs w:val="18"/>
        </w:rPr>
        <w:tab/>
        <w:t>1 decimal, no decimal point</w:t>
      </w:r>
      <w:r>
        <w:rPr>
          <w:szCs w:val="18"/>
        </w:rPr>
        <w:tab/>
      </w:r>
    </w:p>
    <w:p w:rsidR="001664F7" w:rsidRDefault="001664F7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Aegkap</w:t>
      </w:r>
      <w:r>
        <w:rPr>
          <w:szCs w:val="18"/>
        </w:rPr>
        <w:t>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7) +S</w:t>
      </w:r>
      <w:r>
        <w:rPr>
          <w:szCs w:val="18"/>
        </w:rPr>
        <w:tab/>
      </w:r>
      <w:r w:rsidR="00B72AFF">
        <w:rPr>
          <w:szCs w:val="18"/>
        </w:rPr>
        <w:t>69-76</w:t>
      </w:r>
    </w:p>
    <w:p w:rsidR="001664F7" w:rsidRDefault="001664F7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Aegkap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</w:t>
      </w:r>
      <w:r>
        <w:rPr>
          <w:szCs w:val="18"/>
        </w:rPr>
        <w:t>) +S</w:t>
      </w:r>
      <w:r>
        <w:rPr>
          <w:szCs w:val="18"/>
        </w:rPr>
        <w:tab/>
      </w:r>
      <w:r w:rsidR="00B72AFF">
        <w:rPr>
          <w:szCs w:val="18"/>
        </w:rPr>
        <w:t>77-84</w:t>
      </w:r>
      <w:r>
        <w:rPr>
          <w:szCs w:val="18"/>
        </w:rPr>
        <w:tab/>
        <w:t>1 decimal, no decimal point</w:t>
      </w:r>
      <w:r>
        <w:rPr>
          <w:szCs w:val="18"/>
        </w:rPr>
        <w:tab/>
      </w:r>
    </w:p>
    <w:p w:rsidR="001664F7" w:rsidRDefault="00A06217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Atotkap</w:t>
      </w:r>
      <w:r w:rsidR="001664F7">
        <w:rPr>
          <w:szCs w:val="18"/>
        </w:rPr>
        <w:t>_ant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7) +S</w:t>
      </w:r>
      <w:r w:rsidR="001664F7">
        <w:rPr>
          <w:szCs w:val="18"/>
        </w:rPr>
        <w:tab/>
      </w:r>
      <w:r w:rsidR="00B72AFF">
        <w:rPr>
          <w:szCs w:val="18"/>
        </w:rPr>
        <w:t>85-92</w:t>
      </w:r>
    </w:p>
    <w:p w:rsidR="001664F7" w:rsidRDefault="00A06217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Atotkap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080B42">
        <w:rPr>
          <w:szCs w:val="18"/>
        </w:rPr>
        <w:t>7</w:t>
      </w:r>
      <w:r w:rsidR="001664F7">
        <w:rPr>
          <w:szCs w:val="18"/>
        </w:rPr>
        <w:t>) +S</w:t>
      </w:r>
      <w:r w:rsidR="001664F7">
        <w:rPr>
          <w:szCs w:val="18"/>
        </w:rPr>
        <w:tab/>
      </w:r>
      <w:r w:rsidR="00B72AFF">
        <w:rPr>
          <w:szCs w:val="18"/>
        </w:rPr>
        <w:t>93-100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1664F7" w:rsidRPr="00080B42" w:rsidRDefault="00080B42" w:rsidP="001664F7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080B42">
        <w:rPr>
          <w:szCs w:val="18"/>
          <w:lang w:val="sv-SE"/>
        </w:rPr>
        <w:t>Skuldrta</w:t>
      </w:r>
      <w:r w:rsidR="001664F7" w:rsidRPr="00080B42">
        <w:rPr>
          <w:szCs w:val="18"/>
          <w:lang w:val="sv-SE"/>
        </w:rPr>
        <w:t>_ant</w:t>
      </w:r>
      <w:proofErr w:type="spellEnd"/>
      <w:r w:rsidR="001664F7" w:rsidRPr="00080B42">
        <w:rPr>
          <w:szCs w:val="18"/>
          <w:lang w:val="sv-SE"/>
        </w:rPr>
        <w:t xml:space="preserve"> + </w:t>
      </w:r>
      <w:proofErr w:type="spellStart"/>
      <w:r w:rsidR="001664F7" w:rsidRPr="00080B42">
        <w:rPr>
          <w:szCs w:val="18"/>
          <w:lang w:val="sv-SE"/>
        </w:rPr>
        <w:t>sign</w:t>
      </w:r>
      <w:proofErr w:type="spellEnd"/>
      <w:r w:rsidR="001664F7" w:rsidRPr="00080B42">
        <w:rPr>
          <w:szCs w:val="18"/>
          <w:lang w:val="sv-SE"/>
        </w:rPr>
        <w:tab/>
        <w:t>N(7) +S</w:t>
      </w:r>
      <w:r w:rsidR="001664F7" w:rsidRPr="00080B42">
        <w:rPr>
          <w:szCs w:val="18"/>
          <w:lang w:val="sv-SE"/>
        </w:rPr>
        <w:tab/>
      </w:r>
      <w:r w:rsidR="00B72AFF">
        <w:rPr>
          <w:szCs w:val="18"/>
          <w:lang w:val="sv-SE"/>
        </w:rPr>
        <w:t>101-108</w:t>
      </w:r>
    </w:p>
    <w:p w:rsidR="001664F7" w:rsidRDefault="00080B42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Skuldrta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>
        <w:rPr>
          <w:szCs w:val="18"/>
        </w:rPr>
        <w:t>7</w:t>
      </w:r>
      <w:r w:rsidR="001664F7">
        <w:rPr>
          <w:szCs w:val="18"/>
        </w:rPr>
        <w:t>) +S</w:t>
      </w:r>
      <w:r w:rsidR="001664F7">
        <w:rPr>
          <w:szCs w:val="18"/>
        </w:rPr>
        <w:tab/>
      </w:r>
      <w:r w:rsidR="00B72AFF">
        <w:rPr>
          <w:szCs w:val="18"/>
        </w:rPr>
        <w:t>109-116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1664F7" w:rsidRDefault="00080B42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Riskb</w:t>
      </w:r>
      <w:r w:rsidR="001664F7">
        <w:rPr>
          <w:szCs w:val="18"/>
        </w:rPr>
        <w:t>_ant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7) +S</w:t>
      </w:r>
      <w:r w:rsidR="001664F7">
        <w:rPr>
          <w:szCs w:val="18"/>
        </w:rPr>
        <w:tab/>
      </w:r>
      <w:r w:rsidR="00B72AFF">
        <w:rPr>
          <w:szCs w:val="18"/>
        </w:rPr>
        <w:t>117-124</w:t>
      </w:r>
    </w:p>
    <w:p w:rsidR="001664F7" w:rsidRDefault="00080B42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Riskb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>
        <w:rPr>
          <w:szCs w:val="18"/>
        </w:rPr>
        <w:t>7</w:t>
      </w:r>
      <w:r w:rsidR="001664F7">
        <w:rPr>
          <w:szCs w:val="18"/>
        </w:rPr>
        <w:t>) +S</w:t>
      </w:r>
      <w:r w:rsidR="001664F7">
        <w:rPr>
          <w:szCs w:val="18"/>
        </w:rPr>
        <w:tab/>
      </w:r>
      <w:r w:rsidR="00B72AFF">
        <w:rPr>
          <w:szCs w:val="18"/>
        </w:rPr>
        <w:t>125-</w:t>
      </w:r>
      <w:r w:rsidR="00EC067D">
        <w:rPr>
          <w:szCs w:val="18"/>
        </w:rPr>
        <w:t>132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1664F7" w:rsidRDefault="00080B42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Skuldgr</w:t>
      </w:r>
      <w:r w:rsidR="001664F7">
        <w:rPr>
          <w:szCs w:val="18"/>
        </w:rPr>
        <w:t>_ant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7) +S</w:t>
      </w:r>
      <w:r w:rsidR="001664F7">
        <w:rPr>
          <w:szCs w:val="18"/>
        </w:rPr>
        <w:tab/>
      </w:r>
      <w:r w:rsidR="00EC067D">
        <w:rPr>
          <w:szCs w:val="18"/>
        </w:rPr>
        <w:t>133-140</w:t>
      </w:r>
    </w:p>
    <w:p w:rsidR="001664F7" w:rsidRDefault="00080B42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Skuldgr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>
        <w:rPr>
          <w:szCs w:val="18"/>
        </w:rPr>
        <w:t>7</w:t>
      </w:r>
      <w:r w:rsidR="001664F7">
        <w:rPr>
          <w:szCs w:val="18"/>
        </w:rPr>
        <w:t>) +S</w:t>
      </w:r>
      <w:r w:rsidR="001664F7">
        <w:rPr>
          <w:szCs w:val="18"/>
        </w:rPr>
        <w:tab/>
      </w:r>
      <w:r w:rsidR="00EC067D">
        <w:rPr>
          <w:szCs w:val="18"/>
        </w:rPr>
        <w:t>141-148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1664F7" w:rsidRDefault="00080B42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Rroms</w:t>
      </w:r>
      <w:r w:rsidR="001664F7">
        <w:rPr>
          <w:szCs w:val="18"/>
        </w:rPr>
        <w:t>_ant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7) +S</w:t>
      </w:r>
      <w:r w:rsidR="001664F7">
        <w:rPr>
          <w:szCs w:val="18"/>
        </w:rPr>
        <w:tab/>
      </w:r>
      <w:r w:rsidR="00EC067D">
        <w:rPr>
          <w:szCs w:val="18"/>
        </w:rPr>
        <w:t>149-156</w:t>
      </w:r>
    </w:p>
    <w:p w:rsidR="001664F7" w:rsidRDefault="00080B42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Rroms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>
        <w:rPr>
          <w:szCs w:val="18"/>
        </w:rPr>
        <w:t>7</w:t>
      </w:r>
      <w:r w:rsidR="001664F7">
        <w:rPr>
          <w:szCs w:val="18"/>
        </w:rPr>
        <w:t>) +S</w:t>
      </w:r>
      <w:r w:rsidR="001664F7">
        <w:rPr>
          <w:szCs w:val="18"/>
        </w:rPr>
        <w:tab/>
      </w:r>
      <w:r w:rsidR="00EC067D">
        <w:rPr>
          <w:szCs w:val="18"/>
        </w:rPr>
        <w:t>157-164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1664F7" w:rsidRDefault="00080B42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Vproc</w:t>
      </w:r>
      <w:r w:rsidR="001664F7">
        <w:rPr>
          <w:szCs w:val="18"/>
        </w:rPr>
        <w:t>_ant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7) +S</w:t>
      </w:r>
      <w:r w:rsidR="001664F7">
        <w:rPr>
          <w:szCs w:val="18"/>
        </w:rPr>
        <w:tab/>
      </w:r>
      <w:r w:rsidR="00EC067D">
        <w:rPr>
          <w:szCs w:val="18"/>
        </w:rPr>
        <w:t>165-172</w:t>
      </w:r>
    </w:p>
    <w:p w:rsidR="001664F7" w:rsidRDefault="00080B42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Vproc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>
        <w:rPr>
          <w:szCs w:val="18"/>
        </w:rPr>
        <w:t>7</w:t>
      </w:r>
      <w:r w:rsidR="001664F7">
        <w:rPr>
          <w:szCs w:val="18"/>
        </w:rPr>
        <w:t>) +S</w:t>
      </w:r>
      <w:r w:rsidR="001664F7">
        <w:rPr>
          <w:szCs w:val="18"/>
        </w:rPr>
        <w:tab/>
      </w:r>
      <w:r w:rsidR="00EC067D">
        <w:rPr>
          <w:szCs w:val="18"/>
        </w:rPr>
        <w:t>173-180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1664F7" w:rsidRDefault="00A5192E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Nres</w:t>
      </w:r>
      <w:r w:rsidR="001664F7">
        <w:rPr>
          <w:szCs w:val="18"/>
        </w:rPr>
        <w:t>_ant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7) +S</w:t>
      </w:r>
      <w:r w:rsidR="001664F7">
        <w:rPr>
          <w:szCs w:val="18"/>
        </w:rPr>
        <w:tab/>
      </w:r>
      <w:r w:rsidR="00EC067D">
        <w:rPr>
          <w:szCs w:val="18"/>
        </w:rPr>
        <w:t>181-188</w:t>
      </w:r>
    </w:p>
    <w:p w:rsidR="001664F7" w:rsidRDefault="00A5192E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Nres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>
        <w:rPr>
          <w:szCs w:val="18"/>
        </w:rPr>
        <w:t>7</w:t>
      </w:r>
      <w:r w:rsidR="001664F7">
        <w:rPr>
          <w:szCs w:val="18"/>
        </w:rPr>
        <w:t>) +S</w:t>
      </w:r>
      <w:r w:rsidR="001664F7">
        <w:rPr>
          <w:szCs w:val="18"/>
        </w:rPr>
        <w:tab/>
      </w:r>
      <w:r w:rsidR="00EC067D">
        <w:rPr>
          <w:szCs w:val="18"/>
        </w:rPr>
        <w:t>189-196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1664F7" w:rsidRDefault="00A5192E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Rtagrad</w:t>
      </w:r>
      <w:r w:rsidR="001664F7">
        <w:rPr>
          <w:szCs w:val="18"/>
        </w:rPr>
        <w:t>_ant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7) +S</w:t>
      </w:r>
      <w:r w:rsidR="001664F7">
        <w:rPr>
          <w:szCs w:val="18"/>
        </w:rPr>
        <w:tab/>
      </w:r>
      <w:r w:rsidR="00EC067D">
        <w:rPr>
          <w:szCs w:val="18"/>
        </w:rPr>
        <w:t>197-204</w:t>
      </w:r>
    </w:p>
    <w:p w:rsidR="001664F7" w:rsidRDefault="00A5192E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Rtagrad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>
        <w:rPr>
          <w:szCs w:val="18"/>
        </w:rPr>
        <w:t>7</w:t>
      </w:r>
      <w:r w:rsidR="001664F7">
        <w:rPr>
          <w:szCs w:val="18"/>
        </w:rPr>
        <w:t>) +S</w:t>
      </w:r>
      <w:r w:rsidR="001664F7">
        <w:rPr>
          <w:szCs w:val="18"/>
        </w:rPr>
        <w:tab/>
      </w:r>
      <w:r w:rsidR="00EC067D">
        <w:rPr>
          <w:szCs w:val="18"/>
        </w:rPr>
        <w:t>205-212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1664F7" w:rsidRDefault="00A5192E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Arbkoms</w:t>
      </w:r>
      <w:r w:rsidR="001664F7">
        <w:rPr>
          <w:szCs w:val="18"/>
        </w:rPr>
        <w:t>_ant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7) +S</w:t>
      </w:r>
      <w:r w:rsidR="001664F7">
        <w:rPr>
          <w:szCs w:val="18"/>
        </w:rPr>
        <w:tab/>
      </w:r>
      <w:r w:rsidR="00EC067D">
        <w:rPr>
          <w:szCs w:val="18"/>
        </w:rPr>
        <w:t>213-220</w:t>
      </w:r>
    </w:p>
    <w:p w:rsidR="001664F7" w:rsidRDefault="00A5192E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Arbkoms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>
        <w:rPr>
          <w:szCs w:val="18"/>
        </w:rPr>
        <w:t>7</w:t>
      </w:r>
      <w:r w:rsidR="001664F7">
        <w:rPr>
          <w:szCs w:val="18"/>
        </w:rPr>
        <w:t>) +S</w:t>
      </w:r>
      <w:r w:rsidR="001664F7">
        <w:rPr>
          <w:szCs w:val="18"/>
        </w:rPr>
        <w:tab/>
      </w:r>
      <w:r w:rsidR="00EC067D">
        <w:rPr>
          <w:szCs w:val="18"/>
        </w:rPr>
        <w:t>221-228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1664F7" w:rsidRDefault="00016383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Rfinko</w:t>
      </w:r>
      <w:r w:rsidR="001664F7">
        <w:rPr>
          <w:szCs w:val="18"/>
        </w:rPr>
        <w:t>_ant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7) +S</w:t>
      </w:r>
      <w:r w:rsidR="001664F7">
        <w:rPr>
          <w:szCs w:val="18"/>
        </w:rPr>
        <w:tab/>
      </w:r>
      <w:r w:rsidR="00EC067D">
        <w:rPr>
          <w:szCs w:val="18"/>
        </w:rPr>
        <w:t>229-236</w:t>
      </w:r>
    </w:p>
    <w:p w:rsidR="001664F7" w:rsidRDefault="00016383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lastRenderedPageBreak/>
        <w:t>Rfinko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11) +S</w:t>
      </w:r>
      <w:r w:rsidR="001664F7">
        <w:rPr>
          <w:szCs w:val="18"/>
        </w:rPr>
        <w:tab/>
      </w:r>
      <w:r w:rsidR="00EC067D">
        <w:rPr>
          <w:szCs w:val="18"/>
        </w:rPr>
        <w:t>237-24</w:t>
      </w:r>
      <w:r w:rsidR="00EF408B">
        <w:rPr>
          <w:szCs w:val="18"/>
        </w:rPr>
        <w:t>8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1664F7" w:rsidRDefault="00016383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Rbokdisp</w:t>
      </w:r>
      <w:r w:rsidR="001664F7">
        <w:rPr>
          <w:szCs w:val="18"/>
        </w:rPr>
        <w:t>_ant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7) +S</w:t>
      </w:r>
      <w:r w:rsidR="001664F7">
        <w:rPr>
          <w:szCs w:val="18"/>
        </w:rPr>
        <w:tab/>
      </w:r>
      <w:r w:rsidR="00EC067D">
        <w:rPr>
          <w:szCs w:val="18"/>
        </w:rPr>
        <w:t>24</w:t>
      </w:r>
      <w:r w:rsidR="00EF408B">
        <w:rPr>
          <w:szCs w:val="18"/>
        </w:rPr>
        <w:t>9</w:t>
      </w:r>
      <w:r w:rsidR="00EC067D">
        <w:rPr>
          <w:szCs w:val="18"/>
        </w:rPr>
        <w:t>-</w:t>
      </w:r>
      <w:r w:rsidR="00A73CE1">
        <w:rPr>
          <w:szCs w:val="18"/>
        </w:rPr>
        <w:t>256</w:t>
      </w:r>
    </w:p>
    <w:p w:rsidR="001664F7" w:rsidRDefault="00016383" w:rsidP="001664F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Rbokdisp</w:t>
      </w:r>
      <w:proofErr w:type="spellEnd"/>
      <w:r w:rsidR="001664F7">
        <w:rPr>
          <w:szCs w:val="18"/>
        </w:rPr>
        <w:t xml:space="preserve"> + sign</w:t>
      </w:r>
      <w:r w:rsidR="001664F7">
        <w:rPr>
          <w:szCs w:val="18"/>
        </w:rPr>
        <w:tab/>
      </w:r>
      <w:proofErr w:type="gramStart"/>
      <w:r w:rsidR="001664F7">
        <w:rPr>
          <w:szCs w:val="18"/>
        </w:rPr>
        <w:t>N(</w:t>
      </w:r>
      <w:proofErr w:type="gramEnd"/>
      <w:r w:rsidR="001664F7">
        <w:rPr>
          <w:szCs w:val="18"/>
        </w:rPr>
        <w:t>11) +S</w:t>
      </w:r>
      <w:r w:rsidR="001664F7">
        <w:rPr>
          <w:szCs w:val="18"/>
        </w:rPr>
        <w:tab/>
      </w:r>
      <w:r w:rsidR="00A73CE1">
        <w:rPr>
          <w:szCs w:val="18"/>
        </w:rPr>
        <w:t>257-268</w:t>
      </w:r>
      <w:r w:rsidR="001664F7">
        <w:rPr>
          <w:szCs w:val="18"/>
        </w:rPr>
        <w:tab/>
        <w:t>1 decimal, no decimal point</w:t>
      </w:r>
      <w:r w:rsidR="001664F7">
        <w:rPr>
          <w:szCs w:val="18"/>
        </w:rPr>
        <w:tab/>
      </w:r>
    </w:p>
    <w:p w:rsidR="00016383" w:rsidRDefault="00016383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Kapomsh</w:t>
      </w:r>
      <w:r>
        <w:rPr>
          <w:szCs w:val="18"/>
        </w:rPr>
        <w:t>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7) +S</w:t>
      </w:r>
      <w:r>
        <w:rPr>
          <w:szCs w:val="18"/>
        </w:rPr>
        <w:tab/>
      </w:r>
      <w:r w:rsidR="00A73CE1">
        <w:rPr>
          <w:szCs w:val="18"/>
        </w:rPr>
        <w:t>269-276</w:t>
      </w:r>
    </w:p>
    <w:p w:rsidR="00016383" w:rsidRDefault="00016383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Kapomsh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</w:t>
      </w:r>
      <w:r>
        <w:rPr>
          <w:szCs w:val="18"/>
        </w:rPr>
        <w:t>) +S</w:t>
      </w:r>
      <w:r>
        <w:rPr>
          <w:szCs w:val="18"/>
        </w:rPr>
        <w:tab/>
      </w:r>
      <w:r w:rsidR="00A73CE1">
        <w:rPr>
          <w:szCs w:val="18"/>
        </w:rPr>
        <w:t>277-284</w:t>
      </w:r>
      <w:r>
        <w:rPr>
          <w:szCs w:val="18"/>
        </w:rPr>
        <w:tab/>
        <w:t>1 decimal, no decimal point</w:t>
      </w:r>
      <w:r>
        <w:rPr>
          <w:szCs w:val="18"/>
        </w:rPr>
        <w:tab/>
      </w:r>
    </w:p>
    <w:p w:rsidR="00016383" w:rsidRDefault="00016383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Omspanst</w:t>
      </w:r>
      <w:r>
        <w:rPr>
          <w:szCs w:val="18"/>
        </w:rPr>
        <w:t>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7) +S</w:t>
      </w:r>
      <w:r>
        <w:rPr>
          <w:szCs w:val="18"/>
        </w:rPr>
        <w:tab/>
      </w:r>
      <w:r w:rsidR="00A73CE1">
        <w:rPr>
          <w:szCs w:val="18"/>
        </w:rPr>
        <w:t>285-292</w:t>
      </w:r>
    </w:p>
    <w:p w:rsidR="00016383" w:rsidRDefault="00016383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Omspanst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A73CE1">
        <w:rPr>
          <w:szCs w:val="18"/>
        </w:rPr>
        <w:t>293-304</w:t>
      </w:r>
      <w:r>
        <w:rPr>
          <w:szCs w:val="18"/>
        </w:rPr>
        <w:tab/>
        <w:t>1 decimal, no decimal point</w:t>
      </w:r>
      <w:r>
        <w:rPr>
          <w:szCs w:val="18"/>
        </w:rPr>
        <w:tab/>
      </w:r>
    </w:p>
    <w:p w:rsidR="00016383" w:rsidRDefault="00016383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Ctotsk</w:t>
      </w:r>
      <w:r>
        <w:rPr>
          <w:szCs w:val="18"/>
        </w:rPr>
        <w:t>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7) +S</w:t>
      </w:r>
      <w:r>
        <w:rPr>
          <w:szCs w:val="18"/>
        </w:rPr>
        <w:tab/>
      </w:r>
      <w:r w:rsidR="00A73CE1">
        <w:rPr>
          <w:szCs w:val="18"/>
        </w:rPr>
        <w:t>305-312</w:t>
      </w:r>
    </w:p>
    <w:p w:rsidR="00016383" w:rsidRDefault="00016383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Ctotsk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</w:t>
      </w:r>
      <w:r>
        <w:rPr>
          <w:szCs w:val="18"/>
        </w:rPr>
        <w:t>) +S</w:t>
      </w:r>
      <w:r>
        <w:rPr>
          <w:szCs w:val="18"/>
        </w:rPr>
        <w:tab/>
      </w:r>
      <w:r w:rsidR="00A73CE1">
        <w:rPr>
          <w:szCs w:val="18"/>
        </w:rPr>
        <w:t>313-320</w:t>
      </w:r>
      <w:r>
        <w:rPr>
          <w:szCs w:val="18"/>
        </w:rPr>
        <w:tab/>
        <w:t>1 decimal, no decimal point</w:t>
      </w:r>
      <w:r>
        <w:rPr>
          <w:szCs w:val="18"/>
        </w:rPr>
        <w:tab/>
      </w:r>
    </w:p>
    <w:p w:rsidR="00016383" w:rsidRDefault="00CC74A9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Cfinko</w:t>
      </w:r>
      <w:r w:rsidR="00016383">
        <w:rPr>
          <w:szCs w:val="18"/>
        </w:rPr>
        <w:t>_ant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 w:rsidR="00016383">
        <w:rPr>
          <w:szCs w:val="18"/>
        </w:rPr>
        <w:t>7) +S</w:t>
      </w:r>
      <w:r w:rsidR="00016383">
        <w:rPr>
          <w:szCs w:val="18"/>
        </w:rPr>
        <w:tab/>
      </w:r>
      <w:r w:rsidR="00A73CE1">
        <w:rPr>
          <w:szCs w:val="18"/>
        </w:rPr>
        <w:t>321-328</w:t>
      </w:r>
    </w:p>
    <w:p w:rsidR="00016383" w:rsidRDefault="00CC74A9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Cfinko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>
        <w:rPr>
          <w:szCs w:val="18"/>
        </w:rPr>
        <w:t>7</w:t>
      </w:r>
      <w:r w:rsidR="00016383">
        <w:rPr>
          <w:szCs w:val="18"/>
        </w:rPr>
        <w:t>) +S</w:t>
      </w:r>
      <w:r w:rsidR="00016383">
        <w:rPr>
          <w:szCs w:val="18"/>
        </w:rPr>
        <w:tab/>
      </w:r>
      <w:r w:rsidR="00A73CE1">
        <w:rPr>
          <w:szCs w:val="18"/>
        </w:rPr>
        <w:t>329-336</w:t>
      </w:r>
      <w:r w:rsidR="00016383">
        <w:rPr>
          <w:szCs w:val="18"/>
        </w:rPr>
        <w:tab/>
        <w:t>1 decimal, no decimal point</w:t>
      </w:r>
      <w:r w:rsidR="00016383">
        <w:rPr>
          <w:szCs w:val="18"/>
        </w:rPr>
        <w:tab/>
      </w:r>
    </w:p>
    <w:p w:rsidR="00016383" w:rsidRDefault="00CC74A9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Rrkapoms</w:t>
      </w:r>
      <w:r w:rsidR="00016383">
        <w:rPr>
          <w:szCs w:val="18"/>
        </w:rPr>
        <w:t>_ant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 w:rsidR="00016383">
        <w:rPr>
          <w:szCs w:val="18"/>
        </w:rPr>
        <w:t>7) +S</w:t>
      </w:r>
      <w:r w:rsidR="00016383">
        <w:rPr>
          <w:szCs w:val="18"/>
        </w:rPr>
        <w:tab/>
      </w:r>
      <w:r w:rsidR="00A73CE1">
        <w:rPr>
          <w:szCs w:val="18"/>
        </w:rPr>
        <w:t>337-344</w:t>
      </w:r>
    </w:p>
    <w:p w:rsidR="00016383" w:rsidRDefault="00CC74A9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Rrkapoms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>
        <w:rPr>
          <w:szCs w:val="18"/>
        </w:rPr>
        <w:t>7</w:t>
      </w:r>
      <w:r w:rsidR="00016383">
        <w:rPr>
          <w:szCs w:val="18"/>
        </w:rPr>
        <w:t>) +S</w:t>
      </w:r>
      <w:r w:rsidR="00016383">
        <w:rPr>
          <w:szCs w:val="18"/>
        </w:rPr>
        <w:tab/>
      </w:r>
      <w:r w:rsidR="00A73CE1">
        <w:rPr>
          <w:szCs w:val="18"/>
        </w:rPr>
        <w:t>345-</w:t>
      </w:r>
      <w:r w:rsidR="00DC2190">
        <w:rPr>
          <w:szCs w:val="18"/>
        </w:rPr>
        <w:t>352</w:t>
      </w:r>
      <w:r w:rsidR="00016383">
        <w:rPr>
          <w:szCs w:val="18"/>
        </w:rPr>
        <w:tab/>
        <w:t>1 decimal, no decimal point</w:t>
      </w:r>
      <w:r w:rsidR="00016383">
        <w:rPr>
          <w:szCs w:val="18"/>
        </w:rPr>
        <w:tab/>
      </w:r>
    </w:p>
    <w:p w:rsidR="00016383" w:rsidRDefault="00CC74A9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Likvmoms</w:t>
      </w:r>
      <w:r w:rsidR="00016383">
        <w:rPr>
          <w:szCs w:val="18"/>
        </w:rPr>
        <w:t>_ant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 w:rsidR="00016383">
        <w:rPr>
          <w:szCs w:val="18"/>
        </w:rPr>
        <w:t>7) +S</w:t>
      </w:r>
      <w:r w:rsidR="00016383">
        <w:rPr>
          <w:szCs w:val="18"/>
        </w:rPr>
        <w:tab/>
      </w:r>
      <w:r w:rsidR="00DC2190">
        <w:rPr>
          <w:szCs w:val="18"/>
        </w:rPr>
        <w:t>353-360</w:t>
      </w:r>
    </w:p>
    <w:p w:rsidR="00016383" w:rsidRDefault="00CC74A9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Likvmoms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>
        <w:rPr>
          <w:szCs w:val="18"/>
        </w:rPr>
        <w:t>7</w:t>
      </w:r>
      <w:r w:rsidR="00016383">
        <w:rPr>
          <w:szCs w:val="18"/>
        </w:rPr>
        <w:t>) +S</w:t>
      </w:r>
      <w:r w:rsidR="00016383">
        <w:rPr>
          <w:szCs w:val="18"/>
        </w:rPr>
        <w:tab/>
      </w:r>
      <w:r w:rsidR="00DC2190">
        <w:rPr>
          <w:szCs w:val="18"/>
        </w:rPr>
        <w:t>361-368</w:t>
      </w:r>
      <w:r w:rsidR="00016383">
        <w:rPr>
          <w:szCs w:val="18"/>
        </w:rPr>
        <w:tab/>
        <w:t>1 decimal, no decimal point</w:t>
      </w:r>
      <w:r w:rsidR="00016383">
        <w:rPr>
          <w:szCs w:val="18"/>
        </w:rPr>
        <w:tab/>
      </w:r>
    </w:p>
    <w:p w:rsidR="00016383" w:rsidRDefault="00D945AD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Kundfoms</w:t>
      </w:r>
      <w:r w:rsidR="00016383">
        <w:rPr>
          <w:szCs w:val="18"/>
        </w:rPr>
        <w:t>_ant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 w:rsidR="00016383">
        <w:rPr>
          <w:szCs w:val="18"/>
        </w:rPr>
        <w:t>7) +S</w:t>
      </w:r>
      <w:r w:rsidR="00016383">
        <w:rPr>
          <w:szCs w:val="18"/>
        </w:rPr>
        <w:tab/>
      </w:r>
      <w:r w:rsidR="00DC2190">
        <w:rPr>
          <w:szCs w:val="18"/>
        </w:rPr>
        <w:t>369-376</w:t>
      </w:r>
    </w:p>
    <w:p w:rsidR="00016383" w:rsidRDefault="00D945AD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Kundfoms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>
        <w:rPr>
          <w:szCs w:val="18"/>
        </w:rPr>
        <w:t>7</w:t>
      </w:r>
      <w:r w:rsidR="00016383">
        <w:rPr>
          <w:szCs w:val="18"/>
        </w:rPr>
        <w:t>) +S</w:t>
      </w:r>
      <w:r w:rsidR="00016383">
        <w:rPr>
          <w:szCs w:val="18"/>
        </w:rPr>
        <w:tab/>
      </w:r>
      <w:r w:rsidR="00DC2190">
        <w:rPr>
          <w:szCs w:val="18"/>
        </w:rPr>
        <w:t>377-384</w:t>
      </w:r>
      <w:r w:rsidR="00016383">
        <w:rPr>
          <w:szCs w:val="18"/>
        </w:rPr>
        <w:tab/>
        <w:t>1 decimal, no decimal point</w:t>
      </w:r>
      <w:r w:rsidR="00016383">
        <w:rPr>
          <w:szCs w:val="18"/>
        </w:rPr>
        <w:tab/>
      </w:r>
    </w:p>
    <w:p w:rsidR="00016383" w:rsidRDefault="00D945AD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Varuloms</w:t>
      </w:r>
      <w:r w:rsidR="00016383">
        <w:rPr>
          <w:szCs w:val="18"/>
        </w:rPr>
        <w:t>_ant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 w:rsidR="00016383">
        <w:rPr>
          <w:szCs w:val="18"/>
        </w:rPr>
        <w:t>7) +S</w:t>
      </w:r>
      <w:r w:rsidR="00016383">
        <w:rPr>
          <w:szCs w:val="18"/>
        </w:rPr>
        <w:tab/>
      </w:r>
      <w:r w:rsidR="00DC2190">
        <w:rPr>
          <w:szCs w:val="18"/>
        </w:rPr>
        <w:t>385-392</w:t>
      </w:r>
    </w:p>
    <w:p w:rsidR="00016383" w:rsidRDefault="00D945AD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Varuloms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>
        <w:rPr>
          <w:szCs w:val="18"/>
        </w:rPr>
        <w:t>7</w:t>
      </w:r>
      <w:r w:rsidR="00016383">
        <w:rPr>
          <w:szCs w:val="18"/>
        </w:rPr>
        <w:t>) +S</w:t>
      </w:r>
      <w:r w:rsidR="00016383">
        <w:rPr>
          <w:szCs w:val="18"/>
        </w:rPr>
        <w:tab/>
      </w:r>
      <w:r w:rsidR="00DC2190">
        <w:rPr>
          <w:szCs w:val="18"/>
        </w:rPr>
        <w:t>393-400</w:t>
      </w:r>
      <w:r w:rsidR="00016383">
        <w:rPr>
          <w:szCs w:val="18"/>
        </w:rPr>
        <w:tab/>
        <w:t>1 decimal, no decimal point</w:t>
      </w:r>
      <w:r w:rsidR="00016383">
        <w:rPr>
          <w:szCs w:val="18"/>
        </w:rPr>
        <w:tab/>
      </w:r>
    </w:p>
    <w:p w:rsidR="00016383" w:rsidRDefault="00D945AD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Kofskoms</w:t>
      </w:r>
      <w:r w:rsidR="00016383">
        <w:rPr>
          <w:szCs w:val="18"/>
        </w:rPr>
        <w:t>_ant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 w:rsidR="00016383">
        <w:rPr>
          <w:szCs w:val="18"/>
        </w:rPr>
        <w:t>7) +S</w:t>
      </w:r>
      <w:r w:rsidR="00016383">
        <w:rPr>
          <w:szCs w:val="18"/>
        </w:rPr>
        <w:tab/>
      </w:r>
      <w:r w:rsidR="00DC2190">
        <w:rPr>
          <w:szCs w:val="18"/>
        </w:rPr>
        <w:t>401-408</w:t>
      </w:r>
    </w:p>
    <w:p w:rsidR="00016383" w:rsidRDefault="00D945AD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Kofskoms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>
        <w:rPr>
          <w:szCs w:val="18"/>
        </w:rPr>
        <w:t>7</w:t>
      </w:r>
      <w:r w:rsidR="00016383">
        <w:rPr>
          <w:szCs w:val="18"/>
        </w:rPr>
        <w:t>) +S</w:t>
      </w:r>
      <w:r w:rsidR="00016383">
        <w:rPr>
          <w:szCs w:val="18"/>
        </w:rPr>
        <w:tab/>
      </w:r>
      <w:r w:rsidR="00DC2190">
        <w:rPr>
          <w:szCs w:val="18"/>
        </w:rPr>
        <w:t>409-416</w:t>
      </w:r>
      <w:r w:rsidR="00016383">
        <w:rPr>
          <w:szCs w:val="18"/>
        </w:rPr>
        <w:tab/>
        <w:t>1 decimal, no decimal point</w:t>
      </w:r>
      <w:r w:rsidR="00016383">
        <w:rPr>
          <w:szCs w:val="18"/>
        </w:rPr>
        <w:tab/>
      </w:r>
    </w:p>
    <w:p w:rsidR="00016383" w:rsidRPr="00D945AD" w:rsidRDefault="00D945AD" w:rsidP="0001638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945AD">
        <w:rPr>
          <w:szCs w:val="18"/>
          <w:lang w:val="sv-SE"/>
        </w:rPr>
        <w:t>Kassa</w:t>
      </w:r>
      <w:r w:rsidR="00016383" w:rsidRPr="00D945AD">
        <w:rPr>
          <w:szCs w:val="18"/>
          <w:lang w:val="sv-SE"/>
        </w:rPr>
        <w:t>_ant</w:t>
      </w:r>
      <w:proofErr w:type="spellEnd"/>
      <w:r w:rsidR="00016383" w:rsidRPr="00D945AD">
        <w:rPr>
          <w:szCs w:val="18"/>
          <w:lang w:val="sv-SE"/>
        </w:rPr>
        <w:t xml:space="preserve"> + </w:t>
      </w:r>
      <w:proofErr w:type="spellStart"/>
      <w:r w:rsidR="00016383" w:rsidRPr="00D945AD">
        <w:rPr>
          <w:szCs w:val="18"/>
          <w:lang w:val="sv-SE"/>
        </w:rPr>
        <w:t>sign</w:t>
      </w:r>
      <w:proofErr w:type="spellEnd"/>
      <w:r w:rsidR="00016383" w:rsidRPr="00D945AD">
        <w:rPr>
          <w:szCs w:val="18"/>
          <w:lang w:val="sv-SE"/>
        </w:rPr>
        <w:tab/>
        <w:t>N(7) +S</w:t>
      </w:r>
      <w:r w:rsidR="00016383" w:rsidRPr="00D945AD">
        <w:rPr>
          <w:szCs w:val="18"/>
          <w:lang w:val="sv-SE"/>
        </w:rPr>
        <w:tab/>
      </w:r>
      <w:r w:rsidR="00DC2190">
        <w:rPr>
          <w:szCs w:val="18"/>
          <w:lang w:val="sv-SE"/>
        </w:rPr>
        <w:t>417-424</w:t>
      </w:r>
    </w:p>
    <w:p w:rsidR="00016383" w:rsidRDefault="00D945AD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Kassa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 w:rsidR="00EA088B">
        <w:rPr>
          <w:szCs w:val="18"/>
        </w:rPr>
        <w:t>7</w:t>
      </w:r>
      <w:r w:rsidR="00016383">
        <w:rPr>
          <w:szCs w:val="18"/>
        </w:rPr>
        <w:t>) +S</w:t>
      </w:r>
      <w:r w:rsidR="00016383">
        <w:rPr>
          <w:szCs w:val="18"/>
        </w:rPr>
        <w:tab/>
      </w:r>
      <w:r w:rsidR="00DC2190">
        <w:rPr>
          <w:szCs w:val="18"/>
        </w:rPr>
        <w:t>425-432</w:t>
      </w:r>
      <w:r w:rsidR="00016383">
        <w:rPr>
          <w:szCs w:val="18"/>
        </w:rPr>
        <w:tab/>
        <w:t>1 decimal, no decimal point</w:t>
      </w:r>
      <w:r w:rsidR="00016383">
        <w:rPr>
          <w:szCs w:val="18"/>
        </w:rPr>
        <w:tab/>
      </w:r>
    </w:p>
    <w:p w:rsidR="00016383" w:rsidRDefault="00EA088B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Balans</w:t>
      </w:r>
      <w:r w:rsidR="00016383">
        <w:rPr>
          <w:szCs w:val="18"/>
        </w:rPr>
        <w:t>_ant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 w:rsidR="00016383">
        <w:rPr>
          <w:szCs w:val="18"/>
        </w:rPr>
        <w:t>7) +S</w:t>
      </w:r>
      <w:r w:rsidR="00016383">
        <w:rPr>
          <w:szCs w:val="18"/>
        </w:rPr>
        <w:tab/>
      </w:r>
      <w:r w:rsidR="00DC2190">
        <w:rPr>
          <w:szCs w:val="18"/>
        </w:rPr>
        <w:t>433-440</w:t>
      </w:r>
    </w:p>
    <w:p w:rsidR="00016383" w:rsidRDefault="00EA088B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Balans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>
        <w:rPr>
          <w:szCs w:val="18"/>
        </w:rPr>
        <w:t>7</w:t>
      </w:r>
      <w:r w:rsidR="00016383">
        <w:rPr>
          <w:szCs w:val="18"/>
        </w:rPr>
        <w:t>) +S</w:t>
      </w:r>
      <w:r w:rsidR="00016383">
        <w:rPr>
          <w:szCs w:val="18"/>
        </w:rPr>
        <w:tab/>
      </w:r>
      <w:r w:rsidR="00DC2190">
        <w:rPr>
          <w:szCs w:val="18"/>
        </w:rPr>
        <w:t>441-</w:t>
      </w:r>
      <w:r w:rsidR="00E44969">
        <w:rPr>
          <w:szCs w:val="18"/>
        </w:rPr>
        <w:t>448</w:t>
      </w:r>
      <w:r w:rsidR="00016383">
        <w:rPr>
          <w:szCs w:val="18"/>
        </w:rPr>
        <w:tab/>
        <w:t>1 decimal, no decimal point</w:t>
      </w:r>
      <w:r w:rsidR="00016383">
        <w:rPr>
          <w:szCs w:val="18"/>
        </w:rPr>
        <w:tab/>
      </w:r>
    </w:p>
    <w:p w:rsidR="00016383" w:rsidRDefault="00EA088B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Sol</w:t>
      </w:r>
      <w:r w:rsidR="00016383">
        <w:rPr>
          <w:szCs w:val="18"/>
        </w:rPr>
        <w:t>_ant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 w:rsidR="00016383">
        <w:rPr>
          <w:szCs w:val="18"/>
        </w:rPr>
        <w:t>7) +S</w:t>
      </w:r>
      <w:r w:rsidR="00016383">
        <w:rPr>
          <w:szCs w:val="18"/>
        </w:rPr>
        <w:tab/>
      </w:r>
      <w:r w:rsidR="00E44969">
        <w:rPr>
          <w:szCs w:val="18"/>
        </w:rPr>
        <w:t>449-456</w:t>
      </w:r>
    </w:p>
    <w:p w:rsidR="00016383" w:rsidRDefault="00EA088B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Sol</w:t>
      </w:r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>
        <w:rPr>
          <w:szCs w:val="18"/>
        </w:rPr>
        <w:t>7</w:t>
      </w:r>
      <w:r w:rsidR="00016383">
        <w:rPr>
          <w:szCs w:val="18"/>
        </w:rPr>
        <w:t>) +S</w:t>
      </w:r>
      <w:r w:rsidR="00016383">
        <w:rPr>
          <w:szCs w:val="18"/>
        </w:rPr>
        <w:tab/>
      </w:r>
      <w:r w:rsidR="00E44969">
        <w:rPr>
          <w:szCs w:val="18"/>
        </w:rPr>
        <w:t>457-464</w:t>
      </w:r>
      <w:r w:rsidR="00016383">
        <w:rPr>
          <w:szCs w:val="18"/>
        </w:rPr>
        <w:tab/>
        <w:t>1 decimal, no decimal point</w:t>
      </w:r>
      <w:r w:rsidR="00016383">
        <w:rPr>
          <w:szCs w:val="18"/>
        </w:rPr>
        <w:tab/>
      </w:r>
    </w:p>
    <w:p w:rsidR="00016383" w:rsidRPr="00EA088B" w:rsidRDefault="00EA088B" w:rsidP="0001638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A088B">
        <w:rPr>
          <w:szCs w:val="18"/>
          <w:lang w:val="sv-SE"/>
        </w:rPr>
        <w:t>Konsgrad</w:t>
      </w:r>
      <w:r w:rsidR="00016383" w:rsidRPr="00EA088B">
        <w:rPr>
          <w:szCs w:val="18"/>
          <w:lang w:val="sv-SE"/>
        </w:rPr>
        <w:t>_ant</w:t>
      </w:r>
      <w:proofErr w:type="spellEnd"/>
      <w:r w:rsidR="00016383" w:rsidRPr="00EA088B">
        <w:rPr>
          <w:szCs w:val="18"/>
          <w:lang w:val="sv-SE"/>
        </w:rPr>
        <w:t xml:space="preserve"> + </w:t>
      </w:r>
      <w:proofErr w:type="spellStart"/>
      <w:r w:rsidR="00016383" w:rsidRPr="00EA088B">
        <w:rPr>
          <w:szCs w:val="18"/>
          <w:lang w:val="sv-SE"/>
        </w:rPr>
        <w:t>sign</w:t>
      </w:r>
      <w:proofErr w:type="spellEnd"/>
      <w:r w:rsidR="00016383" w:rsidRPr="00EA088B">
        <w:rPr>
          <w:szCs w:val="18"/>
          <w:lang w:val="sv-SE"/>
        </w:rPr>
        <w:tab/>
        <w:t>N(7) +S</w:t>
      </w:r>
      <w:r w:rsidR="00016383" w:rsidRPr="00EA088B">
        <w:rPr>
          <w:szCs w:val="18"/>
          <w:lang w:val="sv-SE"/>
        </w:rPr>
        <w:tab/>
      </w:r>
      <w:r w:rsidR="00803A1F">
        <w:rPr>
          <w:szCs w:val="18"/>
          <w:lang w:val="sv-SE"/>
        </w:rPr>
        <w:t>465-472</w:t>
      </w:r>
    </w:p>
    <w:p w:rsidR="00016383" w:rsidRDefault="00EA088B" w:rsidP="0001638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Konsgrad</w:t>
      </w:r>
      <w:proofErr w:type="spellEnd"/>
      <w:r w:rsidR="00016383">
        <w:rPr>
          <w:szCs w:val="18"/>
        </w:rPr>
        <w:t xml:space="preserve"> + sign</w:t>
      </w:r>
      <w:r w:rsidR="00016383">
        <w:rPr>
          <w:szCs w:val="18"/>
        </w:rPr>
        <w:tab/>
      </w:r>
      <w:proofErr w:type="gramStart"/>
      <w:r w:rsidR="00016383">
        <w:rPr>
          <w:szCs w:val="18"/>
        </w:rPr>
        <w:t>N(</w:t>
      </w:r>
      <w:proofErr w:type="gramEnd"/>
      <w:r>
        <w:rPr>
          <w:szCs w:val="18"/>
        </w:rPr>
        <w:t>7</w:t>
      </w:r>
      <w:r w:rsidR="00016383">
        <w:rPr>
          <w:szCs w:val="18"/>
        </w:rPr>
        <w:t>) +S</w:t>
      </w:r>
      <w:r w:rsidR="00016383">
        <w:rPr>
          <w:szCs w:val="18"/>
        </w:rPr>
        <w:tab/>
      </w:r>
      <w:r w:rsidR="00803A1F">
        <w:rPr>
          <w:szCs w:val="18"/>
        </w:rPr>
        <w:t>473-480</w:t>
      </w:r>
      <w:r w:rsidR="00016383">
        <w:rPr>
          <w:szCs w:val="18"/>
        </w:rPr>
        <w:tab/>
        <w:t>1 decimal, no decimal point</w:t>
      </w:r>
      <w:r w:rsidR="00016383">
        <w:rPr>
          <w:szCs w:val="18"/>
        </w:rPr>
        <w:tab/>
      </w:r>
    </w:p>
    <w:p w:rsidR="00EA088B" w:rsidRDefault="00EA088B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Panttisk</w:t>
      </w:r>
      <w:r>
        <w:rPr>
          <w:szCs w:val="18"/>
        </w:rPr>
        <w:t>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7) +S</w:t>
      </w:r>
      <w:r>
        <w:rPr>
          <w:szCs w:val="18"/>
        </w:rPr>
        <w:tab/>
      </w:r>
      <w:r w:rsidR="00803A1F">
        <w:rPr>
          <w:szCs w:val="18"/>
        </w:rPr>
        <w:t>481-488</w:t>
      </w:r>
    </w:p>
    <w:p w:rsidR="00EA088B" w:rsidRDefault="00EA088B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Panttisk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7</w:t>
      </w:r>
      <w:r>
        <w:rPr>
          <w:szCs w:val="18"/>
        </w:rPr>
        <w:t>) +S</w:t>
      </w:r>
      <w:r>
        <w:rPr>
          <w:szCs w:val="18"/>
        </w:rPr>
        <w:tab/>
      </w:r>
      <w:r w:rsidR="00803A1F">
        <w:rPr>
          <w:szCs w:val="18"/>
        </w:rPr>
        <w:t>489-496</w:t>
      </w:r>
      <w:r>
        <w:rPr>
          <w:szCs w:val="18"/>
        </w:rPr>
        <w:tab/>
        <w:t>1 decimal, no decimal point</w:t>
      </w:r>
      <w:r>
        <w:rPr>
          <w:szCs w:val="18"/>
        </w:rPr>
        <w:tab/>
      </w:r>
    </w:p>
    <w:p w:rsidR="00EA088B" w:rsidRDefault="006713AF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Foeroms</w:t>
      </w:r>
      <w:r w:rsidR="00EA088B">
        <w:rPr>
          <w:szCs w:val="18"/>
        </w:rPr>
        <w:t>_ant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 w:rsidR="00EA088B">
        <w:rPr>
          <w:szCs w:val="18"/>
        </w:rPr>
        <w:t>7) +S</w:t>
      </w:r>
      <w:r w:rsidR="00EA088B">
        <w:rPr>
          <w:szCs w:val="18"/>
        </w:rPr>
        <w:tab/>
      </w:r>
      <w:r w:rsidR="00803A1F">
        <w:rPr>
          <w:szCs w:val="18"/>
        </w:rPr>
        <w:t>497-504</w:t>
      </w:r>
    </w:p>
    <w:p w:rsidR="00EA088B" w:rsidRDefault="006713AF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Foeroms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>
        <w:rPr>
          <w:szCs w:val="18"/>
        </w:rPr>
        <w:t>7</w:t>
      </w:r>
      <w:r w:rsidR="00EA088B">
        <w:rPr>
          <w:szCs w:val="18"/>
        </w:rPr>
        <w:t>) +S</w:t>
      </w:r>
      <w:r w:rsidR="00EA088B">
        <w:rPr>
          <w:szCs w:val="18"/>
        </w:rPr>
        <w:tab/>
      </w:r>
      <w:r w:rsidR="00803A1F">
        <w:rPr>
          <w:szCs w:val="18"/>
        </w:rPr>
        <w:t>505-512</w:t>
      </w:r>
      <w:r w:rsidR="00EA088B">
        <w:rPr>
          <w:szCs w:val="18"/>
        </w:rPr>
        <w:tab/>
        <w:t>1 decimal, no decimal point</w:t>
      </w:r>
      <w:r w:rsidR="00EA088B">
        <w:rPr>
          <w:szCs w:val="18"/>
        </w:rPr>
        <w:tab/>
      </w:r>
    </w:p>
    <w:p w:rsidR="00EA088B" w:rsidRDefault="006713AF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Foertotk</w:t>
      </w:r>
      <w:r w:rsidR="00EA088B">
        <w:rPr>
          <w:szCs w:val="18"/>
        </w:rPr>
        <w:t>_ant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 w:rsidR="00EA088B">
        <w:rPr>
          <w:szCs w:val="18"/>
        </w:rPr>
        <w:t>7) +S</w:t>
      </w:r>
      <w:r w:rsidR="00EA088B">
        <w:rPr>
          <w:szCs w:val="18"/>
        </w:rPr>
        <w:tab/>
      </w:r>
      <w:r w:rsidR="00803A1F">
        <w:rPr>
          <w:szCs w:val="18"/>
        </w:rPr>
        <w:t>513-520</w:t>
      </w:r>
    </w:p>
    <w:p w:rsidR="00EA088B" w:rsidRDefault="006713AF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Foertotk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>
        <w:rPr>
          <w:szCs w:val="18"/>
        </w:rPr>
        <w:t>7</w:t>
      </w:r>
      <w:r w:rsidR="00EA088B">
        <w:rPr>
          <w:szCs w:val="18"/>
        </w:rPr>
        <w:t>) +S</w:t>
      </w:r>
      <w:r w:rsidR="00EA088B">
        <w:rPr>
          <w:szCs w:val="18"/>
        </w:rPr>
        <w:tab/>
      </w:r>
      <w:r w:rsidR="00803A1F">
        <w:rPr>
          <w:szCs w:val="18"/>
        </w:rPr>
        <w:t>521-528</w:t>
      </w:r>
      <w:r w:rsidR="00EA088B">
        <w:rPr>
          <w:szCs w:val="18"/>
        </w:rPr>
        <w:tab/>
        <w:t>1 decimal, no decimal point</w:t>
      </w:r>
      <w:r w:rsidR="00EA088B">
        <w:rPr>
          <w:szCs w:val="18"/>
        </w:rPr>
        <w:tab/>
      </w:r>
    </w:p>
    <w:p w:rsidR="00EA088B" w:rsidRDefault="006713AF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Foerek</w:t>
      </w:r>
      <w:r w:rsidR="00EA088B">
        <w:rPr>
          <w:szCs w:val="18"/>
        </w:rPr>
        <w:t>_ant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 w:rsidR="00EA088B">
        <w:rPr>
          <w:szCs w:val="18"/>
        </w:rPr>
        <w:t>7) +S</w:t>
      </w:r>
      <w:r w:rsidR="00EA088B">
        <w:rPr>
          <w:szCs w:val="18"/>
        </w:rPr>
        <w:tab/>
      </w:r>
      <w:r w:rsidR="00803A1F">
        <w:rPr>
          <w:szCs w:val="18"/>
        </w:rPr>
        <w:t>529-536</w:t>
      </w:r>
    </w:p>
    <w:p w:rsidR="00EA088B" w:rsidRDefault="006713AF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Foerek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>
        <w:rPr>
          <w:szCs w:val="18"/>
        </w:rPr>
        <w:t>7</w:t>
      </w:r>
      <w:r w:rsidR="00EA088B">
        <w:rPr>
          <w:szCs w:val="18"/>
        </w:rPr>
        <w:t>) +S</w:t>
      </w:r>
      <w:r w:rsidR="00EA088B">
        <w:rPr>
          <w:szCs w:val="18"/>
        </w:rPr>
        <w:tab/>
      </w:r>
      <w:r w:rsidR="00803A1F">
        <w:rPr>
          <w:szCs w:val="18"/>
        </w:rPr>
        <w:t>537-544</w:t>
      </w:r>
      <w:r w:rsidR="00EA088B">
        <w:rPr>
          <w:szCs w:val="18"/>
        </w:rPr>
        <w:tab/>
        <w:t>1 decimal, no decimal point</w:t>
      </w:r>
      <w:r w:rsidR="00EA088B">
        <w:rPr>
          <w:szCs w:val="18"/>
        </w:rPr>
        <w:tab/>
      </w:r>
    </w:p>
    <w:p w:rsidR="00EA088B" w:rsidRDefault="00C67458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Avproc</w:t>
      </w:r>
      <w:r w:rsidR="00EA088B">
        <w:rPr>
          <w:szCs w:val="18"/>
        </w:rPr>
        <w:t>_ant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 w:rsidR="00EA088B">
        <w:rPr>
          <w:szCs w:val="18"/>
        </w:rPr>
        <w:t>7) +S</w:t>
      </w:r>
      <w:r w:rsidR="00EA088B">
        <w:rPr>
          <w:szCs w:val="18"/>
        </w:rPr>
        <w:tab/>
      </w:r>
      <w:r w:rsidR="00803A1F">
        <w:rPr>
          <w:szCs w:val="18"/>
        </w:rPr>
        <w:t>545-552</w:t>
      </w:r>
    </w:p>
    <w:p w:rsidR="00EA088B" w:rsidRDefault="00C67458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lastRenderedPageBreak/>
        <w:t>Avproc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  <w:t>N(</w:t>
      </w:r>
      <w:r>
        <w:rPr>
          <w:szCs w:val="18"/>
        </w:rPr>
        <w:t>7</w:t>
      </w:r>
      <w:r w:rsidR="00EA088B">
        <w:rPr>
          <w:szCs w:val="18"/>
        </w:rPr>
        <w:t>) +S</w:t>
      </w:r>
      <w:r w:rsidR="00EA088B">
        <w:rPr>
          <w:szCs w:val="18"/>
        </w:rPr>
        <w:tab/>
      </w:r>
      <w:r w:rsidR="00803A1F">
        <w:rPr>
          <w:szCs w:val="18"/>
        </w:rPr>
        <w:t>553-560</w:t>
      </w:r>
      <w:bookmarkStart w:id="0" w:name="_GoBack"/>
      <w:bookmarkEnd w:id="0"/>
      <w:r w:rsidR="00EA088B">
        <w:rPr>
          <w:szCs w:val="18"/>
        </w:rPr>
        <w:tab/>
        <w:t>1 decimal, no decimal point</w:t>
      </w:r>
      <w:r w:rsidR="00EA088B">
        <w:rPr>
          <w:szCs w:val="18"/>
        </w:rPr>
        <w:tab/>
      </w:r>
    </w:p>
    <w:p w:rsidR="00EA088B" w:rsidRDefault="00D46400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Anstant</w:t>
      </w:r>
      <w:r w:rsidR="00EA088B">
        <w:rPr>
          <w:szCs w:val="18"/>
        </w:rPr>
        <w:t>_ant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 w:rsidR="00EA088B">
        <w:rPr>
          <w:szCs w:val="18"/>
        </w:rPr>
        <w:t>7) +S</w:t>
      </w:r>
      <w:r w:rsidR="00EA088B">
        <w:rPr>
          <w:szCs w:val="18"/>
        </w:rPr>
        <w:tab/>
      </w:r>
      <w:r w:rsidR="00803A1F">
        <w:rPr>
          <w:szCs w:val="18"/>
        </w:rPr>
        <w:t>561-</w:t>
      </w:r>
      <w:r w:rsidR="00BA574C">
        <w:rPr>
          <w:szCs w:val="18"/>
        </w:rPr>
        <w:t>568</w:t>
      </w:r>
    </w:p>
    <w:p w:rsidR="00EA088B" w:rsidRDefault="00D46400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Anstant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 w:rsidR="00EA088B">
        <w:rPr>
          <w:szCs w:val="18"/>
        </w:rPr>
        <w:t>11) +S</w:t>
      </w:r>
      <w:r w:rsidR="00EA088B">
        <w:rPr>
          <w:szCs w:val="18"/>
        </w:rPr>
        <w:tab/>
      </w:r>
      <w:r w:rsidR="00BA574C">
        <w:rPr>
          <w:szCs w:val="18"/>
        </w:rPr>
        <w:t>569-580</w:t>
      </w:r>
      <w:r w:rsidR="00EA088B">
        <w:rPr>
          <w:szCs w:val="18"/>
        </w:rPr>
        <w:tab/>
        <w:t>1 decimal, no decimal point</w:t>
      </w:r>
      <w:r w:rsidR="00EA088B">
        <w:rPr>
          <w:szCs w:val="18"/>
        </w:rPr>
        <w:tab/>
      </w:r>
    </w:p>
    <w:p w:rsidR="00EA088B" w:rsidRDefault="00D46400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Oms</w:t>
      </w:r>
      <w:r w:rsidR="00EA088B">
        <w:rPr>
          <w:szCs w:val="18"/>
        </w:rPr>
        <w:t>_ant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 w:rsidR="00EA088B">
        <w:rPr>
          <w:szCs w:val="18"/>
        </w:rPr>
        <w:t>7) +S</w:t>
      </w:r>
      <w:r w:rsidR="00EA088B">
        <w:rPr>
          <w:szCs w:val="18"/>
        </w:rPr>
        <w:tab/>
      </w:r>
      <w:r w:rsidR="00BA574C">
        <w:rPr>
          <w:szCs w:val="18"/>
        </w:rPr>
        <w:t>581-588</w:t>
      </w:r>
    </w:p>
    <w:p w:rsidR="00EA088B" w:rsidRDefault="00D46400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Oms</w:t>
      </w:r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 w:rsidR="00EA088B">
        <w:rPr>
          <w:szCs w:val="18"/>
        </w:rPr>
        <w:t>11) +S</w:t>
      </w:r>
      <w:r w:rsidR="00EA088B">
        <w:rPr>
          <w:szCs w:val="18"/>
        </w:rPr>
        <w:tab/>
      </w:r>
      <w:r w:rsidR="00BA574C">
        <w:rPr>
          <w:szCs w:val="18"/>
        </w:rPr>
        <w:t>589-600</w:t>
      </w:r>
      <w:r w:rsidR="00EA088B">
        <w:rPr>
          <w:szCs w:val="18"/>
        </w:rPr>
        <w:tab/>
        <w:t>1 decimal, no decimal point</w:t>
      </w:r>
      <w:r w:rsidR="00EA088B">
        <w:rPr>
          <w:szCs w:val="18"/>
        </w:rPr>
        <w:tab/>
      </w:r>
    </w:p>
    <w:p w:rsidR="00EA088B" w:rsidRDefault="00D46400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Rreseav</w:t>
      </w:r>
      <w:r w:rsidR="00EA088B">
        <w:rPr>
          <w:szCs w:val="18"/>
        </w:rPr>
        <w:t>_ant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 w:rsidR="00EA088B">
        <w:rPr>
          <w:szCs w:val="18"/>
        </w:rPr>
        <w:t>7) +S</w:t>
      </w:r>
      <w:r w:rsidR="00EA088B">
        <w:rPr>
          <w:szCs w:val="18"/>
        </w:rPr>
        <w:tab/>
      </w:r>
      <w:r w:rsidR="00BA574C">
        <w:rPr>
          <w:szCs w:val="18"/>
        </w:rPr>
        <w:t>601-608</w:t>
      </w:r>
    </w:p>
    <w:p w:rsidR="00EA088B" w:rsidRDefault="00D46400" w:rsidP="00EA088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Rreseav</w:t>
      </w:r>
      <w:proofErr w:type="spellEnd"/>
      <w:r w:rsidR="00EA088B">
        <w:rPr>
          <w:szCs w:val="18"/>
        </w:rPr>
        <w:t xml:space="preserve"> + sign</w:t>
      </w:r>
      <w:r w:rsidR="00EA088B">
        <w:rPr>
          <w:szCs w:val="18"/>
        </w:rPr>
        <w:tab/>
      </w:r>
      <w:proofErr w:type="gramStart"/>
      <w:r w:rsidR="00EA088B">
        <w:rPr>
          <w:szCs w:val="18"/>
        </w:rPr>
        <w:t>N(</w:t>
      </w:r>
      <w:proofErr w:type="gramEnd"/>
      <w:r w:rsidR="00EA088B">
        <w:rPr>
          <w:szCs w:val="18"/>
        </w:rPr>
        <w:t>11) +S</w:t>
      </w:r>
      <w:r w:rsidR="00EA088B">
        <w:rPr>
          <w:szCs w:val="18"/>
        </w:rPr>
        <w:tab/>
      </w:r>
      <w:r w:rsidR="00BA574C">
        <w:rPr>
          <w:szCs w:val="18"/>
        </w:rPr>
        <w:t>609-620</w:t>
      </w:r>
      <w:r w:rsidR="00EA088B">
        <w:rPr>
          <w:szCs w:val="18"/>
        </w:rPr>
        <w:tab/>
        <w:t>1 decimal, no decimal point</w:t>
      </w:r>
      <w:r w:rsidR="00EA088B">
        <w:rPr>
          <w:szCs w:val="18"/>
        </w:rPr>
        <w:tab/>
      </w:r>
    </w:p>
    <w:sectPr w:rsidR="00EA088B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8713A2">
      <w:rPr>
        <w:noProof/>
      </w:rPr>
      <w:t>Record layout ACXX.BNYCKTAL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8713A2">
      <w:t>14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7A2823">
      <w:rPr>
        <w:rStyle w:val="Sidnummer"/>
        <w:noProof/>
      </w:rPr>
      <w:t>3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7A2823">
      <w:rPr>
        <w:noProof/>
      </w:rPr>
      <w:t>3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8713A2">
      <w:rPr>
        <w:b/>
        <w:sz w:val="24"/>
      </w:rPr>
      <w:t>XX</w:t>
    </w:r>
    <w:r w:rsidR="00E31309">
      <w:rPr>
        <w:b/>
        <w:sz w:val="24"/>
      </w:rPr>
      <w:t>.</w:t>
    </w:r>
    <w:r w:rsidR="008713A2">
      <w:rPr>
        <w:b/>
        <w:sz w:val="24"/>
      </w:rPr>
      <w:t>BNYCKTAL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16383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0486"/>
    <w:rsid w:val="00080B42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4F7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46C5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19B6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13AF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7E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7C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823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3A1F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3A2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664F7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622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27C0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6217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192E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CE1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2AFF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74C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458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4A9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0AB9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6400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45AD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190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44969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088B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67D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08B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4C52F-C861-45A5-A48A-596A4497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19364</TotalTime>
  <Pages>3</Pages>
  <Words>583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1188</cp:revision>
  <cp:lastPrinted>2004-04-29T10:50:00Z</cp:lastPrinted>
  <dcterms:created xsi:type="dcterms:W3CDTF">2012-03-05T09:39:00Z</dcterms:created>
  <dcterms:modified xsi:type="dcterms:W3CDTF">2015-07-15T14:56:00Z</dcterms:modified>
</cp:coreProperties>
</file>