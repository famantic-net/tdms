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F772FE">
        <w:rPr>
          <w:b/>
          <w:szCs w:val="18"/>
        </w:rPr>
        <w:t>PR</w:t>
      </w:r>
      <w:r w:rsidRPr="00A4768F">
        <w:rPr>
          <w:b/>
          <w:szCs w:val="18"/>
        </w:rPr>
        <w:t>.</w:t>
      </w:r>
      <w:r w:rsidR="00F772FE">
        <w:rPr>
          <w:b/>
          <w:szCs w:val="18"/>
        </w:rPr>
        <w:t>PRTPR</w:t>
      </w:r>
      <w:r w:rsidR="00D308F1">
        <w:rPr>
          <w:b/>
          <w:szCs w:val="18"/>
        </w:rPr>
        <w:t>H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5F47D8">
        <w:rPr>
          <w:szCs w:val="18"/>
        </w:rPr>
        <w:t>803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Pnr</w:t>
      </w:r>
      <w:proofErr w:type="spellEnd"/>
      <w:r>
        <w:rPr>
          <w:szCs w:val="18"/>
        </w:rPr>
        <w:t xml:space="preserve"> + sign</w:t>
      </w:r>
      <w:r w:rsidR="00EB7D34">
        <w:rPr>
          <w:szCs w:val="18"/>
        </w:rPr>
        <w:t xml:space="preserve">  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</w:t>
      </w:r>
      <w:r w:rsidR="004E1BB9">
        <w:rPr>
          <w:szCs w:val="18"/>
        </w:rPr>
        <w:t>0</w:t>
      </w:r>
      <w:r>
        <w:rPr>
          <w:szCs w:val="18"/>
        </w:rPr>
        <w:t>) +S</w:t>
      </w:r>
      <w:r>
        <w:rPr>
          <w:szCs w:val="18"/>
        </w:rPr>
        <w:tab/>
      </w:r>
      <w:r w:rsidR="00F772FE">
        <w:rPr>
          <w:szCs w:val="18"/>
        </w:rPr>
        <w:t>1</w:t>
      </w:r>
      <w:r w:rsidR="00A47EE9">
        <w:rPr>
          <w:szCs w:val="18"/>
        </w:rPr>
        <w:t>-1</w:t>
      </w:r>
      <w:r w:rsidR="004E1BB9">
        <w:rPr>
          <w:szCs w:val="18"/>
        </w:rPr>
        <w:t>1</w:t>
      </w:r>
    </w:p>
    <w:p w:rsidR="004E1BB9" w:rsidRDefault="004E1BB9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Pnr12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12) +S</w:t>
      </w:r>
      <w:r>
        <w:rPr>
          <w:szCs w:val="18"/>
        </w:rPr>
        <w:tab/>
      </w:r>
      <w:r w:rsidR="00AE0E54">
        <w:rPr>
          <w:szCs w:val="18"/>
        </w:rPr>
        <w:t>12-24</w:t>
      </w:r>
    </w:p>
    <w:p w:rsidR="007A7A73" w:rsidRDefault="007A7A73" w:rsidP="007A7A7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Uppdat_tid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AE0E54">
        <w:rPr>
          <w:szCs w:val="18"/>
        </w:rPr>
        <w:t>25-50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7A7A73" w:rsidRDefault="007A7A73" w:rsidP="007A7A7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Eff_datum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</w:t>
      </w:r>
      <w:r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AE0E54">
        <w:rPr>
          <w:szCs w:val="18"/>
        </w:rPr>
        <w:t>51-60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4E1BB9" w:rsidRDefault="004E1BB9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Hpnr12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12) +S</w:t>
      </w:r>
      <w:r>
        <w:rPr>
          <w:szCs w:val="18"/>
        </w:rPr>
        <w:tab/>
      </w:r>
      <w:r w:rsidR="00AE0E54">
        <w:rPr>
          <w:szCs w:val="18"/>
        </w:rPr>
        <w:t>61-73</w:t>
      </w:r>
    </w:p>
    <w:p w:rsidR="004E1BB9" w:rsidRPr="00F8531E" w:rsidRDefault="004E1BB9" w:rsidP="004E1BB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F8531E">
        <w:rPr>
          <w:szCs w:val="18"/>
          <w:lang w:val="sv-SE"/>
        </w:rPr>
        <w:t>Namn</w:t>
      </w:r>
      <w:r w:rsidRPr="00F8531E">
        <w:rPr>
          <w:szCs w:val="18"/>
          <w:lang w:val="sv-SE"/>
        </w:rPr>
        <w:tab/>
        <w:t>A(36)</w:t>
      </w:r>
      <w:r w:rsidRPr="00F8531E">
        <w:rPr>
          <w:szCs w:val="18"/>
          <w:lang w:val="sv-SE"/>
        </w:rPr>
        <w:tab/>
      </w:r>
      <w:r w:rsidR="00AE0E54" w:rsidRPr="00F8531E">
        <w:rPr>
          <w:szCs w:val="18"/>
          <w:lang w:val="sv-SE"/>
        </w:rPr>
        <w:t>74-</w:t>
      </w:r>
      <w:r w:rsidR="00F8531E" w:rsidRPr="00F8531E">
        <w:rPr>
          <w:szCs w:val="18"/>
          <w:lang w:val="sv-SE"/>
        </w:rPr>
        <w:t>109</w:t>
      </w:r>
    </w:p>
    <w:p w:rsidR="006937F4" w:rsidRPr="00D308F1" w:rsidRDefault="004E1BB9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308F1">
        <w:rPr>
          <w:szCs w:val="18"/>
          <w:lang w:val="sv-SE"/>
        </w:rPr>
        <w:t>Namnkod</w:t>
      </w:r>
      <w:proofErr w:type="spellEnd"/>
      <w:r w:rsidR="006937F4" w:rsidRPr="00D308F1">
        <w:rPr>
          <w:szCs w:val="18"/>
          <w:lang w:val="sv-SE"/>
        </w:rPr>
        <w:tab/>
      </w:r>
      <w:r w:rsidR="00812FA6" w:rsidRPr="00D308F1">
        <w:rPr>
          <w:szCs w:val="18"/>
          <w:lang w:val="sv-SE"/>
        </w:rPr>
        <w:t>A</w:t>
      </w:r>
      <w:r w:rsidR="006937F4" w:rsidRPr="00D308F1">
        <w:rPr>
          <w:szCs w:val="18"/>
          <w:lang w:val="sv-SE"/>
        </w:rPr>
        <w:t>(</w:t>
      </w:r>
      <w:r w:rsidRPr="00D308F1">
        <w:rPr>
          <w:szCs w:val="18"/>
          <w:lang w:val="sv-SE"/>
        </w:rPr>
        <w:t>2</w:t>
      </w:r>
      <w:r w:rsidR="006937F4" w:rsidRPr="00D308F1">
        <w:rPr>
          <w:szCs w:val="18"/>
          <w:lang w:val="sv-SE"/>
        </w:rPr>
        <w:t>)</w:t>
      </w:r>
      <w:r w:rsidR="00812FA6" w:rsidRPr="00D308F1">
        <w:rPr>
          <w:szCs w:val="18"/>
          <w:lang w:val="sv-SE"/>
        </w:rPr>
        <w:tab/>
      </w:r>
      <w:r w:rsidR="00F8531E">
        <w:rPr>
          <w:szCs w:val="18"/>
          <w:lang w:val="sv-SE"/>
        </w:rPr>
        <w:t>110-111</w:t>
      </w:r>
      <w:r w:rsidR="006937F4" w:rsidRPr="00D308F1">
        <w:rPr>
          <w:szCs w:val="18"/>
          <w:lang w:val="sv-SE"/>
        </w:rPr>
        <w:tab/>
      </w:r>
    </w:p>
    <w:p w:rsidR="004E1BB9" w:rsidRPr="00D308F1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D308F1">
        <w:rPr>
          <w:szCs w:val="18"/>
          <w:lang w:val="sv-SE"/>
        </w:rPr>
        <w:t>Avliden</w:t>
      </w:r>
      <w:r w:rsidRPr="00D308F1">
        <w:rPr>
          <w:szCs w:val="18"/>
          <w:lang w:val="sv-SE"/>
        </w:rPr>
        <w:tab/>
        <w:t>A(8)</w:t>
      </w:r>
      <w:r w:rsidRPr="00D308F1">
        <w:rPr>
          <w:szCs w:val="18"/>
          <w:lang w:val="sv-SE"/>
        </w:rPr>
        <w:tab/>
      </w:r>
      <w:r w:rsidR="00F8531E">
        <w:rPr>
          <w:szCs w:val="18"/>
          <w:lang w:val="sv-SE"/>
        </w:rPr>
        <w:t>112-119</w:t>
      </w:r>
      <w:r w:rsidR="00A86364" w:rsidRPr="00D308F1">
        <w:rPr>
          <w:szCs w:val="18"/>
          <w:lang w:val="sv-SE"/>
        </w:rPr>
        <w:tab/>
      </w:r>
      <w:proofErr w:type="spellStart"/>
      <w:r w:rsidR="00A86364" w:rsidRPr="00D308F1">
        <w:rPr>
          <w:szCs w:val="18"/>
          <w:lang w:val="sv-SE"/>
        </w:rPr>
        <w:t>yyyymmdd</w:t>
      </w:r>
      <w:proofErr w:type="spellEnd"/>
    </w:p>
    <w:p w:rsidR="004E1BB9" w:rsidRPr="00A86364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A86364">
        <w:rPr>
          <w:szCs w:val="18"/>
          <w:lang w:val="sv-SE"/>
        </w:rPr>
        <w:t>Berak_avliden</w:t>
      </w:r>
      <w:proofErr w:type="spellEnd"/>
      <w:r w:rsidRPr="00A86364">
        <w:rPr>
          <w:szCs w:val="18"/>
          <w:lang w:val="sv-SE"/>
        </w:rPr>
        <w:tab/>
        <w:t>A(10)</w:t>
      </w:r>
      <w:r w:rsidRPr="00A86364">
        <w:rPr>
          <w:szCs w:val="18"/>
          <w:lang w:val="sv-SE"/>
        </w:rPr>
        <w:tab/>
      </w:r>
      <w:r w:rsidR="00F8531E">
        <w:rPr>
          <w:szCs w:val="18"/>
          <w:lang w:val="sv-SE"/>
        </w:rPr>
        <w:t>120-129</w:t>
      </w:r>
      <w:r w:rsidR="00CC3256">
        <w:rPr>
          <w:szCs w:val="18"/>
          <w:lang w:val="sv-SE"/>
        </w:rPr>
        <w:tab/>
      </w:r>
      <w:proofErr w:type="spellStart"/>
      <w:r w:rsidR="00CC3256">
        <w:rPr>
          <w:szCs w:val="18"/>
          <w:lang w:val="sv-SE"/>
        </w:rPr>
        <w:t>yyyy-mm-dd</w:t>
      </w:r>
      <w:proofErr w:type="spellEnd"/>
    </w:p>
    <w:p w:rsidR="004E1BB9" w:rsidRPr="00A86364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A86364">
        <w:rPr>
          <w:szCs w:val="18"/>
          <w:lang w:val="sv-SE"/>
        </w:rPr>
        <w:t>Skyddad</w:t>
      </w:r>
      <w:r w:rsidRPr="00A86364">
        <w:rPr>
          <w:szCs w:val="18"/>
          <w:lang w:val="sv-SE"/>
        </w:rPr>
        <w:tab/>
        <w:t>A(1)</w:t>
      </w:r>
      <w:r w:rsidRPr="00A86364">
        <w:rPr>
          <w:szCs w:val="18"/>
          <w:lang w:val="sv-SE"/>
        </w:rPr>
        <w:tab/>
      </w:r>
      <w:r w:rsidR="00F8531E">
        <w:rPr>
          <w:szCs w:val="18"/>
          <w:lang w:val="sv-SE"/>
        </w:rPr>
        <w:t>130-130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Spaadr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F8531E">
        <w:rPr>
          <w:szCs w:val="18"/>
        </w:rPr>
        <w:t>131-131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Fbf_mrk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F8531E">
        <w:rPr>
          <w:szCs w:val="18"/>
        </w:rPr>
        <w:t>132-132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Rednamn_mrk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F8531E">
        <w:rPr>
          <w:szCs w:val="18"/>
        </w:rPr>
        <w:t>133-133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Sp_coadress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35)</w:t>
      </w:r>
      <w:r>
        <w:rPr>
          <w:szCs w:val="18"/>
        </w:rPr>
        <w:tab/>
      </w:r>
      <w:r w:rsidR="00F8531E">
        <w:rPr>
          <w:szCs w:val="18"/>
        </w:rPr>
        <w:t>134-168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Sp_foadress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35)</w:t>
      </w:r>
      <w:r>
        <w:rPr>
          <w:szCs w:val="18"/>
        </w:rPr>
        <w:tab/>
      </w:r>
      <w:r w:rsidR="00F8531E">
        <w:rPr>
          <w:szCs w:val="18"/>
        </w:rPr>
        <w:t>169-203</w:t>
      </w:r>
    </w:p>
    <w:p w:rsidR="004E1BB9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Sp_gatuadress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35)</w:t>
      </w:r>
      <w:r>
        <w:rPr>
          <w:szCs w:val="18"/>
        </w:rPr>
        <w:tab/>
      </w:r>
      <w:r w:rsidR="00F8531E">
        <w:rPr>
          <w:szCs w:val="18"/>
        </w:rPr>
        <w:t>204-238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Sp_postnr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5)</w:t>
      </w:r>
      <w:r>
        <w:rPr>
          <w:szCs w:val="18"/>
        </w:rPr>
        <w:tab/>
      </w:r>
      <w:r w:rsidR="00F8531E">
        <w:rPr>
          <w:szCs w:val="18"/>
        </w:rPr>
        <w:t>239-243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Sp_postort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27)</w:t>
      </w:r>
      <w:r>
        <w:rPr>
          <w:szCs w:val="18"/>
        </w:rPr>
        <w:tab/>
      </w:r>
      <w:r w:rsidR="009D4E01">
        <w:rPr>
          <w:szCs w:val="18"/>
        </w:rPr>
        <w:t>244-270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Utl_landkod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9D4E01">
        <w:rPr>
          <w:szCs w:val="18"/>
        </w:rPr>
        <w:t>271-274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Utl_postkod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9)</w:t>
      </w:r>
      <w:r>
        <w:rPr>
          <w:szCs w:val="18"/>
        </w:rPr>
        <w:tab/>
      </w:r>
      <w:r w:rsidR="009D4E01">
        <w:rPr>
          <w:szCs w:val="18"/>
        </w:rPr>
        <w:t>275-283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Utl_postort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27)</w:t>
      </w:r>
      <w:r>
        <w:rPr>
          <w:szCs w:val="18"/>
        </w:rPr>
        <w:tab/>
      </w:r>
      <w:r w:rsidR="009D4E01">
        <w:rPr>
          <w:szCs w:val="18"/>
        </w:rPr>
        <w:t>284-310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Utl_land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35)</w:t>
      </w:r>
      <w:r>
        <w:rPr>
          <w:szCs w:val="18"/>
        </w:rPr>
        <w:tab/>
      </w:r>
      <w:r w:rsidR="009D4E01">
        <w:rPr>
          <w:szCs w:val="18"/>
        </w:rPr>
        <w:t>311-345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Mnamn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40)</w:t>
      </w:r>
      <w:r>
        <w:rPr>
          <w:szCs w:val="18"/>
        </w:rPr>
        <w:tab/>
      </w:r>
      <w:r w:rsidR="009D4E01">
        <w:rPr>
          <w:szCs w:val="18"/>
        </w:rPr>
        <w:t>346-385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Enamn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60)</w:t>
      </w:r>
      <w:r>
        <w:rPr>
          <w:szCs w:val="18"/>
        </w:rPr>
        <w:tab/>
      </w:r>
      <w:r w:rsidR="009D4E01">
        <w:rPr>
          <w:szCs w:val="18"/>
        </w:rPr>
        <w:t>386-445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Fnamn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80)</w:t>
      </w:r>
      <w:r>
        <w:rPr>
          <w:szCs w:val="18"/>
        </w:rPr>
        <w:tab/>
      </w:r>
      <w:r w:rsidR="009D4E01">
        <w:rPr>
          <w:szCs w:val="18"/>
        </w:rPr>
        <w:t>446-525</w:t>
      </w:r>
    </w:p>
    <w:p w:rsidR="00AA0685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Fbf_coadress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35)</w:t>
      </w:r>
      <w:r>
        <w:rPr>
          <w:szCs w:val="18"/>
        </w:rPr>
        <w:tab/>
      </w:r>
      <w:r w:rsidR="009D4E01">
        <w:rPr>
          <w:szCs w:val="18"/>
        </w:rPr>
        <w:t>526-560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Fbf_foadress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35)</w:t>
      </w:r>
      <w:r>
        <w:rPr>
          <w:szCs w:val="18"/>
        </w:rPr>
        <w:tab/>
      </w:r>
      <w:r w:rsidR="009D4E01">
        <w:rPr>
          <w:szCs w:val="18"/>
        </w:rPr>
        <w:t>561-595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Fbf_gatuadress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35)</w:t>
      </w:r>
      <w:r>
        <w:rPr>
          <w:szCs w:val="18"/>
        </w:rPr>
        <w:tab/>
      </w:r>
      <w:r w:rsidR="009D4E01">
        <w:rPr>
          <w:szCs w:val="18"/>
        </w:rPr>
        <w:t>596-</w:t>
      </w:r>
      <w:r w:rsidR="00F30D69">
        <w:rPr>
          <w:szCs w:val="18"/>
        </w:rPr>
        <w:t>630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Fbf_postnr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5)</w:t>
      </w:r>
      <w:r>
        <w:rPr>
          <w:szCs w:val="18"/>
        </w:rPr>
        <w:tab/>
      </w:r>
      <w:r w:rsidR="00F30D69">
        <w:rPr>
          <w:szCs w:val="18"/>
        </w:rPr>
        <w:t>631-635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Fbf_postort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27)</w:t>
      </w:r>
      <w:r>
        <w:rPr>
          <w:szCs w:val="18"/>
        </w:rPr>
        <w:tab/>
      </w:r>
      <w:r w:rsidR="00F30D69">
        <w:rPr>
          <w:szCs w:val="18"/>
        </w:rPr>
        <w:t>636-662</w:t>
      </w:r>
    </w:p>
    <w:p w:rsidR="00AA3F5F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lastRenderedPageBreak/>
        <w:t>Lkf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 w:rsidR="00F30D69">
        <w:rPr>
          <w:szCs w:val="18"/>
        </w:rPr>
        <w:tab/>
        <w:t>663-668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Afbrel_mrk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F30D69">
        <w:rPr>
          <w:szCs w:val="18"/>
        </w:rPr>
        <w:t>669-669</w:t>
      </w:r>
    </w:p>
    <w:p w:rsidR="001171DD" w:rsidRDefault="001171DD" w:rsidP="001171D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Rel_pnr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12) +S</w:t>
      </w:r>
      <w:r>
        <w:rPr>
          <w:szCs w:val="18"/>
        </w:rPr>
        <w:tab/>
      </w:r>
      <w:r w:rsidR="00483B86">
        <w:rPr>
          <w:szCs w:val="18"/>
        </w:rPr>
        <w:t>670-682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Civst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483B86">
        <w:rPr>
          <w:szCs w:val="18"/>
        </w:rPr>
        <w:t>683-683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Civst_datum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483B86">
        <w:rPr>
          <w:szCs w:val="18"/>
        </w:rPr>
        <w:t>684-693</w:t>
      </w:r>
      <w:r w:rsidR="001F560B">
        <w:rPr>
          <w:szCs w:val="18"/>
        </w:rPr>
        <w:tab/>
      </w:r>
      <w:proofErr w:type="spellStart"/>
      <w:r w:rsidR="001F560B">
        <w:rPr>
          <w:szCs w:val="18"/>
        </w:rPr>
        <w:t>yyyy</w:t>
      </w:r>
      <w:proofErr w:type="spellEnd"/>
      <w:r w:rsidR="001F560B">
        <w:rPr>
          <w:szCs w:val="18"/>
        </w:rPr>
        <w:t>-mm-</w:t>
      </w:r>
      <w:proofErr w:type="spellStart"/>
      <w:r w:rsidR="001F560B">
        <w:rPr>
          <w:szCs w:val="18"/>
        </w:rPr>
        <w:t>dd</w:t>
      </w:r>
      <w:proofErr w:type="spellEnd"/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Sep_datum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483B86">
        <w:rPr>
          <w:szCs w:val="18"/>
        </w:rPr>
        <w:t>694-703</w:t>
      </w:r>
      <w:r w:rsidR="001F560B">
        <w:rPr>
          <w:szCs w:val="18"/>
        </w:rPr>
        <w:tab/>
      </w:r>
      <w:proofErr w:type="spellStart"/>
      <w:r w:rsidR="001F560B">
        <w:rPr>
          <w:szCs w:val="18"/>
        </w:rPr>
        <w:t>yyyy</w:t>
      </w:r>
      <w:proofErr w:type="spellEnd"/>
      <w:r w:rsidR="001F560B">
        <w:rPr>
          <w:szCs w:val="18"/>
        </w:rPr>
        <w:t>-mm-</w:t>
      </w:r>
      <w:proofErr w:type="spellStart"/>
      <w:r w:rsidR="001F560B">
        <w:rPr>
          <w:szCs w:val="18"/>
        </w:rPr>
        <w:t>dd</w:t>
      </w:r>
      <w:proofErr w:type="spellEnd"/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Berak_civst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483B86">
        <w:rPr>
          <w:szCs w:val="18"/>
        </w:rPr>
        <w:t>704-704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Medb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483B86">
        <w:rPr>
          <w:szCs w:val="18"/>
        </w:rPr>
        <w:t>705-705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Medb_datum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483B86">
        <w:rPr>
          <w:szCs w:val="18"/>
        </w:rPr>
        <w:t>706-715</w:t>
      </w:r>
      <w:r w:rsidR="001F560B">
        <w:rPr>
          <w:szCs w:val="18"/>
        </w:rPr>
        <w:tab/>
      </w:r>
      <w:proofErr w:type="spellStart"/>
      <w:r w:rsidR="001F560B">
        <w:rPr>
          <w:szCs w:val="18"/>
        </w:rPr>
        <w:t>yyyy</w:t>
      </w:r>
      <w:proofErr w:type="spellEnd"/>
      <w:r w:rsidR="001F560B">
        <w:rPr>
          <w:szCs w:val="18"/>
        </w:rPr>
        <w:t>-mm-</w:t>
      </w:r>
      <w:proofErr w:type="spellStart"/>
      <w:r w:rsidR="001F560B">
        <w:rPr>
          <w:szCs w:val="18"/>
        </w:rPr>
        <w:t>dd</w:t>
      </w:r>
      <w:proofErr w:type="spellEnd"/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Inut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483B86">
        <w:rPr>
          <w:szCs w:val="18"/>
        </w:rPr>
        <w:t>716-716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Inut_datum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483B86">
        <w:rPr>
          <w:szCs w:val="18"/>
        </w:rPr>
        <w:t>717-726</w:t>
      </w:r>
      <w:r w:rsidR="001F560B">
        <w:rPr>
          <w:szCs w:val="18"/>
        </w:rPr>
        <w:tab/>
      </w:r>
      <w:proofErr w:type="spellStart"/>
      <w:r w:rsidR="001F560B">
        <w:rPr>
          <w:szCs w:val="18"/>
        </w:rPr>
        <w:t>yyyy</w:t>
      </w:r>
      <w:proofErr w:type="spellEnd"/>
      <w:r w:rsidR="001F560B">
        <w:rPr>
          <w:szCs w:val="18"/>
        </w:rPr>
        <w:t>-mm-</w:t>
      </w:r>
      <w:proofErr w:type="spellStart"/>
      <w:r w:rsidR="001F560B">
        <w:rPr>
          <w:szCs w:val="18"/>
        </w:rPr>
        <w:t>dd</w:t>
      </w:r>
      <w:proofErr w:type="spellEnd"/>
    </w:p>
    <w:p w:rsidR="001171DD" w:rsidRPr="00D308F1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D308F1">
        <w:rPr>
          <w:szCs w:val="18"/>
          <w:lang w:val="sv-SE"/>
        </w:rPr>
        <w:t>Status</w:t>
      </w:r>
      <w:r w:rsidRPr="00D308F1">
        <w:rPr>
          <w:szCs w:val="18"/>
          <w:lang w:val="sv-SE"/>
        </w:rPr>
        <w:tab/>
        <w:t>A(1)</w:t>
      </w:r>
      <w:r w:rsidRPr="00D308F1">
        <w:rPr>
          <w:szCs w:val="18"/>
          <w:lang w:val="sv-SE"/>
        </w:rPr>
        <w:tab/>
      </w:r>
      <w:r w:rsidR="00C56A1D">
        <w:rPr>
          <w:szCs w:val="18"/>
          <w:lang w:val="sv-SE"/>
        </w:rPr>
        <w:t>727-727</w:t>
      </w:r>
    </w:p>
    <w:p w:rsidR="001171DD" w:rsidRPr="00D308F1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308F1">
        <w:rPr>
          <w:szCs w:val="18"/>
          <w:lang w:val="sv-SE"/>
        </w:rPr>
        <w:t>Flytt_flag</w:t>
      </w:r>
      <w:proofErr w:type="spellEnd"/>
      <w:r w:rsidRPr="00D308F1">
        <w:rPr>
          <w:szCs w:val="18"/>
          <w:lang w:val="sv-SE"/>
        </w:rPr>
        <w:tab/>
        <w:t>A(1)</w:t>
      </w:r>
      <w:r w:rsidRPr="00D308F1">
        <w:rPr>
          <w:szCs w:val="18"/>
          <w:lang w:val="sv-SE"/>
        </w:rPr>
        <w:tab/>
      </w:r>
      <w:r w:rsidR="00C56A1D">
        <w:rPr>
          <w:szCs w:val="18"/>
          <w:lang w:val="sv-SE"/>
        </w:rPr>
        <w:t>728-728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Traffkod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C56A1D">
        <w:rPr>
          <w:szCs w:val="18"/>
        </w:rPr>
        <w:t>729-730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C56A1D">
        <w:rPr>
          <w:szCs w:val="18"/>
        </w:rPr>
        <w:t>731-738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Test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C56A1D">
        <w:rPr>
          <w:szCs w:val="18"/>
        </w:rPr>
        <w:t>739-739</w:t>
      </w:r>
    </w:p>
    <w:p w:rsidR="00CB3057" w:rsidRPr="00D308F1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308F1">
        <w:rPr>
          <w:szCs w:val="18"/>
          <w:lang w:val="sv-SE"/>
        </w:rPr>
        <w:t>Namn_flag</w:t>
      </w:r>
      <w:proofErr w:type="spellEnd"/>
      <w:r w:rsidRPr="00D308F1">
        <w:rPr>
          <w:szCs w:val="18"/>
          <w:lang w:val="sv-SE"/>
        </w:rPr>
        <w:tab/>
        <w:t>A(1)</w:t>
      </w:r>
      <w:r w:rsidRPr="00D308F1">
        <w:rPr>
          <w:szCs w:val="18"/>
          <w:lang w:val="sv-SE"/>
        </w:rPr>
        <w:tab/>
      </w:r>
      <w:r w:rsidR="00C56A1D">
        <w:rPr>
          <w:szCs w:val="18"/>
          <w:lang w:val="sv-SE"/>
        </w:rPr>
        <w:t>740-740</w:t>
      </w:r>
    </w:p>
    <w:p w:rsidR="00CB3057" w:rsidRPr="00D308F1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308F1">
        <w:rPr>
          <w:szCs w:val="18"/>
          <w:lang w:val="sv-SE"/>
        </w:rPr>
        <w:t>Fadr_flag</w:t>
      </w:r>
      <w:proofErr w:type="spellEnd"/>
      <w:r w:rsidRPr="00D308F1">
        <w:rPr>
          <w:szCs w:val="18"/>
          <w:lang w:val="sv-SE"/>
        </w:rPr>
        <w:tab/>
        <w:t>A(1)</w:t>
      </w:r>
      <w:r w:rsidRPr="00D308F1">
        <w:rPr>
          <w:szCs w:val="18"/>
          <w:lang w:val="sv-SE"/>
        </w:rPr>
        <w:tab/>
      </w:r>
      <w:r w:rsidR="00C56A1D">
        <w:rPr>
          <w:szCs w:val="18"/>
          <w:lang w:val="sv-SE"/>
        </w:rPr>
        <w:t>741-741</w:t>
      </w:r>
    </w:p>
    <w:p w:rsidR="00CB3057" w:rsidRPr="00D308F1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308F1">
        <w:rPr>
          <w:szCs w:val="18"/>
          <w:lang w:val="sv-SE"/>
        </w:rPr>
        <w:t>Sadr_flag</w:t>
      </w:r>
      <w:proofErr w:type="spellEnd"/>
      <w:r w:rsidRPr="00D308F1">
        <w:rPr>
          <w:szCs w:val="18"/>
          <w:lang w:val="sv-SE"/>
        </w:rPr>
        <w:tab/>
        <w:t>A(1)</w:t>
      </w:r>
      <w:r w:rsidRPr="00D308F1">
        <w:rPr>
          <w:szCs w:val="18"/>
          <w:lang w:val="sv-SE"/>
        </w:rPr>
        <w:tab/>
      </w:r>
      <w:r w:rsidR="00C56A1D">
        <w:rPr>
          <w:szCs w:val="18"/>
          <w:lang w:val="sv-SE"/>
        </w:rPr>
        <w:t>742-742</w:t>
      </w:r>
    </w:p>
    <w:p w:rsidR="00CB3057" w:rsidRPr="00D308F1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308F1">
        <w:rPr>
          <w:szCs w:val="18"/>
          <w:lang w:val="sv-SE"/>
        </w:rPr>
        <w:t>Eff_n_a_nytt_datum</w:t>
      </w:r>
      <w:proofErr w:type="spellEnd"/>
      <w:r w:rsidRPr="00D308F1">
        <w:rPr>
          <w:szCs w:val="18"/>
          <w:lang w:val="sv-SE"/>
        </w:rPr>
        <w:tab/>
        <w:t>A(10)</w:t>
      </w:r>
      <w:r w:rsidRPr="00D308F1">
        <w:rPr>
          <w:szCs w:val="18"/>
          <w:lang w:val="sv-SE"/>
        </w:rPr>
        <w:tab/>
      </w:r>
      <w:r w:rsidR="00C56A1D">
        <w:rPr>
          <w:szCs w:val="18"/>
          <w:lang w:val="sv-SE"/>
        </w:rPr>
        <w:t>743-752</w:t>
      </w:r>
      <w:r w:rsidR="001F560B" w:rsidRPr="00D308F1">
        <w:rPr>
          <w:szCs w:val="18"/>
          <w:lang w:val="sv-SE"/>
        </w:rPr>
        <w:tab/>
      </w:r>
      <w:proofErr w:type="spellStart"/>
      <w:r w:rsidR="001F560B" w:rsidRPr="00D308F1">
        <w:rPr>
          <w:szCs w:val="18"/>
          <w:lang w:val="sv-SE"/>
        </w:rPr>
        <w:t>yyyy-mm-dd</w:t>
      </w:r>
      <w:proofErr w:type="spellEnd"/>
    </w:p>
    <w:p w:rsidR="0028059F" w:rsidRDefault="0028059F" w:rsidP="0028059F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Tom_datum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C56A1D">
        <w:rPr>
          <w:szCs w:val="18"/>
        </w:rPr>
        <w:t>753-762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Sparrtyp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C56A1D">
        <w:rPr>
          <w:szCs w:val="18"/>
        </w:rPr>
        <w:t>763-764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Aktf_datum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C56A1D">
        <w:rPr>
          <w:szCs w:val="18"/>
        </w:rPr>
        <w:t>765-774</w:t>
      </w:r>
      <w:r w:rsidR="001F560B">
        <w:rPr>
          <w:szCs w:val="18"/>
        </w:rPr>
        <w:tab/>
      </w:r>
      <w:proofErr w:type="spellStart"/>
      <w:r w:rsidR="001F560B">
        <w:rPr>
          <w:szCs w:val="18"/>
        </w:rPr>
        <w:t>yyyy</w:t>
      </w:r>
      <w:proofErr w:type="spellEnd"/>
      <w:r w:rsidR="001F560B">
        <w:rPr>
          <w:szCs w:val="18"/>
        </w:rPr>
        <w:t>-mm-</w:t>
      </w:r>
      <w:proofErr w:type="spellStart"/>
      <w:r w:rsidR="001F560B">
        <w:rPr>
          <w:szCs w:val="18"/>
        </w:rPr>
        <w:t>dd</w:t>
      </w:r>
      <w:proofErr w:type="spellEnd"/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Bosk_datum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 w:rsidR="001F560B">
        <w:rPr>
          <w:szCs w:val="18"/>
        </w:rPr>
        <w:tab/>
      </w:r>
      <w:r w:rsidR="00C56A1D">
        <w:rPr>
          <w:szCs w:val="18"/>
        </w:rPr>
        <w:t>775-784</w:t>
      </w:r>
      <w:r w:rsidR="001F560B">
        <w:rPr>
          <w:szCs w:val="18"/>
        </w:rPr>
        <w:tab/>
      </w:r>
      <w:proofErr w:type="spellStart"/>
      <w:r w:rsidR="001F560B">
        <w:rPr>
          <w:szCs w:val="18"/>
        </w:rPr>
        <w:t>yyyy</w:t>
      </w:r>
      <w:proofErr w:type="spellEnd"/>
      <w:r w:rsidR="001F560B">
        <w:rPr>
          <w:szCs w:val="18"/>
        </w:rPr>
        <w:t>-mm-</w:t>
      </w:r>
      <w:proofErr w:type="spellStart"/>
      <w:r w:rsidR="001F560B">
        <w:rPr>
          <w:szCs w:val="18"/>
        </w:rPr>
        <w:t>dd</w:t>
      </w:r>
      <w:proofErr w:type="spellEnd"/>
      <w:r>
        <w:rPr>
          <w:szCs w:val="18"/>
        </w:rPr>
        <w:tab/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Omyn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C56A1D">
        <w:rPr>
          <w:szCs w:val="18"/>
        </w:rPr>
        <w:t>785-785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Omyn_datum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9C526C">
        <w:rPr>
          <w:szCs w:val="18"/>
        </w:rPr>
        <w:t>786-795</w:t>
      </w:r>
      <w:r w:rsidR="001F560B">
        <w:rPr>
          <w:szCs w:val="18"/>
        </w:rPr>
        <w:tab/>
      </w:r>
      <w:proofErr w:type="spellStart"/>
      <w:r w:rsidR="001F560B">
        <w:rPr>
          <w:szCs w:val="18"/>
        </w:rPr>
        <w:t>yyyy</w:t>
      </w:r>
      <w:proofErr w:type="spellEnd"/>
      <w:r w:rsidR="001F560B">
        <w:rPr>
          <w:szCs w:val="18"/>
        </w:rPr>
        <w:t>-mm-</w:t>
      </w:r>
      <w:proofErr w:type="spellStart"/>
      <w:r w:rsidR="001F560B">
        <w:rPr>
          <w:szCs w:val="18"/>
        </w:rPr>
        <w:t>dd</w:t>
      </w:r>
      <w:proofErr w:type="spellEnd"/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Rel_pnr_flag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9C526C">
        <w:rPr>
          <w:szCs w:val="18"/>
        </w:rPr>
        <w:t>796-796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Civst_flag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9C526C">
        <w:rPr>
          <w:szCs w:val="18"/>
        </w:rPr>
        <w:t>797-797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Inut_flag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9C526C">
        <w:rPr>
          <w:szCs w:val="18"/>
        </w:rPr>
        <w:t>798-798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Sparrtyp_flag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 w:rsidR="00805499">
        <w:rPr>
          <w:szCs w:val="18"/>
        </w:rPr>
        <w:tab/>
      </w:r>
      <w:r w:rsidR="009C526C">
        <w:rPr>
          <w:szCs w:val="18"/>
        </w:rPr>
        <w:t>799-799</w:t>
      </w:r>
    </w:p>
    <w:p w:rsidR="00805499" w:rsidRDefault="0080549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Aktf_flag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9C526C">
        <w:rPr>
          <w:szCs w:val="18"/>
        </w:rPr>
        <w:t>800-800</w:t>
      </w:r>
    </w:p>
    <w:p w:rsidR="00805499" w:rsidRDefault="0080549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Bosk_flag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9C526C">
        <w:rPr>
          <w:szCs w:val="18"/>
        </w:rPr>
        <w:t>801-801</w:t>
      </w:r>
    </w:p>
    <w:p w:rsidR="00805499" w:rsidRDefault="0080549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Omyn_flag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9C526C">
        <w:rPr>
          <w:szCs w:val="18"/>
        </w:rPr>
        <w:t>802-802</w:t>
      </w:r>
    </w:p>
    <w:p w:rsidR="0028059F" w:rsidRDefault="0028059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Aktf_kod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9C526C">
        <w:rPr>
          <w:szCs w:val="18"/>
        </w:rPr>
        <w:t>803-803</w:t>
      </w:r>
    </w:p>
    <w:sectPr w:rsidR="0028059F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D308F1">
      <w:rPr>
        <w:noProof/>
      </w:rPr>
      <w:t>Record layout ACPR.PRTPRH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13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5F47D8">
      <w:rPr>
        <w:rStyle w:val="Sidnummer"/>
        <w:noProof/>
      </w:rPr>
      <w:t>2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5F47D8">
      <w:rPr>
        <w:noProof/>
      </w:rPr>
      <w:t>2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F772FE">
      <w:rPr>
        <w:b/>
        <w:sz w:val="24"/>
      </w:rPr>
      <w:t>PR</w:t>
    </w:r>
    <w:r w:rsidR="00E31309">
      <w:rPr>
        <w:b/>
        <w:sz w:val="24"/>
      </w:rPr>
      <w:t>.</w:t>
    </w:r>
    <w:r w:rsidR="00F772FE">
      <w:rPr>
        <w:b/>
        <w:sz w:val="24"/>
      </w:rPr>
      <w:t>PRTPR</w:t>
    </w:r>
    <w:r w:rsidR="00D308F1">
      <w:rPr>
        <w:b/>
        <w:sz w:val="24"/>
      </w:rPr>
      <w:t>H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89A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20F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1D11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1DD"/>
    <w:rsid w:val="00117864"/>
    <w:rsid w:val="00120C4B"/>
    <w:rsid w:val="00122023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560B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059F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B86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1BB9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47D8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3D5B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A7A73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5499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37ED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416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26C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4E01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7688D"/>
    <w:rsid w:val="00A80355"/>
    <w:rsid w:val="00A80B67"/>
    <w:rsid w:val="00A82CA1"/>
    <w:rsid w:val="00A8352B"/>
    <w:rsid w:val="00A83DB7"/>
    <w:rsid w:val="00A86364"/>
    <w:rsid w:val="00A8695F"/>
    <w:rsid w:val="00A878D8"/>
    <w:rsid w:val="00A90BA9"/>
    <w:rsid w:val="00A93E0B"/>
    <w:rsid w:val="00A9450C"/>
    <w:rsid w:val="00A96BC7"/>
    <w:rsid w:val="00AA05C1"/>
    <w:rsid w:val="00AA0685"/>
    <w:rsid w:val="00AA1848"/>
    <w:rsid w:val="00AA1EDB"/>
    <w:rsid w:val="00AA2D1D"/>
    <w:rsid w:val="00AA3226"/>
    <w:rsid w:val="00AA3F5F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0E54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8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6A1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3057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256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08F1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391"/>
    <w:rsid w:val="00EA2B3D"/>
    <w:rsid w:val="00EA2E06"/>
    <w:rsid w:val="00EA3B9C"/>
    <w:rsid w:val="00EA3E8A"/>
    <w:rsid w:val="00EA72C8"/>
    <w:rsid w:val="00EA7978"/>
    <w:rsid w:val="00EB1425"/>
    <w:rsid w:val="00EB142E"/>
    <w:rsid w:val="00EB19B8"/>
    <w:rsid w:val="00EB1B42"/>
    <w:rsid w:val="00EB1CA7"/>
    <w:rsid w:val="00EB2BEB"/>
    <w:rsid w:val="00EB50A5"/>
    <w:rsid w:val="00EB7D34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164B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0D69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2FE"/>
    <w:rsid w:val="00F77583"/>
    <w:rsid w:val="00F801DC"/>
    <w:rsid w:val="00F824FB"/>
    <w:rsid w:val="00F82844"/>
    <w:rsid w:val="00F82B29"/>
    <w:rsid w:val="00F82DE9"/>
    <w:rsid w:val="00F82EDC"/>
    <w:rsid w:val="00F8531E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DC55-8B8E-4782-8E90-879090EA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19535</TotalTime>
  <Pages>2</Pages>
  <Words>303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1246</cp:revision>
  <cp:lastPrinted>2004-04-29T10:50:00Z</cp:lastPrinted>
  <dcterms:created xsi:type="dcterms:W3CDTF">2012-03-05T09:39:00Z</dcterms:created>
  <dcterms:modified xsi:type="dcterms:W3CDTF">2015-07-15T08:09:00Z</dcterms:modified>
</cp:coreProperties>
</file>