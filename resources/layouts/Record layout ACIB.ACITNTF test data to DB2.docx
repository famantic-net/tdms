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</w:t>
      </w:r>
      <w:r w:rsidR="00880CE3">
        <w:rPr>
          <w:b/>
          <w:szCs w:val="18"/>
        </w:rPr>
        <w:t>N</w:t>
      </w:r>
      <w:r w:rsidR="00B80D23">
        <w:rPr>
          <w:b/>
          <w:szCs w:val="18"/>
        </w:rPr>
        <w:t>TF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F930AE">
        <w:rPr>
          <w:szCs w:val="18"/>
        </w:rPr>
        <w:t>72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014F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6E3164">
        <w:rPr>
          <w:szCs w:val="18"/>
        </w:rPr>
        <w:t>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>
        <w:rPr>
          <w:szCs w:val="18"/>
        </w:rPr>
        <w:t>11</w:t>
      </w:r>
      <w:r w:rsidR="00125F03">
        <w:rPr>
          <w:szCs w:val="18"/>
        </w:rPr>
        <w:t>) +S</w:t>
      </w:r>
      <w:r w:rsidR="00125F03">
        <w:rPr>
          <w:szCs w:val="18"/>
        </w:rPr>
        <w:tab/>
        <w:t>1-</w:t>
      </w:r>
      <w:r>
        <w:rPr>
          <w:szCs w:val="18"/>
        </w:rPr>
        <w:t>12</w:t>
      </w:r>
      <w:r w:rsidR="00125F03">
        <w:rPr>
          <w:szCs w:val="18"/>
        </w:rPr>
        <w:tab/>
      </w:r>
    </w:p>
    <w:p w:rsidR="006937F4" w:rsidRDefault="006937F4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Foretr_ant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F930AE">
        <w:rPr>
          <w:szCs w:val="18"/>
        </w:rPr>
        <w:t>13-18</w:t>
      </w:r>
    </w:p>
    <w:p w:rsidR="006937F4" w:rsidRDefault="006937F4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Betanm_ant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F930AE">
        <w:rPr>
          <w:szCs w:val="18"/>
        </w:rPr>
        <w:t>19-24</w:t>
      </w:r>
    </w:p>
    <w:p w:rsidR="006937F4" w:rsidRPr="006937F4" w:rsidRDefault="006937F4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6937F4">
        <w:rPr>
          <w:szCs w:val="18"/>
        </w:rPr>
        <w:t>Betanm_snitt</w:t>
      </w:r>
      <w:proofErr w:type="spellEnd"/>
      <w:r w:rsidRPr="006937F4">
        <w:rPr>
          <w:szCs w:val="18"/>
        </w:rPr>
        <w:t xml:space="preserve"> + sign</w:t>
      </w:r>
      <w:r w:rsidRPr="006937F4">
        <w:rPr>
          <w:szCs w:val="18"/>
        </w:rPr>
        <w:tab/>
      </w:r>
      <w:proofErr w:type="gramStart"/>
      <w:r w:rsidRPr="006937F4">
        <w:rPr>
          <w:szCs w:val="18"/>
        </w:rPr>
        <w:t>N(</w:t>
      </w:r>
      <w:proofErr w:type="gramEnd"/>
      <w:r w:rsidRPr="006937F4">
        <w:rPr>
          <w:szCs w:val="18"/>
        </w:rPr>
        <w:t>7) +S</w:t>
      </w:r>
      <w:r w:rsidRPr="006937F4">
        <w:rPr>
          <w:szCs w:val="18"/>
        </w:rPr>
        <w:tab/>
      </w:r>
      <w:r w:rsidR="00F930AE">
        <w:rPr>
          <w:szCs w:val="18"/>
        </w:rPr>
        <w:t>25-32</w:t>
      </w:r>
      <w:r w:rsidRPr="006937F4">
        <w:rPr>
          <w:szCs w:val="18"/>
        </w:rPr>
        <w:tab/>
        <w:t>2 decimals, no decimal point</w:t>
      </w:r>
    </w:p>
    <w:p w:rsidR="006937F4" w:rsidRDefault="006937F4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KKengagemang_ant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F930AE">
        <w:rPr>
          <w:szCs w:val="18"/>
        </w:rPr>
        <w:t>33-38</w:t>
      </w:r>
    </w:p>
    <w:p w:rsidR="006937F4" w:rsidRPr="006937F4" w:rsidRDefault="006937F4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6937F4">
        <w:rPr>
          <w:szCs w:val="18"/>
        </w:rPr>
        <w:t>KKengagemang_snitt</w:t>
      </w:r>
      <w:proofErr w:type="spellEnd"/>
      <w:r w:rsidRPr="006937F4">
        <w:rPr>
          <w:szCs w:val="18"/>
        </w:rPr>
        <w:t xml:space="preserve"> + sign</w:t>
      </w:r>
      <w:r w:rsidRPr="006937F4">
        <w:rPr>
          <w:szCs w:val="18"/>
        </w:rPr>
        <w:tab/>
      </w:r>
      <w:proofErr w:type="gramStart"/>
      <w:r w:rsidRPr="006937F4">
        <w:rPr>
          <w:szCs w:val="18"/>
        </w:rPr>
        <w:t>N(</w:t>
      </w:r>
      <w:proofErr w:type="gramEnd"/>
      <w:r w:rsidRPr="006937F4">
        <w:rPr>
          <w:szCs w:val="18"/>
        </w:rPr>
        <w:t>7) +S</w:t>
      </w:r>
      <w:r w:rsidRPr="006937F4">
        <w:rPr>
          <w:szCs w:val="18"/>
        </w:rPr>
        <w:tab/>
      </w:r>
      <w:r w:rsidR="00F930AE">
        <w:rPr>
          <w:szCs w:val="18"/>
        </w:rPr>
        <w:t>39-46</w:t>
      </w:r>
      <w:r w:rsidRPr="006937F4">
        <w:rPr>
          <w:szCs w:val="18"/>
        </w:rPr>
        <w:tab/>
        <w:t>2 decimals, no decimal point</w:t>
      </w:r>
    </w:p>
    <w:p w:rsidR="004B6410" w:rsidRP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Upd_dat</w:t>
      </w:r>
      <w:proofErr w:type="spellEnd"/>
      <w:r w:rsidRPr="004B6410">
        <w:rPr>
          <w:szCs w:val="18"/>
        </w:rPr>
        <w:tab/>
      </w:r>
      <w:proofErr w:type="gramStart"/>
      <w:r w:rsidR="006937F4">
        <w:rPr>
          <w:szCs w:val="18"/>
        </w:rPr>
        <w:t>A</w:t>
      </w:r>
      <w:r w:rsidRPr="004B6410">
        <w:rPr>
          <w:szCs w:val="18"/>
        </w:rPr>
        <w:t>(</w:t>
      </w:r>
      <w:proofErr w:type="gramEnd"/>
      <w:r w:rsidR="006937F4">
        <w:rPr>
          <w:szCs w:val="18"/>
        </w:rPr>
        <w:t>26</w:t>
      </w:r>
      <w:r w:rsidRPr="004B6410">
        <w:rPr>
          <w:szCs w:val="18"/>
        </w:rPr>
        <w:t>)</w:t>
      </w:r>
      <w:r w:rsidRPr="004B6410">
        <w:rPr>
          <w:szCs w:val="18"/>
        </w:rPr>
        <w:tab/>
      </w:r>
      <w:r w:rsidR="00F930AE">
        <w:rPr>
          <w:szCs w:val="18"/>
        </w:rPr>
        <w:t>47-72</w:t>
      </w:r>
      <w:r w:rsidR="00B02419">
        <w:rPr>
          <w:szCs w:val="18"/>
        </w:rPr>
        <w:tab/>
      </w:r>
      <w:proofErr w:type="spellStart"/>
      <w:r w:rsidR="00B02419">
        <w:rPr>
          <w:szCs w:val="18"/>
        </w:rPr>
        <w:t>yyyy</w:t>
      </w:r>
      <w:proofErr w:type="spellEnd"/>
      <w:r w:rsidR="006937F4">
        <w:rPr>
          <w:szCs w:val="18"/>
        </w:rPr>
        <w:t>-</w:t>
      </w:r>
      <w:r w:rsidR="00B02419">
        <w:rPr>
          <w:szCs w:val="18"/>
        </w:rPr>
        <w:t>mm</w:t>
      </w:r>
      <w:r w:rsidR="006937F4">
        <w:rPr>
          <w:szCs w:val="18"/>
        </w:rPr>
        <w:t>-</w:t>
      </w:r>
      <w:proofErr w:type="spellStart"/>
      <w:r w:rsidR="00B02419">
        <w:rPr>
          <w:szCs w:val="18"/>
        </w:rPr>
        <w:t>dd</w:t>
      </w:r>
      <w:proofErr w:type="spellEnd"/>
      <w:r w:rsidR="006937F4">
        <w:rPr>
          <w:szCs w:val="18"/>
        </w:rPr>
        <w:t>-</w:t>
      </w:r>
      <w:proofErr w:type="spellStart"/>
      <w:r w:rsidR="006937F4">
        <w:rPr>
          <w:szCs w:val="18"/>
        </w:rPr>
        <w:t>hh.mm.ss.mmmmmm</w:t>
      </w:r>
      <w:proofErr w:type="spellEnd"/>
    </w:p>
    <w:sectPr w:rsidR="004B6410" w:rsidRPr="004B6410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B80D23">
      <w:rPr>
        <w:noProof/>
      </w:rPr>
      <w:t>Record layout ACIB.ACITNTF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0001DF">
      <w:t>02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F930AE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F930AE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</w:t>
    </w:r>
    <w:r w:rsidR="00880CE3">
      <w:rPr>
        <w:b/>
        <w:sz w:val="24"/>
      </w:rPr>
      <w:t>N</w:t>
    </w:r>
    <w:r w:rsidR="00B80D23">
      <w:rPr>
        <w:b/>
        <w:sz w:val="24"/>
      </w:rPr>
      <w:t>TF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6880"/>
    <w:rsid w:val="00007B6A"/>
    <w:rsid w:val="00010A2F"/>
    <w:rsid w:val="00010DE6"/>
    <w:rsid w:val="00011C65"/>
    <w:rsid w:val="000124AE"/>
    <w:rsid w:val="00014FFF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35FBA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3F9C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0CE5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7F4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0CE3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2419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0D23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6DAF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30F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0AE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77F58-2272-4FC6-ACF6-881D624F1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19430</TotalTime>
  <Pages>1</Pages>
  <Words>89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1194</cp:revision>
  <cp:lastPrinted>2004-04-29T10:50:00Z</cp:lastPrinted>
  <dcterms:created xsi:type="dcterms:W3CDTF">2012-03-05T09:39:00Z</dcterms:created>
  <dcterms:modified xsi:type="dcterms:W3CDTF">2015-07-02T13:24:00Z</dcterms:modified>
</cp:coreProperties>
</file>