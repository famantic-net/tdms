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880CE3">
        <w:rPr>
          <w:b/>
          <w:szCs w:val="18"/>
        </w:rPr>
        <w:t>NO</w:t>
      </w:r>
      <w:r w:rsidR="00006880">
        <w:rPr>
          <w:b/>
          <w:szCs w:val="18"/>
        </w:rPr>
        <w:t>N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473F9C">
        <w:rPr>
          <w:szCs w:val="18"/>
        </w:rPr>
        <w:t>56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014F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11</w:t>
      </w:r>
      <w:r w:rsidR="00125F03">
        <w:rPr>
          <w:szCs w:val="18"/>
        </w:rPr>
        <w:t>) +S</w:t>
      </w:r>
      <w:r w:rsidR="00125F03">
        <w:rPr>
          <w:szCs w:val="18"/>
        </w:rPr>
        <w:tab/>
        <w:t>1-</w:t>
      </w:r>
      <w:r>
        <w:rPr>
          <w:szCs w:val="18"/>
        </w:rPr>
        <w:t>12</w:t>
      </w:r>
      <w:r w:rsidR="00125F03">
        <w:rPr>
          <w:szCs w:val="18"/>
        </w:rPr>
        <w:tab/>
      </w:r>
    </w:p>
    <w:p w:rsidR="00B02419" w:rsidRDefault="00B02419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Sni_kod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7)</w:t>
      </w:r>
      <w:r>
        <w:rPr>
          <w:szCs w:val="18"/>
        </w:rPr>
        <w:tab/>
      </w:r>
      <w:r w:rsidR="00473F9C">
        <w:rPr>
          <w:szCs w:val="18"/>
        </w:rPr>
        <w:t>13-19</w:t>
      </w:r>
    </w:p>
    <w:p w:rsidR="00B02419" w:rsidRDefault="00B02419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Huvsni_</w:t>
      </w:r>
      <w:r w:rsidR="00014FFF">
        <w:rPr>
          <w:szCs w:val="18"/>
        </w:rPr>
        <w:t>mrk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473F9C">
        <w:rPr>
          <w:szCs w:val="18"/>
        </w:rPr>
        <w:t>20-20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Upd-kod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3)</w:t>
      </w:r>
      <w:r>
        <w:rPr>
          <w:szCs w:val="18"/>
        </w:rPr>
        <w:tab/>
      </w:r>
      <w:r w:rsidR="00473F9C">
        <w:rPr>
          <w:szCs w:val="18"/>
        </w:rPr>
        <w:t>21-23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Upd_dat</w:t>
      </w:r>
      <w:proofErr w:type="spellEnd"/>
      <w:r w:rsidRPr="004B6410">
        <w:rPr>
          <w:szCs w:val="18"/>
        </w:rPr>
        <w:t xml:space="preserve"> + sign</w:t>
      </w:r>
      <w:r w:rsidRPr="004B6410">
        <w:rPr>
          <w:szCs w:val="18"/>
        </w:rPr>
        <w:tab/>
      </w:r>
      <w:proofErr w:type="gramStart"/>
      <w:r w:rsidRPr="004B6410">
        <w:rPr>
          <w:szCs w:val="18"/>
        </w:rPr>
        <w:t>N(</w:t>
      </w:r>
      <w:proofErr w:type="gramEnd"/>
      <w:r>
        <w:rPr>
          <w:szCs w:val="18"/>
        </w:rPr>
        <w:t>8</w:t>
      </w:r>
      <w:r w:rsidRPr="004B6410">
        <w:rPr>
          <w:szCs w:val="18"/>
        </w:rPr>
        <w:t>) +S</w:t>
      </w:r>
      <w:r w:rsidRPr="004B6410">
        <w:rPr>
          <w:szCs w:val="18"/>
        </w:rPr>
        <w:tab/>
      </w:r>
      <w:r w:rsidR="00473F9C">
        <w:rPr>
          <w:szCs w:val="18"/>
        </w:rPr>
        <w:t>24-32</w:t>
      </w:r>
      <w:r w:rsidR="00B02419">
        <w:rPr>
          <w:szCs w:val="18"/>
        </w:rPr>
        <w:tab/>
      </w:r>
      <w:proofErr w:type="spellStart"/>
      <w:r w:rsidR="00B02419">
        <w:rPr>
          <w:szCs w:val="18"/>
        </w:rPr>
        <w:t>yyyymmdd</w:t>
      </w:r>
      <w:proofErr w:type="spellEnd"/>
    </w:p>
    <w:p w:rsidR="004B6410" w:rsidRPr="00C7730F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C7730F">
        <w:rPr>
          <w:szCs w:val="18"/>
        </w:rPr>
        <w:t>Dat</w:t>
      </w:r>
      <w:proofErr w:type="spellEnd"/>
      <w:r w:rsidRPr="00C7730F">
        <w:rPr>
          <w:szCs w:val="18"/>
        </w:rPr>
        <w:t xml:space="preserve"> + sign</w:t>
      </w:r>
      <w:r w:rsidRPr="00C7730F">
        <w:rPr>
          <w:szCs w:val="18"/>
        </w:rPr>
        <w:tab/>
      </w:r>
      <w:proofErr w:type="gramStart"/>
      <w:r w:rsidRPr="00C7730F">
        <w:rPr>
          <w:szCs w:val="18"/>
        </w:rPr>
        <w:t>N(</w:t>
      </w:r>
      <w:proofErr w:type="gramEnd"/>
      <w:r w:rsidRPr="00C7730F">
        <w:rPr>
          <w:szCs w:val="18"/>
        </w:rPr>
        <w:t>8) +S</w:t>
      </w:r>
      <w:r w:rsidRPr="00C7730F">
        <w:rPr>
          <w:szCs w:val="18"/>
        </w:rPr>
        <w:tab/>
      </w:r>
      <w:r w:rsidR="00473F9C">
        <w:rPr>
          <w:szCs w:val="18"/>
        </w:rPr>
        <w:t>33-41</w:t>
      </w:r>
      <w:r w:rsidR="00B02419" w:rsidRPr="00C7730F">
        <w:rPr>
          <w:szCs w:val="18"/>
        </w:rPr>
        <w:tab/>
      </w:r>
      <w:proofErr w:type="spellStart"/>
      <w:r w:rsidR="00B02419" w:rsidRPr="00C7730F">
        <w:rPr>
          <w:szCs w:val="18"/>
        </w:rPr>
        <w:t>yyyymmdd</w:t>
      </w:r>
      <w:proofErr w:type="spellEnd"/>
    </w:p>
    <w:p w:rsidR="004B6410" w:rsidRPr="00473F9C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473F9C">
        <w:rPr>
          <w:szCs w:val="18"/>
        </w:rPr>
        <w:t>Tid</w:t>
      </w:r>
      <w:proofErr w:type="spellEnd"/>
      <w:r w:rsidRPr="00473F9C">
        <w:rPr>
          <w:szCs w:val="18"/>
        </w:rPr>
        <w:t xml:space="preserve"> + sign</w:t>
      </w:r>
      <w:r w:rsidRPr="00473F9C">
        <w:rPr>
          <w:szCs w:val="18"/>
        </w:rPr>
        <w:tab/>
      </w:r>
      <w:proofErr w:type="gramStart"/>
      <w:r w:rsidRPr="00473F9C">
        <w:rPr>
          <w:szCs w:val="18"/>
        </w:rPr>
        <w:t>N(</w:t>
      </w:r>
      <w:proofErr w:type="gramEnd"/>
      <w:r w:rsidRPr="00473F9C">
        <w:rPr>
          <w:szCs w:val="18"/>
        </w:rPr>
        <w:t>6) +S</w:t>
      </w:r>
      <w:r w:rsidRPr="00473F9C">
        <w:rPr>
          <w:szCs w:val="18"/>
        </w:rPr>
        <w:tab/>
      </w:r>
      <w:r w:rsidR="00473F9C" w:rsidRPr="00473F9C">
        <w:rPr>
          <w:szCs w:val="18"/>
        </w:rPr>
        <w:t>42-48</w:t>
      </w:r>
      <w:r w:rsidR="00B02419" w:rsidRPr="00473F9C">
        <w:rPr>
          <w:szCs w:val="18"/>
        </w:rPr>
        <w:tab/>
      </w:r>
      <w:proofErr w:type="spellStart"/>
      <w:r w:rsidR="00B02419" w:rsidRPr="00473F9C">
        <w:rPr>
          <w:szCs w:val="18"/>
        </w:rPr>
        <w:t>hhmmss</w:t>
      </w:r>
      <w:proofErr w:type="spellEnd"/>
    </w:p>
    <w:p w:rsidR="004B6410" w:rsidRPr="00473F9C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473F9C">
        <w:rPr>
          <w:szCs w:val="18"/>
        </w:rPr>
        <w:t>Ny_sig</w:t>
      </w:r>
      <w:proofErr w:type="spellEnd"/>
      <w:r w:rsidRPr="00473F9C">
        <w:rPr>
          <w:szCs w:val="18"/>
        </w:rPr>
        <w:tab/>
      </w:r>
      <w:proofErr w:type="gramStart"/>
      <w:r w:rsidRPr="00473F9C">
        <w:rPr>
          <w:szCs w:val="18"/>
        </w:rPr>
        <w:t>A(</w:t>
      </w:r>
      <w:proofErr w:type="gramEnd"/>
      <w:r w:rsidRPr="00473F9C">
        <w:rPr>
          <w:szCs w:val="18"/>
        </w:rPr>
        <w:t>4)</w:t>
      </w:r>
      <w:r w:rsidRPr="00473F9C">
        <w:rPr>
          <w:szCs w:val="18"/>
        </w:rPr>
        <w:tab/>
      </w:r>
      <w:r w:rsidR="00473F9C" w:rsidRPr="00473F9C">
        <w:rPr>
          <w:szCs w:val="18"/>
        </w:rPr>
        <w:t>49-52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Up_sig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4)</w:t>
      </w:r>
      <w:r>
        <w:rPr>
          <w:szCs w:val="18"/>
        </w:rPr>
        <w:tab/>
      </w:r>
      <w:r w:rsidR="00473F9C">
        <w:rPr>
          <w:szCs w:val="18"/>
        </w:rPr>
        <w:t>53-56</w:t>
      </w:r>
    </w:p>
    <w:sectPr w:rsidR="004B6410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006880">
      <w:rPr>
        <w:noProof/>
      </w:rPr>
      <w:t>Record layout ACIB.ACITNON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473F9C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473F9C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880CE3">
      <w:rPr>
        <w:b/>
        <w:sz w:val="24"/>
      </w:rPr>
      <w:t>NO</w:t>
    </w:r>
    <w:r w:rsidR="00006880">
      <w:rPr>
        <w:b/>
        <w:sz w:val="24"/>
      </w:rPr>
      <w:t>N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8BBA1-9E56-4F77-9728-CB04C4CF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19424</TotalTime>
  <Pages>1</Pages>
  <Words>76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1191</cp:revision>
  <cp:lastPrinted>2004-04-29T10:50:00Z</cp:lastPrinted>
  <dcterms:created xsi:type="dcterms:W3CDTF">2012-03-05T09:39:00Z</dcterms:created>
  <dcterms:modified xsi:type="dcterms:W3CDTF">2015-07-02T12:53:00Z</dcterms:modified>
</cp:coreProperties>
</file>