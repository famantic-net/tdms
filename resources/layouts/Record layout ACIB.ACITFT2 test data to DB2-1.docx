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B67" w:rsidRDefault="00A80B67" w:rsidP="0098617F">
      <w:pPr>
        <w:rPr>
          <w:szCs w:val="18"/>
        </w:rPr>
      </w:pPr>
      <w:r>
        <w:rPr>
          <w:szCs w:val="18"/>
        </w:rPr>
        <w:t xml:space="preserve">File name: </w:t>
      </w:r>
      <w:r w:rsidR="00C73FAE" w:rsidRPr="00C73FAE">
        <w:rPr>
          <w:b/>
          <w:szCs w:val="18"/>
        </w:rPr>
        <w:t>E719</w:t>
      </w:r>
      <w:r w:rsidRPr="00C73FAE">
        <w:rPr>
          <w:b/>
          <w:szCs w:val="18"/>
        </w:rPr>
        <w:t>.TESTDATA</w:t>
      </w:r>
      <w:r w:rsidRPr="00A4768F">
        <w:rPr>
          <w:b/>
          <w:szCs w:val="18"/>
        </w:rPr>
        <w:t>.AC</w:t>
      </w:r>
      <w:r w:rsidR="005A157E">
        <w:rPr>
          <w:b/>
          <w:szCs w:val="18"/>
        </w:rPr>
        <w:t>IB</w:t>
      </w:r>
      <w:r w:rsidRPr="00A4768F">
        <w:rPr>
          <w:b/>
          <w:szCs w:val="18"/>
        </w:rPr>
        <w:t>.</w:t>
      </w:r>
      <w:r w:rsidR="005A157E">
        <w:rPr>
          <w:b/>
          <w:szCs w:val="18"/>
        </w:rPr>
        <w:t>ACIT</w:t>
      </w:r>
      <w:r w:rsidR="00F801DC">
        <w:rPr>
          <w:b/>
          <w:szCs w:val="18"/>
        </w:rPr>
        <w:t>FT2</w:t>
      </w:r>
    </w:p>
    <w:p w:rsidR="00423321" w:rsidRDefault="00F77583" w:rsidP="0098617F">
      <w:pPr>
        <w:rPr>
          <w:szCs w:val="18"/>
        </w:rPr>
      </w:pPr>
      <w:r>
        <w:rPr>
          <w:szCs w:val="18"/>
        </w:rPr>
        <w:br/>
      </w:r>
      <w:r w:rsidR="00423321" w:rsidRPr="00423321">
        <w:rPr>
          <w:szCs w:val="18"/>
        </w:rPr>
        <w:t xml:space="preserve">Fixed record length: </w:t>
      </w:r>
      <w:r w:rsidR="009E4E87">
        <w:rPr>
          <w:szCs w:val="18"/>
        </w:rPr>
        <w:t>277</w:t>
      </w:r>
      <w:bookmarkStart w:id="0" w:name="_GoBack"/>
      <w:bookmarkEnd w:id="0"/>
    </w:p>
    <w:p w:rsidR="00DD56EF" w:rsidRDefault="00DD56EF" w:rsidP="0098617F">
      <w:pPr>
        <w:rPr>
          <w:szCs w:val="18"/>
        </w:rPr>
      </w:pPr>
      <w:r>
        <w:rPr>
          <w:szCs w:val="18"/>
        </w:rPr>
        <w:t>Item type A is alphanumeric, padded with trailing spaces</w:t>
      </w:r>
    </w:p>
    <w:p w:rsidR="00DD56EF" w:rsidRPr="00423321" w:rsidRDefault="00DD56EF" w:rsidP="00F32340">
      <w:pPr>
        <w:tabs>
          <w:tab w:val="left" w:pos="8250"/>
        </w:tabs>
        <w:rPr>
          <w:szCs w:val="18"/>
        </w:rPr>
      </w:pPr>
      <w:r>
        <w:rPr>
          <w:szCs w:val="18"/>
        </w:rPr>
        <w:t>Item type N is numeric, padded with leading zeros</w:t>
      </w:r>
      <w:r w:rsidR="000403F2">
        <w:rPr>
          <w:szCs w:val="18"/>
        </w:rPr>
        <w:t xml:space="preserve"> and a </w:t>
      </w:r>
      <w:r w:rsidR="00711D6A">
        <w:rPr>
          <w:szCs w:val="18"/>
        </w:rPr>
        <w:t xml:space="preserve">separate </w:t>
      </w:r>
      <w:r w:rsidR="000403F2">
        <w:rPr>
          <w:szCs w:val="18"/>
        </w:rPr>
        <w:t>trailing sign (+ or -)</w:t>
      </w:r>
      <w:r w:rsidR="00F32340">
        <w:rPr>
          <w:szCs w:val="18"/>
        </w:rPr>
        <w:tab/>
      </w:r>
    </w:p>
    <w:p w:rsidR="00423321" w:rsidRPr="00423321" w:rsidRDefault="00423321" w:rsidP="0098617F">
      <w:pPr>
        <w:rPr>
          <w:szCs w:val="18"/>
        </w:rPr>
      </w:pPr>
    </w:p>
    <w:p w:rsidR="00DD56EF" w:rsidRDefault="00DD56EF" w:rsidP="007B778B">
      <w:pPr>
        <w:tabs>
          <w:tab w:val="left" w:pos="2835"/>
          <w:tab w:val="right" w:pos="4253"/>
          <w:tab w:val="left" w:pos="4536"/>
        </w:tabs>
        <w:rPr>
          <w:szCs w:val="18"/>
        </w:rPr>
      </w:pPr>
    </w:p>
    <w:p w:rsidR="00746D3E" w:rsidRPr="00746D3E" w:rsidRDefault="00112CE9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>
        <w:rPr>
          <w:b/>
          <w:szCs w:val="18"/>
        </w:rPr>
        <w:t>DATA</w:t>
      </w:r>
      <w:r w:rsidR="00746D3E" w:rsidRPr="00746D3E">
        <w:rPr>
          <w:b/>
          <w:szCs w:val="18"/>
        </w:rPr>
        <w:t xml:space="preserve"> RECORD</w:t>
      </w:r>
    </w:p>
    <w:p w:rsidR="00746D3E" w:rsidRDefault="00746D3E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 w:rsidRPr="00502CD3">
        <w:rPr>
          <w:b/>
          <w:szCs w:val="18"/>
          <w:highlight w:val="lightGray"/>
        </w:rPr>
        <w:t>Data Item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Type</w:t>
      </w:r>
      <w:r w:rsidRPr="00502CD3">
        <w:rPr>
          <w:b/>
          <w:szCs w:val="18"/>
          <w:highlight w:val="lightGray"/>
        </w:rPr>
        <w:tab/>
      </w:r>
      <w:r w:rsidR="00A50C9D">
        <w:rPr>
          <w:b/>
          <w:szCs w:val="18"/>
          <w:highlight w:val="lightGray"/>
        </w:rPr>
        <w:t>Offset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Remarks</w:t>
      </w:r>
    </w:p>
    <w:p w:rsidR="00125F03" w:rsidRDefault="00E3394F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Org</w:t>
      </w:r>
      <w:r w:rsidR="006E3164">
        <w:rPr>
          <w:szCs w:val="18"/>
        </w:rPr>
        <w:t>_num</w:t>
      </w:r>
      <w:proofErr w:type="spellEnd"/>
      <w:r w:rsidR="00125F03">
        <w:rPr>
          <w:szCs w:val="18"/>
        </w:rPr>
        <w:t xml:space="preserve"> + sign</w:t>
      </w:r>
      <w:r w:rsidR="00125F03">
        <w:rPr>
          <w:szCs w:val="18"/>
        </w:rPr>
        <w:tab/>
      </w:r>
      <w:proofErr w:type="gramStart"/>
      <w:r w:rsidR="00125F03">
        <w:rPr>
          <w:szCs w:val="18"/>
        </w:rPr>
        <w:t>N(</w:t>
      </w:r>
      <w:proofErr w:type="gramEnd"/>
      <w:r w:rsidR="00125F03">
        <w:rPr>
          <w:szCs w:val="18"/>
        </w:rPr>
        <w:t>11) +S</w:t>
      </w:r>
      <w:r w:rsidR="00125F03">
        <w:rPr>
          <w:szCs w:val="18"/>
        </w:rPr>
        <w:tab/>
        <w:t>1-12</w:t>
      </w:r>
      <w:r w:rsidR="00125F03">
        <w:rPr>
          <w:szCs w:val="18"/>
        </w:rPr>
        <w:tab/>
      </w:r>
    </w:p>
    <w:p w:rsidR="003C7B4C" w:rsidRDefault="007E78B3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Bolmark1</w:t>
      </w:r>
      <w:r w:rsidR="00125F03">
        <w:rPr>
          <w:szCs w:val="18"/>
        </w:rPr>
        <w:tab/>
      </w:r>
      <w:proofErr w:type="gramStart"/>
      <w:r>
        <w:rPr>
          <w:szCs w:val="18"/>
        </w:rPr>
        <w:t>A</w:t>
      </w:r>
      <w:r w:rsidR="00125F03">
        <w:rPr>
          <w:szCs w:val="18"/>
        </w:rPr>
        <w:t>(</w:t>
      </w:r>
      <w:proofErr w:type="gramEnd"/>
      <w:r>
        <w:rPr>
          <w:szCs w:val="18"/>
        </w:rPr>
        <w:t>6</w:t>
      </w:r>
      <w:r w:rsidR="00125F03">
        <w:rPr>
          <w:szCs w:val="18"/>
        </w:rPr>
        <w:t>)</w:t>
      </w:r>
      <w:r w:rsidR="00EB19B8">
        <w:rPr>
          <w:szCs w:val="18"/>
        </w:rPr>
        <w:tab/>
        <w:t>13-18</w:t>
      </w:r>
    </w:p>
    <w:p w:rsidR="003C7B4C" w:rsidRDefault="003C7B4C" w:rsidP="003C7B4C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Bolmark2</w:t>
      </w:r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6)</w:t>
      </w:r>
      <w:r>
        <w:rPr>
          <w:szCs w:val="18"/>
        </w:rPr>
        <w:tab/>
      </w:r>
      <w:r w:rsidR="00EB19B8">
        <w:rPr>
          <w:szCs w:val="18"/>
        </w:rPr>
        <w:t>19-24</w:t>
      </w:r>
      <w:r>
        <w:rPr>
          <w:szCs w:val="18"/>
        </w:rPr>
        <w:tab/>
      </w:r>
    </w:p>
    <w:p w:rsidR="003C7B4C" w:rsidRDefault="003C7B4C" w:rsidP="003C7B4C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Bolmark3</w:t>
      </w:r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6)</w:t>
      </w:r>
      <w:r>
        <w:rPr>
          <w:szCs w:val="18"/>
        </w:rPr>
        <w:tab/>
      </w:r>
      <w:r w:rsidR="00EB19B8">
        <w:rPr>
          <w:szCs w:val="18"/>
        </w:rPr>
        <w:t>25-30</w:t>
      </w:r>
      <w:r>
        <w:rPr>
          <w:szCs w:val="18"/>
        </w:rPr>
        <w:tab/>
      </w:r>
    </w:p>
    <w:p w:rsidR="003C7B4C" w:rsidRDefault="003C7B4C" w:rsidP="003C7B4C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Bolmark4</w:t>
      </w:r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6)</w:t>
      </w:r>
      <w:r>
        <w:rPr>
          <w:szCs w:val="18"/>
        </w:rPr>
        <w:tab/>
      </w:r>
      <w:r w:rsidR="00EB19B8">
        <w:rPr>
          <w:szCs w:val="18"/>
        </w:rPr>
        <w:t>31-36</w:t>
      </w:r>
      <w:r>
        <w:rPr>
          <w:szCs w:val="18"/>
        </w:rPr>
        <w:tab/>
      </w:r>
    </w:p>
    <w:p w:rsidR="003C7B4C" w:rsidRDefault="003C7B4C" w:rsidP="003C7B4C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Bolmark5</w:t>
      </w:r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6)</w:t>
      </w:r>
      <w:r>
        <w:rPr>
          <w:szCs w:val="18"/>
        </w:rPr>
        <w:tab/>
      </w:r>
      <w:r w:rsidR="00EB19B8">
        <w:rPr>
          <w:szCs w:val="18"/>
        </w:rPr>
        <w:t>37-42</w:t>
      </w:r>
      <w:r>
        <w:rPr>
          <w:szCs w:val="18"/>
        </w:rPr>
        <w:tab/>
      </w:r>
    </w:p>
    <w:p w:rsidR="003C7B4C" w:rsidRDefault="003C7B4C" w:rsidP="003C7B4C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Bolmark6</w:t>
      </w:r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6)</w:t>
      </w:r>
      <w:r>
        <w:rPr>
          <w:szCs w:val="18"/>
        </w:rPr>
        <w:tab/>
      </w:r>
      <w:r w:rsidR="00EB19B8">
        <w:rPr>
          <w:szCs w:val="18"/>
        </w:rPr>
        <w:t>43-48</w:t>
      </w:r>
      <w:r>
        <w:rPr>
          <w:szCs w:val="18"/>
        </w:rPr>
        <w:tab/>
      </w:r>
    </w:p>
    <w:p w:rsidR="00125F03" w:rsidRPr="00EB19B8" w:rsidRDefault="003C7B4C" w:rsidP="00125F03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EB19B8">
        <w:rPr>
          <w:szCs w:val="18"/>
          <w:lang w:val="sv-SE"/>
        </w:rPr>
        <w:t>Tillstyp1</w:t>
      </w:r>
      <w:r w:rsidRPr="00EB19B8">
        <w:rPr>
          <w:szCs w:val="18"/>
          <w:lang w:val="sv-SE"/>
        </w:rPr>
        <w:tab/>
        <w:t>A(5)</w:t>
      </w:r>
      <w:r w:rsidRPr="00EB19B8">
        <w:rPr>
          <w:szCs w:val="18"/>
          <w:lang w:val="sv-SE"/>
        </w:rPr>
        <w:tab/>
      </w:r>
      <w:r w:rsidR="00EB19B8" w:rsidRPr="00EB19B8">
        <w:rPr>
          <w:szCs w:val="18"/>
          <w:lang w:val="sv-SE"/>
        </w:rPr>
        <w:t>49-53</w:t>
      </w:r>
      <w:r w:rsidR="00125F03" w:rsidRPr="00EB19B8">
        <w:rPr>
          <w:szCs w:val="18"/>
          <w:lang w:val="sv-SE"/>
        </w:rPr>
        <w:tab/>
      </w:r>
      <w:r w:rsidR="00125F03" w:rsidRPr="00EB19B8">
        <w:rPr>
          <w:szCs w:val="18"/>
          <w:lang w:val="sv-SE"/>
        </w:rPr>
        <w:tab/>
      </w:r>
    </w:p>
    <w:p w:rsidR="00E3394F" w:rsidRDefault="003C7B4C" w:rsidP="00A50C9D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3C7B4C">
        <w:rPr>
          <w:szCs w:val="18"/>
          <w:lang w:val="sv-SE"/>
        </w:rPr>
        <w:t>Tills</w:t>
      </w:r>
      <w:r w:rsidR="00823F10" w:rsidRPr="003C7B4C">
        <w:rPr>
          <w:szCs w:val="18"/>
          <w:lang w:val="sv-SE"/>
        </w:rPr>
        <w:t>_dat</w:t>
      </w:r>
      <w:r>
        <w:rPr>
          <w:szCs w:val="18"/>
          <w:lang w:val="sv-SE"/>
        </w:rPr>
        <w:t>1</w:t>
      </w:r>
      <w:r w:rsidR="000019F2" w:rsidRPr="003C7B4C">
        <w:rPr>
          <w:szCs w:val="18"/>
          <w:lang w:val="sv-SE"/>
        </w:rPr>
        <w:t xml:space="preserve"> + </w:t>
      </w:r>
      <w:proofErr w:type="spellStart"/>
      <w:r w:rsidR="000019F2" w:rsidRPr="003C7B4C">
        <w:rPr>
          <w:szCs w:val="18"/>
          <w:lang w:val="sv-SE"/>
        </w:rPr>
        <w:t>sign</w:t>
      </w:r>
      <w:proofErr w:type="spellEnd"/>
      <w:r w:rsidR="00746D3E" w:rsidRPr="003C7B4C">
        <w:rPr>
          <w:szCs w:val="18"/>
          <w:lang w:val="sv-SE"/>
        </w:rPr>
        <w:tab/>
      </w:r>
      <w:r w:rsidR="00781FAA" w:rsidRPr="003C7B4C">
        <w:rPr>
          <w:szCs w:val="18"/>
          <w:lang w:val="sv-SE"/>
        </w:rPr>
        <w:t>N(</w:t>
      </w:r>
      <w:r w:rsidR="00823F10" w:rsidRPr="003C7B4C">
        <w:rPr>
          <w:szCs w:val="18"/>
          <w:lang w:val="sv-SE"/>
        </w:rPr>
        <w:t>8</w:t>
      </w:r>
      <w:r w:rsidR="00781FAA" w:rsidRPr="003C7B4C">
        <w:rPr>
          <w:szCs w:val="18"/>
          <w:lang w:val="sv-SE"/>
        </w:rPr>
        <w:t>)</w:t>
      </w:r>
      <w:r w:rsidR="000019F2" w:rsidRPr="003C7B4C">
        <w:rPr>
          <w:szCs w:val="18"/>
          <w:lang w:val="sv-SE"/>
        </w:rPr>
        <w:t xml:space="preserve"> +S</w:t>
      </w:r>
      <w:r w:rsidR="00781FAA" w:rsidRPr="003C7B4C">
        <w:rPr>
          <w:szCs w:val="18"/>
          <w:lang w:val="sv-SE"/>
        </w:rPr>
        <w:tab/>
      </w:r>
      <w:r w:rsidR="00EB19B8">
        <w:rPr>
          <w:szCs w:val="18"/>
          <w:lang w:val="sv-SE"/>
        </w:rPr>
        <w:t>54-62</w:t>
      </w:r>
      <w:r w:rsidRPr="003C7B4C">
        <w:rPr>
          <w:szCs w:val="18"/>
          <w:lang w:val="sv-SE"/>
        </w:rPr>
        <w:tab/>
      </w:r>
      <w:proofErr w:type="spellStart"/>
      <w:r w:rsidRPr="003C7B4C">
        <w:rPr>
          <w:szCs w:val="18"/>
          <w:lang w:val="sv-SE"/>
        </w:rPr>
        <w:t>yyyymmdd</w:t>
      </w:r>
      <w:proofErr w:type="spellEnd"/>
      <w:r w:rsidR="00823F10" w:rsidRPr="003C7B4C">
        <w:rPr>
          <w:szCs w:val="18"/>
          <w:lang w:val="sv-SE"/>
        </w:rPr>
        <w:tab/>
      </w:r>
    </w:p>
    <w:p w:rsidR="003C7B4C" w:rsidRPr="003C7B4C" w:rsidRDefault="003C7B4C" w:rsidP="003C7B4C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3C7B4C">
        <w:rPr>
          <w:szCs w:val="18"/>
          <w:lang w:val="sv-SE"/>
        </w:rPr>
        <w:t>Tills</w:t>
      </w:r>
      <w:r>
        <w:rPr>
          <w:szCs w:val="18"/>
          <w:lang w:val="sv-SE"/>
        </w:rPr>
        <w:t>aterk1</w:t>
      </w:r>
      <w:r w:rsidRPr="003C7B4C">
        <w:rPr>
          <w:szCs w:val="18"/>
          <w:lang w:val="sv-SE"/>
        </w:rPr>
        <w:t xml:space="preserve"> + </w:t>
      </w:r>
      <w:proofErr w:type="spellStart"/>
      <w:r w:rsidRPr="003C7B4C">
        <w:rPr>
          <w:szCs w:val="18"/>
          <w:lang w:val="sv-SE"/>
        </w:rPr>
        <w:t>sign</w:t>
      </w:r>
      <w:proofErr w:type="spellEnd"/>
      <w:r w:rsidRPr="003C7B4C">
        <w:rPr>
          <w:szCs w:val="18"/>
          <w:lang w:val="sv-SE"/>
        </w:rPr>
        <w:tab/>
        <w:t>N(8) +S</w:t>
      </w:r>
      <w:r w:rsidRPr="003C7B4C">
        <w:rPr>
          <w:szCs w:val="18"/>
          <w:lang w:val="sv-SE"/>
        </w:rPr>
        <w:tab/>
      </w:r>
      <w:r w:rsidR="00EB19B8">
        <w:rPr>
          <w:szCs w:val="18"/>
          <w:lang w:val="sv-SE"/>
        </w:rPr>
        <w:t>63-71</w:t>
      </w:r>
      <w:r w:rsidRPr="003C7B4C">
        <w:rPr>
          <w:szCs w:val="18"/>
          <w:lang w:val="sv-SE"/>
        </w:rPr>
        <w:tab/>
      </w:r>
      <w:proofErr w:type="spellStart"/>
      <w:r w:rsidRPr="003C7B4C">
        <w:rPr>
          <w:szCs w:val="18"/>
          <w:lang w:val="sv-SE"/>
        </w:rPr>
        <w:t>yyyymmdd</w:t>
      </w:r>
      <w:proofErr w:type="spellEnd"/>
      <w:r w:rsidRPr="003C7B4C">
        <w:rPr>
          <w:szCs w:val="18"/>
          <w:lang w:val="sv-SE"/>
        </w:rPr>
        <w:tab/>
      </w:r>
    </w:p>
    <w:p w:rsidR="007B604D" w:rsidRPr="007B604D" w:rsidRDefault="007B604D" w:rsidP="007B604D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7B604D">
        <w:rPr>
          <w:szCs w:val="18"/>
          <w:lang w:val="sv-SE"/>
        </w:rPr>
        <w:t>Tillstyp</w:t>
      </w:r>
      <w:r>
        <w:rPr>
          <w:szCs w:val="18"/>
          <w:lang w:val="sv-SE"/>
        </w:rPr>
        <w:t>2</w:t>
      </w:r>
      <w:r w:rsidRPr="007B604D">
        <w:rPr>
          <w:szCs w:val="18"/>
          <w:lang w:val="sv-SE"/>
        </w:rPr>
        <w:tab/>
        <w:t>A(5)</w:t>
      </w:r>
      <w:r w:rsidRPr="007B604D">
        <w:rPr>
          <w:szCs w:val="18"/>
          <w:lang w:val="sv-SE"/>
        </w:rPr>
        <w:tab/>
      </w:r>
      <w:r w:rsidR="00EB19B8">
        <w:rPr>
          <w:szCs w:val="18"/>
          <w:lang w:val="sv-SE"/>
        </w:rPr>
        <w:t>72-76</w:t>
      </w:r>
      <w:r w:rsidRPr="007B604D">
        <w:rPr>
          <w:szCs w:val="18"/>
          <w:lang w:val="sv-SE"/>
        </w:rPr>
        <w:tab/>
      </w:r>
      <w:r w:rsidRPr="007B604D">
        <w:rPr>
          <w:szCs w:val="18"/>
          <w:lang w:val="sv-SE"/>
        </w:rPr>
        <w:tab/>
      </w:r>
    </w:p>
    <w:p w:rsidR="007B604D" w:rsidRDefault="007B604D" w:rsidP="007B604D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3C7B4C">
        <w:rPr>
          <w:szCs w:val="18"/>
          <w:lang w:val="sv-SE"/>
        </w:rPr>
        <w:t>Tills_dat</w:t>
      </w:r>
      <w:r>
        <w:rPr>
          <w:szCs w:val="18"/>
          <w:lang w:val="sv-SE"/>
        </w:rPr>
        <w:t>2</w:t>
      </w:r>
      <w:r w:rsidRPr="003C7B4C">
        <w:rPr>
          <w:szCs w:val="18"/>
          <w:lang w:val="sv-SE"/>
        </w:rPr>
        <w:t xml:space="preserve"> + </w:t>
      </w:r>
      <w:proofErr w:type="spellStart"/>
      <w:r w:rsidRPr="003C7B4C">
        <w:rPr>
          <w:szCs w:val="18"/>
          <w:lang w:val="sv-SE"/>
        </w:rPr>
        <w:t>sign</w:t>
      </w:r>
      <w:proofErr w:type="spellEnd"/>
      <w:r w:rsidRPr="003C7B4C">
        <w:rPr>
          <w:szCs w:val="18"/>
          <w:lang w:val="sv-SE"/>
        </w:rPr>
        <w:tab/>
        <w:t>N(8) +S</w:t>
      </w:r>
      <w:r w:rsidRPr="003C7B4C">
        <w:rPr>
          <w:szCs w:val="18"/>
          <w:lang w:val="sv-SE"/>
        </w:rPr>
        <w:tab/>
      </w:r>
      <w:r w:rsidR="00EB19B8">
        <w:rPr>
          <w:szCs w:val="18"/>
          <w:lang w:val="sv-SE"/>
        </w:rPr>
        <w:t>77-85</w:t>
      </w:r>
      <w:r w:rsidRPr="003C7B4C">
        <w:rPr>
          <w:szCs w:val="18"/>
          <w:lang w:val="sv-SE"/>
        </w:rPr>
        <w:tab/>
      </w:r>
      <w:proofErr w:type="spellStart"/>
      <w:r w:rsidRPr="003C7B4C">
        <w:rPr>
          <w:szCs w:val="18"/>
          <w:lang w:val="sv-SE"/>
        </w:rPr>
        <w:t>yyyymmdd</w:t>
      </w:r>
      <w:proofErr w:type="spellEnd"/>
      <w:r w:rsidRPr="003C7B4C">
        <w:rPr>
          <w:szCs w:val="18"/>
          <w:lang w:val="sv-SE"/>
        </w:rPr>
        <w:tab/>
      </w:r>
    </w:p>
    <w:p w:rsidR="007B604D" w:rsidRPr="003C7B4C" w:rsidRDefault="007B604D" w:rsidP="007B604D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3C7B4C">
        <w:rPr>
          <w:szCs w:val="18"/>
          <w:lang w:val="sv-SE"/>
        </w:rPr>
        <w:t>Tills</w:t>
      </w:r>
      <w:r>
        <w:rPr>
          <w:szCs w:val="18"/>
          <w:lang w:val="sv-SE"/>
        </w:rPr>
        <w:t>aterk2</w:t>
      </w:r>
      <w:r w:rsidRPr="003C7B4C">
        <w:rPr>
          <w:szCs w:val="18"/>
          <w:lang w:val="sv-SE"/>
        </w:rPr>
        <w:t xml:space="preserve"> + </w:t>
      </w:r>
      <w:proofErr w:type="spellStart"/>
      <w:r w:rsidRPr="003C7B4C">
        <w:rPr>
          <w:szCs w:val="18"/>
          <w:lang w:val="sv-SE"/>
        </w:rPr>
        <w:t>sign</w:t>
      </w:r>
      <w:proofErr w:type="spellEnd"/>
      <w:r w:rsidRPr="003C7B4C">
        <w:rPr>
          <w:szCs w:val="18"/>
          <w:lang w:val="sv-SE"/>
        </w:rPr>
        <w:tab/>
        <w:t>N(8) +S</w:t>
      </w:r>
      <w:r w:rsidRPr="003C7B4C">
        <w:rPr>
          <w:szCs w:val="18"/>
          <w:lang w:val="sv-SE"/>
        </w:rPr>
        <w:tab/>
      </w:r>
      <w:r w:rsidR="00EB19B8">
        <w:rPr>
          <w:szCs w:val="18"/>
          <w:lang w:val="sv-SE"/>
        </w:rPr>
        <w:t>86-94</w:t>
      </w:r>
      <w:r w:rsidRPr="003C7B4C">
        <w:rPr>
          <w:szCs w:val="18"/>
          <w:lang w:val="sv-SE"/>
        </w:rPr>
        <w:tab/>
      </w:r>
      <w:proofErr w:type="spellStart"/>
      <w:r w:rsidRPr="003C7B4C">
        <w:rPr>
          <w:szCs w:val="18"/>
          <w:lang w:val="sv-SE"/>
        </w:rPr>
        <w:t>yyyymmdd</w:t>
      </w:r>
      <w:proofErr w:type="spellEnd"/>
      <w:r w:rsidRPr="003C7B4C">
        <w:rPr>
          <w:szCs w:val="18"/>
          <w:lang w:val="sv-SE"/>
        </w:rPr>
        <w:tab/>
      </w:r>
    </w:p>
    <w:p w:rsidR="007B604D" w:rsidRPr="007B604D" w:rsidRDefault="007B604D" w:rsidP="007B604D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7B604D">
        <w:rPr>
          <w:szCs w:val="18"/>
          <w:lang w:val="sv-SE"/>
        </w:rPr>
        <w:t>Tillstyp</w:t>
      </w:r>
      <w:r>
        <w:rPr>
          <w:szCs w:val="18"/>
          <w:lang w:val="sv-SE"/>
        </w:rPr>
        <w:t>3</w:t>
      </w:r>
      <w:r w:rsidRPr="007B604D">
        <w:rPr>
          <w:szCs w:val="18"/>
          <w:lang w:val="sv-SE"/>
        </w:rPr>
        <w:tab/>
        <w:t>A(5)</w:t>
      </w:r>
      <w:r w:rsidRPr="007B604D">
        <w:rPr>
          <w:szCs w:val="18"/>
          <w:lang w:val="sv-SE"/>
        </w:rPr>
        <w:tab/>
      </w:r>
      <w:r w:rsidR="00EB19B8">
        <w:rPr>
          <w:szCs w:val="18"/>
          <w:lang w:val="sv-SE"/>
        </w:rPr>
        <w:t>95-99</w:t>
      </w:r>
      <w:r w:rsidRPr="007B604D">
        <w:rPr>
          <w:szCs w:val="18"/>
          <w:lang w:val="sv-SE"/>
        </w:rPr>
        <w:tab/>
      </w:r>
      <w:r w:rsidRPr="007B604D">
        <w:rPr>
          <w:szCs w:val="18"/>
          <w:lang w:val="sv-SE"/>
        </w:rPr>
        <w:tab/>
      </w:r>
    </w:p>
    <w:p w:rsidR="007B604D" w:rsidRDefault="007B604D" w:rsidP="007B604D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3C7B4C">
        <w:rPr>
          <w:szCs w:val="18"/>
          <w:lang w:val="sv-SE"/>
        </w:rPr>
        <w:t>Tills_dat</w:t>
      </w:r>
      <w:r>
        <w:rPr>
          <w:szCs w:val="18"/>
          <w:lang w:val="sv-SE"/>
        </w:rPr>
        <w:t>3</w:t>
      </w:r>
      <w:r w:rsidRPr="003C7B4C">
        <w:rPr>
          <w:szCs w:val="18"/>
          <w:lang w:val="sv-SE"/>
        </w:rPr>
        <w:t xml:space="preserve"> + </w:t>
      </w:r>
      <w:proofErr w:type="spellStart"/>
      <w:r w:rsidRPr="003C7B4C">
        <w:rPr>
          <w:szCs w:val="18"/>
          <w:lang w:val="sv-SE"/>
        </w:rPr>
        <w:t>sign</w:t>
      </w:r>
      <w:proofErr w:type="spellEnd"/>
      <w:r w:rsidRPr="003C7B4C">
        <w:rPr>
          <w:szCs w:val="18"/>
          <w:lang w:val="sv-SE"/>
        </w:rPr>
        <w:tab/>
        <w:t>N(8) +S</w:t>
      </w:r>
      <w:r w:rsidRPr="003C7B4C">
        <w:rPr>
          <w:szCs w:val="18"/>
          <w:lang w:val="sv-SE"/>
        </w:rPr>
        <w:tab/>
      </w:r>
      <w:r w:rsidR="00EB19B8">
        <w:rPr>
          <w:szCs w:val="18"/>
          <w:lang w:val="sv-SE"/>
        </w:rPr>
        <w:t>100-108</w:t>
      </w:r>
      <w:r w:rsidRPr="003C7B4C">
        <w:rPr>
          <w:szCs w:val="18"/>
          <w:lang w:val="sv-SE"/>
        </w:rPr>
        <w:tab/>
      </w:r>
      <w:proofErr w:type="spellStart"/>
      <w:r w:rsidRPr="003C7B4C">
        <w:rPr>
          <w:szCs w:val="18"/>
          <w:lang w:val="sv-SE"/>
        </w:rPr>
        <w:t>yyyymmdd</w:t>
      </w:r>
      <w:proofErr w:type="spellEnd"/>
      <w:r w:rsidRPr="003C7B4C">
        <w:rPr>
          <w:szCs w:val="18"/>
          <w:lang w:val="sv-SE"/>
        </w:rPr>
        <w:tab/>
      </w:r>
    </w:p>
    <w:p w:rsidR="007B604D" w:rsidRDefault="007B604D" w:rsidP="007B604D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3C7B4C">
        <w:rPr>
          <w:szCs w:val="18"/>
          <w:lang w:val="sv-SE"/>
        </w:rPr>
        <w:t>Tills</w:t>
      </w:r>
      <w:r>
        <w:rPr>
          <w:szCs w:val="18"/>
          <w:lang w:val="sv-SE"/>
        </w:rPr>
        <w:t>aterk3</w:t>
      </w:r>
      <w:r w:rsidRPr="003C7B4C">
        <w:rPr>
          <w:szCs w:val="18"/>
          <w:lang w:val="sv-SE"/>
        </w:rPr>
        <w:t xml:space="preserve"> + </w:t>
      </w:r>
      <w:proofErr w:type="spellStart"/>
      <w:r w:rsidRPr="003C7B4C">
        <w:rPr>
          <w:szCs w:val="18"/>
          <w:lang w:val="sv-SE"/>
        </w:rPr>
        <w:t>sign</w:t>
      </w:r>
      <w:proofErr w:type="spellEnd"/>
      <w:r w:rsidRPr="003C7B4C">
        <w:rPr>
          <w:szCs w:val="18"/>
          <w:lang w:val="sv-SE"/>
        </w:rPr>
        <w:tab/>
        <w:t>N(8) +S</w:t>
      </w:r>
      <w:r w:rsidRPr="003C7B4C">
        <w:rPr>
          <w:szCs w:val="18"/>
          <w:lang w:val="sv-SE"/>
        </w:rPr>
        <w:tab/>
      </w:r>
      <w:r w:rsidR="00EB19B8">
        <w:rPr>
          <w:szCs w:val="18"/>
          <w:lang w:val="sv-SE"/>
        </w:rPr>
        <w:t>109-117</w:t>
      </w:r>
      <w:r w:rsidRPr="003C7B4C">
        <w:rPr>
          <w:szCs w:val="18"/>
          <w:lang w:val="sv-SE"/>
        </w:rPr>
        <w:tab/>
      </w:r>
      <w:proofErr w:type="spellStart"/>
      <w:r w:rsidRPr="003C7B4C">
        <w:rPr>
          <w:szCs w:val="18"/>
          <w:lang w:val="sv-SE"/>
        </w:rPr>
        <w:t>yyyymmdd</w:t>
      </w:r>
      <w:proofErr w:type="spellEnd"/>
      <w:r w:rsidRPr="003C7B4C">
        <w:rPr>
          <w:szCs w:val="18"/>
          <w:lang w:val="sv-SE"/>
        </w:rPr>
        <w:tab/>
      </w:r>
    </w:p>
    <w:p w:rsidR="007B604D" w:rsidRDefault="007B604D" w:rsidP="007B604D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>
        <w:rPr>
          <w:szCs w:val="18"/>
          <w:lang w:val="sv-SE"/>
        </w:rPr>
        <w:t>Upd_kod</w:t>
      </w:r>
      <w:proofErr w:type="spellEnd"/>
      <w:r>
        <w:rPr>
          <w:szCs w:val="18"/>
          <w:lang w:val="sv-SE"/>
        </w:rPr>
        <w:tab/>
        <w:t>A(3)</w:t>
      </w:r>
      <w:r>
        <w:rPr>
          <w:szCs w:val="18"/>
          <w:lang w:val="sv-SE"/>
        </w:rPr>
        <w:tab/>
      </w:r>
      <w:r w:rsidR="00EB19B8">
        <w:rPr>
          <w:szCs w:val="18"/>
          <w:lang w:val="sv-SE"/>
        </w:rPr>
        <w:t>118-120</w:t>
      </w:r>
    </w:p>
    <w:p w:rsidR="007B604D" w:rsidRPr="00EB19B8" w:rsidRDefault="007B604D" w:rsidP="007B604D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EB19B8">
        <w:rPr>
          <w:szCs w:val="18"/>
          <w:lang w:val="sv-SE"/>
        </w:rPr>
        <w:t>Upd_dat</w:t>
      </w:r>
      <w:proofErr w:type="spellEnd"/>
      <w:r w:rsidRPr="00EB19B8">
        <w:rPr>
          <w:szCs w:val="18"/>
          <w:lang w:val="sv-SE"/>
        </w:rPr>
        <w:t xml:space="preserve"> + </w:t>
      </w:r>
      <w:proofErr w:type="spellStart"/>
      <w:r w:rsidRPr="00EB19B8">
        <w:rPr>
          <w:szCs w:val="18"/>
          <w:lang w:val="sv-SE"/>
        </w:rPr>
        <w:t>sign</w:t>
      </w:r>
      <w:proofErr w:type="spellEnd"/>
      <w:r w:rsidRPr="00EB19B8">
        <w:rPr>
          <w:szCs w:val="18"/>
          <w:lang w:val="sv-SE"/>
        </w:rPr>
        <w:tab/>
        <w:t>N(8) +S</w:t>
      </w:r>
      <w:r w:rsidRPr="00EB19B8">
        <w:rPr>
          <w:szCs w:val="18"/>
          <w:lang w:val="sv-SE"/>
        </w:rPr>
        <w:tab/>
      </w:r>
      <w:r w:rsidR="00EB19B8" w:rsidRPr="00EB19B8">
        <w:rPr>
          <w:szCs w:val="18"/>
          <w:lang w:val="sv-SE"/>
        </w:rPr>
        <w:t>121-129</w:t>
      </w:r>
      <w:r w:rsidRPr="00EB19B8">
        <w:rPr>
          <w:szCs w:val="18"/>
          <w:lang w:val="sv-SE"/>
        </w:rPr>
        <w:tab/>
      </w:r>
      <w:proofErr w:type="spellStart"/>
      <w:r w:rsidRPr="00EB19B8">
        <w:rPr>
          <w:szCs w:val="18"/>
          <w:lang w:val="sv-SE"/>
        </w:rPr>
        <w:t>yyyymmdd</w:t>
      </w:r>
      <w:proofErr w:type="spellEnd"/>
    </w:p>
    <w:p w:rsidR="007B604D" w:rsidRDefault="007B604D" w:rsidP="007B604D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proofErr w:type="spellStart"/>
      <w:r w:rsidRPr="00EB19B8">
        <w:rPr>
          <w:szCs w:val="18"/>
          <w:lang w:val="sv-SE"/>
        </w:rPr>
        <w:t>Trans_dat</w:t>
      </w:r>
      <w:proofErr w:type="spellEnd"/>
      <w:r w:rsidRPr="00EB19B8">
        <w:rPr>
          <w:szCs w:val="18"/>
          <w:lang w:val="sv-SE"/>
        </w:rPr>
        <w:tab/>
        <w:t>A(26)</w:t>
      </w:r>
      <w:r w:rsidRPr="00EB19B8">
        <w:rPr>
          <w:szCs w:val="18"/>
          <w:lang w:val="sv-SE"/>
        </w:rPr>
        <w:tab/>
      </w:r>
      <w:r w:rsidR="00EB19B8" w:rsidRPr="00EB19B8">
        <w:rPr>
          <w:szCs w:val="18"/>
          <w:lang w:val="sv-SE"/>
        </w:rPr>
        <w:t>130</w:t>
      </w:r>
      <w:r w:rsidR="00EB19B8">
        <w:rPr>
          <w:szCs w:val="18"/>
          <w:lang w:val="sv-SE"/>
        </w:rPr>
        <w:t>-155</w:t>
      </w:r>
      <w:r w:rsidRPr="00EB19B8">
        <w:rPr>
          <w:szCs w:val="18"/>
          <w:lang w:val="sv-SE"/>
        </w:rPr>
        <w:tab/>
      </w:r>
      <w:proofErr w:type="spellStart"/>
      <w:r w:rsidRPr="00EB19B8">
        <w:rPr>
          <w:szCs w:val="18"/>
          <w:lang w:val="sv-SE"/>
        </w:rPr>
        <w:t>yyyy-mm-dd-hh.mm.ss.mmmmmm</w:t>
      </w:r>
      <w:proofErr w:type="spellEnd"/>
    </w:p>
    <w:p w:rsidR="003F6997" w:rsidRPr="003F6997" w:rsidRDefault="003F6997" w:rsidP="007B604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3F6997">
        <w:rPr>
          <w:szCs w:val="18"/>
        </w:rPr>
        <w:t>Presnamn</w:t>
      </w:r>
      <w:proofErr w:type="spellEnd"/>
      <w:r w:rsidRPr="003F6997">
        <w:rPr>
          <w:szCs w:val="18"/>
        </w:rPr>
        <w:tab/>
      </w:r>
      <w:proofErr w:type="gramStart"/>
      <w:r w:rsidRPr="003F6997">
        <w:rPr>
          <w:szCs w:val="18"/>
        </w:rPr>
        <w:t>A(</w:t>
      </w:r>
      <w:proofErr w:type="gramEnd"/>
      <w:r w:rsidRPr="003F6997">
        <w:rPr>
          <w:szCs w:val="18"/>
        </w:rPr>
        <w:t>60)</w:t>
      </w:r>
      <w:r w:rsidRPr="003F6997">
        <w:rPr>
          <w:szCs w:val="18"/>
        </w:rPr>
        <w:tab/>
        <w:t>156-215</w:t>
      </w:r>
    </w:p>
    <w:p w:rsidR="003F6997" w:rsidRPr="003F6997" w:rsidRDefault="003F6997" w:rsidP="007B604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3F6997">
        <w:rPr>
          <w:szCs w:val="18"/>
        </w:rPr>
        <w:t>C</w:t>
      </w:r>
      <w:r>
        <w:rPr>
          <w:szCs w:val="18"/>
        </w:rPr>
        <w:t>o</w:t>
      </w:r>
      <w:r w:rsidRPr="003F6997">
        <w:rPr>
          <w:szCs w:val="18"/>
        </w:rPr>
        <w:t>_</w:t>
      </w:r>
      <w:r>
        <w:rPr>
          <w:szCs w:val="18"/>
        </w:rPr>
        <w:t>a</w:t>
      </w:r>
      <w:r w:rsidRPr="003F6997">
        <w:rPr>
          <w:szCs w:val="18"/>
        </w:rPr>
        <w:t>dress</w:t>
      </w:r>
      <w:proofErr w:type="spellEnd"/>
      <w:r w:rsidRPr="003F6997">
        <w:rPr>
          <w:szCs w:val="18"/>
        </w:rPr>
        <w:tab/>
      </w:r>
      <w:proofErr w:type="gramStart"/>
      <w:r w:rsidRPr="003F6997">
        <w:rPr>
          <w:szCs w:val="18"/>
        </w:rPr>
        <w:t>A(</w:t>
      </w:r>
      <w:proofErr w:type="gramEnd"/>
      <w:r w:rsidRPr="003F6997">
        <w:rPr>
          <w:szCs w:val="18"/>
        </w:rPr>
        <w:t>50)</w:t>
      </w:r>
      <w:r w:rsidRPr="003F6997">
        <w:rPr>
          <w:szCs w:val="18"/>
        </w:rPr>
        <w:tab/>
      </w:r>
      <w:r>
        <w:rPr>
          <w:szCs w:val="18"/>
        </w:rPr>
        <w:t>216-265</w:t>
      </w:r>
    </w:p>
    <w:p w:rsidR="003F6997" w:rsidRDefault="003F6997" w:rsidP="007B604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 w:rsidRPr="003F6997">
        <w:rPr>
          <w:szCs w:val="18"/>
        </w:rPr>
        <w:t>C</w:t>
      </w:r>
      <w:r>
        <w:rPr>
          <w:szCs w:val="18"/>
        </w:rPr>
        <w:t>o</w:t>
      </w:r>
      <w:r w:rsidRPr="003F6997">
        <w:rPr>
          <w:szCs w:val="18"/>
        </w:rPr>
        <w:t>_</w:t>
      </w:r>
      <w:r>
        <w:rPr>
          <w:szCs w:val="18"/>
        </w:rPr>
        <w:t>a</w:t>
      </w:r>
      <w:r w:rsidRPr="003F6997">
        <w:rPr>
          <w:szCs w:val="18"/>
        </w:rPr>
        <w:t>dr_kod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3)</w:t>
      </w:r>
      <w:r>
        <w:rPr>
          <w:szCs w:val="18"/>
        </w:rPr>
        <w:tab/>
        <w:t>266-268</w:t>
      </w:r>
    </w:p>
    <w:p w:rsidR="003C7B4C" w:rsidRPr="003F6997" w:rsidRDefault="003F6997" w:rsidP="00A50C9D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Co_adr_upddat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8) +S</w:t>
      </w:r>
      <w:r>
        <w:rPr>
          <w:szCs w:val="18"/>
        </w:rPr>
        <w:tab/>
        <w:t>269-277</w:t>
      </w:r>
      <w:r>
        <w:rPr>
          <w:szCs w:val="18"/>
        </w:rPr>
        <w:tab/>
      </w:r>
      <w:proofErr w:type="spellStart"/>
      <w:r>
        <w:rPr>
          <w:szCs w:val="18"/>
        </w:rPr>
        <w:t>yyyymmdd</w:t>
      </w:r>
      <w:proofErr w:type="spellEnd"/>
    </w:p>
    <w:sectPr w:rsidR="003C7B4C" w:rsidRPr="003F6997">
      <w:headerReference w:type="default" r:id="rId8"/>
      <w:footerReference w:type="default" r:id="rId9"/>
      <w:pgSz w:w="11906" w:h="16838"/>
      <w:pgMar w:top="1701" w:right="1133" w:bottom="1701" w:left="1418" w:header="720" w:footer="49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9BE" w:rsidRDefault="00A459BE">
      <w:pPr>
        <w:spacing w:after="0"/>
      </w:pPr>
      <w:r>
        <w:separator/>
      </w:r>
    </w:p>
  </w:endnote>
  <w:endnote w:type="continuationSeparator" w:id="0">
    <w:p w:rsidR="00A459BE" w:rsidRDefault="00A459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Pr="00C210B4" w:rsidRDefault="00A459BE" w:rsidP="00CE496B">
    <w:pPr>
      <w:pStyle w:val="Sidfot"/>
    </w:pPr>
    <w:bookmarkStart w:id="2" w:name="LDocument"/>
    <w:r w:rsidRPr="00C210B4">
      <w:t>Document:</w:t>
    </w:r>
    <w:bookmarkEnd w:id="2"/>
    <w:r w:rsidRPr="00C210B4">
      <w:tab/>
    </w:r>
    <w:r w:rsidR="000A0D20">
      <w:fldChar w:fldCharType="begin"/>
    </w:r>
    <w:r w:rsidR="000A0D20" w:rsidRPr="00C210B4">
      <w:instrText xml:space="preserve"> FILENAME   \* MERGEFORMAT </w:instrText>
    </w:r>
    <w:r w:rsidR="000A0D20">
      <w:fldChar w:fldCharType="separate"/>
    </w:r>
    <w:r w:rsidR="00F801DC">
      <w:rPr>
        <w:noProof/>
      </w:rPr>
      <w:t>Record layout ACIB.ACITFT2 test data to DB2</w:t>
    </w:r>
    <w:r w:rsidR="000A0D20">
      <w:rPr>
        <w:noProof/>
      </w:rPr>
      <w:fldChar w:fldCharType="end"/>
    </w:r>
    <w:r w:rsidRPr="00C210B4">
      <w:tab/>
    </w:r>
    <w:bookmarkStart w:id="3" w:name="LDate"/>
    <w:r w:rsidRPr="00C210B4">
      <w:t>Date:</w:t>
    </w:r>
    <w:bookmarkEnd w:id="3"/>
    <w:r w:rsidRPr="00C210B4">
      <w:t xml:space="preserve">  </w:t>
    </w:r>
    <w:bookmarkStart w:id="4" w:name="prop_Date"/>
    <w:r w:rsidRPr="00C210B4">
      <w:t>201</w:t>
    </w:r>
    <w:r w:rsidR="00665A56" w:rsidRPr="00C210B4">
      <w:t>5</w:t>
    </w:r>
    <w:r w:rsidRPr="00C210B4">
      <w:t>-</w:t>
    </w:r>
    <w:r w:rsidR="00665A56" w:rsidRPr="00C210B4">
      <w:t>0</w:t>
    </w:r>
    <w:r w:rsidR="000001DF">
      <w:t>7</w:t>
    </w:r>
    <w:r w:rsidRPr="00C210B4">
      <w:t>-</w:t>
    </w:r>
    <w:bookmarkEnd w:id="4"/>
    <w:r w:rsidR="001B48BA">
      <w:t>13</w:t>
    </w:r>
    <w:r w:rsidRPr="00C210B4">
      <w:br/>
    </w:r>
    <w:bookmarkStart w:id="5" w:name="LPath"/>
    <w:r w:rsidRPr="00C210B4">
      <w:t>Path:</w:t>
    </w:r>
    <w:bookmarkEnd w:id="5"/>
    <w:r w:rsidRPr="00C210B4">
      <w:tab/>
    </w:r>
    <w:r w:rsidRPr="00C210B4">
      <w:tab/>
    </w:r>
    <w:bookmarkStart w:id="6" w:name="LVersion"/>
    <w:r w:rsidRPr="00C210B4">
      <w:t>Version:</w:t>
    </w:r>
    <w:bookmarkEnd w:id="6"/>
    <w:r w:rsidRPr="00C210B4">
      <w:t xml:space="preserve">  </w:t>
    </w:r>
    <w:bookmarkStart w:id="7" w:name="prop_Version"/>
    <w:r w:rsidRPr="00C210B4">
      <w:t>V</w:t>
    </w:r>
    <w:r w:rsidR="001B48BA">
      <w:t>2</w:t>
    </w:r>
    <w:r w:rsidRPr="00C210B4">
      <w:t>.0.0A</w:t>
    </w:r>
    <w:bookmarkEnd w:id="7"/>
    <w:r w:rsidRPr="00C210B4">
      <w:br/>
    </w:r>
    <w:bookmarkStart w:id="8" w:name="LArchive"/>
    <w:bookmarkEnd w:id="8"/>
    <w:r w:rsidRPr="00C210B4">
      <w:tab/>
    </w:r>
    <w:bookmarkStart w:id="9" w:name="prop_Archive"/>
    <w:bookmarkEnd w:id="9"/>
    <w:r w:rsidRPr="00C210B4">
      <w:tab/>
    </w:r>
    <w:bookmarkStart w:id="10" w:name="LStatus"/>
    <w:r w:rsidRPr="00C210B4">
      <w:t>Status:</w:t>
    </w:r>
    <w:bookmarkEnd w:id="10"/>
    <w:r w:rsidRPr="00C210B4">
      <w:t xml:space="preserve">  </w:t>
    </w:r>
    <w:bookmarkStart w:id="11" w:name="prop_Status"/>
    <w:r w:rsidRPr="00C210B4">
      <w:t>Draft</w:t>
    </w:r>
    <w:bookmarkEnd w:id="11"/>
    <w:r w:rsidRPr="00C210B4">
      <w:br/>
    </w:r>
    <w:bookmarkStart w:id="12" w:name="LOwner"/>
    <w:r w:rsidRPr="00C210B4">
      <w:t>Owner:</w:t>
    </w:r>
    <w:bookmarkEnd w:id="12"/>
    <w:r w:rsidRPr="00C210B4">
      <w:tab/>
      <w:t>Per Larsson</w:t>
    </w:r>
    <w:r w:rsidRPr="00C210B4">
      <w:tab/>
    </w:r>
    <w:bookmarkStart w:id="13" w:name="TPage"/>
    <w:r w:rsidRPr="00C210B4">
      <w:t>Page:</w:t>
    </w:r>
    <w:bookmarkEnd w:id="13"/>
    <w:r w:rsidRPr="00C210B4">
      <w:t xml:space="preserve">  </w:t>
    </w:r>
    <w:r>
      <w:rPr>
        <w:rStyle w:val="Sidnummer"/>
      </w:rPr>
      <w:fldChar w:fldCharType="begin"/>
    </w:r>
    <w:r w:rsidRPr="00C210B4">
      <w:rPr>
        <w:rStyle w:val="Sidnummer"/>
      </w:rPr>
      <w:instrText xml:space="preserve"> PAGE </w:instrText>
    </w:r>
    <w:r>
      <w:rPr>
        <w:rStyle w:val="Sidnummer"/>
      </w:rPr>
      <w:fldChar w:fldCharType="separate"/>
    </w:r>
    <w:r w:rsidR="009E4E87">
      <w:rPr>
        <w:rStyle w:val="Sidnummer"/>
        <w:noProof/>
      </w:rPr>
      <w:t>1</w:t>
    </w:r>
    <w:r>
      <w:rPr>
        <w:rStyle w:val="Sidnummer"/>
      </w:rPr>
      <w:fldChar w:fldCharType="end"/>
    </w:r>
    <w:r w:rsidRPr="00C210B4">
      <w:t xml:space="preserve"> </w:t>
    </w:r>
    <w:bookmarkStart w:id="14" w:name="TOf"/>
    <w:proofErr w:type="gramStart"/>
    <w:r w:rsidRPr="00C210B4">
      <w:t>of</w:t>
    </w:r>
    <w:bookmarkEnd w:id="14"/>
    <w:r w:rsidRPr="00C210B4">
      <w:t xml:space="preserve"> </w:t>
    </w:r>
    <w:r w:rsidR="00F0734B" w:rsidRPr="00C210B4">
      <w:t xml:space="preserve"> </w:t>
    </w:r>
    <w:proofErr w:type="gramEnd"/>
    <w:r>
      <w:fldChar w:fldCharType="begin"/>
    </w:r>
    <w:r w:rsidRPr="00C210B4">
      <w:instrText xml:space="preserve"> NUMPAGES </w:instrText>
    </w:r>
    <w:r>
      <w:fldChar w:fldCharType="separate"/>
    </w:r>
    <w:r w:rsidR="009E4E87">
      <w:rPr>
        <w:noProof/>
      </w:rPr>
      <w:t>1</w:t>
    </w:r>
    <w:r>
      <w:fldChar w:fldCharType="end"/>
    </w:r>
  </w:p>
  <w:p w:rsidR="00A459BE" w:rsidRDefault="00A459BE" w:rsidP="00C41919">
    <w:pPr>
      <w:pStyle w:val="SubFooter"/>
      <w:tabs>
        <w:tab w:val="left" w:pos="7938"/>
      </w:tabs>
      <w:rPr>
        <w:sz w:val="16"/>
      </w:rPr>
    </w:pPr>
    <w:bookmarkStart w:id="15" w:name="LSubject"/>
    <w:r>
      <w:rPr>
        <w:sz w:val="16"/>
      </w:rPr>
      <w:t>Subject:</w:t>
    </w:r>
    <w:bookmarkEnd w:id="15"/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9BE" w:rsidRDefault="00A459BE">
      <w:pPr>
        <w:spacing w:after="0"/>
      </w:pPr>
      <w:r>
        <w:separator/>
      </w:r>
    </w:p>
  </w:footnote>
  <w:footnote w:type="continuationSeparator" w:id="0">
    <w:p w:rsidR="00A459BE" w:rsidRDefault="00A459B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Default="00884D90" w:rsidP="00FF6A5B">
    <w:pPr>
      <w:framePr w:w="1247" w:h="734" w:wrap="around" w:vAnchor="text" w:hAnchor="page" w:x="1462" w:y="1"/>
    </w:pPr>
    <w:bookmarkStart w:id="1" w:name="prop_Logo"/>
    <w:r>
      <w:rPr>
        <w:noProof/>
        <w:lang w:val="sv-SE" w:eastAsia="sv-SE"/>
      </w:rPr>
      <w:drawing>
        <wp:inline distT="0" distB="0" distL="0" distR="0" wp14:anchorId="633CD8DB" wp14:editId="30582319">
          <wp:extent cx="736416" cy="295275"/>
          <wp:effectExtent l="0" t="0" r="6985" b="0"/>
          <wp:docPr id="1" name="Bildobjekt 1" descr="H:\Per temp\Bisnode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:\Per temp\Bisnode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53" cy="303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bookmarkEnd w:id="1"/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</w:p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  <w:r>
      <w:rPr>
        <w:b/>
        <w:sz w:val="24"/>
      </w:rPr>
      <w:t xml:space="preserve">                  </w:t>
    </w:r>
    <w:r w:rsidR="0098617F">
      <w:rPr>
        <w:b/>
        <w:sz w:val="24"/>
      </w:rPr>
      <w:t xml:space="preserve">Record layout </w:t>
    </w:r>
    <w:r w:rsidR="00E31309">
      <w:rPr>
        <w:b/>
        <w:sz w:val="24"/>
      </w:rPr>
      <w:t>AC</w:t>
    </w:r>
    <w:r w:rsidR="005A157E">
      <w:rPr>
        <w:b/>
        <w:sz w:val="24"/>
      </w:rPr>
      <w:t>IB</w:t>
    </w:r>
    <w:r w:rsidR="00E31309">
      <w:rPr>
        <w:b/>
        <w:sz w:val="24"/>
      </w:rPr>
      <w:t>.</w:t>
    </w:r>
    <w:r w:rsidR="005A157E">
      <w:rPr>
        <w:b/>
        <w:sz w:val="24"/>
      </w:rPr>
      <w:t>ACIT</w:t>
    </w:r>
    <w:r w:rsidR="00F801DC">
      <w:rPr>
        <w:b/>
        <w:sz w:val="24"/>
      </w:rPr>
      <w:t>FT2</w:t>
    </w:r>
    <w:r w:rsidR="00E31309">
      <w:rPr>
        <w:b/>
        <w:sz w:val="24"/>
      </w:rPr>
      <w:t xml:space="preserve"> test data</w:t>
    </w:r>
    <w:r w:rsidR="00B91899">
      <w:rPr>
        <w:b/>
        <w:sz w:val="24"/>
      </w:rPr>
      <w:t xml:space="preserve"> to DB2</w:t>
    </w:r>
    <w:r>
      <w:rPr>
        <w:b/>
        <w:sz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308CE4"/>
    <w:lvl w:ilvl="0">
      <w:start w:val="1"/>
      <w:numFmt w:val="decimal"/>
      <w:pStyle w:val="Rubrik1"/>
      <w:lvlText w:val="%1."/>
      <w:legacy w:legacy="1" w:legacySpace="144" w:legacyIndent="0"/>
      <w:lvlJc w:val="left"/>
    </w:lvl>
    <w:lvl w:ilvl="1">
      <w:start w:val="1"/>
      <w:numFmt w:val="decimal"/>
      <w:pStyle w:val="Rubrik2"/>
      <w:lvlText w:val="%1.%2"/>
      <w:legacy w:legacy="1" w:legacySpace="144" w:legacyIndent="0"/>
      <w:lvlJc w:val="left"/>
    </w:lvl>
    <w:lvl w:ilvl="2">
      <w:start w:val="1"/>
      <w:numFmt w:val="decimal"/>
      <w:pStyle w:val="Rubrik3"/>
      <w:lvlText w:val="%1.%2.%3"/>
      <w:legacy w:legacy="1" w:legacySpace="144" w:legacyIndent="0"/>
      <w:lvlJc w:val="left"/>
    </w:lvl>
    <w:lvl w:ilvl="3">
      <w:start w:val="1"/>
      <w:numFmt w:val="decimal"/>
      <w:pStyle w:val="Rubrik4"/>
      <w:lvlText w:val="%1.%2.%3.%4"/>
      <w:legacy w:legacy="1" w:legacySpace="144" w:legacyIndent="0"/>
      <w:lvlJc w:val="left"/>
    </w:lvl>
    <w:lvl w:ilvl="4">
      <w:start w:val="1"/>
      <w:numFmt w:val="decimal"/>
      <w:pStyle w:val="Rubrik5"/>
      <w:lvlText w:val="%1.%2.%3.%4.%5"/>
      <w:legacy w:legacy="1" w:legacySpace="144" w:legacyIndent="0"/>
      <w:lvlJc w:val="left"/>
    </w:lvl>
    <w:lvl w:ilvl="5">
      <w:start w:val="1"/>
      <w:numFmt w:val="decimal"/>
      <w:pStyle w:val="Rubrik6"/>
      <w:lvlText w:val="%1.%2.%3.%4.%5.%6"/>
      <w:legacy w:legacy="1" w:legacySpace="144" w:legacyIndent="0"/>
      <w:lvlJc w:val="left"/>
    </w:lvl>
    <w:lvl w:ilvl="6">
      <w:start w:val="1"/>
      <w:numFmt w:val="decimal"/>
      <w:pStyle w:val="Rubrik7"/>
      <w:lvlText w:val="%1.%2.%3.%4.%5.%6.%7"/>
      <w:legacy w:legacy="1" w:legacySpace="144" w:legacyIndent="0"/>
      <w:lvlJc w:val="left"/>
    </w:lvl>
    <w:lvl w:ilvl="7">
      <w:start w:val="1"/>
      <w:numFmt w:val="decimal"/>
      <w:pStyle w:val="Rubrik8"/>
      <w:lvlText w:val="%1.%2.%3.%4.%5.%6.%7.%8"/>
      <w:legacy w:legacy="1" w:legacySpace="144" w:legacyIndent="0"/>
      <w:lvlJc w:val="left"/>
    </w:lvl>
    <w:lvl w:ilvl="8">
      <w:start w:val="1"/>
      <w:numFmt w:val="decimal"/>
      <w:pStyle w:val="Rubri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6E71A0"/>
    <w:multiLevelType w:val="hybridMultilevel"/>
    <w:tmpl w:val="4BD6BE00"/>
    <w:lvl w:ilvl="0" w:tplc="DEBA03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574D3"/>
    <w:multiLevelType w:val="hybridMultilevel"/>
    <w:tmpl w:val="A360033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97685"/>
    <w:multiLevelType w:val="hybridMultilevel"/>
    <w:tmpl w:val="33EA0F5C"/>
    <w:lvl w:ilvl="0" w:tplc="7A30194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0007E"/>
    <w:multiLevelType w:val="hybridMultilevel"/>
    <w:tmpl w:val="658E6872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B38B5"/>
    <w:multiLevelType w:val="hybridMultilevel"/>
    <w:tmpl w:val="5FC80F08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3"/>
  </w:num>
  <w:num w:numId="12">
    <w:abstractNumId w:val="2"/>
  </w:num>
  <w:num w:numId="13">
    <w:abstractNumId w:val="5"/>
  </w:num>
  <w:num w:numId="14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Sequence" w:val="ymd"/>
    <w:docVar w:name="ID" w:val="GSA114"/>
    <w:docVar w:name="Language" w:val="UK"/>
    <w:docVar w:name="MonthNo" w:val="4"/>
    <w:docVar w:name="Version" w:val="2.0.0"/>
  </w:docVars>
  <w:rsids>
    <w:rsidRoot w:val="00F25320"/>
    <w:rsid w:val="000001DF"/>
    <w:rsid w:val="000019F2"/>
    <w:rsid w:val="00002CA8"/>
    <w:rsid w:val="000041BB"/>
    <w:rsid w:val="000044BB"/>
    <w:rsid w:val="00005352"/>
    <w:rsid w:val="00005A00"/>
    <w:rsid w:val="000065E5"/>
    <w:rsid w:val="00007B6A"/>
    <w:rsid w:val="00010A2F"/>
    <w:rsid w:val="00010DE6"/>
    <w:rsid w:val="00011C65"/>
    <w:rsid w:val="000124AE"/>
    <w:rsid w:val="00020AE8"/>
    <w:rsid w:val="00020E7C"/>
    <w:rsid w:val="00020FAE"/>
    <w:rsid w:val="00021850"/>
    <w:rsid w:val="00021F52"/>
    <w:rsid w:val="00023C62"/>
    <w:rsid w:val="00025B18"/>
    <w:rsid w:val="00026286"/>
    <w:rsid w:val="000272E9"/>
    <w:rsid w:val="0003032E"/>
    <w:rsid w:val="00031FC4"/>
    <w:rsid w:val="000322BA"/>
    <w:rsid w:val="00032C44"/>
    <w:rsid w:val="000339D7"/>
    <w:rsid w:val="00033AA8"/>
    <w:rsid w:val="000348A3"/>
    <w:rsid w:val="00037CD2"/>
    <w:rsid w:val="000403F2"/>
    <w:rsid w:val="00040CA6"/>
    <w:rsid w:val="00041442"/>
    <w:rsid w:val="00041A05"/>
    <w:rsid w:val="00041A8A"/>
    <w:rsid w:val="00041E9D"/>
    <w:rsid w:val="0004370A"/>
    <w:rsid w:val="00043BA6"/>
    <w:rsid w:val="00044863"/>
    <w:rsid w:val="00044F29"/>
    <w:rsid w:val="000469BC"/>
    <w:rsid w:val="00046AB5"/>
    <w:rsid w:val="0005158D"/>
    <w:rsid w:val="000516AE"/>
    <w:rsid w:val="00052227"/>
    <w:rsid w:val="00053ED2"/>
    <w:rsid w:val="00055176"/>
    <w:rsid w:val="00056421"/>
    <w:rsid w:val="00056BBF"/>
    <w:rsid w:val="000579F9"/>
    <w:rsid w:val="00060889"/>
    <w:rsid w:val="0006122F"/>
    <w:rsid w:val="000617FE"/>
    <w:rsid w:val="0006235B"/>
    <w:rsid w:val="00063D21"/>
    <w:rsid w:val="000640D0"/>
    <w:rsid w:val="000641FE"/>
    <w:rsid w:val="0006554C"/>
    <w:rsid w:val="0007103E"/>
    <w:rsid w:val="00071B30"/>
    <w:rsid w:val="00071DFA"/>
    <w:rsid w:val="00075157"/>
    <w:rsid w:val="0007631E"/>
    <w:rsid w:val="00077D60"/>
    <w:rsid w:val="0008017C"/>
    <w:rsid w:val="00082F07"/>
    <w:rsid w:val="00082F6A"/>
    <w:rsid w:val="000833A5"/>
    <w:rsid w:val="000856B4"/>
    <w:rsid w:val="000873B0"/>
    <w:rsid w:val="000874F7"/>
    <w:rsid w:val="00087A51"/>
    <w:rsid w:val="0009094B"/>
    <w:rsid w:val="0009221F"/>
    <w:rsid w:val="00092793"/>
    <w:rsid w:val="00092D9E"/>
    <w:rsid w:val="000935F8"/>
    <w:rsid w:val="00094EC0"/>
    <w:rsid w:val="00095425"/>
    <w:rsid w:val="00095C1D"/>
    <w:rsid w:val="00096403"/>
    <w:rsid w:val="000A0714"/>
    <w:rsid w:val="000A0D20"/>
    <w:rsid w:val="000A2540"/>
    <w:rsid w:val="000A4E8E"/>
    <w:rsid w:val="000A6190"/>
    <w:rsid w:val="000A65A7"/>
    <w:rsid w:val="000A7088"/>
    <w:rsid w:val="000B53F4"/>
    <w:rsid w:val="000B5BF5"/>
    <w:rsid w:val="000C109B"/>
    <w:rsid w:val="000C1123"/>
    <w:rsid w:val="000C1A23"/>
    <w:rsid w:val="000C2492"/>
    <w:rsid w:val="000C2C84"/>
    <w:rsid w:val="000C2D4A"/>
    <w:rsid w:val="000C4947"/>
    <w:rsid w:val="000C5026"/>
    <w:rsid w:val="000C51DA"/>
    <w:rsid w:val="000C572A"/>
    <w:rsid w:val="000C68D7"/>
    <w:rsid w:val="000D202F"/>
    <w:rsid w:val="000D33D0"/>
    <w:rsid w:val="000D4B4E"/>
    <w:rsid w:val="000D4C52"/>
    <w:rsid w:val="000D535C"/>
    <w:rsid w:val="000D6100"/>
    <w:rsid w:val="000D7E4D"/>
    <w:rsid w:val="000E0858"/>
    <w:rsid w:val="000E0B68"/>
    <w:rsid w:val="000E1701"/>
    <w:rsid w:val="000E2F20"/>
    <w:rsid w:val="000E45B3"/>
    <w:rsid w:val="000E4D87"/>
    <w:rsid w:val="000F019C"/>
    <w:rsid w:val="000F4D56"/>
    <w:rsid w:val="000F566B"/>
    <w:rsid w:val="000F689A"/>
    <w:rsid w:val="000F78C8"/>
    <w:rsid w:val="00100EC5"/>
    <w:rsid w:val="001018E3"/>
    <w:rsid w:val="0010257C"/>
    <w:rsid w:val="0010442C"/>
    <w:rsid w:val="00106C7D"/>
    <w:rsid w:val="00107164"/>
    <w:rsid w:val="00111C27"/>
    <w:rsid w:val="00111FF2"/>
    <w:rsid w:val="00112CE9"/>
    <w:rsid w:val="00112E88"/>
    <w:rsid w:val="00115DAA"/>
    <w:rsid w:val="001164AE"/>
    <w:rsid w:val="00117864"/>
    <w:rsid w:val="00120C4B"/>
    <w:rsid w:val="00122A33"/>
    <w:rsid w:val="00122DB0"/>
    <w:rsid w:val="00123E5C"/>
    <w:rsid w:val="00124B8D"/>
    <w:rsid w:val="00125F03"/>
    <w:rsid w:val="001267CA"/>
    <w:rsid w:val="00127C04"/>
    <w:rsid w:val="00130C84"/>
    <w:rsid w:val="00130E85"/>
    <w:rsid w:val="001361A7"/>
    <w:rsid w:val="00136BB8"/>
    <w:rsid w:val="00140BEF"/>
    <w:rsid w:val="00142604"/>
    <w:rsid w:val="0014342A"/>
    <w:rsid w:val="001439B0"/>
    <w:rsid w:val="00150EC1"/>
    <w:rsid w:val="0015139F"/>
    <w:rsid w:val="00156DED"/>
    <w:rsid w:val="0016008A"/>
    <w:rsid w:val="00160720"/>
    <w:rsid w:val="00160EAF"/>
    <w:rsid w:val="00161195"/>
    <w:rsid w:val="00162823"/>
    <w:rsid w:val="00164FE6"/>
    <w:rsid w:val="00166A62"/>
    <w:rsid w:val="00166AEC"/>
    <w:rsid w:val="00166CA9"/>
    <w:rsid w:val="0016712C"/>
    <w:rsid w:val="001709FA"/>
    <w:rsid w:val="00170D7A"/>
    <w:rsid w:val="00172212"/>
    <w:rsid w:val="0017271E"/>
    <w:rsid w:val="00172F20"/>
    <w:rsid w:val="00177DD2"/>
    <w:rsid w:val="001816C0"/>
    <w:rsid w:val="0018188F"/>
    <w:rsid w:val="00182091"/>
    <w:rsid w:val="00182A5C"/>
    <w:rsid w:val="00183B89"/>
    <w:rsid w:val="00184857"/>
    <w:rsid w:val="001857E7"/>
    <w:rsid w:val="00186A8E"/>
    <w:rsid w:val="00186BB0"/>
    <w:rsid w:val="00186D8E"/>
    <w:rsid w:val="00186D94"/>
    <w:rsid w:val="001879A2"/>
    <w:rsid w:val="00187EC1"/>
    <w:rsid w:val="00190C9E"/>
    <w:rsid w:val="00192132"/>
    <w:rsid w:val="00192A17"/>
    <w:rsid w:val="00192EFA"/>
    <w:rsid w:val="0019383A"/>
    <w:rsid w:val="00196185"/>
    <w:rsid w:val="001A0D8C"/>
    <w:rsid w:val="001A2A6F"/>
    <w:rsid w:val="001A3879"/>
    <w:rsid w:val="001A3BF5"/>
    <w:rsid w:val="001A5646"/>
    <w:rsid w:val="001A5F39"/>
    <w:rsid w:val="001A65A7"/>
    <w:rsid w:val="001A6BEA"/>
    <w:rsid w:val="001A6C81"/>
    <w:rsid w:val="001B1AAE"/>
    <w:rsid w:val="001B2319"/>
    <w:rsid w:val="001B27F7"/>
    <w:rsid w:val="001B38B9"/>
    <w:rsid w:val="001B3D6D"/>
    <w:rsid w:val="001B462A"/>
    <w:rsid w:val="001B48BA"/>
    <w:rsid w:val="001B5819"/>
    <w:rsid w:val="001B62EE"/>
    <w:rsid w:val="001B67C2"/>
    <w:rsid w:val="001B76E9"/>
    <w:rsid w:val="001C3D4E"/>
    <w:rsid w:val="001C4245"/>
    <w:rsid w:val="001C4D11"/>
    <w:rsid w:val="001C5CD2"/>
    <w:rsid w:val="001C666E"/>
    <w:rsid w:val="001D0302"/>
    <w:rsid w:val="001D0B24"/>
    <w:rsid w:val="001D1457"/>
    <w:rsid w:val="001D4CA5"/>
    <w:rsid w:val="001D5FDD"/>
    <w:rsid w:val="001D7210"/>
    <w:rsid w:val="001E38F3"/>
    <w:rsid w:val="001E554E"/>
    <w:rsid w:val="001E56E7"/>
    <w:rsid w:val="001E6981"/>
    <w:rsid w:val="001E6F23"/>
    <w:rsid w:val="001E6F5A"/>
    <w:rsid w:val="001E7803"/>
    <w:rsid w:val="001F14D0"/>
    <w:rsid w:val="001F38EB"/>
    <w:rsid w:val="001F3EBC"/>
    <w:rsid w:val="001F4D64"/>
    <w:rsid w:val="001F4F0B"/>
    <w:rsid w:val="001F5447"/>
    <w:rsid w:val="001F5543"/>
    <w:rsid w:val="001F66D2"/>
    <w:rsid w:val="001F7A3B"/>
    <w:rsid w:val="00203259"/>
    <w:rsid w:val="00204D97"/>
    <w:rsid w:val="00205172"/>
    <w:rsid w:val="00207B3C"/>
    <w:rsid w:val="00210BFE"/>
    <w:rsid w:val="00211573"/>
    <w:rsid w:val="00211F51"/>
    <w:rsid w:val="00213EB6"/>
    <w:rsid w:val="00213F91"/>
    <w:rsid w:val="00214973"/>
    <w:rsid w:val="00216478"/>
    <w:rsid w:val="002169A1"/>
    <w:rsid w:val="002173B8"/>
    <w:rsid w:val="002202BF"/>
    <w:rsid w:val="00220376"/>
    <w:rsid w:val="002219B9"/>
    <w:rsid w:val="0022203D"/>
    <w:rsid w:val="00222D2E"/>
    <w:rsid w:val="00224121"/>
    <w:rsid w:val="002266E9"/>
    <w:rsid w:val="0022716E"/>
    <w:rsid w:val="00227C2E"/>
    <w:rsid w:val="00227F61"/>
    <w:rsid w:val="002305E9"/>
    <w:rsid w:val="00230692"/>
    <w:rsid w:val="00230D4F"/>
    <w:rsid w:val="002327A2"/>
    <w:rsid w:val="002333E5"/>
    <w:rsid w:val="002343FF"/>
    <w:rsid w:val="00235704"/>
    <w:rsid w:val="00235D43"/>
    <w:rsid w:val="0023680D"/>
    <w:rsid w:val="00236A44"/>
    <w:rsid w:val="00241614"/>
    <w:rsid w:val="002416A4"/>
    <w:rsid w:val="00243543"/>
    <w:rsid w:val="002440AB"/>
    <w:rsid w:val="0024434A"/>
    <w:rsid w:val="00250835"/>
    <w:rsid w:val="00250D46"/>
    <w:rsid w:val="00251E77"/>
    <w:rsid w:val="00252E97"/>
    <w:rsid w:val="00253094"/>
    <w:rsid w:val="00253198"/>
    <w:rsid w:val="0025356E"/>
    <w:rsid w:val="002541F6"/>
    <w:rsid w:val="002542EC"/>
    <w:rsid w:val="0026198F"/>
    <w:rsid w:val="00262E35"/>
    <w:rsid w:val="00262EF3"/>
    <w:rsid w:val="0026301A"/>
    <w:rsid w:val="002637F7"/>
    <w:rsid w:val="0026491C"/>
    <w:rsid w:val="0026643E"/>
    <w:rsid w:val="00271B0F"/>
    <w:rsid w:val="00272514"/>
    <w:rsid w:val="00272D25"/>
    <w:rsid w:val="00273F02"/>
    <w:rsid w:val="00274266"/>
    <w:rsid w:val="0027430E"/>
    <w:rsid w:val="0027666E"/>
    <w:rsid w:val="00277422"/>
    <w:rsid w:val="0027754E"/>
    <w:rsid w:val="00277C9B"/>
    <w:rsid w:val="0028191C"/>
    <w:rsid w:val="00281EF8"/>
    <w:rsid w:val="00283D1E"/>
    <w:rsid w:val="002858F2"/>
    <w:rsid w:val="00286101"/>
    <w:rsid w:val="002877EE"/>
    <w:rsid w:val="00290E47"/>
    <w:rsid w:val="00295203"/>
    <w:rsid w:val="002959FE"/>
    <w:rsid w:val="002A0317"/>
    <w:rsid w:val="002A039A"/>
    <w:rsid w:val="002A1902"/>
    <w:rsid w:val="002A4F86"/>
    <w:rsid w:val="002A51C3"/>
    <w:rsid w:val="002A5637"/>
    <w:rsid w:val="002A5AA0"/>
    <w:rsid w:val="002A5BA7"/>
    <w:rsid w:val="002A6D44"/>
    <w:rsid w:val="002B28D2"/>
    <w:rsid w:val="002B33C5"/>
    <w:rsid w:val="002B3F9B"/>
    <w:rsid w:val="002B6296"/>
    <w:rsid w:val="002B72B3"/>
    <w:rsid w:val="002C0475"/>
    <w:rsid w:val="002C0F40"/>
    <w:rsid w:val="002C19DF"/>
    <w:rsid w:val="002C6D58"/>
    <w:rsid w:val="002C7793"/>
    <w:rsid w:val="002D00BB"/>
    <w:rsid w:val="002D16F8"/>
    <w:rsid w:val="002D2548"/>
    <w:rsid w:val="002D2ADA"/>
    <w:rsid w:val="002D2EBB"/>
    <w:rsid w:val="002D35D6"/>
    <w:rsid w:val="002D36D1"/>
    <w:rsid w:val="002D3C77"/>
    <w:rsid w:val="002D577A"/>
    <w:rsid w:val="002D5BBB"/>
    <w:rsid w:val="002D6AA3"/>
    <w:rsid w:val="002E0F8C"/>
    <w:rsid w:val="002E1816"/>
    <w:rsid w:val="002E2C6E"/>
    <w:rsid w:val="002E63C7"/>
    <w:rsid w:val="002E660D"/>
    <w:rsid w:val="002E6988"/>
    <w:rsid w:val="002E70B0"/>
    <w:rsid w:val="002E7A03"/>
    <w:rsid w:val="002F1D06"/>
    <w:rsid w:val="002F2B00"/>
    <w:rsid w:val="002F4434"/>
    <w:rsid w:val="002F494D"/>
    <w:rsid w:val="002F4B19"/>
    <w:rsid w:val="002F672C"/>
    <w:rsid w:val="00301BD6"/>
    <w:rsid w:val="00302E6D"/>
    <w:rsid w:val="00304907"/>
    <w:rsid w:val="00304E2D"/>
    <w:rsid w:val="00306088"/>
    <w:rsid w:val="00310E89"/>
    <w:rsid w:val="003110A6"/>
    <w:rsid w:val="00314AB2"/>
    <w:rsid w:val="00316E6B"/>
    <w:rsid w:val="003173F2"/>
    <w:rsid w:val="003176F9"/>
    <w:rsid w:val="00324FC8"/>
    <w:rsid w:val="00324FDE"/>
    <w:rsid w:val="00326469"/>
    <w:rsid w:val="00327A7E"/>
    <w:rsid w:val="00333031"/>
    <w:rsid w:val="00334B22"/>
    <w:rsid w:val="00335F84"/>
    <w:rsid w:val="0033653A"/>
    <w:rsid w:val="00336FEB"/>
    <w:rsid w:val="003371A7"/>
    <w:rsid w:val="00337507"/>
    <w:rsid w:val="00341857"/>
    <w:rsid w:val="003443A6"/>
    <w:rsid w:val="00346452"/>
    <w:rsid w:val="00350481"/>
    <w:rsid w:val="0035271F"/>
    <w:rsid w:val="00352B76"/>
    <w:rsid w:val="003549B5"/>
    <w:rsid w:val="00355910"/>
    <w:rsid w:val="0035678D"/>
    <w:rsid w:val="0035781D"/>
    <w:rsid w:val="00357A9F"/>
    <w:rsid w:val="00361293"/>
    <w:rsid w:val="003620A0"/>
    <w:rsid w:val="00363E4A"/>
    <w:rsid w:val="003676B0"/>
    <w:rsid w:val="00371D29"/>
    <w:rsid w:val="00372359"/>
    <w:rsid w:val="00372ACC"/>
    <w:rsid w:val="00373A91"/>
    <w:rsid w:val="003770F9"/>
    <w:rsid w:val="0037736A"/>
    <w:rsid w:val="00377847"/>
    <w:rsid w:val="0038167A"/>
    <w:rsid w:val="00387330"/>
    <w:rsid w:val="00390E27"/>
    <w:rsid w:val="00392BF1"/>
    <w:rsid w:val="003A2D0D"/>
    <w:rsid w:val="003A2D4B"/>
    <w:rsid w:val="003A3391"/>
    <w:rsid w:val="003A36D6"/>
    <w:rsid w:val="003A3B51"/>
    <w:rsid w:val="003A4306"/>
    <w:rsid w:val="003A5B61"/>
    <w:rsid w:val="003B5C5E"/>
    <w:rsid w:val="003C2141"/>
    <w:rsid w:val="003C274B"/>
    <w:rsid w:val="003C2D78"/>
    <w:rsid w:val="003C35D6"/>
    <w:rsid w:val="003C503F"/>
    <w:rsid w:val="003C6557"/>
    <w:rsid w:val="003C7B4C"/>
    <w:rsid w:val="003D042A"/>
    <w:rsid w:val="003D172E"/>
    <w:rsid w:val="003D2556"/>
    <w:rsid w:val="003D3049"/>
    <w:rsid w:val="003D4109"/>
    <w:rsid w:val="003D5F99"/>
    <w:rsid w:val="003D69A4"/>
    <w:rsid w:val="003D7280"/>
    <w:rsid w:val="003E0BD3"/>
    <w:rsid w:val="003E0F52"/>
    <w:rsid w:val="003E113D"/>
    <w:rsid w:val="003E2D18"/>
    <w:rsid w:val="003E458E"/>
    <w:rsid w:val="003F11A9"/>
    <w:rsid w:val="003F1D58"/>
    <w:rsid w:val="003F2044"/>
    <w:rsid w:val="003F3E00"/>
    <w:rsid w:val="003F3E3E"/>
    <w:rsid w:val="003F493B"/>
    <w:rsid w:val="003F4F48"/>
    <w:rsid w:val="003F4FC3"/>
    <w:rsid w:val="003F53BD"/>
    <w:rsid w:val="003F67D9"/>
    <w:rsid w:val="003F6997"/>
    <w:rsid w:val="003F714E"/>
    <w:rsid w:val="003F7B5C"/>
    <w:rsid w:val="004016AF"/>
    <w:rsid w:val="004017D0"/>
    <w:rsid w:val="00404A42"/>
    <w:rsid w:val="00404BEB"/>
    <w:rsid w:val="00404D18"/>
    <w:rsid w:val="00406369"/>
    <w:rsid w:val="00406E34"/>
    <w:rsid w:val="004130AE"/>
    <w:rsid w:val="00415838"/>
    <w:rsid w:val="00416558"/>
    <w:rsid w:val="004176A8"/>
    <w:rsid w:val="00417B07"/>
    <w:rsid w:val="00420159"/>
    <w:rsid w:val="004209BE"/>
    <w:rsid w:val="00421C11"/>
    <w:rsid w:val="0042209A"/>
    <w:rsid w:val="00423321"/>
    <w:rsid w:val="004237F9"/>
    <w:rsid w:val="00424299"/>
    <w:rsid w:val="00424BA8"/>
    <w:rsid w:val="00425596"/>
    <w:rsid w:val="00425F36"/>
    <w:rsid w:val="0042739D"/>
    <w:rsid w:val="004276C7"/>
    <w:rsid w:val="00427F47"/>
    <w:rsid w:val="004305DE"/>
    <w:rsid w:val="0043180A"/>
    <w:rsid w:val="004322E2"/>
    <w:rsid w:val="00434351"/>
    <w:rsid w:val="004349C8"/>
    <w:rsid w:val="004400C1"/>
    <w:rsid w:val="00440604"/>
    <w:rsid w:val="00440E2E"/>
    <w:rsid w:val="00441EA2"/>
    <w:rsid w:val="0044356C"/>
    <w:rsid w:val="004446BF"/>
    <w:rsid w:val="00446EB5"/>
    <w:rsid w:val="00447680"/>
    <w:rsid w:val="00451D1E"/>
    <w:rsid w:val="00451ED8"/>
    <w:rsid w:val="00452746"/>
    <w:rsid w:val="00453AD9"/>
    <w:rsid w:val="0045468B"/>
    <w:rsid w:val="004555DE"/>
    <w:rsid w:val="004561A9"/>
    <w:rsid w:val="00457B56"/>
    <w:rsid w:val="00457E86"/>
    <w:rsid w:val="00457F49"/>
    <w:rsid w:val="004615B7"/>
    <w:rsid w:val="0046221C"/>
    <w:rsid w:val="00463132"/>
    <w:rsid w:val="004636A8"/>
    <w:rsid w:val="00464BB2"/>
    <w:rsid w:val="00466885"/>
    <w:rsid w:val="00467CB0"/>
    <w:rsid w:val="00470B1B"/>
    <w:rsid w:val="00471396"/>
    <w:rsid w:val="0047222B"/>
    <w:rsid w:val="00472751"/>
    <w:rsid w:val="004730D6"/>
    <w:rsid w:val="00474A1A"/>
    <w:rsid w:val="00475278"/>
    <w:rsid w:val="0047530B"/>
    <w:rsid w:val="004756F3"/>
    <w:rsid w:val="004760BF"/>
    <w:rsid w:val="00480A7C"/>
    <w:rsid w:val="0048280A"/>
    <w:rsid w:val="00482C0E"/>
    <w:rsid w:val="00482F0D"/>
    <w:rsid w:val="00483C09"/>
    <w:rsid w:val="00484685"/>
    <w:rsid w:val="004849A1"/>
    <w:rsid w:val="00485F87"/>
    <w:rsid w:val="00486314"/>
    <w:rsid w:val="00487A2A"/>
    <w:rsid w:val="00490792"/>
    <w:rsid w:val="004973EF"/>
    <w:rsid w:val="0049741E"/>
    <w:rsid w:val="004A10BC"/>
    <w:rsid w:val="004A15EF"/>
    <w:rsid w:val="004A2CB2"/>
    <w:rsid w:val="004A2F16"/>
    <w:rsid w:val="004A415E"/>
    <w:rsid w:val="004A4584"/>
    <w:rsid w:val="004A46EA"/>
    <w:rsid w:val="004A6811"/>
    <w:rsid w:val="004A6CA4"/>
    <w:rsid w:val="004A6F46"/>
    <w:rsid w:val="004A73AE"/>
    <w:rsid w:val="004A77C7"/>
    <w:rsid w:val="004B042D"/>
    <w:rsid w:val="004B1947"/>
    <w:rsid w:val="004B1C0D"/>
    <w:rsid w:val="004B1DA6"/>
    <w:rsid w:val="004B2C56"/>
    <w:rsid w:val="004B45A0"/>
    <w:rsid w:val="004B6249"/>
    <w:rsid w:val="004B7A6F"/>
    <w:rsid w:val="004B7D54"/>
    <w:rsid w:val="004C0CEF"/>
    <w:rsid w:val="004C172E"/>
    <w:rsid w:val="004C20E8"/>
    <w:rsid w:val="004C2F29"/>
    <w:rsid w:val="004C3C38"/>
    <w:rsid w:val="004C56F6"/>
    <w:rsid w:val="004C6A4F"/>
    <w:rsid w:val="004C7939"/>
    <w:rsid w:val="004C79E5"/>
    <w:rsid w:val="004D23C0"/>
    <w:rsid w:val="004D5592"/>
    <w:rsid w:val="004D5856"/>
    <w:rsid w:val="004D5E2A"/>
    <w:rsid w:val="004D69D9"/>
    <w:rsid w:val="004D7D39"/>
    <w:rsid w:val="004E0363"/>
    <w:rsid w:val="004E2D24"/>
    <w:rsid w:val="004E420A"/>
    <w:rsid w:val="004F1291"/>
    <w:rsid w:val="004F2DC7"/>
    <w:rsid w:val="004F414E"/>
    <w:rsid w:val="004F4223"/>
    <w:rsid w:val="004F6172"/>
    <w:rsid w:val="004F6479"/>
    <w:rsid w:val="004F7A46"/>
    <w:rsid w:val="00501A9A"/>
    <w:rsid w:val="00502A08"/>
    <w:rsid w:val="00502CD3"/>
    <w:rsid w:val="005078EB"/>
    <w:rsid w:val="00510823"/>
    <w:rsid w:val="0051192E"/>
    <w:rsid w:val="00511C1C"/>
    <w:rsid w:val="00511C9F"/>
    <w:rsid w:val="00514C74"/>
    <w:rsid w:val="00515DE7"/>
    <w:rsid w:val="00516A16"/>
    <w:rsid w:val="0052212A"/>
    <w:rsid w:val="00522B12"/>
    <w:rsid w:val="005247BF"/>
    <w:rsid w:val="005253C4"/>
    <w:rsid w:val="00527FE5"/>
    <w:rsid w:val="005305F7"/>
    <w:rsid w:val="0053122A"/>
    <w:rsid w:val="0053194C"/>
    <w:rsid w:val="00531B3E"/>
    <w:rsid w:val="00531E48"/>
    <w:rsid w:val="00532DC2"/>
    <w:rsid w:val="00540216"/>
    <w:rsid w:val="00540861"/>
    <w:rsid w:val="00540F55"/>
    <w:rsid w:val="0054121B"/>
    <w:rsid w:val="0054128E"/>
    <w:rsid w:val="005412C0"/>
    <w:rsid w:val="0054212E"/>
    <w:rsid w:val="00542F22"/>
    <w:rsid w:val="005452FA"/>
    <w:rsid w:val="00545B04"/>
    <w:rsid w:val="005478FA"/>
    <w:rsid w:val="00547FCB"/>
    <w:rsid w:val="00550710"/>
    <w:rsid w:val="00550ED3"/>
    <w:rsid w:val="005536A4"/>
    <w:rsid w:val="00554308"/>
    <w:rsid w:val="0055501D"/>
    <w:rsid w:val="0055573A"/>
    <w:rsid w:val="00556590"/>
    <w:rsid w:val="00557313"/>
    <w:rsid w:val="00557673"/>
    <w:rsid w:val="0056058D"/>
    <w:rsid w:val="00562054"/>
    <w:rsid w:val="00562B85"/>
    <w:rsid w:val="0056347D"/>
    <w:rsid w:val="00563576"/>
    <w:rsid w:val="00563B80"/>
    <w:rsid w:val="00563DC4"/>
    <w:rsid w:val="005648FC"/>
    <w:rsid w:val="00564A77"/>
    <w:rsid w:val="00566F17"/>
    <w:rsid w:val="00566FBC"/>
    <w:rsid w:val="00570F1C"/>
    <w:rsid w:val="0057151A"/>
    <w:rsid w:val="0057494D"/>
    <w:rsid w:val="00575045"/>
    <w:rsid w:val="00575130"/>
    <w:rsid w:val="0057513D"/>
    <w:rsid w:val="00575F9D"/>
    <w:rsid w:val="00577C4B"/>
    <w:rsid w:val="005803DD"/>
    <w:rsid w:val="005809AF"/>
    <w:rsid w:val="00581D8A"/>
    <w:rsid w:val="005828F2"/>
    <w:rsid w:val="00584755"/>
    <w:rsid w:val="005853A0"/>
    <w:rsid w:val="00586710"/>
    <w:rsid w:val="00587C74"/>
    <w:rsid w:val="00587FC4"/>
    <w:rsid w:val="005903EC"/>
    <w:rsid w:val="0059136C"/>
    <w:rsid w:val="005926FD"/>
    <w:rsid w:val="00593F2A"/>
    <w:rsid w:val="00595534"/>
    <w:rsid w:val="00596A7E"/>
    <w:rsid w:val="00596BEB"/>
    <w:rsid w:val="00597690"/>
    <w:rsid w:val="00597F13"/>
    <w:rsid w:val="005A157E"/>
    <w:rsid w:val="005A209E"/>
    <w:rsid w:val="005A2789"/>
    <w:rsid w:val="005A598A"/>
    <w:rsid w:val="005A6ADD"/>
    <w:rsid w:val="005A77B9"/>
    <w:rsid w:val="005A7CF3"/>
    <w:rsid w:val="005A7D8E"/>
    <w:rsid w:val="005B079C"/>
    <w:rsid w:val="005B2464"/>
    <w:rsid w:val="005B290B"/>
    <w:rsid w:val="005B490C"/>
    <w:rsid w:val="005B5226"/>
    <w:rsid w:val="005B58D2"/>
    <w:rsid w:val="005B67D9"/>
    <w:rsid w:val="005B6AB0"/>
    <w:rsid w:val="005B74B9"/>
    <w:rsid w:val="005B797F"/>
    <w:rsid w:val="005C0BE3"/>
    <w:rsid w:val="005C26B7"/>
    <w:rsid w:val="005C30AC"/>
    <w:rsid w:val="005C5D11"/>
    <w:rsid w:val="005C6CE0"/>
    <w:rsid w:val="005C780D"/>
    <w:rsid w:val="005D21CC"/>
    <w:rsid w:val="005D3224"/>
    <w:rsid w:val="005D4D21"/>
    <w:rsid w:val="005D55ED"/>
    <w:rsid w:val="005D6842"/>
    <w:rsid w:val="005D6B4C"/>
    <w:rsid w:val="005D7667"/>
    <w:rsid w:val="005E009E"/>
    <w:rsid w:val="005E10DB"/>
    <w:rsid w:val="005E2190"/>
    <w:rsid w:val="005E22DC"/>
    <w:rsid w:val="005E4DFA"/>
    <w:rsid w:val="005E5E92"/>
    <w:rsid w:val="005E65C3"/>
    <w:rsid w:val="005E7381"/>
    <w:rsid w:val="005F572D"/>
    <w:rsid w:val="005F6C1B"/>
    <w:rsid w:val="005F6FE2"/>
    <w:rsid w:val="005F7D85"/>
    <w:rsid w:val="005F7EF6"/>
    <w:rsid w:val="0060192D"/>
    <w:rsid w:val="006022FA"/>
    <w:rsid w:val="0060287E"/>
    <w:rsid w:val="006042EC"/>
    <w:rsid w:val="00604D36"/>
    <w:rsid w:val="00604F8C"/>
    <w:rsid w:val="00605854"/>
    <w:rsid w:val="006058A6"/>
    <w:rsid w:val="006063AA"/>
    <w:rsid w:val="00606EEA"/>
    <w:rsid w:val="006133C6"/>
    <w:rsid w:val="006136AE"/>
    <w:rsid w:val="00614311"/>
    <w:rsid w:val="00614370"/>
    <w:rsid w:val="0061489F"/>
    <w:rsid w:val="0061538B"/>
    <w:rsid w:val="00615FBC"/>
    <w:rsid w:val="00623AB7"/>
    <w:rsid w:val="00623E2B"/>
    <w:rsid w:val="006242CC"/>
    <w:rsid w:val="00627075"/>
    <w:rsid w:val="00632165"/>
    <w:rsid w:val="006322E3"/>
    <w:rsid w:val="00632EB4"/>
    <w:rsid w:val="00633921"/>
    <w:rsid w:val="00633EFB"/>
    <w:rsid w:val="006352DB"/>
    <w:rsid w:val="00635CC5"/>
    <w:rsid w:val="006368A9"/>
    <w:rsid w:val="00637A84"/>
    <w:rsid w:val="00642D09"/>
    <w:rsid w:val="006451FD"/>
    <w:rsid w:val="0064549A"/>
    <w:rsid w:val="00645D93"/>
    <w:rsid w:val="00646B8F"/>
    <w:rsid w:val="00650CAF"/>
    <w:rsid w:val="00653393"/>
    <w:rsid w:val="00654AB1"/>
    <w:rsid w:val="00655BD4"/>
    <w:rsid w:val="006602F5"/>
    <w:rsid w:val="00660D04"/>
    <w:rsid w:val="00663301"/>
    <w:rsid w:val="00663B1A"/>
    <w:rsid w:val="00664BC0"/>
    <w:rsid w:val="00665A56"/>
    <w:rsid w:val="00665E7C"/>
    <w:rsid w:val="006707E9"/>
    <w:rsid w:val="006709BE"/>
    <w:rsid w:val="0067390A"/>
    <w:rsid w:val="00673A0A"/>
    <w:rsid w:val="00674070"/>
    <w:rsid w:val="00675EF5"/>
    <w:rsid w:val="006760A1"/>
    <w:rsid w:val="006762A6"/>
    <w:rsid w:val="00676E03"/>
    <w:rsid w:val="00677339"/>
    <w:rsid w:val="00681B3E"/>
    <w:rsid w:val="006825C6"/>
    <w:rsid w:val="00683AA7"/>
    <w:rsid w:val="0068597B"/>
    <w:rsid w:val="0068602B"/>
    <w:rsid w:val="00686309"/>
    <w:rsid w:val="00686828"/>
    <w:rsid w:val="006904A4"/>
    <w:rsid w:val="006909C8"/>
    <w:rsid w:val="006926F3"/>
    <w:rsid w:val="00693841"/>
    <w:rsid w:val="00693B1D"/>
    <w:rsid w:val="00693C90"/>
    <w:rsid w:val="00693D21"/>
    <w:rsid w:val="0069533A"/>
    <w:rsid w:val="006954BA"/>
    <w:rsid w:val="006957FF"/>
    <w:rsid w:val="00695E42"/>
    <w:rsid w:val="006967E7"/>
    <w:rsid w:val="006969C5"/>
    <w:rsid w:val="00696CA7"/>
    <w:rsid w:val="0069726C"/>
    <w:rsid w:val="00697957"/>
    <w:rsid w:val="00697C1A"/>
    <w:rsid w:val="006A2A99"/>
    <w:rsid w:val="006A2B89"/>
    <w:rsid w:val="006A3234"/>
    <w:rsid w:val="006A444D"/>
    <w:rsid w:val="006A6A37"/>
    <w:rsid w:val="006A7785"/>
    <w:rsid w:val="006A7812"/>
    <w:rsid w:val="006A7FB3"/>
    <w:rsid w:val="006B03E0"/>
    <w:rsid w:val="006B0FB5"/>
    <w:rsid w:val="006B1B39"/>
    <w:rsid w:val="006B3459"/>
    <w:rsid w:val="006B43A6"/>
    <w:rsid w:val="006B4401"/>
    <w:rsid w:val="006B5A42"/>
    <w:rsid w:val="006B5A92"/>
    <w:rsid w:val="006B6A30"/>
    <w:rsid w:val="006B75CE"/>
    <w:rsid w:val="006C170D"/>
    <w:rsid w:val="006C2188"/>
    <w:rsid w:val="006C3751"/>
    <w:rsid w:val="006C562E"/>
    <w:rsid w:val="006C7001"/>
    <w:rsid w:val="006D0E2E"/>
    <w:rsid w:val="006D1657"/>
    <w:rsid w:val="006D2784"/>
    <w:rsid w:val="006D4A88"/>
    <w:rsid w:val="006D726E"/>
    <w:rsid w:val="006E2E5D"/>
    <w:rsid w:val="006E3164"/>
    <w:rsid w:val="006E3348"/>
    <w:rsid w:val="006E38E8"/>
    <w:rsid w:val="006F0647"/>
    <w:rsid w:val="006F084D"/>
    <w:rsid w:val="006F10BE"/>
    <w:rsid w:val="006F14F2"/>
    <w:rsid w:val="006F1E8F"/>
    <w:rsid w:val="006F2DD7"/>
    <w:rsid w:val="006F375D"/>
    <w:rsid w:val="006F3D79"/>
    <w:rsid w:val="006F5446"/>
    <w:rsid w:val="006F5503"/>
    <w:rsid w:val="006F63C2"/>
    <w:rsid w:val="0070196F"/>
    <w:rsid w:val="00701D05"/>
    <w:rsid w:val="00702A7D"/>
    <w:rsid w:val="00702BED"/>
    <w:rsid w:val="007035F0"/>
    <w:rsid w:val="00704482"/>
    <w:rsid w:val="007048E2"/>
    <w:rsid w:val="007061BA"/>
    <w:rsid w:val="0070719A"/>
    <w:rsid w:val="0070762B"/>
    <w:rsid w:val="00707A96"/>
    <w:rsid w:val="00710139"/>
    <w:rsid w:val="00711D6A"/>
    <w:rsid w:val="00712B6B"/>
    <w:rsid w:val="00712C8C"/>
    <w:rsid w:val="00713743"/>
    <w:rsid w:val="0071383A"/>
    <w:rsid w:val="0071701D"/>
    <w:rsid w:val="007175B8"/>
    <w:rsid w:val="00721450"/>
    <w:rsid w:val="007224F0"/>
    <w:rsid w:val="00723A0E"/>
    <w:rsid w:val="00723C5E"/>
    <w:rsid w:val="00724CEF"/>
    <w:rsid w:val="00724D60"/>
    <w:rsid w:val="00725823"/>
    <w:rsid w:val="00726303"/>
    <w:rsid w:val="00727175"/>
    <w:rsid w:val="00733074"/>
    <w:rsid w:val="00733B1B"/>
    <w:rsid w:val="00733F17"/>
    <w:rsid w:val="00735A26"/>
    <w:rsid w:val="00735E22"/>
    <w:rsid w:val="0073650B"/>
    <w:rsid w:val="007366CA"/>
    <w:rsid w:val="00737591"/>
    <w:rsid w:val="00737A5F"/>
    <w:rsid w:val="00740406"/>
    <w:rsid w:val="007424C1"/>
    <w:rsid w:val="007456DB"/>
    <w:rsid w:val="00745A50"/>
    <w:rsid w:val="00746D3E"/>
    <w:rsid w:val="00746D46"/>
    <w:rsid w:val="007476DF"/>
    <w:rsid w:val="00750BB0"/>
    <w:rsid w:val="00752970"/>
    <w:rsid w:val="00753EF1"/>
    <w:rsid w:val="0075503A"/>
    <w:rsid w:val="00756619"/>
    <w:rsid w:val="007566BB"/>
    <w:rsid w:val="00757898"/>
    <w:rsid w:val="007578BF"/>
    <w:rsid w:val="0076115D"/>
    <w:rsid w:val="0076180D"/>
    <w:rsid w:val="00761927"/>
    <w:rsid w:val="00762248"/>
    <w:rsid w:val="0076252A"/>
    <w:rsid w:val="00764498"/>
    <w:rsid w:val="0076586E"/>
    <w:rsid w:val="00765A56"/>
    <w:rsid w:val="00766BF6"/>
    <w:rsid w:val="00767C82"/>
    <w:rsid w:val="00772263"/>
    <w:rsid w:val="00772B72"/>
    <w:rsid w:val="00774BD1"/>
    <w:rsid w:val="00775363"/>
    <w:rsid w:val="0077649A"/>
    <w:rsid w:val="00776974"/>
    <w:rsid w:val="00777B4E"/>
    <w:rsid w:val="0078021B"/>
    <w:rsid w:val="00781FAA"/>
    <w:rsid w:val="00783E40"/>
    <w:rsid w:val="00785185"/>
    <w:rsid w:val="00785493"/>
    <w:rsid w:val="00786471"/>
    <w:rsid w:val="0079040F"/>
    <w:rsid w:val="0079181B"/>
    <w:rsid w:val="0079259D"/>
    <w:rsid w:val="00794216"/>
    <w:rsid w:val="00794C89"/>
    <w:rsid w:val="00794EDD"/>
    <w:rsid w:val="007972A9"/>
    <w:rsid w:val="007A2B22"/>
    <w:rsid w:val="007A358B"/>
    <w:rsid w:val="007A3F87"/>
    <w:rsid w:val="007A58E4"/>
    <w:rsid w:val="007A5BB8"/>
    <w:rsid w:val="007A77AA"/>
    <w:rsid w:val="007A79BC"/>
    <w:rsid w:val="007B1EED"/>
    <w:rsid w:val="007B4D66"/>
    <w:rsid w:val="007B5030"/>
    <w:rsid w:val="007B59D3"/>
    <w:rsid w:val="007B604D"/>
    <w:rsid w:val="007B6AB2"/>
    <w:rsid w:val="007B778B"/>
    <w:rsid w:val="007B7D3B"/>
    <w:rsid w:val="007C087C"/>
    <w:rsid w:val="007C1052"/>
    <w:rsid w:val="007C20F3"/>
    <w:rsid w:val="007C2126"/>
    <w:rsid w:val="007C3515"/>
    <w:rsid w:val="007C37AD"/>
    <w:rsid w:val="007C4885"/>
    <w:rsid w:val="007C4D05"/>
    <w:rsid w:val="007C5ABD"/>
    <w:rsid w:val="007C6715"/>
    <w:rsid w:val="007D1888"/>
    <w:rsid w:val="007D506C"/>
    <w:rsid w:val="007D7E44"/>
    <w:rsid w:val="007E01FC"/>
    <w:rsid w:val="007E0C3A"/>
    <w:rsid w:val="007E3002"/>
    <w:rsid w:val="007E338D"/>
    <w:rsid w:val="007E7120"/>
    <w:rsid w:val="007E78B3"/>
    <w:rsid w:val="007E7CBC"/>
    <w:rsid w:val="007F0999"/>
    <w:rsid w:val="007F0D3D"/>
    <w:rsid w:val="007F2255"/>
    <w:rsid w:val="007F2ED3"/>
    <w:rsid w:val="007F5917"/>
    <w:rsid w:val="007F6BB9"/>
    <w:rsid w:val="0080036F"/>
    <w:rsid w:val="0080319E"/>
    <w:rsid w:val="00804132"/>
    <w:rsid w:val="0080668F"/>
    <w:rsid w:val="00807647"/>
    <w:rsid w:val="008113DE"/>
    <w:rsid w:val="00811EF0"/>
    <w:rsid w:val="00812A01"/>
    <w:rsid w:val="00813E8C"/>
    <w:rsid w:val="00814E21"/>
    <w:rsid w:val="00817013"/>
    <w:rsid w:val="00822CB9"/>
    <w:rsid w:val="008234B7"/>
    <w:rsid w:val="008237DB"/>
    <w:rsid w:val="00823B8F"/>
    <w:rsid w:val="00823F10"/>
    <w:rsid w:val="00824083"/>
    <w:rsid w:val="008259A0"/>
    <w:rsid w:val="00826C90"/>
    <w:rsid w:val="00827707"/>
    <w:rsid w:val="00827F4B"/>
    <w:rsid w:val="0083166D"/>
    <w:rsid w:val="00832AED"/>
    <w:rsid w:val="00833076"/>
    <w:rsid w:val="0083504C"/>
    <w:rsid w:val="00836F6D"/>
    <w:rsid w:val="0084006B"/>
    <w:rsid w:val="00841674"/>
    <w:rsid w:val="00843532"/>
    <w:rsid w:val="00844281"/>
    <w:rsid w:val="00847875"/>
    <w:rsid w:val="00850634"/>
    <w:rsid w:val="00850821"/>
    <w:rsid w:val="008527BE"/>
    <w:rsid w:val="008537D0"/>
    <w:rsid w:val="00855195"/>
    <w:rsid w:val="00857D11"/>
    <w:rsid w:val="008604ED"/>
    <w:rsid w:val="00860DFB"/>
    <w:rsid w:val="008614F1"/>
    <w:rsid w:val="00862BC3"/>
    <w:rsid w:val="00863119"/>
    <w:rsid w:val="008633CB"/>
    <w:rsid w:val="008642F5"/>
    <w:rsid w:val="008662EF"/>
    <w:rsid w:val="008701C9"/>
    <w:rsid w:val="00870843"/>
    <w:rsid w:val="0087147B"/>
    <w:rsid w:val="0087244D"/>
    <w:rsid w:val="00872978"/>
    <w:rsid w:val="00874150"/>
    <w:rsid w:val="00875266"/>
    <w:rsid w:val="008768C3"/>
    <w:rsid w:val="0087740B"/>
    <w:rsid w:val="0088084A"/>
    <w:rsid w:val="00882DB5"/>
    <w:rsid w:val="00883922"/>
    <w:rsid w:val="00884489"/>
    <w:rsid w:val="00884D90"/>
    <w:rsid w:val="00885399"/>
    <w:rsid w:val="00885CAE"/>
    <w:rsid w:val="008869C4"/>
    <w:rsid w:val="00887A48"/>
    <w:rsid w:val="008902C3"/>
    <w:rsid w:val="00891315"/>
    <w:rsid w:val="00893870"/>
    <w:rsid w:val="0089388E"/>
    <w:rsid w:val="00893D57"/>
    <w:rsid w:val="00894435"/>
    <w:rsid w:val="00894727"/>
    <w:rsid w:val="008A094E"/>
    <w:rsid w:val="008A0AF0"/>
    <w:rsid w:val="008A10C1"/>
    <w:rsid w:val="008A3645"/>
    <w:rsid w:val="008A3B97"/>
    <w:rsid w:val="008A740F"/>
    <w:rsid w:val="008B13DB"/>
    <w:rsid w:val="008B1A5C"/>
    <w:rsid w:val="008B7B5B"/>
    <w:rsid w:val="008C0658"/>
    <w:rsid w:val="008C0DBD"/>
    <w:rsid w:val="008C1D21"/>
    <w:rsid w:val="008C3B07"/>
    <w:rsid w:val="008C3D9F"/>
    <w:rsid w:val="008C6358"/>
    <w:rsid w:val="008C6D17"/>
    <w:rsid w:val="008C7254"/>
    <w:rsid w:val="008D184E"/>
    <w:rsid w:val="008D1CC9"/>
    <w:rsid w:val="008D1E7C"/>
    <w:rsid w:val="008D4F9F"/>
    <w:rsid w:val="008D686D"/>
    <w:rsid w:val="008D6EE9"/>
    <w:rsid w:val="008E085C"/>
    <w:rsid w:val="008E12C9"/>
    <w:rsid w:val="008E41F8"/>
    <w:rsid w:val="008E6B25"/>
    <w:rsid w:val="008E7964"/>
    <w:rsid w:val="008F2ED0"/>
    <w:rsid w:val="008F3402"/>
    <w:rsid w:val="008F4AAD"/>
    <w:rsid w:val="008F64BC"/>
    <w:rsid w:val="008F6BF0"/>
    <w:rsid w:val="008F6BF5"/>
    <w:rsid w:val="008F6EAA"/>
    <w:rsid w:val="008F6F98"/>
    <w:rsid w:val="008F7998"/>
    <w:rsid w:val="0090002A"/>
    <w:rsid w:val="009009A9"/>
    <w:rsid w:val="009012B2"/>
    <w:rsid w:val="00902C05"/>
    <w:rsid w:val="00903405"/>
    <w:rsid w:val="0090489C"/>
    <w:rsid w:val="009056DC"/>
    <w:rsid w:val="0090716E"/>
    <w:rsid w:val="00907314"/>
    <w:rsid w:val="00911A97"/>
    <w:rsid w:val="00912382"/>
    <w:rsid w:val="009129EE"/>
    <w:rsid w:val="00913461"/>
    <w:rsid w:val="00913F0C"/>
    <w:rsid w:val="00914089"/>
    <w:rsid w:val="0091485F"/>
    <w:rsid w:val="009148FD"/>
    <w:rsid w:val="009167C0"/>
    <w:rsid w:val="00916CF3"/>
    <w:rsid w:val="0091780E"/>
    <w:rsid w:val="0092165E"/>
    <w:rsid w:val="0092297B"/>
    <w:rsid w:val="00923564"/>
    <w:rsid w:val="0092470F"/>
    <w:rsid w:val="009278B6"/>
    <w:rsid w:val="009278EC"/>
    <w:rsid w:val="00933F51"/>
    <w:rsid w:val="009349D8"/>
    <w:rsid w:val="009354C8"/>
    <w:rsid w:val="009355AB"/>
    <w:rsid w:val="00935759"/>
    <w:rsid w:val="009357C2"/>
    <w:rsid w:val="009364EA"/>
    <w:rsid w:val="009402F2"/>
    <w:rsid w:val="00940E59"/>
    <w:rsid w:val="0094117A"/>
    <w:rsid w:val="0094173E"/>
    <w:rsid w:val="0094185A"/>
    <w:rsid w:val="009430B9"/>
    <w:rsid w:val="00943D15"/>
    <w:rsid w:val="00943E42"/>
    <w:rsid w:val="009450F1"/>
    <w:rsid w:val="009459BE"/>
    <w:rsid w:val="00945C88"/>
    <w:rsid w:val="00950912"/>
    <w:rsid w:val="00950F2F"/>
    <w:rsid w:val="00951B71"/>
    <w:rsid w:val="00953889"/>
    <w:rsid w:val="00954D8F"/>
    <w:rsid w:val="009629FC"/>
    <w:rsid w:val="0096618C"/>
    <w:rsid w:val="009705E6"/>
    <w:rsid w:val="009707FC"/>
    <w:rsid w:val="00973057"/>
    <w:rsid w:val="00973365"/>
    <w:rsid w:val="00975043"/>
    <w:rsid w:val="009752F4"/>
    <w:rsid w:val="0097530D"/>
    <w:rsid w:val="00975896"/>
    <w:rsid w:val="0098278D"/>
    <w:rsid w:val="009828B5"/>
    <w:rsid w:val="009854FC"/>
    <w:rsid w:val="00985A2F"/>
    <w:rsid w:val="009860DE"/>
    <w:rsid w:val="0098617F"/>
    <w:rsid w:val="00986950"/>
    <w:rsid w:val="00986E34"/>
    <w:rsid w:val="00991BD1"/>
    <w:rsid w:val="009930F9"/>
    <w:rsid w:val="0099464E"/>
    <w:rsid w:val="00994DF7"/>
    <w:rsid w:val="00994E55"/>
    <w:rsid w:val="009A25B5"/>
    <w:rsid w:val="009A340F"/>
    <w:rsid w:val="009A35F8"/>
    <w:rsid w:val="009A3DC9"/>
    <w:rsid w:val="009A60EB"/>
    <w:rsid w:val="009A64D6"/>
    <w:rsid w:val="009A697A"/>
    <w:rsid w:val="009A72B8"/>
    <w:rsid w:val="009A73E5"/>
    <w:rsid w:val="009A7975"/>
    <w:rsid w:val="009B4AD2"/>
    <w:rsid w:val="009B4D35"/>
    <w:rsid w:val="009B5099"/>
    <w:rsid w:val="009B77E7"/>
    <w:rsid w:val="009C220C"/>
    <w:rsid w:val="009C24EC"/>
    <w:rsid w:val="009C26B3"/>
    <w:rsid w:val="009C28E5"/>
    <w:rsid w:val="009C3337"/>
    <w:rsid w:val="009C38A5"/>
    <w:rsid w:val="009C3B41"/>
    <w:rsid w:val="009C5716"/>
    <w:rsid w:val="009C6D4D"/>
    <w:rsid w:val="009D106D"/>
    <w:rsid w:val="009D1552"/>
    <w:rsid w:val="009D1644"/>
    <w:rsid w:val="009D1E2E"/>
    <w:rsid w:val="009D1EEA"/>
    <w:rsid w:val="009D2457"/>
    <w:rsid w:val="009D2D33"/>
    <w:rsid w:val="009D6673"/>
    <w:rsid w:val="009E217C"/>
    <w:rsid w:val="009E267C"/>
    <w:rsid w:val="009E3E5D"/>
    <w:rsid w:val="009E4513"/>
    <w:rsid w:val="009E4E87"/>
    <w:rsid w:val="009E5DBD"/>
    <w:rsid w:val="009E7CCA"/>
    <w:rsid w:val="009F0D44"/>
    <w:rsid w:val="009F1DBB"/>
    <w:rsid w:val="009F2068"/>
    <w:rsid w:val="009F2C46"/>
    <w:rsid w:val="009F5276"/>
    <w:rsid w:val="00A00A43"/>
    <w:rsid w:val="00A014AA"/>
    <w:rsid w:val="00A02634"/>
    <w:rsid w:val="00A03488"/>
    <w:rsid w:val="00A03815"/>
    <w:rsid w:val="00A03BA1"/>
    <w:rsid w:val="00A0454D"/>
    <w:rsid w:val="00A0539E"/>
    <w:rsid w:val="00A05507"/>
    <w:rsid w:val="00A055D9"/>
    <w:rsid w:val="00A061B9"/>
    <w:rsid w:val="00A07F1B"/>
    <w:rsid w:val="00A10C19"/>
    <w:rsid w:val="00A114F5"/>
    <w:rsid w:val="00A16AFA"/>
    <w:rsid w:val="00A212E6"/>
    <w:rsid w:val="00A2674D"/>
    <w:rsid w:val="00A30A20"/>
    <w:rsid w:val="00A34294"/>
    <w:rsid w:val="00A34E4E"/>
    <w:rsid w:val="00A3531F"/>
    <w:rsid w:val="00A35610"/>
    <w:rsid w:val="00A3653E"/>
    <w:rsid w:val="00A36557"/>
    <w:rsid w:val="00A37E00"/>
    <w:rsid w:val="00A4016E"/>
    <w:rsid w:val="00A401A6"/>
    <w:rsid w:val="00A40D16"/>
    <w:rsid w:val="00A411A9"/>
    <w:rsid w:val="00A41559"/>
    <w:rsid w:val="00A42A91"/>
    <w:rsid w:val="00A43E14"/>
    <w:rsid w:val="00A459BE"/>
    <w:rsid w:val="00A45C1F"/>
    <w:rsid w:val="00A4768F"/>
    <w:rsid w:val="00A47C2E"/>
    <w:rsid w:val="00A47C87"/>
    <w:rsid w:val="00A47D93"/>
    <w:rsid w:val="00A503D2"/>
    <w:rsid w:val="00A506C7"/>
    <w:rsid w:val="00A5078E"/>
    <w:rsid w:val="00A50C9D"/>
    <w:rsid w:val="00A52DA8"/>
    <w:rsid w:val="00A537D2"/>
    <w:rsid w:val="00A53CDD"/>
    <w:rsid w:val="00A56028"/>
    <w:rsid w:val="00A56626"/>
    <w:rsid w:val="00A630FB"/>
    <w:rsid w:val="00A63BF8"/>
    <w:rsid w:val="00A63CD7"/>
    <w:rsid w:val="00A64F4B"/>
    <w:rsid w:val="00A70F48"/>
    <w:rsid w:val="00A71434"/>
    <w:rsid w:val="00A71A15"/>
    <w:rsid w:val="00A73FD6"/>
    <w:rsid w:val="00A7519F"/>
    <w:rsid w:val="00A80355"/>
    <w:rsid w:val="00A80B67"/>
    <w:rsid w:val="00A82CA1"/>
    <w:rsid w:val="00A8352B"/>
    <w:rsid w:val="00A83DB7"/>
    <w:rsid w:val="00A8695F"/>
    <w:rsid w:val="00A878D8"/>
    <w:rsid w:val="00A90BA9"/>
    <w:rsid w:val="00A93E0B"/>
    <w:rsid w:val="00A9450C"/>
    <w:rsid w:val="00A96BC7"/>
    <w:rsid w:val="00AA05C1"/>
    <w:rsid w:val="00AA1848"/>
    <w:rsid w:val="00AA1EDB"/>
    <w:rsid w:val="00AA2D1D"/>
    <w:rsid w:val="00AA3226"/>
    <w:rsid w:val="00AA49B8"/>
    <w:rsid w:val="00AA5F00"/>
    <w:rsid w:val="00AA5FDF"/>
    <w:rsid w:val="00AA6129"/>
    <w:rsid w:val="00AA754E"/>
    <w:rsid w:val="00AB0A73"/>
    <w:rsid w:val="00AB1291"/>
    <w:rsid w:val="00AB168E"/>
    <w:rsid w:val="00AB16CC"/>
    <w:rsid w:val="00AB404B"/>
    <w:rsid w:val="00AB465C"/>
    <w:rsid w:val="00AB609B"/>
    <w:rsid w:val="00AB66C3"/>
    <w:rsid w:val="00AB6FD2"/>
    <w:rsid w:val="00AB78B5"/>
    <w:rsid w:val="00AB7FA4"/>
    <w:rsid w:val="00AC1CBE"/>
    <w:rsid w:val="00AC23F3"/>
    <w:rsid w:val="00AC43D8"/>
    <w:rsid w:val="00AC4D89"/>
    <w:rsid w:val="00AC5430"/>
    <w:rsid w:val="00AC7165"/>
    <w:rsid w:val="00AD1F9E"/>
    <w:rsid w:val="00AD4D9D"/>
    <w:rsid w:val="00AD52F6"/>
    <w:rsid w:val="00AD77A5"/>
    <w:rsid w:val="00AE0698"/>
    <w:rsid w:val="00AE08B7"/>
    <w:rsid w:val="00AE08FB"/>
    <w:rsid w:val="00AE10B9"/>
    <w:rsid w:val="00AE1857"/>
    <w:rsid w:val="00AE35BB"/>
    <w:rsid w:val="00AE3766"/>
    <w:rsid w:val="00AE4D7F"/>
    <w:rsid w:val="00AE6276"/>
    <w:rsid w:val="00AE6DD4"/>
    <w:rsid w:val="00AE719E"/>
    <w:rsid w:val="00AF0325"/>
    <w:rsid w:val="00AF1841"/>
    <w:rsid w:val="00AF2E9A"/>
    <w:rsid w:val="00AF52CA"/>
    <w:rsid w:val="00AF53AA"/>
    <w:rsid w:val="00AF5C73"/>
    <w:rsid w:val="00AF5F28"/>
    <w:rsid w:val="00AF79C1"/>
    <w:rsid w:val="00B0507D"/>
    <w:rsid w:val="00B058ED"/>
    <w:rsid w:val="00B06999"/>
    <w:rsid w:val="00B071C7"/>
    <w:rsid w:val="00B07B85"/>
    <w:rsid w:val="00B10587"/>
    <w:rsid w:val="00B110FB"/>
    <w:rsid w:val="00B11A00"/>
    <w:rsid w:val="00B11B13"/>
    <w:rsid w:val="00B15308"/>
    <w:rsid w:val="00B15BE5"/>
    <w:rsid w:val="00B17B02"/>
    <w:rsid w:val="00B205A2"/>
    <w:rsid w:val="00B21C1F"/>
    <w:rsid w:val="00B25122"/>
    <w:rsid w:val="00B25266"/>
    <w:rsid w:val="00B25478"/>
    <w:rsid w:val="00B25824"/>
    <w:rsid w:val="00B25855"/>
    <w:rsid w:val="00B25C6D"/>
    <w:rsid w:val="00B2644C"/>
    <w:rsid w:val="00B269BB"/>
    <w:rsid w:val="00B26F69"/>
    <w:rsid w:val="00B306D0"/>
    <w:rsid w:val="00B32648"/>
    <w:rsid w:val="00B3363F"/>
    <w:rsid w:val="00B33F85"/>
    <w:rsid w:val="00B34EA4"/>
    <w:rsid w:val="00B3584C"/>
    <w:rsid w:val="00B377A2"/>
    <w:rsid w:val="00B4253A"/>
    <w:rsid w:val="00B4379C"/>
    <w:rsid w:val="00B438DA"/>
    <w:rsid w:val="00B45393"/>
    <w:rsid w:val="00B456A2"/>
    <w:rsid w:val="00B45854"/>
    <w:rsid w:val="00B4737C"/>
    <w:rsid w:val="00B507B4"/>
    <w:rsid w:val="00B5267A"/>
    <w:rsid w:val="00B52BBC"/>
    <w:rsid w:val="00B5464F"/>
    <w:rsid w:val="00B54BED"/>
    <w:rsid w:val="00B54FD1"/>
    <w:rsid w:val="00B55CF6"/>
    <w:rsid w:val="00B5630C"/>
    <w:rsid w:val="00B56C95"/>
    <w:rsid w:val="00B578E5"/>
    <w:rsid w:val="00B607B0"/>
    <w:rsid w:val="00B60B14"/>
    <w:rsid w:val="00B615BC"/>
    <w:rsid w:val="00B615C3"/>
    <w:rsid w:val="00B61F6F"/>
    <w:rsid w:val="00B65672"/>
    <w:rsid w:val="00B65778"/>
    <w:rsid w:val="00B674C8"/>
    <w:rsid w:val="00B72749"/>
    <w:rsid w:val="00B7285D"/>
    <w:rsid w:val="00B7323F"/>
    <w:rsid w:val="00B742FD"/>
    <w:rsid w:val="00B74856"/>
    <w:rsid w:val="00B770E8"/>
    <w:rsid w:val="00B77E9D"/>
    <w:rsid w:val="00B8128D"/>
    <w:rsid w:val="00B812E6"/>
    <w:rsid w:val="00B822B1"/>
    <w:rsid w:val="00B831A7"/>
    <w:rsid w:val="00B83DBA"/>
    <w:rsid w:val="00B85122"/>
    <w:rsid w:val="00B87A4A"/>
    <w:rsid w:val="00B87D53"/>
    <w:rsid w:val="00B912DA"/>
    <w:rsid w:val="00B91687"/>
    <w:rsid w:val="00B91899"/>
    <w:rsid w:val="00B91F9A"/>
    <w:rsid w:val="00B934E0"/>
    <w:rsid w:val="00B941A9"/>
    <w:rsid w:val="00B94594"/>
    <w:rsid w:val="00B955D7"/>
    <w:rsid w:val="00B95E49"/>
    <w:rsid w:val="00B96CAD"/>
    <w:rsid w:val="00B970FB"/>
    <w:rsid w:val="00BA3001"/>
    <w:rsid w:val="00BA3777"/>
    <w:rsid w:val="00BA3B8A"/>
    <w:rsid w:val="00BA500A"/>
    <w:rsid w:val="00BA5EFB"/>
    <w:rsid w:val="00BA685F"/>
    <w:rsid w:val="00BA7A2A"/>
    <w:rsid w:val="00BA7FC0"/>
    <w:rsid w:val="00BB0377"/>
    <w:rsid w:val="00BB0C06"/>
    <w:rsid w:val="00BB1465"/>
    <w:rsid w:val="00BB1B2F"/>
    <w:rsid w:val="00BB1D85"/>
    <w:rsid w:val="00BB2FA4"/>
    <w:rsid w:val="00BB33F4"/>
    <w:rsid w:val="00BB6247"/>
    <w:rsid w:val="00BB6A47"/>
    <w:rsid w:val="00BB6B56"/>
    <w:rsid w:val="00BB6C23"/>
    <w:rsid w:val="00BB716E"/>
    <w:rsid w:val="00BB7815"/>
    <w:rsid w:val="00BB7981"/>
    <w:rsid w:val="00BC0A22"/>
    <w:rsid w:val="00BC150A"/>
    <w:rsid w:val="00BC2A1B"/>
    <w:rsid w:val="00BC31D1"/>
    <w:rsid w:val="00BC3D41"/>
    <w:rsid w:val="00BC602B"/>
    <w:rsid w:val="00BC663F"/>
    <w:rsid w:val="00BC7887"/>
    <w:rsid w:val="00BC7949"/>
    <w:rsid w:val="00BD0462"/>
    <w:rsid w:val="00BD07A0"/>
    <w:rsid w:val="00BD18D4"/>
    <w:rsid w:val="00BD2823"/>
    <w:rsid w:val="00BD2ABC"/>
    <w:rsid w:val="00BD3FF5"/>
    <w:rsid w:val="00BD4234"/>
    <w:rsid w:val="00BD5009"/>
    <w:rsid w:val="00BD5884"/>
    <w:rsid w:val="00BD6EA2"/>
    <w:rsid w:val="00BE14E5"/>
    <w:rsid w:val="00BE16F6"/>
    <w:rsid w:val="00BE463B"/>
    <w:rsid w:val="00BE46DA"/>
    <w:rsid w:val="00BE46DD"/>
    <w:rsid w:val="00BE66DF"/>
    <w:rsid w:val="00BE67E5"/>
    <w:rsid w:val="00BE7A1F"/>
    <w:rsid w:val="00BF191E"/>
    <w:rsid w:val="00BF1D06"/>
    <w:rsid w:val="00BF2D79"/>
    <w:rsid w:val="00BF4CC0"/>
    <w:rsid w:val="00BF5232"/>
    <w:rsid w:val="00BF64AE"/>
    <w:rsid w:val="00BF6816"/>
    <w:rsid w:val="00C01CCB"/>
    <w:rsid w:val="00C04632"/>
    <w:rsid w:val="00C04D91"/>
    <w:rsid w:val="00C06E30"/>
    <w:rsid w:val="00C07BA0"/>
    <w:rsid w:val="00C07C90"/>
    <w:rsid w:val="00C12F77"/>
    <w:rsid w:val="00C13990"/>
    <w:rsid w:val="00C139C5"/>
    <w:rsid w:val="00C13C60"/>
    <w:rsid w:val="00C15C30"/>
    <w:rsid w:val="00C17258"/>
    <w:rsid w:val="00C1740D"/>
    <w:rsid w:val="00C210B4"/>
    <w:rsid w:val="00C228B7"/>
    <w:rsid w:val="00C23099"/>
    <w:rsid w:val="00C23283"/>
    <w:rsid w:val="00C23571"/>
    <w:rsid w:val="00C25FC3"/>
    <w:rsid w:val="00C27F5A"/>
    <w:rsid w:val="00C306C2"/>
    <w:rsid w:val="00C309A9"/>
    <w:rsid w:val="00C315EF"/>
    <w:rsid w:val="00C3225F"/>
    <w:rsid w:val="00C35DE4"/>
    <w:rsid w:val="00C35EEB"/>
    <w:rsid w:val="00C41919"/>
    <w:rsid w:val="00C424F8"/>
    <w:rsid w:val="00C42B3E"/>
    <w:rsid w:val="00C43EDA"/>
    <w:rsid w:val="00C46142"/>
    <w:rsid w:val="00C46453"/>
    <w:rsid w:val="00C4669B"/>
    <w:rsid w:val="00C5046D"/>
    <w:rsid w:val="00C50813"/>
    <w:rsid w:val="00C52626"/>
    <w:rsid w:val="00C52A93"/>
    <w:rsid w:val="00C53F6D"/>
    <w:rsid w:val="00C54545"/>
    <w:rsid w:val="00C54BFC"/>
    <w:rsid w:val="00C5662D"/>
    <w:rsid w:val="00C57257"/>
    <w:rsid w:val="00C57E3F"/>
    <w:rsid w:val="00C60366"/>
    <w:rsid w:val="00C67A6B"/>
    <w:rsid w:val="00C71CAB"/>
    <w:rsid w:val="00C73A91"/>
    <w:rsid w:val="00C73FAE"/>
    <w:rsid w:val="00C75FB9"/>
    <w:rsid w:val="00C77B26"/>
    <w:rsid w:val="00C80E5E"/>
    <w:rsid w:val="00C816D0"/>
    <w:rsid w:val="00C81C8C"/>
    <w:rsid w:val="00C82865"/>
    <w:rsid w:val="00C82BAB"/>
    <w:rsid w:val="00C82D5F"/>
    <w:rsid w:val="00C83153"/>
    <w:rsid w:val="00C837A1"/>
    <w:rsid w:val="00C83878"/>
    <w:rsid w:val="00C85E70"/>
    <w:rsid w:val="00C8646E"/>
    <w:rsid w:val="00C87FA4"/>
    <w:rsid w:val="00C91224"/>
    <w:rsid w:val="00C937F1"/>
    <w:rsid w:val="00C961F7"/>
    <w:rsid w:val="00C96609"/>
    <w:rsid w:val="00C97732"/>
    <w:rsid w:val="00C977E5"/>
    <w:rsid w:val="00CA3834"/>
    <w:rsid w:val="00CA3D60"/>
    <w:rsid w:val="00CA443B"/>
    <w:rsid w:val="00CA4DC6"/>
    <w:rsid w:val="00CA55CB"/>
    <w:rsid w:val="00CA5BF3"/>
    <w:rsid w:val="00CB03E7"/>
    <w:rsid w:val="00CB079A"/>
    <w:rsid w:val="00CB299C"/>
    <w:rsid w:val="00CB2EC9"/>
    <w:rsid w:val="00CB4B81"/>
    <w:rsid w:val="00CB725F"/>
    <w:rsid w:val="00CB7700"/>
    <w:rsid w:val="00CC04CB"/>
    <w:rsid w:val="00CC06F8"/>
    <w:rsid w:val="00CC0F04"/>
    <w:rsid w:val="00CC1251"/>
    <w:rsid w:val="00CC149E"/>
    <w:rsid w:val="00CC1DFE"/>
    <w:rsid w:val="00CC234A"/>
    <w:rsid w:val="00CC2B9F"/>
    <w:rsid w:val="00CC37C1"/>
    <w:rsid w:val="00CC3910"/>
    <w:rsid w:val="00CC423F"/>
    <w:rsid w:val="00CC5B5C"/>
    <w:rsid w:val="00CC5E5F"/>
    <w:rsid w:val="00CC77AE"/>
    <w:rsid w:val="00CC7F36"/>
    <w:rsid w:val="00CD11F8"/>
    <w:rsid w:val="00CD2096"/>
    <w:rsid w:val="00CD4450"/>
    <w:rsid w:val="00CD6B33"/>
    <w:rsid w:val="00CD79EC"/>
    <w:rsid w:val="00CE0527"/>
    <w:rsid w:val="00CE067D"/>
    <w:rsid w:val="00CE1885"/>
    <w:rsid w:val="00CE1FF4"/>
    <w:rsid w:val="00CE2099"/>
    <w:rsid w:val="00CE2BF0"/>
    <w:rsid w:val="00CE2C9D"/>
    <w:rsid w:val="00CE3B82"/>
    <w:rsid w:val="00CE496B"/>
    <w:rsid w:val="00CE52A2"/>
    <w:rsid w:val="00CE61DC"/>
    <w:rsid w:val="00CE626D"/>
    <w:rsid w:val="00CE6CC0"/>
    <w:rsid w:val="00CF010B"/>
    <w:rsid w:val="00CF0D86"/>
    <w:rsid w:val="00CF145A"/>
    <w:rsid w:val="00CF6BA2"/>
    <w:rsid w:val="00CF734B"/>
    <w:rsid w:val="00CF7E58"/>
    <w:rsid w:val="00D00541"/>
    <w:rsid w:val="00D009AC"/>
    <w:rsid w:val="00D01489"/>
    <w:rsid w:val="00D02DF5"/>
    <w:rsid w:val="00D04228"/>
    <w:rsid w:val="00D06DC5"/>
    <w:rsid w:val="00D079A3"/>
    <w:rsid w:val="00D10B35"/>
    <w:rsid w:val="00D12682"/>
    <w:rsid w:val="00D13477"/>
    <w:rsid w:val="00D215CF"/>
    <w:rsid w:val="00D24394"/>
    <w:rsid w:val="00D25466"/>
    <w:rsid w:val="00D26D5E"/>
    <w:rsid w:val="00D2745B"/>
    <w:rsid w:val="00D3024E"/>
    <w:rsid w:val="00D32AA3"/>
    <w:rsid w:val="00D40084"/>
    <w:rsid w:val="00D42160"/>
    <w:rsid w:val="00D434FF"/>
    <w:rsid w:val="00D438B4"/>
    <w:rsid w:val="00D4494D"/>
    <w:rsid w:val="00D45B57"/>
    <w:rsid w:val="00D47500"/>
    <w:rsid w:val="00D47F9C"/>
    <w:rsid w:val="00D5172C"/>
    <w:rsid w:val="00D51A4D"/>
    <w:rsid w:val="00D5209A"/>
    <w:rsid w:val="00D524CD"/>
    <w:rsid w:val="00D54280"/>
    <w:rsid w:val="00D54AD8"/>
    <w:rsid w:val="00D601DB"/>
    <w:rsid w:val="00D60CE0"/>
    <w:rsid w:val="00D61629"/>
    <w:rsid w:val="00D61659"/>
    <w:rsid w:val="00D62172"/>
    <w:rsid w:val="00D63CD9"/>
    <w:rsid w:val="00D64560"/>
    <w:rsid w:val="00D65632"/>
    <w:rsid w:val="00D66F2D"/>
    <w:rsid w:val="00D66F80"/>
    <w:rsid w:val="00D6797E"/>
    <w:rsid w:val="00D721E8"/>
    <w:rsid w:val="00D77A88"/>
    <w:rsid w:val="00D77E48"/>
    <w:rsid w:val="00D80A4B"/>
    <w:rsid w:val="00D819C5"/>
    <w:rsid w:val="00D81C4F"/>
    <w:rsid w:val="00D8558E"/>
    <w:rsid w:val="00D87D78"/>
    <w:rsid w:val="00D90478"/>
    <w:rsid w:val="00D90642"/>
    <w:rsid w:val="00D97205"/>
    <w:rsid w:val="00DA1803"/>
    <w:rsid w:val="00DA1B90"/>
    <w:rsid w:val="00DA2A05"/>
    <w:rsid w:val="00DA3647"/>
    <w:rsid w:val="00DA44F8"/>
    <w:rsid w:val="00DA46BB"/>
    <w:rsid w:val="00DA60F2"/>
    <w:rsid w:val="00DA678D"/>
    <w:rsid w:val="00DA6BFC"/>
    <w:rsid w:val="00DA7197"/>
    <w:rsid w:val="00DB0E52"/>
    <w:rsid w:val="00DB0F41"/>
    <w:rsid w:val="00DB0FC0"/>
    <w:rsid w:val="00DB2FF9"/>
    <w:rsid w:val="00DB3E9A"/>
    <w:rsid w:val="00DB4127"/>
    <w:rsid w:val="00DB4143"/>
    <w:rsid w:val="00DB42B5"/>
    <w:rsid w:val="00DB48D0"/>
    <w:rsid w:val="00DB4AB2"/>
    <w:rsid w:val="00DB6027"/>
    <w:rsid w:val="00DB6980"/>
    <w:rsid w:val="00DB6CBC"/>
    <w:rsid w:val="00DB6D62"/>
    <w:rsid w:val="00DC1F77"/>
    <w:rsid w:val="00DC205F"/>
    <w:rsid w:val="00DC221A"/>
    <w:rsid w:val="00DC33CA"/>
    <w:rsid w:val="00DC4050"/>
    <w:rsid w:val="00DD12AA"/>
    <w:rsid w:val="00DD1A5C"/>
    <w:rsid w:val="00DD2FCE"/>
    <w:rsid w:val="00DD36AD"/>
    <w:rsid w:val="00DD40B7"/>
    <w:rsid w:val="00DD4AE8"/>
    <w:rsid w:val="00DD4FAA"/>
    <w:rsid w:val="00DD56EF"/>
    <w:rsid w:val="00DD58E7"/>
    <w:rsid w:val="00DD69BE"/>
    <w:rsid w:val="00DE1644"/>
    <w:rsid w:val="00DE1AEB"/>
    <w:rsid w:val="00DE3315"/>
    <w:rsid w:val="00DE46F9"/>
    <w:rsid w:val="00DE4938"/>
    <w:rsid w:val="00DE4D03"/>
    <w:rsid w:val="00DE6443"/>
    <w:rsid w:val="00DE72D8"/>
    <w:rsid w:val="00DE7593"/>
    <w:rsid w:val="00DF25E3"/>
    <w:rsid w:val="00DF2D35"/>
    <w:rsid w:val="00DF3B38"/>
    <w:rsid w:val="00DF3FE8"/>
    <w:rsid w:val="00DF4578"/>
    <w:rsid w:val="00DF5784"/>
    <w:rsid w:val="00DF6133"/>
    <w:rsid w:val="00DF66EE"/>
    <w:rsid w:val="00E0177B"/>
    <w:rsid w:val="00E018A6"/>
    <w:rsid w:val="00E01994"/>
    <w:rsid w:val="00E01D6A"/>
    <w:rsid w:val="00E04C94"/>
    <w:rsid w:val="00E054CF"/>
    <w:rsid w:val="00E10443"/>
    <w:rsid w:val="00E10669"/>
    <w:rsid w:val="00E14073"/>
    <w:rsid w:val="00E147E1"/>
    <w:rsid w:val="00E14883"/>
    <w:rsid w:val="00E171D7"/>
    <w:rsid w:val="00E1772F"/>
    <w:rsid w:val="00E212B9"/>
    <w:rsid w:val="00E219B2"/>
    <w:rsid w:val="00E22391"/>
    <w:rsid w:val="00E271C9"/>
    <w:rsid w:val="00E31309"/>
    <w:rsid w:val="00E313B0"/>
    <w:rsid w:val="00E31AB9"/>
    <w:rsid w:val="00E327BB"/>
    <w:rsid w:val="00E32E59"/>
    <w:rsid w:val="00E32FBD"/>
    <w:rsid w:val="00E33565"/>
    <w:rsid w:val="00E3394F"/>
    <w:rsid w:val="00E3506A"/>
    <w:rsid w:val="00E35217"/>
    <w:rsid w:val="00E363ED"/>
    <w:rsid w:val="00E3738B"/>
    <w:rsid w:val="00E400D5"/>
    <w:rsid w:val="00E400DC"/>
    <w:rsid w:val="00E40238"/>
    <w:rsid w:val="00E408D5"/>
    <w:rsid w:val="00E41BEC"/>
    <w:rsid w:val="00E437BC"/>
    <w:rsid w:val="00E43C64"/>
    <w:rsid w:val="00E5009D"/>
    <w:rsid w:val="00E50A9C"/>
    <w:rsid w:val="00E51913"/>
    <w:rsid w:val="00E542CB"/>
    <w:rsid w:val="00E5731C"/>
    <w:rsid w:val="00E57701"/>
    <w:rsid w:val="00E60142"/>
    <w:rsid w:val="00E625ED"/>
    <w:rsid w:val="00E63CA9"/>
    <w:rsid w:val="00E703FC"/>
    <w:rsid w:val="00E7145E"/>
    <w:rsid w:val="00E71A3C"/>
    <w:rsid w:val="00E72424"/>
    <w:rsid w:val="00E72A45"/>
    <w:rsid w:val="00E74DF2"/>
    <w:rsid w:val="00E75420"/>
    <w:rsid w:val="00E762EC"/>
    <w:rsid w:val="00E76414"/>
    <w:rsid w:val="00E77146"/>
    <w:rsid w:val="00E77A65"/>
    <w:rsid w:val="00E801A5"/>
    <w:rsid w:val="00E80AFA"/>
    <w:rsid w:val="00E81559"/>
    <w:rsid w:val="00E8415C"/>
    <w:rsid w:val="00E86636"/>
    <w:rsid w:val="00E9004A"/>
    <w:rsid w:val="00E90EA6"/>
    <w:rsid w:val="00E92449"/>
    <w:rsid w:val="00E94515"/>
    <w:rsid w:val="00E9530C"/>
    <w:rsid w:val="00E97DA5"/>
    <w:rsid w:val="00EA2B3D"/>
    <w:rsid w:val="00EA2E06"/>
    <w:rsid w:val="00EA3B9C"/>
    <w:rsid w:val="00EA3E8A"/>
    <w:rsid w:val="00EA72C8"/>
    <w:rsid w:val="00EA7978"/>
    <w:rsid w:val="00EB1425"/>
    <w:rsid w:val="00EB19B8"/>
    <w:rsid w:val="00EB1B42"/>
    <w:rsid w:val="00EB1CA7"/>
    <w:rsid w:val="00EB2BEB"/>
    <w:rsid w:val="00EB50A5"/>
    <w:rsid w:val="00EC05D2"/>
    <w:rsid w:val="00EC0B0D"/>
    <w:rsid w:val="00EC1847"/>
    <w:rsid w:val="00EC1D6A"/>
    <w:rsid w:val="00EC32FA"/>
    <w:rsid w:val="00EC3368"/>
    <w:rsid w:val="00EC401B"/>
    <w:rsid w:val="00EC4292"/>
    <w:rsid w:val="00EC7723"/>
    <w:rsid w:val="00ED1E46"/>
    <w:rsid w:val="00ED1EA8"/>
    <w:rsid w:val="00ED1EFE"/>
    <w:rsid w:val="00ED21D8"/>
    <w:rsid w:val="00ED3335"/>
    <w:rsid w:val="00ED4612"/>
    <w:rsid w:val="00ED49BE"/>
    <w:rsid w:val="00ED50C5"/>
    <w:rsid w:val="00ED59DF"/>
    <w:rsid w:val="00EE4C15"/>
    <w:rsid w:val="00EF3013"/>
    <w:rsid w:val="00EF31BE"/>
    <w:rsid w:val="00EF3AA3"/>
    <w:rsid w:val="00EF4216"/>
    <w:rsid w:val="00EF435D"/>
    <w:rsid w:val="00EF44F6"/>
    <w:rsid w:val="00EF52C3"/>
    <w:rsid w:val="00EF6564"/>
    <w:rsid w:val="00F006B3"/>
    <w:rsid w:val="00F02934"/>
    <w:rsid w:val="00F055F0"/>
    <w:rsid w:val="00F059F0"/>
    <w:rsid w:val="00F0734B"/>
    <w:rsid w:val="00F10423"/>
    <w:rsid w:val="00F1106B"/>
    <w:rsid w:val="00F12397"/>
    <w:rsid w:val="00F12747"/>
    <w:rsid w:val="00F13898"/>
    <w:rsid w:val="00F13B0E"/>
    <w:rsid w:val="00F16CC3"/>
    <w:rsid w:val="00F200F3"/>
    <w:rsid w:val="00F2045E"/>
    <w:rsid w:val="00F207A6"/>
    <w:rsid w:val="00F20B0A"/>
    <w:rsid w:val="00F20FF0"/>
    <w:rsid w:val="00F240F2"/>
    <w:rsid w:val="00F24CA9"/>
    <w:rsid w:val="00F25320"/>
    <w:rsid w:val="00F25C40"/>
    <w:rsid w:val="00F26E4A"/>
    <w:rsid w:val="00F3095F"/>
    <w:rsid w:val="00F311E7"/>
    <w:rsid w:val="00F31DF9"/>
    <w:rsid w:val="00F31EFC"/>
    <w:rsid w:val="00F32340"/>
    <w:rsid w:val="00F323F7"/>
    <w:rsid w:val="00F32E4D"/>
    <w:rsid w:val="00F331B8"/>
    <w:rsid w:val="00F33225"/>
    <w:rsid w:val="00F348CB"/>
    <w:rsid w:val="00F34DD9"/>
    <w:rsid w:val="00F35DF2"/>
    <w:rsid w:val="00F36DCF"/>
    <w:rsid w:val="00F37270"/>
    <w:rsid w:val="00F37425"/>
    <w:rsid w:val="00F3747B"/>
    <w:rsid w:val="00F37D8B"/>
    <w:rsid w:val="00F41103"/>
    <w:rsid w:val="00F414B0"/>
    <w:rsid w:val="00F422F9"/>
    <w:rsid w:val="00F425B7"/>
    <w:rsid w:val="00F42862"/>
    <w:rsid w:val="00F4292C"/>
    <w:rsid w:val="00F433CE"/>
    <w:rsid w:val="00F4349B"/>
    <w:rsid w:val="00F43575"/>
    <w:rsid w:val="00F43787"/>
    <w:rsid w:val="00F43E23"/>
    <w:rsid w:val="00F440B4"/>
    <w:rsid w:val="00F45DBE"/>
    <w:rsid w:val="00F472D8"/>
    <w:rsid w:val="00F5056F"/>
    <w:rsid w:val="00F50A99"/>
    <w:rsid w:val="00F50DB4"/>
    <w:rsid w:val="00F515D7"/>
    <w:rsid w:val="00F51EB9"/>
    <w:rsid w:val="00F52923"/>
    <w:rsid w:val="00F5373A"/>
    <w:rsid w:val="00F53919"/>
    <w:rsid w:val="00F55867"/>
    <w:rsid w:val="00F5635C"/>
    <w:rsid w:val="00F60413"/>
    <w:rsid w:val="00F609EF"/>
    <w:rsid w:val="00F62570"/>
    <w:rsid w:val="00F62DC1"/>
    <w:rsid w:val="00F62E22"/>
    <w:rsid w:val="00F63009"/>
    <w:rsid w:val="00F6305B"/>
    <w:rsid w:val="00F64843"/>
    <w:rsid w:val="00F648DD"/>
    <w:rsid w:val="00F65BB7"/>
    <w:rsid w:val="00F66132"/>
    <w:rsid w:val="00F67666"/>
    <w:rsid w:val="00F7037E"/>
    <w:rsid w:val="00F72150"/>
    <w:rsid w:val="00F72CE7"/>
    <w:rsid w:val="00F7311A"/>
    <w:rsid w:val="00F74F88"/>
    <w:rsid w:val="00F75ACB"/>
    <w:rsid w:val="00F77583"/>
    <w:rsid w:val="00F801DC"/>
    <w:rsid w:val="00F824FB"/>
    <w:rsid w:val="00F82844"/>
    <w:rsid w:val="00F82B29"/>
    <w:rsid w:val="00F82DE9"/>
    <w:rsid w:val="00F82EDC"/>
    <w:rsid w:val="00F85842"/>
    <w:rsid w:val="00F870E4"/>
    <w:rsid w:val="00F87663"/>
    <w:rsid w:val="00F90398"/>
    <w:rsid w:val="00F92092"/>
    <w:rsid w:val="00F934BE"/>
    <w:rsid w:val="00F9350A"/>
    <w:rsid w:val="00F93ABE"/>
    <w:rsid w:val="00F9592D"/>
    <w:rsid w:val="00F95DD9"/>
    <w:rsid w:val="00F96884"/>
    <w:rsid w:val="00F96B31"/>
    <w:rsid w:val="00F970FA"/>
    <w:rsid w:val="00F97B70"/>
    <w:rsid w:val="00F97E4D"/>
    <w:rsid w:val="00FA12D6"/>
    <w:rsid w:val="00FA18C6"/>
    <w:rsid w:val="00FA19A8"/>
    <w:rsid w:val="00FA3ED3"/>
    <w:rsid w:val="00FA7BF6"/>
    <w:rsid w:val="00FA7C07"/>
    <w:rsid w:val="00FB00F9"/>
    <w:rsid w:val="00FB166B"/>
    <w:rsid w:val="00FB1723"/>
    <w:rsid w:val="00FB18F2"/>
    <w:rsid w:val="00FB2F65"/>
    <w:rsid w:val="00FB44B7"/>
    <w:rsid w:val="00FB4690"/>
    <w:rsid w:val="00FB4879"/>
    <w:rsid w:val="00FB6DF1"/>
    <w:rsid w:val="00FB70C0"/>
    <w:rsid w:val="00FC11BB"/>
    <w:rsid w:val="00FC208C"/>
    <w:rsid w:val="00FC3C15"/>
    <w:rsid w:val="00FC41B2"/>
    <w:rsid w:val="00FC5211"/>
    <w:rsid w:val="00FC57F7"/>
    <w:rsid w:val="00FC64DE"/>
    <w:rsid w:val="00FC72C4"/>
    <w:rsid w:val="00FC7576"/>
    <w:rsid w:val="00FC7A9F"/>
    <w:rsid w:val="00FD00DF"/>
    <w:rsid w:val="00FD0A08"/>
    <w:rsid w:val="00FD0DC6"/>
    <w:rsid w:val="00FD12A7"/>
    <w:rsid w:val="00FD1DB0"/>
    <w:rsid w:val="00FD4A62"/>
    <w:rsid w:val="00FD624D"/>
    <w:rsid w:val="00FD6E42"/>
    <w:rsid w:val="00FD72BF"/>
    <w:rsid w:val="00FE1409"/>
    <w:rsid w:val="00FE25FD"/>
    <w:rsid w:val="00FE2DDC"/>
    <w:rsid w:val="00FE3AF0"/>
    <w:rsid w:val="00FE40DE"/>
    <w:rsid w:val="00FE44BB"/>
    <w:rsid w:val="00FE4B87"/>
    <w:rsid w:val="00FE4C5B"/>
    <w:rsid w:val="00FE664A"/>
    <w:rsid w:val="00FF1268"/>
    <w:rsid w:val="00FF29C2"/>
    <w:rsid w:val="00FF6A5B"/>
    <w:rsid w:val="00FF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65C4BAF-213B-4066-860E-A1B52970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 w:cs="Arial"/>
      <w:lang w:val="en-US" w:eastAsia="en-US"/>
    </w:rPr>
  </w:style>
  <w:style w:type="paragraph" w:styleId="Rubrik1">
    <w:name w:val="heading 1"/>
    <w:basedOn w:val="Normal"/>
    <w:next w:val="Normal"/>
    <w:qFormat/>
    <w:pPr>
      <w:keepNext/>
      <w:keepLines/>
      <w:pageBreakBefore/>
      <w:numPr>
        <w:numId w:val="1"/>
      </w:numPr>
      <w:spacing w:before="142" w:after="113"/>
      <w:ind w:left="652" w:hanging="652"/>
      <w:outlineLvl w:val="0"/>
    </w:pPr>
    <w:rPr>
      <w:b/>
      <w:bCs/>
      <w:kern w:val="28"/>
      <w:sz w:val="36"/>
      <w:szCs w:val="36"/>
    </w:rPr>
  </w:style>
  <w:style w:type="paragraph" w:styleId="Rubrik2">
    <w:name w:val="heading 2"/>
    <w:basedOn w:val="Normal"/>
    <w:next w:val="Normal"/>
    <w:qFormat/>
    <w:pPr>
      <w:keepNext/>
      <w:numPr>
        <w:ilvl w:val="1"/>
        <w:numId w:val="2"/>
      </w:numPr>
      <w:pBdr>
        <w:top w:val="single" w:sz="6" w:space="1" w:color="auto"/>
      </w:pBdr>
      <w:spacing w:before="425" w:after="113"/>
      <w:ind w:left="652" w:hanging="652"/>
      <w:outlineLvl w:val="1"/>
    </w:pPr>
    <w:rPr>
      <w:b/>
      <w:bCs/>
      <w:sz w:val="28"/>
      <w:szCs w:val="28"/>
    </w:rPr>
  </w:style>
  <w:style w:type="paragraph" w:styleId="Rubrik3">
    <w:name w:val="heading 3"/>
    <w:basedOn w:val="Normal"/>
    <w:next w:val="Normal"/>
    <w:qFormat/>
    <w:pPr>
      <w:keepNext/>
      <w:numPr>
        <w:ilvl w:val="2"/>
        <w:numId w:val="3"/>
      </w:numPr>
      <w:spacing w:before="425" w:after="113"/>
      <w:ind w:left="794" w:hanging="794"/>
      <w:outlineLvl w:val="2"/>
    </w:pPr>
    <w:rPr>
      <w:b/>
      <w:bCs/>
      <w:i/>
      <w:iCs/>
      <w:sz w:val="28"/>
      <w:szCs w:val="28"/>
    </w:rPr>
  </w:style>
  <w:style w:type="paragraph" w:styleId="Rubrik4">
    <w:name w:val="heading 4"/>
    <w:basedOn w:val="Normal"/>
    <w:next w:val="Normal"/>
    <w:qFormat/>
    <w:pPr>
      <w:keepNext/>
      <w:numPr>
        <w:ilvl w:val="3"/>
        <w:numId w:val="4"/>
      </w:numPr>
      <w:spacing w:before="240" w:after="60"/>
      <w:outlineLvl w:val="3"/>
    </w:pPr>
    <w:rPr>
      <w:b/>
      <w:bCs/>
      <w:sz w:val="24"/>
      <w:szCs w:val="24"/>
    </w:rPr>
  </w:style>
  <w:style w:type="paragraph" w:styleId="Rubrik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  <w:szCs w:val="22"/>
      <w:lang w:val="da-DK"/>
    </w:rPr>
  </w:style>
  <w:style w:type="paragraph" w:styleId="Rubrik6">
    <w:name w:val="heading 6"/>
    <w:basedOn w:val="Normal"/>
    <w:next w:val="Normal"/>
    <w:qFormat/>
    <w:pPr>
      <w:numPr>
        <w:ilvl w:val="5"/>
        <w:numId w:val="6"/>
      </w:numPr>
      <w:spacing w:before="240" w:after="60"/>
      <w:outlineLvl w:val="5"/>
    </w:pPr>
    <w:rPr>
      <w:i/>
      <w:iCs/>
      <w:sz w:val="22"/>
      <w:szCs w:val="22"/>
      <w:lang w:val="da-DK"/>
    </w:rPr>
  </w:style>
  <w:style w:type="paragraph" w:styleId="Rubrik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Rubrik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Rubrik9">
    <w:name w:val="heading 9"/>
    <w:basedOn w:val="Normal"/>
    <w:next w:val="Normal"/>
    <w:qFormat/>
    <w:pPr>
      <w:numPr>
        <w:ilvl w:val="8"/>
        <w:numId w:val="9"/>
      </w:numPr>
      <w:spacing w:before="240" w:after="60"/>
      <w:outlineLvl w:val="8"/>
    </w:pPr>
    <w:rPr>
      <w:i/>
      <w:iCs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pPr>
      <w:pBdr>
        <w:bottom w:val="single" w:sz="6" w:space="3" w:color="auto"/>
      </w:pBdr>
      <w:tabs>
        <w:tab w:val="center" w:pos="4678"/>
      </w:tabs>
    </w:pPr>
  </w:style>
  <w:style w:type="paragraph" w:styleId="Sidfot">
    <w:name w:val="footer"/>
    <w:basedOn w:val="Normal"/>
    <w:pPr>
      <w:pBdr>
        <w:top w:val="single" w:sz="6" w:space="1" w:color="auto"/>
      </w:pBdr>
      <w:tabs>
        <w:tab w:val="left" w:pos="1276"/>
        <w:tab w:val="right" w:pos="9356"/>
      </w:tabs>
      <w:spacing w:after="0"/>
    </w:pPr>
    <w:rPr>
      <w:sz w:val="16"/>
      <w:szCs w:val="16"/>
    </w:rPr>
  </w:style>
  <w:style w:type="character" w:styleId="Sidnummer">
    <w:name w:val="page number"/>
    <w:basedOn w:val="Standardstycketeckensnitt"/>
  </w:style>
  <w:style w:type="paragraph" w:styleId="Innehll1">
    <w:name w:val="toc 1"/>
    <w:basedOn w:val="Normal"/>
    <w:next w:val="Normal"/>
    <w:semiHidden/>
    <w:pPr>
      <w:tabs>
        <w:tab w:val="right" w:leader="dot" w:pos="9355"/>
      </w:tabs>
    </w:pPr>
    <w:rPr>
      <w:sz w:val="24"/>
      <w:szCs w:val="24"/>
    </w:rPr>
  </w:style>
  <w:style w:type="paragraph" w:styleId="Brdtext">
    <w:name w:val="Body Text"/>
    <w:basedOn w:val="Normal"/>
    <w:pPr>
      <w:spacing w:after="215"/>
    </w:pPr>
  </w:style>
  <w:style w:type="paragraph" w:styleId="Brdtextmedindrag">
    <w:name w:val="Body Text Indent"/>
    <w:basedOn w:val="Normal"/>
    <w:next w:val="Brdtext"/>
    <w:pPr>
      <w:ind w:left="283"/>
    </w:pPr>
    <w:rPr>
      <w:i/>
      <w:iCs/>
      <w:color w:val="0000FF"/>
    </w:rPr>
  </w:style>
  <w:style w:type="paragraph" w:customStyle="1" w:styleId="TableText">
    <w:name w:val="Table Text"/>
    <w:basedOn w:val="Brdtext"/>
    <w:pPr>
      <w:spacing w:after="0"/>
      <w:ind w:left="28" w:right="28"/>
    </w:pPr>
  </w:style>
  <w:style w:type="paragraph" w:styleId="Rubrik">
    <w:name w:val="Title"/>
    <w:basedOn w:val="Normal"/>
    <w:qFormat/>
    <w:pPr>
      <w:spacing w:before="240" w:after="60"/>
      <w:jc w:val="right"/>
    </w:pPr>
    <w:rPr>
      <w:b/>
      <w:bCs/>
      <w:kern w:val="28"/>
      <w:sz w:val="28"/>
      <w:szCs w:val="28"/>
    </w:rPr>
  </w:style>
  <w:style w:type="paragraph" w:styleId="Underrubrik">
    <w:name w:val="Subtitle"/>
    <w:basedOn w:val="Normal"/>
    <w:qFormat/>
    <w:pPr>
      <w:spacing w:after="60"/>
      <w:jc w:val="right"/>
    </w:pPr>
    <w:rPr>
      <w:i/>
      <w:iCs/>
      <w:sz w:val="24"/>
      <w:szCs w:val="24"/>
    </w:rPr>
  </w:style>
  <w:style w:type="paragraph" w:styleId="Innehll2">
    <w:name w:val="toc 2"/>
    <w:basedOn w:val="Normal"/>
    <w:next w:val="Normal"/>
    <w:semiHidden/>
    <w:pPr>
      <w:tabs>
        <w:tab w:val="right" w:leader="dot" w:pos="9355"/>
      </w:tabs>
      <w:ind w:left="200"/>
    </w:pPr>
  </w:style>
  <w:style w:type="paragraph" w:styleId="Innehll3">
    <w:name w:val="toc 3"/>
    <w:basedOn w:val="Normal"/>
    <w:next w:val="Normal"/>
    <w:semiHidden/>
    <w:pPr>
      <w:tabs>
        <w:tab w:val="right" w:leader="dot" w:pos="9355"/>
      </w:tabs>
      <w:ind w:left="400"/>
    </w:pPr>
  </w:style>
  <w:style w:type="paragraph" w:styleId="Innehll4">
    <w:name w:val="toc 4"/>
    <w:basedOn w:val="Normal"/>
    <w:next w:val="Normal"/>
    <w:semiHidden/>
    <w:pPr>
      <w:tabs>
        <w:tab w:val="right" w:leader="dot" w:pos="9355"/>
      </w:tabs>
      <w:ind w:left="600"/>
    </w:pPr>
  </w:style>
  <w:style w:type="paragraph" w:styleId="Innehll5">
    <w:name w:val="toc 5"/>
    <w:basedOn w:val="Normal"/>
    <w:next w:val="Normal"/>
    <w:semiHidden/>
    <w:pPr>
      <w:tabs>
        <w:tab w:val="right" w:leader="dot" w:pos="9355"/>
      </w:tabs>
      <w:ind w:left="800"/>
    </w:pPr>
  </w:style>
  <w:style w:type="paragraph" w:styleId="Innehll6">
    <w:name w:val="toc 6"/>
    <w:basedOn w:val="Normal"/>
    <w:next w:val="Normal"/>
    <w:semiHidden/>
    <w:pPr>
      <w:tabs>
        <w:tab w:val="right" w:leader="dot" w:pos="9355"/>
      </w:tabs>
      <w:ind w:left="1000"/>
    </w:pPr>
  </w:style>
  <w:style w:type="paragraph" w:styleId="Innehll7">
    <w:name w:val="toc 7"/>
    <w:basedOn w:val="Normal"/>
    <w:next w:val="Normal"/>
    <w:semiHidden/>
    <w:pPr>
      <w:tabs>
        <w:tab w:val="right" w:leader="dot" w:pos="9355"/>
      </w:tabs>
      <w:ind w:left="1200"/>
    </w:pPr>
  </w:style>
  <w:style w:type="paragraph" w:styleId="Innehll8">
    <w:name w:val="toc 8"/>
    <w:basedOn w:val="Normal"/>
    <w:next w:val="Normal"/>
    <w:semiHidden/>
    <w:pPr>
      <w:tabs>
        <w:tab w:val="right" w:leader="dot" w:pos="9355"/>
      </w:tabs>
      <w:ind w:left="1400"/>
    </w:pPr>
  </w:style>
  <w:style w:type="paragraph" w:styleId="Innehll9">
    <w:name w:val="toc 9"/>
    <w:basedOn w:val="Normal"/>
    <w:next w:val="Normal"/>
    <w:semiHidden/>
    <w:pPr>
      <w:tabs>
        <w:tab w:val="right" w:leader="dot" w:pos="9355"/>
      </w:tabs>
      <w:ind w:left="1600"/>
    </w:pPr>
  </w:style>
  <w:style w:type="character" w:customStyle="1" w:styleId="ReaderscommentsChar">
    <w:name w:val="Reader's comments Char"/>
    <w:link w:val="Readerscomments"/>
    <w:rsid w:val="0005158D"/>
    <w:rPr>
      <w:rFonts w:ascii="Arial" w:hAnsi="Arial" w:cs="Arial"/>
      <w:i/>
      <w:iCs/>
      <w:color w:val="CC00CC"/>
      <w:lang w:val="en-US" w:eastAsia="en-US" w:bidi="ar-SA"/>
    </w:rPr>
  </w:style>
  <w:style w:type="paragraph" w:customStyle="1" w:styleId="SubFooter">
    <w:name w:val="SubFooter"/>
    <w:basedOn w:val="Sidfot"/>
    <w:pPr>
      <w:pBdr>
        <w:top w:val="none" w:sz="0" w:space="0" w:color="auto"/>
      </w:pBdr>
    </w:pPr>
    <w:rPr>
      <w:sz w:val="12"/>
      <w:szCs w:val="12"/>
    </w:rPr>
  </w:style>
  <w:style w:type="paragraph" w:customStyle="1" w:styleId="HeadingA">
    <w:name w:val="Heading A"/>
    <w:basedOn w:val="Rubrik1"/>
    <w:pPr>
      <w:outlineLvl w:val="9"/>
    </w:pPr>
  </w:style>
  <w:style w:type="paragraph" w:customStyle="1" w:styleId="HeadingB">
    <w:name w:val="Heading B"/>
    <w:basedOn w:val="Rubrik2"/>
    <w:pPr>
      <w:outlineLvl w:val="9"/>
    </w:pPr>
  </w:style>
  <w:style w:type="paragraph" w:customStyle="1" w:styleId="HeadingC">
    <w:name w:val="Heading C"/>
    <w:basedOn w:val="Rubrik3"/>
    <w:pPr>
      <w:outlineLvl w:val="9"/>
    </w:pPr>
  </w:style>
  <w:style w:type="paragraph" w:customStyle="1" w:styleId="Editorscomments">
    <w:name w:val="Editor's comments"/>
    <w:basedOn w:val="Normal"/>
    <w:rPr>
      <w:b/>
      <w:bCs/>
      <w:color w:val="FF0000"/>
    </w:rPr>
  </w:style>
  <w:style w:type="paragraph" w:customStyle="1" w:styleId="Readerscomments">
    <w:name w:val="Reader's comments"/>
    <w:basedOn w:val="Normal"/>
    <w:link w:val="ReaderscommentsChar"/>
    <w:rPr>
      <w:i/>
      <w:iCs/>
      <w:color w:val="CC00CC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7851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uiPriority w:val="99"/>
    <w:semiHidden/>
    <w:rsid w:val="00785185"/>
    <w:rPr>
      <w:rFonts w:ascii="Tahoma" w:hAnsi="Tahoma" w:cs="Tahoma"/>
      <w:sz w:val="16"/>
      <w:szCs w:val="16"/>
      <w:lang w:val="en-US" w:eastAsia="en-US"/>
    </w:rPr>
  </w:style>
  <w:style w:type="paragraph" w:styleId="Liststycke">
    <w:name w:val="List Paragraph"/>
    <w:basedOn w:val="Normal"/>
    <w:uiPriority w:val="34"/>
    <w:qFormat/>
    <w:rsid w:val="00D61659"/>
    <w:pPr>
      <w:overflowPunct/>
      <w:autoSpaceDE/>
      <w:autoSpaceDN/>
      <w:adjustRightInd/>
      <w:spacing w:after="0"/>
      <w:ind w:left="720"/>
      <w:textAlignment w:val="auto"/>
    </w:pPr>
    <w:rPr>
      <w:rFonts w:ascii="Calibri" w:eastAsia="Calibri" w:hAnsi="Calibri" w:cs="Times New Roman"/>
      <w:sz w:val="22"/>
      <w:szCs w:val="22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4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BMExten\COMMON\IBMMETwd\IBMFLAP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A2BE6F-C70F-4F7B-B8BE-16B05DCD4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IBMFLAP</Template>
  <TotalTime>19407</TotalTime>
  <Pages>1</Pages>
  <Words>153</Words>
  <Characters>813</Characters>
  <Application>Microsoft Office Word</Application>
  <DocSecurity>0</DocSecurity>
  <Lines>6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IBM</Company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IBM Extensions for Word Processors</dc:subject>
  <dc:creator>Per Larsson</dc:creator>
  <dc:description>V3.0.0.</dc:description>
  <cp:lastModifiedBy>Larsson, Per (Bisnode)</cp:lastModifiedBy>
  <cp:revision>1181</cp:revision>
  <cp:lastPrinted>2004-04-29T10:50:00Z</cp:lastPrinted>
  <dcterms:created xsi:type="dcterms:W3CDTF">2012-03-05T09:39:00Z</dcterms:created>
  <dcterms:modified xsi:type="dcterms:W3CDTF">2015-07-13T08:24:00Z</dcterms:modified>
</cp:coreProperties>
</file>