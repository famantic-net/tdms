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001DF">
        <w:rPr>
          <w:b/>
          <w:szCs w:val="18"/>
        </w:rPr>
        <w:t>GD</w:t>
      </w:r>
      <w:r w:rsidRPr="00A4768F">
        <w:rPr>
          <w:b/>
          <w:szCs w:val="18"/>
        </w:rPr>
        <w:t>.</w:t>
      </w:r>
      <w:r w:rsidR="00CC2B9F">
        <w:rPr>
          <w:b/>
          <w:szCs w:val="18"/>
        </w:rPr>
        <w:t>ORGANI</w:t>
      </w:r>
      <w:r w:rsidR="000001DF">
        <w:rPr>
          <w:b/>
          <w:szCs w:val="18"/>
        </w:rPr>
        <w:t>01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DB48D0">
        <w:rPr>
          <w:szCs w:val="18"/>
        </w:rPr>
        <w:t>237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125F0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Dunsnr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  <w:t>1-12</w:t>
      </w:r>
      <w:r>
        <w:rPr>
          <w:szCs w:val="18"/>
        </w:rPr>
        <w:tab/>
      </w:r>
    </w:p>
    <w:p w:rsidR="00125F03" w:rsidRDefault="00125F0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Cfarnr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302E6D">
        <w:rPr>
          <w:szCs w:val="18"/>
        </w:rPr>
        <w:t>13-21</w:t>
      </w:r>
      <w:r>
        <w:rPr>
          <w:szCs w:val="18"/>
        </w:rPr>
        <w:tab/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302E6D">
        <w:rPr>
          <w:szCs w:val="18"/>
        </w:rPr>
        <w:t>22-33</w:t>
      </w:r>
      <w:r w:rsidR="00781FAA">
        <w:rPr>
          <w:szCs w:val="18"/>
        </w:rPr>
        <w:tab/>
      </w:r>
    </w:p>
    <w:p w:rsidR="0076586E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Import_indicator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1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AA49B8">
        <w:rPr>
          <w:szCs w:val="18"/>
        </w:rPr>
        <w:t>34-34</w:t>
      </w:r>
      <w:r w:rsidR="00EB50A5">
        <w:rPr>
          <w:szCs w:val="18"/>
        </w:rPr>
        <w:tab/>
      </w:r>
    </w:p>
    <w:p w:rsidR="0076586E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Export_indicator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 w:rsidR="007A5BB8">
        <w:rPr>
          <w:szCs w:val="18"/>
        </w:rPr>
        <w:t>1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AA49B8">
        <w:rPr>
          <w:szCs w:val="18"/>
        </w:rPr>
        <w:t>35-35</w:t>
      </w:r>
      <w:r w:rsidR="00EB50A5">
        <w:rPr>
          <w:szCs w:val="18"/>
        </w:rPr>
        <w:tab/>
      </w:r>
    </w:p>
    <w:p w:rsidR="00746D3E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Web_address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7A5BB8">
        <w:rPr>
          <w:szCs w:val="18"/>
        </w:rPr>
        <w:t>5</w:t>
      </w:r>
      <w:r>
        <w:rPr>
          <w:szCs w:val="18"/>
        </w:rPr>
        <w:t>0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AA49B8">
        <w:rPr>
          <w:szCs w:val="18"/>
        </w:rPr>
        <w:t>36-85</w:t>
      </w:r>
      <w:r w:rsidR="00746D3E">
        <w:rPr>
          <w:szCs w:val="18"/>
        </w:rPr>
        <w:tab/>
      </w:r>
    </w:p>
    <w:p w:rsidR="00F12397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Company_e_mail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>
        <w:rPr>
          <w:szCs w:val="18"/>
        </w:rPr>
        <w:t>8</w:t>
      </w:r>
      <w:r w:rsidR="007A5BB8">
        <w:rPr>
          <w:szCs w:val="18"/>
        </w:rPr>
        <w:t>0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AA49B8">
        <w:rPr>
          <w:szCs w:val="18"/>
        </w:rPr>
        <w:t>86-165</w:t>
      </w:r>
    </w:p>
    <w:p w:rsidR="00F12397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Company_size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AA49B8">
        <w:rPr>
          <w:szCs w:val="18"/>
        </w:rPr>
        <w:t>166-169</w:t>
      </w:r>
    </w:p>
    <w:p w:rsidR="00112CE9" w:rsidRDefault="00F123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Company_telenr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16)</w:t>
      </w:r>
      <w:r>
        <w:rPr>
          <w:szCs w:val="18"/>
        </w:rPr>
        <w:tab/>
      </w:r>
      <w:r w:rsidR="00AA49B8">
        <w:rPr>
          <w:szCs w:val="18"/>
        </w:rPr>
        <w:t>170-185</w:t>
      </w:r>
      <w:r w:rsidR="00746D3E">
        <w:rPr>
          <w:szCs w:val="18"/>
        </w:rPr>
        <w:tab/>
      </w:r>
    </w:p>
    <w:p w:rsidR="00FB6DF1" w:rsidRDefault="00125F0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Update_timest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AA49B8">
        <w:rPr>
          <w:szCs w:val="18"/>
        </w:rPr>
        <w:t>186-211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p w:rsidR="004A4584" w:rsidRDefault="00125F0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Insert_timest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AA49B8">
        <w:rPr>
          <w:szCs w:val="18"/>
        </w:rPr>
        <w:t>212-237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sectPr w:rsidR="004A458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CC2B9F">
      <w:rPr>
        <w:noProof/>
      </w:rPr>
      <w:t>Record layout ACGD.ORGANI01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DB48D0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DB48D0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001DF">
      <w:rPr>
        <w:b/>
        <w:sz w:val="24"/>
      </w:rPr>
      <w:t>GD</w:t>
    </w:r>
    <w:r w:rsidR="00E31309">
      <w:rPr>
        <w:b/>
        <w:sz w:val="24"/>
      </w:rPr>
      <w:t>.</w:t>
    </w:r>
    <w:r w:rsidR="00CC2B9F">
      <w:rPr>
        <w:b/>
        <w:sz w:val="24"/>
      </w:rPr>
      <w:t>ORGANI0</w:t>
    </w:r>
    <w:r w:rsidR="000001DF">
      <w:rPr>
        <w:b/>
        <w:sz w:val="24"/>
      </w:rPr>
      <w:t>1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957A3-E2A6-432E-B653-5E69BEDC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19292</TotalTime>
  <Pages>1</Pages>
  <Words>98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1150</cp:revision>
  <cp:lastPrinted>2004-04-29T10:50:00Z</cp:lastPrinted>
  <dcterms:created xsi:type="dcterms:W3CDTF">2012-03-05T09:39:00Z</dcterms:created>
  <dcterms:modified xsi:type="dcterms:W3CDTF">2015-07-02T07:22:00Z</dcterms:modified>
</cp:coreProperties>
</file>