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F801DC">
        <w:rPr>
          <w:b/>
          <w:szCs w:val="18"/>
        </w:rPr>
        <w:t>FT</w:t>
      </w:r>
      <w:r w:rsidR="00F37ECA">
        <w:rPr>
          <w:b/>
          <w:szCs w:val="18"/>
        </w:rPr>
        <w:t>G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61833">
        <w:rPr>
          <w:szCs w:val="18"/>
        </w:rPr>
        <w:t>515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3C7B4C" w:rsidRDefault="005C613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Namn1</w:t>
      </w:r>
      <w:r w:rsidR="00125F03">
        <w:rPr>
          <w:szCs w:val="18"/>
        </w:rPr>
        <w:tab/>
      </w:r>
      <w:proofErr w:type="gramStart"/>
      <w:r w:rsidR="007E78B3">
        <w:rPr>
          <w:szCs w:val="18"/>
        </w:rPr>
        <w:t>A</w:t>
      </w:r>
      <w:r w:rsidR="00125F03">
        <w:rPr>
          <w:szCs w:val="18"/>
        </w:rPr>
        <w:t>(</w:t>
      </w:r>
      <w:proofErr w:type="gramEnd"/>
      <w:r>
        <w:rPr>
          <w:szCs w:val="18"/>
        </w:rPr>
        <w:t>36</w:t>
      </w:r>
      <w:r w:rsidR="00125F03">
        <w:rPr>
          <w:szCs w:val="18"/>
        </w:rPr>
        <w:t>)</w:t>
      </w:r>
      <w:r w:rsidR="00EB19B8">
        <w:rPr>
          <w:szCs w:val="18"/>
        </w:rPr>
        <w:tab/>
      </w:r>
      <w:r w:rsidR="00AB6889">
        <w:rPr>
          <w:szCs w:val="18"/>
        </w:rPr>
        <w:t>13-48</w:t>
      </w:r>
    </w:p>
    <w:p w:rsidR="005C6136" w:rsidRDefault="005C613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AB6889">
        <w:rPr>
          <w:szCs w:val="18"/>
        </w:rPr>
        <w:t>49-84</w:t>
      </w:r>
    </w:p>
    <w:p w:rsidR="005C6136" w:rsidRDefault="005C613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Iadr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28)</w:t>
      </w:r>
      <w:r>
        <w:rPr>
          <w:szCs w:val="18"/>
        </w:rPr>
        <w:tab/>
      </w:r>
      <w:r w:rsidR="00AB6889">
        <w:rPr>
          <w:szCs w:val="18"/>
        </w:rPr>
        <w:t>85-112</w:t>
      </w:r>
    </w:p>
    <w:p w:rsidR="005C6136" w:rsidRDefault="005C613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Ipost_num</w:t>
      </w:r>
      <w:proofErr w:type="spellEnd"/>
      <w:r w:rsidR="000019F2" w:rsidRPr="0070027F">
        <w:rPr>
          <w:szCs w:val="18"/>
        </w:rPr>
        <w:t xml:space="preserve"> + sign</w:t>
      </w:r>
      <w:r w:rsidR="00746D3E" w:rsidRPr="0070027F">
        <w:rPr>
          <w:szCs w:val="18"/>
        </w:rPr>
        <w:tab/>
      </w:r>
      <w:proofErr w:type="gramStart"/>
      <w:r w:rsidR="00781FAA" w:rsidRPr="0070027F">
        <w:rPr>
          <w:szCs w:val="18"/>
        </w:rPr>
        <w:t>N(</w:t>
      </w:r>
      <w:proofErr w:type="gramEnd"/>
      <w:r>
        <w:rPr>
          <w:szCs w:val="18"/>
        </w:rPr>
        <w:t>5</w:t>
      </w:r>
      <w:r w:rsidR="00781FAA" w:rsidRPr="0070027F">
        <w:rPr>
          <w:szCs w:val="18"/>
        </w:rPr>
        <w:t>)</w:t>
      </w:r>
      <w:r w:rsidR="000019F2" w:rsidRPr="0070027F">
        <w:rPr>
          <w:szCs w:val="18"/>
        </w:rPr>
        <w:t xml:space="preserve"> +S</w:t>
      </w:r>
      <w:r w:rsidR="00781FAA" w:rsidRPr="0070027F">
        <w:rPr>
          <w:szCs w:val="18"/>
        </w:rPr>
        <w:tab/>
      </w:r>
      <w:r w:rsidR="00AB6889">
        <w:rPr>
          <w:szCs w:val="18"/>
        </w:rPr>
        <w:t>113-118</w:t>
      </w:r>
      <w:r w:rsidR="003C7B4C" w:rsidRPr="0070027F">
        <w:rPr>
          <w:szCs w:val="18"/>
        </w:rPr>
        <w:tab/>
      </w:r>
    </w:p>
    <w:p w:rsidR="005C6136" w:rsidRDefault="005C613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25)</w:t>
      </w:r>
      <w:r>
        <w:rPr>
          <w:szCs w:val="18"/>
        </w:rPr>
        <w:tab/>
      </w:r>
      <w:r w:rsidR="00AB6889">
        <w:rPr>
          <w:szCs w:val="18"/>
        </w:rPr>
        <w:t>119-143</w:t>
      </w:r>
    </w:p>
    <w:p w:rsidR="00E3394F" w:rsidRPr="0070027F" w:rsidRDefault="005C613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Land_kod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AB6889">
        <w:rPr>
          <w:szCs w:val="18"/>
        </w:rPr>
        <w:t>144-145</w:t>
      </w:r>
      <w:r w:rsidR="00823F10" w:rsidRPr="0070027F">
        <w:rPr>
          <w:szCs w:val="18"/>
        </w:rPr>
        <w:tab/>
      </w:r>
    </w:p>
    <w:p w:rsidR="003C7B4C" w:rsidRPr="005C6136" w:rsidRDefault="005C6136" w:rsidP="003C7B4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Rikt_num</w:t>
      </w:r>
      <w:proofErr w:type="spellEnd"/>
      <w:r w:rsidR="003C7B4C" w:rsidRPr="005C6136">
        <w:rPr>
          <w:szCs w:val="18"/>
          <w:lang w:val="sv-SE"/>
        </w:rPr>
        <w:t xml:space="preserve"> + </w:t>
      </w:r>
      <w:proofErr w:type="spellStart"/>
      <w:r w:rsidR="003C7B4C" w:rsidRPr="005C6136">
        <w:rPr>
          <w:szCs w:val="18"/>
          <w:lang w:val="sv-SE"/>
        </w:rPr>
        <w:t>sign</w:t>
      </w:r>
      <w:proofErr w:type="spellEnd"/>
      <w:r w:rsidR="003C7B4C" w:rsidRPr="005C6136">
        <w:rPr>
          <w:szCs w:val="18"/>
          <w:lang w:val="sv-SE"/>
        </w:rPr>
        <w:tab/>
        <w:t>N(</w:t>
      </w:r>
      <w:r>
        <w:rPr>
          <w:szCs w:val="18"/>
          <w:lang w:val="sv-SE"/>
        </w:rPr>
        <w:t>4</w:t>
      </w:r>
      <w:r w:rsidR="003C7B4C" w:rsidRPr="005C6136">
        <w:rPr>
          <w:szCs w:val="18"/>
          <w:lang w:val="sv-SE"/>
        </w:rPr>
        <w:t>) +S</w:t>
      </w:r>
      <w:r w:rsidR="003C7B4C" w:rsidRPr="005C6136">
        <w:rPr>
          <w:szCs w:val="18"/>
          <w:lang w:val="sv-SE"/>
        </w:rPr>
        <w:tab/>
      </w:r>
      <w:r w:rsidR="00AB6889">
        <w:rPr>
          <w:szCs w:val="18"/>
          <w:lang w:val="sv-SE"/>
        </w:rPr>
        <w:t>146-150</w:t>
      </w:r>
      <w:r w:rsidR="003C7B4C" w:rsidRPr="005C6136">
        <w:rPr>
          <w:szCs w:val="18"/>
          <w:lang w:val="sv-SE"/>
        </w:rPr>
        <w:tab/>
      </w:r>
      <w:r w:rsidR="003C7B4C" w:rsidRPr="005C6136">
        <w:rPr>
          <w:szCs w:val="18"/>
          <w:lang w:val="sv-SE"/>
        </w:rPr>
        <w:tab/>
      </w:r>
    </w:p>
    <w:p w:rsidR="007B604D" w:rsidRDefault="005C6136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Abon</w:t>
      </w:r>
      <w:r w:rsidR="0070027F" w:rsidRPr="005C6136">
        <w:rPr>
          <w:szCs w:val="18"/>
        </w:rPr>
        <w:t>_</w:t>
      </w:r>
      <w:r>
        <w:rPr>
          <w:szCs w:val="18"/>
        </w:rPr>
        <w:t>num</w:t>
      </w:r>
      <w:proofErr w:type="spellEnd"/>
      <w:r w:rsidR="007B604D" w:rsidRPr="005C6136">
        <w:rPr>
          <w:szCs w:val="18"/>
        </w:rPr>
        <w:t xml:space="preserve"> + sign</w:t>
      </w:r>
      <w:r w:rsidR="007B604D" w:rsidRPr="005C6136">
        <w:rPr>
          <w:szCs w:val="18"/>
        </w:rPr>
        <w:tab/>
      </w:r>
      <w:proofErr w:type="gramStart"/>
      <w:r w:rsidR="007B604D" w:rsidRPr="005C6136">
        <w:rPr>
          <w:szCs w:val="18"/>
        </w:rPr>
        <w:t>N(</w:t>
      </w:r>
      <w:proofErr w:type="gramEnd"/>
      <w:r w:rsidR="007B604D" w:rsidRPr="005C6136">
        <w:rPr>
          <w:szCs w:val="18"/>
        </w:rPr>
        <w:t>8) +S</w:t>
      </w:r>
      <w:r w:rsidR="007B604D" w:rsidRPr="005C6136">
        <w:rPr>
          <w:szCs w:val="18"/>
        </w:rPr>
        <w:tab/>
      </w:r>
      <w:r w:rsidR="00CF551D">
        <w:rPr>
          <w:szCs w:val="18"/>
        </w:rPr>
        <w:t>151-159</w:t>
      </w:r>
      <w:r w:rsidR="007B604D" w:rsidRPr="005C6136">
        <w:rPr>
          <w:szCs w:val="18"/>
        </w:rPr>
        <w:tab/>
      </w:r>
      <w:r w:rsidR="007B604D" w:rsidRPr="005C6136">
        <w:rPr>
          <w:szCs w:val="18"/>
        </w:rPr>
        <w:tab/>
      </w:r>
    </w:p>
    <w:p w:rsidR="005C6136" w:rsidRDefault="007C0D3E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</w:r>
      <w:r w:rsidR="00CF551D">
        <w:rPr>
          <w:szCs w:val="18"/>
        </w:rPr>
        <w:t>160-162</w:t>
      </w:r>
    </w:p>
    <w:p w:rsidR="007C0D3E" w:rsidRDefault="007C0D3E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CF551D">
        <w:rPr>
          <w:szCs w:val="18"/>
        </w:rPr>
        <w:t>163-171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B5EEB" w:rsidRDefault="00CB5EEB" w:rsidP="00CB5EE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>
        <w:rPr>
          <w:szCs w:val="18"/>
        </w:rPr>
        <w:t>iadr</w:t>
      </w:r>
      <w:r>
        <w:rPr>
          <w:szCs w:val="18"/>
        </w:rPr>
        <w:t>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</w:r>
      <w:r w:rsidR="00CF551D">
        <w:rPr>
          <w:szCs w:val="18"/>
        </w:rPr>
        <w:t>172-174</w:t>
      </w:r>
    </w:p>
    <w:p w:rsidR="00CB5EEB" w:rsidRDefault="00CB5EEB" w:rsidP="00CB5EE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>
        <w:rPr>
          <w:szCs w:val="18"/>
        </w:rPr>
        <w:t>iadr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CF551D">
        <w:rPr>
          <w:szCs w:val="18"/>
        </w:rPr>
        <w:t>175-183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B5EEB" w:rsidRDefault="00CB5EEB" w:rsidP="00CB5EE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>
        <w:rPr>
          <w:szCs w:val="18"/>
        </w:rPr>
        <w:t>tel</w:t>
      </w:r>
      <w:r>
        <w:rPr>
          <w:szCs w:val="18"/>
        </w:rPr>
        <w:t>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</w:r>
      <w:r w:rsidR="00CF551D">
        <w:rPr>
          <w:szCs w:val="18"/>
        </w:rPr>
        <w:t>184-186</w:t>
      </w:r>
    </w:p>
    <w:p w:rsidR="00CB5EEB" w:rsidRDefault="00CB5EEB" w:rsidP="00CB5EE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>
        <w:rPr>
          <w:szCs w:val="18"/>
        </w:rPr>
        <w:t>tel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CF551D">
        <w:rPr>
          <w:szCs w:val="18"/>
        </w:rPr>
        <w:t>187-195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E10F1A" w:rsidRDefault="00E10F1A" w:rsidP="00E10F1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Start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CF551D">
        <w:rPr>
          <w:szCs w:val="18"/>
        </w:rPr>
        <w:t>196-204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E10F1A" w:rsidRDefault="00E10F1A" w:rsidP="00E10F1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Popnamn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CF551D">
        <w:rPr>
          <w:szCs w:val="18"/>
        </w:rPr>
        <w:t>205-</w:t>
      </w:r>
      <w:r w:rsidR="00927C8D">
        <w:rPr>
          <w:szCs w:val="18"/>
        </w:rPr>
        <w:t>240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</w:t>
      </w:r>
      <w:r>
        <w:rPr>
          <w:szCs w:val="18"/>
        </w:rPr>
        <w:t>p</w:t>
      </w:r>
      <w:r>
        <w:rPr>
          <w:szCs w:val="18"/>
        </w:rPr>
        <w:t>l_dat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927C8D">
        <w:rPr>
          <w:szCs w:val="18"/>
        </w:rPr>
        <w:t>241-249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Iregnamn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48)</w:t>
      </w:r>
      <w:r>
        <w:rPr>
          <w:szCs w:val="18"/>
        </w:rPr>
        <w:tab/>
      </w:r>
      <w:r w:rsidR="00927C8D">
        <w:rPr>
          <w:szCs w:val="18"/>
        </w:rPr>
        <w:t>250-297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Ireg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927C8D">
        <w:rPr>
          <w:szCs w:val="18"/>
        </w:rPr>
        <w:t>298-306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C424B" w:rsidRPr="006779F4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779F4">
        <w:rPr>
          <w:szCs w:val="18"/>
          <w:lang w:val="sv-SE"/>
        </w:rPr>
        <w:t>Aktaktkap_bel</w:t>
      </w:r>
      <w:proofErr w:type="spellEnd"/>
      <w:r w:rsidR="00AB6889" w:rsidRPr="006779F4">
        <w:rPr>
          <w:szCs w:val="18"/>
          <w:lang w:val="sv-SE"/>
        </w:rPr>
        <w:t xml:space="preserve"> + </w:t>
      </w:r>
      <w:proofErr w:type="spellStart"/>
      <w:r w:rsidR="00AB6889" w:rsidRPr="006779F4">
        <w:rPr>
          <w:szCs w:val="18"/>
          <w:lang w:val="sv-SE"/>
        </w:rPr>
        <w:t>sign</w:t>
      </w:r>
      <w:proofErr w:type="spellEnd"/>
      <w:r w:rsidRPr="006779F4">
        <w:rPr>
          <w:szCs w:val="18"/>
          <w:lang w:val="sv-SE"/>
        </w:rPr>
        <w:tab/>
        <w:t>N(13) +S</w:t>
      </w:r>
      <w:r w:rsidRPr="006779F4">
        <w:rPr>
          <w:szCs w:val="18"/>
          <w:lang w:val="sv-SE"/>
        </w:rPr>
        <w:tab/>
      </w:r>
      <w:r w:rsidR="00927C8D" w:rsidRPr="006779F4">
        <w:rPr>
          <w:szCs w:val="18"/>
          <w:lang w:val="sv-SE"/>
        </w:rPr>
        <w:t>307-</w:t>
      </w:r>
      <w:r w:rsidR="006779F4" w:rsidRPr="006779F4">
        <w:rPr>
          <w:szCs w:val="18"/>
          <w:lang w:val="sv-SE"/>
        </w:rPr>
        <w:t>320</w:t>
      </w:r>
    </w:p>
    <w:p w:rsidR="00CC424B" w:rsidRPr="006779F4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779F4">
        <w:rPr>
          <w:szCs w:val="18"/>
          <w:lang w:val="sv-SE"/>
        </w:rPr>
        <w:t>Enh_ant</w:t>
      </w:r>
      <w:proofErr w:type="spellEnd"/>
      <w:r w:rsidRPr="006779F4">
        <w:rPr>
          <w:szCs w:val="18"/>
          <w:lang w:val="sv-SE"/>
        </w:rPr>
        <w:t xml:space="preserve"> + </w:t>
      </w:r>
      <w:proofErr w:type="spellStart"/>
      <w:r w:rsidRPr="006779F4">
        <w:rPr>
          <w:szCs w:val="18"/>
          <w:lang w:val="sv-SE"/>
        </w:rPr>
        <w:t>sign</w:t>
      </w:r>
      <w:proofErr w:type="spellEnd"/>
      <w:r w:rsidRPr="006779F4">
        <w:rPr>
          <w:szCs w:val="18"/>
          <w:lang w:val="sv-SE"/>
        </w:rPr>
        <w:tab/>
        <w:t>N(</w:t>
      </w:r>
      <w:r w:rsidRPr="006779F4">
        <w:rPr>
          <w:szCs w:val="18"/>
          <w:lang w:val="sv-SE"/>
        </w:rPr>
        <w:t>4</w:t>
      </w:r>
      <w:r w:rsidRPr="006779F4">
        <w:rPr>
          <w:szCs w:val="18"/>
          <w:lang w:val="sv-SE"/>
        </w:rPr>
        <w:t>) +S</w:t>
      </w:r>
      <w:r w:rsidRPr="006779F4">
        <w:rPr>
          <w:szCs w:val="18"/>
          <w:lang w:val="sv-SE"/>
        </w:rPr>
        <w:tab/>
      </w:r>
      <w:r w:rsidR="006779F4" w:rsidRPr="006779F4">
        <w:rPr>
          <w:szCs w:val="18"/>
          <w:lang w:val="sv-SE"/>
        </w:rPr>
        <w:t>321-325</w:t>
      </w:r>
    </w:p>
    <w:p w:rsidR="00CC424B" w:rsidRPr="006779F4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779F4">
        <w:rPr>
          <w:szCs w:val="18"/>
          <w:lang w:val="sv-SE"/>
        </w:rPr>
        <w:t>Verklaen_kod</w:t>
      </w:r>
      <w:proofErr w:type="spellEnd"/>
      <w:r w:rsidRPr="006779F4">
        <w:rPr>
          <w:szCs w:val="18"/>
          <w:lang w:val="sv-SE"/>
        </w:rPr>
        <w:tab/>
        <w:t>A(2)</w:t>
      </w:r>
      <w:r w:rsidRPr="006779F4">
        <w:rPr>
          <w:szCs w:val="18"/>
          <w:lang w:val="sv-SE"/>
        </w:rPr>
        <w:tab/>
      </w:r>
      <w:r w:rsidR="006779F4" w:rsidRPr="006779F4">
        <w:rPr>
          <w:szCs w:val="18"/>
          <w:lang w:val="sv-SE"/>
        </w:rPr>
        <w:t>326-327</w:t>
      </w:r>
    </w:p>
    <w:p w:rsidR="00CC424B" w:rsidRPr="006779F4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779F4">
        <w:rPr>
          <w:szCs w:val="18"/>
          <w:lang w:val="sv-SE"/>
        </w:rPr>
        <w:t>Saetkom_kod</w:t>
      </w:r>
      <w:proofErr w:type="spellEnd"/>
      <w:r w:rsidRPr="006779F4">
        <w:rPr>
          <w:szCs w:val="18"/>
          <w:lang w:val="sv-SE"/>
        </w:rPr>
        <w:tab/>
        <w:t>A(4)</w:t>
      </w:r>
      <w:r w:rsidRPr="006779F4">
        <w:rPr>
          <w:szCs w:val="18"/>
          <w:lang w:val="sv-SE"/>
        </w:rPr>
        <w:tab/>
      </w:r>
      <w:r w:rsidR="006779F4" w:rsidRPr="006779F4">
        <w:rPr>
          <w:szCs w:val="18"/>
          <w:lang w:val="sv-SE"/>
        </w:rPr>
        <w:t>328-331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Nyorg_num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</w:t>
      </w:r>
      <w:r>
        <w:rPr>
          <w:szCs w:val="18"/>
        </w:rPr>
        <w:t>) +S</w:t>
      </w:r>
      <w:r>
        <w:rPr>
          <w:szCs w:val="18"/>
        </w:rPr>
        <w:tab/>
      </w:r>
      <w:r w:rsidR="006779F4">
        <w:rPr>
          <w:szCs w:val="18"/>
        </w:rPr>
        <w:t>332-343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Spaerr_kod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6779F4">
        <w:rPr>
          <w:szCs w:val="18"/>
        </w:rPr>
        <w:t>344-344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Spaerr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6779F4">
        <w:rPr>
          <w:szCs w:val="18"/>
        </w:rPr>
        <w:t>345-</w:t>
      </w:r>
      <w:r w:rsidR="00F61939">
        <w:rPr>
          <w:szCs w:val="18"/>
        </w:rPr>
        <w:t>353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Sks_kod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F61939">
        <w:rPr>
          <w:szCs w:val="18"/>
        </w:rPr>
        <w:t>354-355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Istatus_kod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F61939">
        <w:rPr>
          <w:szCs w:val="18"/>
        </w:rPr>
        <w:t>356-356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Istatus</w:t>
      </w:r>
      <w:r>
        <w:rPr>
          <w:szCs w:val="18"/>
        </w:rPr>
        <w:t>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F61939">
        <w:rPr>
          <w:szCs w:val="18"/>
        </w:rPr>
        <w:t>357-365</w:t>
      </w:r>
      <w:r w:rsidR="0039352A">
        <w:rPr>
          <w:szCs w:val="18"/>
        </w:rPr>
        <w:tab/>
      </w:r>
      <w:proofErr w:type="spellStart"/>
      <w:r w:rsidR="0039352A">
        <w:rPr>
          <w:szCs w:val="18"/>
        </w:rPr>
        <w:t>yyyymmdd</w:t>
      </w:r>
      <w:proofErr w:type="spellEnd"/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J</w:t>
      </w:r>
      <w:r>
        <w:rPr>
          <w:szCs w:val="18"/>
        </w:rPr>
        <w:t>status_kod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A92FA8">
        <w:rPr>
          <w:szCs w:val="18"/>
        </w:rPr>
        <w:t>366-366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</w:t>
      </w:r>
      <w:r>
        <w:rPr>
          <w:szCs w:val="18"/>
        </w:rPr>
        <w:t>status_dat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A92FA8">
        <w:rPr>
          <w:szCs w:val="18"/>
        </w:rPr>
        <w:t>367-375</w:t>
      </w:r>
      <w:r w:rsidR="000155D1">
        <w:rPr>
          <w:szCs w:val="18"/>
        </w:rPr>
        <w:tab/>
      </w:r>
      <w:proofErr w:type="spellStart"/>
      <w:r w:rsidR="000155D1">
        <w:rPr>
          <w:szCs w:val="18"/>
        </w:rPr>
        <w:t>yyyymmdd</w:t>
      </w:r>
      <w:proofErr w:type="spellEnd"/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</w:t>
      </w:r>
      <w:r>
        <w:rPr>
          <w:szCs w:val="18"/>
        </w:rPr>
        <w:t>status_kod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A92FA8">
        <w:rPr>
          <w:szCs w:val="18"/>
        </w:rPr>
        <w:t>376-376</w:t>
      </w:r>
    </w:p>
    <w:p w:rsid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</w:t>
      </w:r>
      <w:r>
        <w:rPr>
          <w:szCs w:val="18"/>
        </w:rPr>
        <w:t>status_dat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A92FA8">
        <w:rPr>
          <w:szCs w:val="18"/>
        </w:rPr>
        <w:t>377-385</w:t>
      </w:r>
      <w:r w:rsidR="000155D1">
        <w:rPr>
          <w:szCs w:val="18"/>
        </w:rPr>
        <w:tab/>
      </w:r>
      <w:proofErr w:type="spellStart"/>
      <w:r w:rsidR="000155D1">
        <w:rPr>
          <w:szCs w:val="18"/>
        </w:rPr>
        <w:t>yyyymmdd</w:t>
      </w:r>
      <w:proofErr w:type="spellEnd"/>
    </w:p>
    <w:p w:rsidR="00CC424B" w:rsidRPr="00A92FA8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92FA8">
        <w:rPr>
          <w:szCs w:val="18"/>
        </w:rPr>
        <w:t>Slut_typ</w:t>
      </w:r>
      <w:proofErr w:type="spellEnd"/>
      <w:r w:rsidRPr="00A92FA8">
        <w:rPr>
          <w:szCs w:val="18"/>
        </w:rPr>
        <w:tab/>
      </w:r>
      <w:proofErr w:type="gramStart"/>
      <w:r w:rsidRPr="00A92FA8">
        <w:rPr>
          <w:szCs w:val="18"/>
        </w:rPr>
        <w:t>A(</w:t>
      </w:r>
      <w:proofErr w:type="gramEnd"/>
      <w:r w:rsidRPr="00A92FA8">
        <w:rPr>
          <w:szCs w:val="18"/>
        </w:rPr>
        <w:t>1)</w:t>
      </w:r>
      <w:r w:rsidRPr="00A92FA8">
        <w:rPr>
          <w:szCs w:val="18"/>
        </w:rPr>
        <w:tab/>
      </w:r>
      <w:r w:rsidR="00A92FA8" w:rsidRPr="00A92FA8">
        <w:rPr>
          <w:szCs w:val="18"/>
        </w:rPr>
        <w:t>386-386</w:t>
      </w:r>
    </w:p>
    <w:p w:rsidR="00CC424B" w:rsidRPr="00A92FA8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A92FA8">
        <w:rPr>
          <w:szCs w:val="18"/>
        </w:rPr>
        <w:t>Akt1</w:t>
      </w:r>
      <w:r w:rsidRPr="00A92FA8">
        <w:rPr>
          <w:szCs w:val="18"/>
        </w:rPr>
        <w:t>_kod</w:t>
      </w:r>
      <w:r w:rsidRPr="00A92FA8">
        <w:rPr>
          <w:szCs w:val="18"/>
        </w:rPr>
        <w:tab/>
      </w:r>
      <w:proofErr w:type="gramStart"/>
      <w:r w:rsidRPr="00A92FA8">
        <w:rPr>
          <w:szCs w:val="18"/>
        </w:rPr>
        <w:t>A(</w:t>
      </w:r>
      <w:proofErr w:type="gramEnd"/>
      <w:r w:rsidRPr="00A92FA8">
        <w:rPr>
          <w:szCs w:val="18"/>
        </w:rPr>
        <w:t>4</w:t>
      </w:r>
      <w:r w:rsidRPr="00A92FA8">
        <w:rPr>
          <w:szCs w:val="18"/>
        </w:rPr>
        <w:t>)</w:t>
      </w:r>
      <w:r w:rsidRPr="00A92FA8">
        <w:rPr>
          <w:szCs w:val="18"/>
        </w:rPr>
        <w:tab/>
      </w:r>
      <w:r w:rsidR="00A92FA8" w:rsidRPr="00A92FA8">
        <w:rPr>
          <w:szCs w:val="18"/>
        </w:rPr>
        <w:t>387-390</w:t>
      </w:r>
    </w:p>
    <w:p w:rsidR="00CC424B" w:rsidRP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C424B">
        <w:rPr>
          <w:szCs w:val="18"/>
          <w:lang w:val="sv-SE"/>
        </w:rPr>
        <w:t>Akt1</w:t>
      </w:r>
      <w:r w:rsidRPr="00CC424B">
        <w:rPr>
          <w:szCs w:val="18"/>
          <w:lang w:val="sv-SE"/>
        </w:rPr>
        <w:t xml:space="preserve">_dat + </w:t>
      </w:r>
      <w:proofErr w:type="spellStart"/>
      <w:r w:rsidRPr="00CC424B">
        <w:rPr>
          <w:szCs w:val="18"/>
          <w:lang w:val="sv-SE"/>
        </w:rPr>
        <w:t>sign</w:t>
      </w:r>
      <w:proofErr w:type="spellEnd"/>
      <w:r w:rsidRPr="00CC424B">
        <w:rPr>
          <w:szCs w:val="18"/>
          <w:lang w:val="sv-SE"/>
        </w:rPr>
        <w:tab/>
        <w:t>N(8) +S</w:t>
      </w:r>
      <w:r w:rsidRPr="00CC424B">
        <w:rPr>
          <w:szCs w:val="18"/>
          <w:lang w:val="sv-SE"/>
        </w:rPr>
        <w:tab/>
      </w:r>
      <w:r w:rsidR="00A92FA8">
        <w:rPr>
          <w:szCs w:val="18"/>
          <w:lang w:val="sv-SE"/>
        </w:rPr>
        <w:t>391-399</w:t>
      </w:r>
      <w:r w:rsidR="000155D1">
        <w:rPr>
          <w:szCs w:val="18"/>
          <w:lang w:val="sv-SE"/>
        </w:rPr>
        <w:tab/>
      </w:r>
      <w:proofErr w:type="spellStart"/>
      <w:r w:rsidR="000155D1">
        <w:rPr>
          <w:szCs w:val="18"/>
          <w:lang w:val="sv-SE"/>
        </w:rPr>
        <w:t>yyyymmdd</w:t>
      </w:r>
      <w:proofErr w:type="spellEnd"/>
    </w:p>
    <w:p w:rsidR="00CC424B" w:rsidRP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C424B">
        <w:rPr>
          <w:szCs w:val="18"/>
          <w:lang w:val="sv-SE"/>
        </w:rPr>
        <w:t>Akt</w:t>
      </w:r>
      <w:r>
        <w:rPr>
          <w:szCs w:val="18"/>
          <w:lang w:val="sv-SE"/>
        </w:rPr>
        <w:t>2</w:t>
      </w:r>
      <w:r w:rsidRPr="00CC424B">
        <w:rPr>
          <w:szCs w:val="18"/>
          <w:lang w:val="sv-SE"/>
        </w:rPr>
        <w:t>_kod</w:t>
      </w:r>
      <w:r w:rsidRPr="00CC424B">
        <w:rPr>
          <w:szCs w:val="18"/>
          <w:lang w:val="sv-SE"/>
        </w:rPr>
        <w:tab/>
        <w:t>A(</w:t>
      </w:r>
      <w:r>
        <w:rPr>
          <w:szCs w:val="18"/>
          <w:lang w:val="sv-SE"/>
        </w:rPr>
        <w:t>4</w:t>
      </w:r>
      <w:r w:rsidRPr="00CC424B">
        <w:rPr>
          <w:szCs w:val="18"/>
          <w:lang w:val="sv-SE"/>
        </w:rPr>
        <w:t>)</w:t>
      </w:r>
      <w:r w:rsidRPr="00CC424B">
        <w:rPr>
          <w:szCs w:val="18"/>
          <w:lang w:val="sv-SE"/>
        </w:rPr>
        <w:tab/>
      </w:r>
      <w:r w:rsidR="00A92FA8">
        <w:rPr>
          <w:szCs w:val="18"/>
          <w:lang w:val="sv-SE"/>
        </w:rPr>
        <w:t>400-403</w:t>
      </w:r>
    </w:p>
    <w:p w:rsidR="00CC424B" w:rsidRPr="00CC424B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C424B">
        <w:rPr>
          <w:szCs w:val="18"/>
          <w:lang w:val="sv-SE"/>
        </w:rPr>
        <w:t>Akt</w:t>
      </w:r>
      <w:r>
        <w:rPr>
          <w:szCs w:val="18"/>
          <w:lang w:val="sv-SE"/>
        </w:rPr>
        <w:t>2</w:t>
      </w:r>
      <w:r w:rsidRPr="00CC424B">
        <w:rPr>
          <w:szCs w:val="18"/>
          <w:lang w:val="sv-SE"/>
        </w:rPr>
        <w:t xml:space="preserve">_dat + </w:t>
      </w:r>
      <w:proofErr w:type="spellStart"/>
      <w:r w:rsidRPr="00CC424B">
        <w:rPr>
          <w:szCs w:val="18"/>
          <w:lang w:val="sv-SE"/>
        </w:rPr>
        <w:t>sign</w:t>
      </w:r>
      <w:proofErr w:type="spellEnd"/>
      <w:r w:rsidRPr="00CC424B">
        <w:rPr>
          <w:szCs w:val="18"/>
          <w:lang w:val="sv-SE"/>
        </w:rPr>
        <w:tab/>
        <w:t>N(8) +S</w:t>
      </w:r>
      <w:r w:rsidRPr="00CC424B">
        <w:rPr>
          <w:szCs w:val="18"/>
          <w:lang w:val="sv-SE"/>
        </w:rPr>
        <w:tab/>
      </w:r>
      <w:r w:rsidR="00E018D8">
        <w:rPr>
          <w:szCs w:val="18"/>
          <w:lang w:val="sv-SE"/>
        </w:rPr>
        <w:t>404-412</w:t>
      </w:r>
      <w:r w:rsidR="000155D1">
        <w:rPr>
          <w:szCs w:val="18"/>
          <w:lang w:val="sv-SE"/>
        </w:rPr>
        <w:tab/>
      </w:r>
      <w:proofErr w:type="spellStart"/>
      <w:r w:rsidR="000155D1">
        <w:rPr>
          <w:szCs w:val="18"/>
          <w:lang w:val="sv-SE"/>
        </w:rPr>
        <w:t>yyyymmdd</w:t>
      </w:r>
      <w:proofErr w:type="spellEnd"/>
    </w:p>
    <w:p w:rsidR="00CC424B" w:rsidRPr="00A91047" w:rsidRDefault="0039352A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91047">
        <w:rPr>
          <w:szCs w:val="18"/>
        </w:rPr>
        <w:t>Iklass_kod</w:t>
      </w:r>
      <w:proofErr w:type="spellEnd"/>
      <w:r w:rsidRPr="00A91047">
        <w:rPr>
          <w:szCs w:val="18"/>
        </w:rPr>
        <w:tab/>
      </w:r>
      <w:proofErr w:type="gramStart"/>
      <w:r w:rsidRPr="00A91047">
        <w:rPr>
          <w:szCs w:val="18"/>
        </w:rPr>
        <w:t>A(</w:t>
      </w:r>
      <w:proofErr w:type="gramEnd"/>
      <w:r w:rsidRPr="00A91047">
        <w:rPr>
          <w:szCs w:val="18"/>
        </w:rPr>
        <w:t>5)</w:t>
      </w:r>
      <w:r w:rsidRPr="00A91047">
        <w:rPr>
          <w:szCs w:val="18"/>
        </w:rPr>
        <w:tab/>
      </w:r>
      <w:r w:rsidR="00E018D8">
        <w:rPr>
          <w:szCs w:val="18"/>
        </w:rPr>
        <w:t>413-417</w:t>
      </w:r>
    </w:p>
    <w:p w:rsidR="0039352A" w:rsidRPr="00AB6889" w:rsidRDefault="0039352A" w:rsidP="0039352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B6889">
        <w:rPr>
          <w:szCs w:val="18"/>
        </w:rPr>
        <w:t>Updoevr</w:t>
      </w:r>
      <w:r w:rsidRPr="00AB6889">
        <w:rPr>
          <w:szCs w:val="18"/>
        </w:rPr>
        <w:t>_kod</w:t>
      </w:r>
      <w:proofErr w:type="spellEnd"/>
      <w:r w:rsidRPr="00AB6889">
        <w:rPr>
          <w:szCs w:val="18"/>
        </w:rPr>
        <w:tab/>
      </w:r>
      <w:proofErr w:type="gramStart"/>
      <w:r w:rsidRPr="00AB6889">
        <w:rPr>
          <w:szCs w:val="18"/>
        </w:rPr>
        <w:t>A(</w:t>
      </w:r>
      <w:proofErr w:type="gramEnd"/>
      <w:r w:rsidR="00AB6889" w:rsidRPr="00AB6889">
        <w:rPr>
          <w:szCs w:val="18"/>
        </w:rPr>
        <w:t>3</w:t>
      </w:r>
      <w:r w:rsidRPr="00AB6889">
        <w:rPr>
          <w:szCs w:val="18"/>
        </w:rPr>
        <w:t>)</w:t>
      </w:r>
      <w:r w:rsidRPr="00AB6889">
        <w:rPr>
          <w:szCs w:val="18"/>
        </w:rPr>
        <w:tab/>
      </w:r>
      <w:r w:rsidR="00E018D8">
        <w:rPr>
          <w:szCs w:val="18"/>
        </w:rPr>
        <w:t>418-420</w:t>
      </w:r>
    </w:p>
    <w:p w:rsidR="0039352A" w:rsidRPr="00AB6889" w:rsidRDefault="0039352A" w:rsidP="0039352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B6889">
        <w:rPr>
          <w:szCs w:val="18"/>
        </w:rPr>
        <w:t>Updoevr</w:t>
      </w:r>
      <w:r w:rsidRPr="00AB6889">
        <w:rPr>
          <w:szCs w:val="18"/>
        </w:rPr>
        <w:t>_dat</w:t>
      </w:r>
      <w:proofErr w:type="spellEnd"/>
      <w:r w:rsidRPr="00AB6889">
        <w:rPr>
          <w:szCs w:val="18"/>
        </w:rPr>
        <w:t xml:space="preserve"> + sign</w:t>
      </w:r>
      <w:r w:rsidRPr="00AB6889">
        <w:rPr>
          <w:szCs w:val="18"/>
        </w:rPr>
        <w:tab/>
      </w:r>
      <w:proofErr w:type="gramStart"/>
      <w:r w:rsidRPr="00AB6889">
        <w:rPr>
          <w:szCs w:val="18"/>
        </w:rPr>
        <w:t>N(</w:t>
      </w:r>
      <w:proofErr w:type="gramEnd"/>
      <w:r w:rsidRPr="00AB6889">
        <w:rPr>
          <w:szCs w:val="18"/>
        </w:rPr>
        <w:t>8) +S</w:t>
      </w:r>
      <w:r w:rsidRPr="00AB6889">
        <w:rPr>
          <w:szCs w:val="18"/>
        </w:rPr>
        <w:tab/>
      </w:r>
      <w:r w:rsidR="00E018D8">
        <w:rPr>
          <w:szCs w:val="18"/>
        </w:rPr>
        <w:t>421-429</w:t>
      </w:r>
      <w:r w:rsidR="000155D1" w:rsidRPr="00AB6889">
        <w:rPr>
          <w:szCs w:val="18"/>
        </w:rPr>
        <w:tab/>
      </w:r>
      <w:proofErr w:type="spellStart"/>
      <w:r w:rsidR="000155D1" w:rsidRPr="00AB6889">
        <w:rPr>
          <w:szCs w:val="18"/>
        </w:rPr>
        <w:t>yyyymmdd</w:t>
      </w:r>
      <w:proofErr w:type="spellEnd"/>
    </w:p>
    <w:p w:rsidR="0039352A" w:rsidRPr="00AB6889" w:rsidRDefault="0039352A" w:rsidP="0039352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B6889">
        <w:rPr>
          <w:szCs w:val="18"/>
        </w:rPr>
        <w:t>An_mrk</w:t>
      </w:r>
      <w:proofErr w:type="spellEnd"/>
      <w:r w:rsidRPr="00AB6889">
        <w:rPr>
          <w:szCs w:val="18"/>
        </w:rPr>
        <w:tab/>
      </w:r>
      <w:proofErr w:type="gramStart"/>
      <w:r w:rsidRPr="00AB6889">
        <w:rPr>
          <w:szCs w:val="18"/>
        </w:rPr>
        <w:t>A(</w:t>
      </w:r>
      <w:proofErr w:type="gramEnd"/>
      <w:r w:rsidRPr="00AB6889">
        <w:rPr>
          <w:szCs w:val="18"/>
        </w:rPr>
        <w:t>1)</w:t>
      </w:r>
      <w:r w:rsidRPr="00AB6889">
        <w:rPr>
          <w:szCs w:val="18"/>
        </w:rPr>
        <w:tab/>
      </w:r>
      <w:r w:rsidR="00E018D8">
        <w:rPr>
          <w:szCs w:val="18"/>
        </w:rPr>
        <w:t>430-430</w:t>
      </w:r>
    </w:p>
    <w:p w:rsidR="000B50E6" w:rsidRDefault="000B50E6" w:rsidP="0039352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 xml:space="preserve">Dat + </w:t>
      </w:r>
      <w:proofErr w:type="spellStart"/>
      <w:r>
        <w:rPr>
          <w:szCs w:val="18"/>
          <w:lang w:val="sv-SE"/>
        </w:rPr>
        <w:t>sign</w:t>
      </w:r>
      <w:proofErr w:type="spellEnd"/>
      <w:r>
        <w:rPr>
          <w:szCs w:val="18"/>
          <w:lang w:val="sv-SE"/>
        </w:rPr>
        <w:tab/>
        <w:t>N(8) +S</w:t>
      </w:r>
      <w:r>
        <w:rPr>
          <w:szCs w:val="18"/>
          <w:lang w:val="sv-SE"/>
        </w:rPr>
        <w:tab/>
      </w:r>
      <w:r w:rsidR="00E018D8">
        <w:rPr>
          <w:szCs w:val="18"/>
          <w:lang w:val="sv-SE"/>
        </w:rPr>
        <w:t>431-439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yyyymmdd</w:t>
      </w:r>
      <w:proofErr w:type="spellEnd"/>
    </w:p>
    <w:p w:rsidR="000B50E6" w:rsidRPr="00CC424B" w:rsidRDefault="000B50E6" w:rsidP="0039352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 xml:space="preserve">Tid + </w:t>
      </w:r>
      <w:proofErr w:type="spellStart"/>
      <w:r>
        <w:rPr>
          <w:szCs w:val="18"/>
          <w:lang w:val="sv-SE"/>
        </w:rPr>
        <w:t>sign</w:t>
      </w:r>
      <w:proofErr w:type="spellEnd"/>
      <w:r>
        <w:rPr>
          <w:szCs w:val="18"/>
          <w:lang w:val="sv-SE"/>
        </w:rPr>
        <w:tab/>
        <w:t>N(6) +S</w:t>
      </w:r>
      <w:r>
        <w:rPr>
          <w:szCs w:val="18"/>
          <w:lang w:val="sv-SE"/>
        </w:rPr>
        <w:tab/>
      </w:r>
      <w:r w:rsidR="00E018D8">
        <w:rPr>
          <w:szCs w:val="18"/>
          <w:lang w:val="sv-SE"/>
        </w:rPr>
        <w:t>440-446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hhmmss</w:t>
      </w:r>
      <w:proofErr w:type="spellEnd"/>
    </w:p>
    <w:p w:rsidR="0039352A" w:rsidRDefault="000B50E6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Ny_sig</w:t>
      </w:r>
      <w:proofErr w:type="spellEnd"/>
      <w:r>
        <w:rPr>
          <w:szCs w:val="18"/>
          <w:lang w:val="sv-SE"/>
        </w:rPr>
        <w:tab/>
        <w:t>A(4)</w:t>
      </w:r>
      <w:r>
        <w:rPr>
          <w:szCs w:val="18"/>
          <w:lang w:val="sv-SE"/>
        </w:rPr>
        <w:tab/>
      </w:r>
      <w:r w:rsidR="00E018D8">
        <w:rPr>
          <w:szCs w:val="18"/>
          <w:lang w:val="sv-SE"/>
        </w:rPr>
        <w:t>447-450</w:t>
      </w:r>
    </w:p>
    <w:p w:rsidR="000B50E6" w:rsidRPr="001B0878" w:rsidRDefault="000B50E6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B0878">
        <w:rPr>
          <w:szCs w:val="18"/>
        </w:rPr>
        <w:t>Up_sig</w:t>
      </w:r>
      <w:proofErr w:type="spellEnd"/>
      <w:r w:rsidRPr="001B0878">
        <w:rPr>
          <w:szCs w:val="18"/>
        </w:rPr>
        <w:tab/>
      </w:r>
      <w:proofErr w:type="gramStart"/>
      <w:r w:rsidRPr="001B0878">
        <w:rPr>
          <w:szCs w:val="18"/>
        </w:rPr>
        <w:t>A(</w:t>
      </w:r>
      <w:proofErr w:type="gramEnd"/>
      <w:r w:rsidRPr="001B0878">
        <w:rPr>
          <w:szCs w:val="18"/>
        </w:rPr>
        <w:t>4)</w:t>
      </w:r>
      <w:r w:rsidRPr="001B0878">
        <w:rPr>
          <w:szCs w:val="18"/>
        </w:rPr>
        <w:tab/>
      </w:r>
      <w:r w:rsidR="00E018D8">
        <w:rPr>
          <w:szCs w:val="18"/>
        </w:rPr>
        <w:t>451-454</w:t>
      </w:r>
    </w:p>
    <w:p w:rsidR="000B50E6" w:rsidRDefault="000B50E6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0B50E6">
        <w:rPr>
          <w:szCs w:val="18"/>
        </w:rPr>
        <w:t>Totarb_ant</w:t>
      </w:r>
      <w:proofErr w:type="spellEnd"/>
      <w:r w:rsidRPr="000B50E6">
        <w:rPr>
          <w:szCs w:val="18"/>
        </w:rPr>
        <w:t xml:space="preserve"> + sign</w:t>
      </w:r>
      <w:r w:rsidRPr="000B50E6">
        <w:rPr>
          <w:szCs w:val="18"/>
        </w:rPr>
        <w:tab/>
      </w:r>
      <w:proofErr w:type="gramStart"/>
      <w:r w:rsidRPr="000B50E6">
        <w:rPr>
          <w:szCs w:val="18"/>
        </w:rPr>
        <w:t>N(</w:t>
      </w:r>
      <w:proofErr w:type="gramEnd"/>
      <w:r w:rsidRPr="000B50E6">
        <w:rPr>
          <w:szCs w:val="18"/>
        </w:rPr>
        <w:t>4) +S</w:t>
      </w:r>
      <w:r w:rsidRPr="000B50E6">
        <w:rPr>
          <w:szCs w:val="18"/>
        </w:rPr>
        <w:tab/>
      </w:r>
      <w:r w:rsidR="00E018D8">
        <w:rPr>
          <w:szCs w:val="18"/>
        </w:rPr>
        <w:t>455-</w:t>
      </w:r>
      <w:r w:rsidR="000676AE">
        <w:rPr>
          <w:szCs w:val="18"/>
        </w:rPr>
        <w:t>459</w:t>
      </w:r>
    </w:p>
    <w:p w:rsidR="000B50E6" w:rsidRDefault="000B50E6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Aktarb_ant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0676AE">
        <w:rPr>
          <w:szCs w:val="18"/>
        </w:rPr>
        <w:t>460-464</w:t>
      </w:r>
    </w:p>
    <w:p w:rsidR="00375E55" w:rsidRDefault="00375E55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Namn1_nrm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15)</w:t>
      </w:r>
      <w:r>
        <w:rPr>
          <w:szCs w:val="18"/>
        </w:rPr>
        <w:tab/>
      </w:r>
      <w:r w:rsidR="000676AE">
        <w:rPr>
          <w:szCs w:val="18"/>
        </w:rPr>
        <w:t>465-479</w:t>
      </w:r>
    </w:p>
    <w:p w:rsidR="00375E55" w:rsidRPr="001B0878" w:rsidRDefault="00375E55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B0878">
        <w:rPr>
          <w:szCs w:val="18"/>
        </w:rPr>
        <w:t>Slut_per</w:t>
      </w:r>
      <w:proofErr w:type="spellEnd"/>
      <w:r w:rsidRPr="001B0878">
        <w:rPr>
          <w:szCs w:val="18"/>
        </w:rPr>
        <w:t xml:space="preserve"> + sign</w:t>
      </w:r>
      <w:r w:rsidRPr="001B0878">
        <w:rPr>
          <w:szCs w:val="18"/>
        </w:rPr>
        <w:tab/>
      </w:r>
      <w:proofErr w:type="gramStart"/>
      <w:r w:rsidRPr="001B0878">
        <w:rPr>
          <w:szCs w:val="18"/>
        </w:rPr>
        <w:t>N(</w:t>
      </w:r>
      <w:proofErr w:type="gramEnd"/>
      <w:r w:rsidRPr="001B0878">
        <w:rPr>
          <w:szCs w:val="18"/>
        </w:rPr>
        <w:t>6) +S</w:t>
      </w:r>
      <w:r w:rsidRPr="001B0878">
        <w:rPr>
          <w:szCs w:val="18"/>
        </w:rPr>
        <w:tab/>
      </w:r>
      <w:r w:rsidR="000676AE">
        <w:rPr>
          <w:szCs w:val="18"/>
        </w:rPr>
        <w:t>480-486</w:t>
      </w:r>
      <w:r w:rsidRPr="001B0878">
        <w:rPr>
          <w:szCs w:val="18"/>
        </w:rPr>
        <w:tab/>
      </w:r>
      <w:proofErr w:type="spellStart"/>
      <w:r w:rsidRPr="001B0878">
        <w:rPr>
          <w:szCs w:val="18"/>
        </w:rPr>
        <w:t>yyyymm</w:t>
      </w:r>
      <w:proofErr w:type="spellEnd"/>
    </w:p>
    <w:p w:rsidR="00375E55" w:rsidRPr="001B0878" w:rsidRDefault="00375E55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B0878">
        <w:rPr>
          <w:szCs w:val="18"/>
        </w:rPr>
        <w:t>Lagbok_mrk</w:t>
      </w:r>
      <w:proofErr w:type="spellEnd"/>
      <w:r w:rsidRPr="001B0878">
        <w:rPr>
          <w:szCs w:val="18"/>
        </w:rPr>
        <w:tab/>
      </w:r>
      <w:proofErr w:type="gramStart"/>
      <w:r w:rsidRPr="001B0878">
        <w:rPr>
          <w:szCs w:val="18"/>
        </w:rPr>
        <w:t>A(</w:t>
      </w:r>
      <w:proofErr w:type="gramEnd"/>
      <w:r w:rsidRPr="001B0878">
        <w:rPr>
          <w:szCs w:val="18"/>
        </w:rPr>
        <w:t>1)</w:t>
      </w:r>
      <w:r w:rsidRPr="001B0878">
        <w:rPr>
          <w:szCs w:val="18"/>
        </w:rPr>
        <w:tab/>
      </w:r>
      <w:r w:rsidR="000676AE">
        <w:rPr>
          <w:szCs w:val="18"/>
        </w:rPr>
        <w:t>487-487</w:t>
      </w:r>
    </w:p>
    <w:p w:rsidR="00375E55" w:rsidRPr="001B0878" w:rsidRDefault="00375E55" w:rsidP="00CC424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B0878">
        <w:rPr>
          <w:szCs w:val="18"/>
        </w:rPr>
        <w:t>Fskatt_kod</w:t>
      </w:r>
      <w:proofErr w:type="spellEnd"/>
      <w:r w:rsidRPr="001B0878">
        <w:rPr>
          <w:szCs w:val="18"/>
        </w:rPr>
        <w:tab/>
      </w:r>
      <w:proofErr w:type="gramStart"/>
      <w:r w:rsidRPr="001B0878">
        <w:rPr>
          <w:szCs w:val="18"/>
        </w:rPr>
        <w:t>A(</w:t>
      </w:r>
      <w:proofErr w:type="gramEnd"/>
      <w:r w:rsidRPr="001B0878">
        <w:rPr>
          <w:szCs w:val="18"/>
        </w:rPr>
        <w:t>1)</w:t>
      </w:r>
      <w:r w:rsidRPr="001B0878">
        <w:rPr>
          <w:szCs w:val="18"/>
        </w:rPr>
        <w:tab/>
      </w:r>
      <w:r w:rsidR="000676AE">
        <w:rPr>
          <w:szCs w:val="18"/>
        </w:rPr>
        <w:t>488-488</w:t>
      </w:r>
    </w:p>
    <w:p w:rsidR="00375E55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Fskatt</w:t>
      </w:r>
      <w:r w:rsidRPr="00CC424B">
        <w:rPr>
          <w:szCs w:val="18"/>
          <w:lang w:val="sv-SE"/>
        </w:rPr>
        <w:t>_dat</w:t>
      </w:r>
      <w:proofErr w:type="spellEnd"/>
      <w:r w:rsidRPr="00CC424B">
        <w:rPr>
          <w:szCs w:val="18"/>
          <w:lang w:val="sv-SE"/>
        </w:rPr>
        <w:t xml:space="preserve"> + </w:t>
      </w:r>
      <w:proofErr w:type="spellStart"/>
      <w:r w:rsidRPr="00CC424B">
        <w:rPr>
          <w:szCs w:val="18"/>
          <w:lang w:val="sv-SE"/>
        </w:rPr>
        <w:t>sign</w:t>
      </w:r>
      <w:proofErr w:type="spellEnd"/>
      <w:r w:rsidRPr="00CC424B">
        <w:rPr>
          <w:szCs w:val="18"/>
          <w:lang w:val="sv-SE"/>
        </w:rPr>
        <w:tab/>
        <w:t>N(8) +S</w:t>
      </w:r>
      <w:r w:rsidRPr="00CC424B">
        <w:rPr>
          <w:szCs w:val="18"/>
          <w:lang w:val="sv-SE"/>
        </w:rPr>
        <w:tab/>
      </w:r>
      <w:r w:rsidR="000676AE">
        <w:rPr>
          <w:szCs w:val="18"/>
          <w:lang w:val="sv-SE"/>
        </w:rPr>
        <w:t>489-497</w:t>
      </w:r>
      <w:r w:rsidR="00343906">
        <w:rPr>
          <w:szCs w:val="18"/>
          <w:lang w:val="sv-SE"/>
        </w:rPr>
        <w:tab/>
        <w:t>yyyymmdd</w:t>
      </w:r>
      <w:bookmarkStart w:id="0" w:name="_GoBack"/>
      <w:bookmarkEnd w:id="0"/>
    </w:p>
    <w:p w:rsidR="00375E55" w:rsidRPr="007F0B2B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7F0B2B">
        <w:rPr>
          <w:szCs w:val="18"/>
        </w:rPr>
        <w:t>Publik_mrk</w:t>
      </w:r>
      <w:proofErr w:type="spellEnd"/>
      <w:r w:rsidRPr="007F0B2B">
        <w:rPr>
          <w:szCs w:val="18"/>
        </w:rPr>
        <w:tab/>
      </w:r>
      <w:proofErr w:type="gramStart"/>
      <w:r w:rsidRPr="007F0B2B">
        <w:rPr>
          <w:szCs w:val="18"/>
        </w:rPr>
        <w:t>A(</w:t>
      </w:r>
      <w:proofErr w:type="gramEnd"/>
      <w:r w:rsidRPr="007F0B2B">
        <w:rPr>
          <w:szCs w:val="18"/>
        </w:rPr>
        <w:t>1)</w:t>
      </w:r>
      <w:r w:rsidRPr="007F0B2B">
        <w:rPr>
          <w:szCs w:val="18"/>
        </w:rPr>
        <w:tab/>
      </w:r>
      <w:r w:rsidR="000676AE">
        <w:rPr>
          <w:szCs w:val="18"/>
        </w:rPr>
        <w:t>498-498</w:t>
      </w:r>
    </w:p>
    <w:p w:rsidR="00375E55" w:rsidRPr="007F0B2B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7F0B2B">
        <w:rPr>
          <w:szCs w:val="18"/>
        </w:rPr>
        <w:t>Status_kod</w:t>
      </w:r>
      <w:proofErr w:type="spellEnd"/>
      <w:r w:rsidRPr="007F0B2B">
        <w:rPr>
          <w:szCs w:val="18"/>
        </w:rPr>
        <w:tab/>
      </w:r>
      <w:proofErr w:type="gramStart"/>
      <w:r w:rsidRPr="007F0B2B">
        <w:rPr>
          <w:szCs w:val="18"/>
        </w:rPr>
        <w:t>A(</w:t>
      </w:r>
      <w:proofErr w:type="gramEnd"/>
      <w:r w:rsidRPr="007F0B2B">
        <w:rPr>
          <w:szCs w:val="18"/>
        </w:rPr>
        <w:t>1)</w:t>
      </w:r>
      <w:r w:rsidRPr="007F0B2B">
        <w:rPr>
          <w:szCs w:val="18"/>
        </w:rPr>
        <w:tab/>
      </w:r>
      <w:r w:rsidR="000676AE">
        <w:rPr>
          <w:szCs w:val="18"/>
        </w:rPr>
        <w:t>499-499</w:t>
      </w:r>
    </w:p>
    <w:p w:rsidR="00375E55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375E55">
        <w:rPr>
          <w:szCs w:val="18"/>
        </w:rPr>
        <w:t>Status</w:t>
      </w:r>
      <w:r w:rsidRPr="00375E55">
        <w:rPr>
          <w:szCs w:val="18"/>
        </w:rPr>
        <w:t>_dat</w:t>
      </w:r>
      <w:proofErr w:type="spellEnd"/>
      <w:r w:rsidRPr="00375E55">
        <w:rPr>
          <w:szCs w:val="18"/>
        </w:rPr>
        <w:t xml:space="preserve"> + sign</w:t>
      </w:r>
      <w:r w:rsidRPr="00375E55">
        <w:rPr>
          <w:szCs w:val="18"/>
        </w:rPr>
        <w:tab/>
      </w:r>
      <w:proofErr w:type="gramStart"/>
      <w:r w:rsidRPr="00375E55">
        <w:rPr>
          <w:szCs w:val="18"/>
        </w:rPr>
        <w:t>N(</w:t>
      </w:r>
      <w:proofErr w:type="gramEnd"/>
      <w:r w:rsidRPr="00375E55">
        <w:rPr>
          <w:szCs w:val="18"/>
        </w:rPr>
        <w:t>8) +S</w:t>
      </w:r>
      <w:r w:rsidRPr="00375E55">
        <w:rPr>
          <w:szCs w:val="18"/>
        </w:rPr>
        <w:tab/>
      </w:r>
      <w:r w:rsidR="000676AE">
        <w:rPr>
          <w:szCs w:val="18"/>
        </w:rPr>
        <w:t>500-508</w:t>
      </w:r>
      <w:r w:rsidR="00343906">
        <w:rPr>
          <w:szCs w:val="18"/>
        </w:rPr>
        <w:tab/>
      </w:r>
      <w:proofErr w:type="spellStart"/>
      <w:r w:rsidR="00343906">
        <w:rPr>
          <w:szCs w:val="18"/>
        </w:rPr>
        <w:t>yyyymmdd</w:t>
      </w:r>
      <w:proofErr w:type="spellEnd"/>
    </w:p>
    <w:p w:rsidR="00375E55" w:rsidRPr="00CC424B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Bok_per</w:t>
      </w:r>
      <w:proofErr w:type="spellEnd"/>
      <w:r w:rsidRPr="00CC424B">
        <w:rPr>
          <w:szCs w:val="18"/>
          <w:lang w:val="sv-SE"/>
        </w:rPr>
        <w:t xml:space="preserve"> + </w:t>
      </w:r>
      <w:proofErr w:type="spellStart"/>
      <w:r w:rsidRPr="00CC424B">
        <w:rPr>
          <w:szCs w:val="18"/>
          <w:lang w:val="sv-SE"/>
        </w:rPr>
        <w:t>sign</w:t>
      </w:r>
      <w:proofErr w:type="spellEnd"/>
      <w:r w:rsidRPr="00CC424B">
        <w:rPr>
          <w:szCs w:val="18"/>
          <w:lang w:val="sv-SE"/>
        </w:rPr>
        <w:tab/>
        <w:t>N(</w:t>
      </w:r>
      <w:r>
        <w:rPr>
          <w:szCs w:val="18"/>
          <w:lang w:val="sv-SE"/>
        </w:rPr>
        <w:t>6</w:t>
      </w:r>
      <w:r w:rsidRPr="00CC424B">
        <w:rPr>
          <w:szCs w:val="18"/>
          <w:lang w:val="sv-SE"/>
        </w:rPr>
        <w:t>) +S</w:t>
      </w:r>
      <w:r w:rsidRPr="00CC424B">
        <w:rPr>
          <w:szCs w:val="18"/>
          <w:lang w:val="sv-SE"/>
        </w:rPr>
        <w:tab/>
      </w:r>
      <w:r w:rsidR="00761833">
        <w:rPr>
          <w:szCs w:val="18"/>
          <w:lang w:val="sv-SE"/>
        </w:rPr>
        <w:t>509-515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yyyymm</w:t>
      </w:r>
      <w:proofErr w:type="spellEnd"/>
    </w:p>
    <w:p w:rsidR="00375E55" w:rsidRPr="00375E55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375E55" w:rsidRPr="00375E55" w:rsidRDefault="00375E55" w:rsidP="00375E5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0B50E6" w:rsidRPr="00375E55" w:rsidRDefault="000B50E6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75E55">
        <w:rPr>
          <w:szCs w:val="18"/>
          <w:lang w:val="sv-SE"/>
        </w:rPr>
        <w:tab/>
      </w:r>
    </w:p>
    <w:p w:rsidR="00CC424B" w:rsidRPr="00375E55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CC424B" w:rsidRPr="00375E55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CC424B" w:rsidRPr="00375E55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CC424B" w:rsidRPr="00375E55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CC424B" w:rsidRPr="00375E55" w:rsidRDefault="00CC424B" w:rsidP="00CC424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E10F1A" w:rsidRPr="00375E55" w:rsidRDefault="00E10F1A" w:rsidP="00E10F1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7C0D3E" w:rsidRPr="00375E55" w:rsidRDefault="007C0D3E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sectPr w:rsidR="007C0D3E" w:rsidRPr="00375E55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37ECA">
      <w:rPr>
        <w:noProof/>
      </w:rPr>
      <w:t>Record layout ACIB.ACITFTG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43906">
      <w:rPr>
        <w:rStyle w:val="Sidnummer"/>
        <w:noProof/>
      </w:rPr>
      <w:t>2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343906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F801DC">
      <w:rPr>
        <w:b/>
        <w:sz w:val="24"/>
      </w:rPr>
      <w:t>FT</w:t>
    </w:r>
    <w:r w:rsidR="00F37ECA">
      <w:rPr>
        <w:b/>
        <w:sz w:val="24"/>
      </w:rPr>
      <w:t>G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155D1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676AE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0E6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27DE9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0878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4C6D"/>
    <w:rsid w:val="00335F84"/>
    <w:rsid w:val="0033653A"/>
    <w:rsid w:val="00336FEB"/>
    <w:rsid w:val="003371A7"/>
    <w:rsid w:val="00337507"/>
    <w:rsid w:val="00341857"/>
    <w:rsid w:val="00343906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5E55"/>
    <w:rsid w:val="003770F9"/>
    <w:rsid w:val="0037736A"/>
    <w:rsid w:val="00377847"/>
    <w:rsid w:val="0038167A"/>
    <w:rsid w:val="00387330"/>
    <w:rsid w:val="00390E27"/>
    <w:rsid w:val="00392BF1"/>
    <w:rsid w:val="0039352A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136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779F4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027F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833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0D3E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B2B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27C8D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480D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1047"/>
    <w:rsid w:val="00A92FA8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889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6C70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5EEB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424B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551D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8D8"/>
    <w:rsid w:val="00E01994"/>
    <w:rsid w:val="00E01D6A"/>
    <w:rsid w:val="00E04C94"/>
    <w:rsid w:val="00E054CF"/>
    <w:rsid w:val="00E10443"/>
    <w:rsid w:val="00E10669"/>
    <w:rsid w:val="00E10F1A"/>
    <w:rsid w:val="00E14073"/>
    <w:rsid w:val="00E147E1"/>
    <w:rsid w:val="00E14883"/>
    <w:rsid w:val="00E171D7"/>
    <w:rsid w:val="00E1772F"/>
    <w:rsid w:val="00E212B9"/>
    <w:rsid w:val="00E219B2"/>
    <w:rsid w:val="00E22391"/>
    <w:rsid w:val="00E23CCA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5B39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2ABE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37ECA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1939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783E2-3A93-47B4-8F84-B5A388D5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19471</TotalTime>
  <Pages>2</Pages>
  <Words>322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1209</cp:revision>
  <cp:lastPrinted>2004-04-29T10:50:00Z</cp:lastPrinted>
  <dcterms:created xsi:type="dcterms:W3CDTF">2012-03-05T09:39:00Z</dcterms:created>
  <dcterms:modified xsi:type="dcterms:W3CDTF">2015-07-02T11:30:00Z</dcterms:modified>
</cp:coreProperties>
</file>