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B67" w:rsidRDefault="00A80B67" w:rsidP="0098617F">
      <w:pPr>
        <w:rPr>
          <w:szCs w:val="18"/>
        </w:rPr>
      </w:pPr>
      <w:r>
        <w:rPr>
          <w:szCs w:val="18"/>
        </w:rPr>
        <w:t xml:space="preserve">File name: </w:t>
      </w:r>
      <w:r w:rsidR="00C73FAE" w:rsidRPr="00C73FAE">
        <w:rPr>
          <w:b/>
          <w:szCs w:val="18"/>
        </w:rPr>
        <w:t>E719</w:t>
      </w:r>
      <w:r w:rsidRPr="00C73FAE">
        <w:rPr>
          <w:b/>
          <w:szCs w:val="18"/>
        </w:rPr>
        <w:t>.TESTDATA</w:t>
      </w:r>
      <w:r w:rsidRPr="00A4768F">
        <w:rPr>
          <w:b/>
          <w:szCs w:val="18"/>
        </w:rPr>
        <w:t>.AC</w:t>
      </w:r>
      <w:r w:rsidR="00E35217">
        <w:rPr>
          <w:b/>
          <w:szCs w:val="18"/>
        </w:rPr>
        <w:t>B</w:t>
      </w:r>
      <w:r w:rsidRPr="00A4768F">
        <w:rPr>
          <w:b/>
          <w:szCs w:val="18"/>
        </w:rPr>
        <w:t>A.RA</w:t>
      </w:r>
      <w:r w:rsidR="00E35217">
        <w:rPr>
          <w:b/>
          <w:szCs w:val="18"/>
        </w:rPr>
        <w:t>T</w:t>
      </w:r>
      <w:r w:rsidR="00FC7576">
        <w:rPr>
          <w:b/>
          <w:szCs w:val="18"/>
        </w:rPr>
        <w:t>ING</w:t>
      </w:r>
    </w:p>
    <w:p w:rsidR="00423321" w:rsidRDefault="00F77583" w:rsidP="0098617F">
      <w:pPr>
        <w:rPr>
          <w:szCs w:val="18"/>
        </w:rPr>
      </w:pPr>
      <w:r>
        <w:rPr>
          <w:szCs w:val="18"/>
        </w:rPr>
        <w:br/>
      </w:r>
      <w:r w:rsidR="00423321" w:rsidRPr="00423321">
        <w:rPr>
          <w:szCs w:val="18"/>
        </w:rPr>
        <w:t xml:space="preserve">Fixed record length: </w:t>
      </w:r>
      <w:r w:rsidR="00750BB0">
        <w:rPr>
          <w:szCs w:val="18"/>
        </w:rPr>
        <w:t>194</w:t>
      </w:r>
      <w:bookmarkStart w:id="0" w:name="_GoBack"/>
      <w:bookmarkEnd w:id="0"/>
    </w:p>
    <w:p w:rsidR="00DD56EF" w:rsidRDefault="00DD56EF" w:rsidP="0098617F">
      <w:pPr>
        <w:rPr>
          <w:szCs w:val="18"/>
        </w:rPr>
      </w:pPr>
      <w:r>
        <w:rPr>
          <w:szCs w:val="18"/>
        </w:rPr>
        <w:t>Item type A is alphanumeric, padded with trailing spaces</w:t>
      </w:r>
    </w:p>
    <w:p w:rsidR="00DD56EF" w:rsidRPr="00423321" w:rsidRDefault="00DD56EF" w:rsidP="00F32340">
      <w:pPr>
        <w:tabs>
          <w:tab w:val="left" w:pos="8250"/>
        </w:tabs>
        <w:rPr>
          <w:szCs w:val="18"/>
        </w:rPr>
      </w:pPr>
      <w:r>
        <w:rPr>
          <w:szCs w:val="18"/>
        </w:rPr>
        <w:t>Item type N is numeric, padded with leading zeros</w:t>
      </w:r>
      <w:r w:rsidR="000403F2">
        <w:rPr>
          <w:szCs w:val="18"/>
        </w:rPr>
        <w:t xml:space="preserve"> and a </w:t>
      </w:r>
      <w:r w:rsidR="00711D6A">
        <w:rPr>
          <w:szCs w:val="18"/>
        </w:rPr>
        <w:t xml:space="preserve">separate </w:t>
      </w:r>
      <w:r w:rsidR="000403F2">
        <w:rPr>
          <w:szCs w:val="18"/>
        </w:rPr>
        <w:t>trailing sign (+ or -)</w:t>
      </w:r>
      <w:r w:rsidR="00F32340">
        <w:rPr>
          <w:szCs w:val="18"/>
        </w:rPr>
        <w:tab/>
      </w:r>
    </w:p>
    <w:p w:rsidR="00423321" w:rsidRPr="00423321" w:rsidRDefault="00423321" w:rsidP="0098617F">
      <w:pPr>
        <w:rPr>
          <w:szCs w:val="18"/>
        </w:rPr>
      </w:pPr>
    </w:p>
    <w:p w:rsidR="00DD56EF" w:rsidRDefault="00DD56EF" w:rsidP="007B778B">
      <w:pPr>
        <w:tabs>
          <w:tab w:val="left" w:pos="2835"/>
          <w:tab w:val="right" w:pos="4253"/>
          <w:tab w:val="left" w:pos="4536"/>
        </w:tabs>
        <w:rPr>
          <w:szCs w:val="18"/>
        </w:rPr>
      </w:pPr>
    </w:p>
    <w:p w:rsidR="00746D3E" w:rsidRPr="00746D3E" w:rsidRDefault="00112CE9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>
        <w:rPr>
          <w:b/>
          <w:szCs w:val="18"/>
        </w:rPr>
        <w:t>DATA</w:t>
      </w:r>
      <w:r w:rsidR="00746D3E" w:rsidRPr="00746D3E">
        <w:rPr>
          <w:b/>
          <w:szCs w:val="18"/>
        </w:rPr>
        <w:t xml:space="preserve"> RECORD</w:t>
      </w:r>
    </w:p>
    <w:p w:rsidR="00746D3E" w:rsidRDefault="00746D3E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 w:rsidRPr="00502CD3">
        <w:rPr>
          <w:b/>
          <w:szCs w:val="18"/>
          <w:highlight w:val="lightGray"/>
        </w:rPr>
        <w:t>Data Item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Type</w:t>
      </w:r>
      <w:r w:rsidRPr="00502CD3">
        <w:rPr>
          <w:b/>
          <w:szCs w:val="18"/>
          <w:highlight w:val="lightGray"/>
        </w:rPr>
        <w:tab/>
      </w:r>
      <w:r w:rsidR="00A50C9D">
        <w:rPr>
          <w:b/>
          <w:szCs w:val="18"/>
          <w:highlight w:val="lightGray"/>
        </w:rPr>
        <w:t>Offset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Remarks</w:t>
      </w:r>
    </w:p>
    <w:p w:rsidR="00746D3E" w:rsidRDefault="000019F2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Orgnr</w:t>
      </w:r>
      <w:proofErr w:type="spellEnd"/>
      <w:r>
        <w:rPr>
          <w:szCs w:val="18"/>
        </w:rPr>
        <w:t xml:space="preserve"> + sign</w:t>
      </w:r>
      <w:r w:rsidR="00746D3E">
        <w:rPr>
          <w:szCs w:val="18"/>
        </w:rPr>
        <w:tab/>
      </w:r>
      <w:proofErr w:type="gramStart"/>
      <w:r w:rsidR="00781FAA">
        <w:rPr>
          <w:szCs w:val="18"/>
        </w:rPr>
        <w:t>N(</w:t>
      </w:r>
      <w:proofErr w:type="gramEnd"/>
      <w:r w:rsidR="00781FAA">
        <w:rPr>
          <w:szCs w:val="18"/>
        </w:rPr>
        <w:t>1</w:t>
      </w:r>
      <w:r>
        <w:rPr>
          <w:szCs w:val="18"/>
        </w:rPr>
        <w:t>1</w:t>
      </w:r>
      <w:r w:rsidR="00781FAA">
        <w:rPr>
          <w:szCs w:val="18"/>
        </w:rPr>
        <w:t>)</w:t>
      </w:r>
      <w:r>
        <w:rPr>
          <w:szCs w:val="18"/>
        </w:rPr>
        <w:t xml:space="preserve"> +S</w:t>
      </w:r>
      <w:r w:rsidR="00781FAA">
        <w:rPr>
          <w:szCs w:val="18"/>
        </w:rPr>
        <w:tab/>
      </w:r>
      <w:r w:rsidR="009A35F8">
        <w:rPr>
          <w:szCs w:val="18"/>
        </w:rPr>
        <w:t>1-12</w:t>
      </w:r>
      <w:r w:rsidR="00781FAA">
        <w:rPr>
          <w:szCs w:val="18"/>
        </w:rPr>
        <w:tab/>
      </w:r>
    </w:p>
    <w:p w:rsidR="0076586E" w:rsidRDefault="000019F2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Ra</w:t>
      </w:r>
      <w:r w:rsidR="00CD6B33">
        <w:rPr>
          <w:szCs w:val="18"/>
        </w:rPr>
        <w:t>t</w:t>
      </w:r>
      <w:r>
        <w:rPr>
          <w:szCs w:val="18"/>
        </w:rPr>
        <w:t>kod</w:t>
      </w:r>
      <w:proofErr w:type="spellEnd"/>
      <w:r w:rsidR="0076586E">
        <w:rPr>
          <w:szCs w:val="18"/>
        </w:rPr>
        <w:tab/>
      </w:r>
      <w:proofErr w:type="gramStart"/>
      <w:r w:rsidR="0076586E">
        <w:rPr>
          <w:szCs w:val="18"/>
        </w:rPr>
        <w:t>A(</w:t>
      </w:r>
      <w:proofErr w:type="gramEnd"/>
      <w:r w:rsidR="00CD6B33">
        <w:rPr>
          <w:szCs w:val="18"/>
        </w:rPr>
        <w:t>8</w:t>
      </w:r>
      <w:r w:rsidR="00C27F5A">
        <w:rPr>
          <w:szCs w:val="18"/>
        </w:rPr>
        <w:t>)</w:t>
      </w:r>
      <w:r w:rsidR="00C27F5A">
        <w:rPr>
          <w:szCs w:val="18"/>
        </w:rPr>
        <w:tab/>
      </w:r>
      <w:r w:rsidR="00E81559">
        <w:rPr>
          <w:szCs w:val="18"/>
        </w:rPr>
        <w:t>13-20</w:t>
      </w:r>
      <w:r w:rsidR="00EB50A5">
        <w:rPr>
          <w:szCs w:val="18"/>
        </w:rPr>
        <w:tab/>
      </w:r>
    </w:p>
    <w:p w:rsidR="0076586E" w:rsidRDefault="00CD6B33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Rattext</w:t>
      </w:r>
      <w:proofErr w:type="spellEnd"/>
      <w:r w:rsidR="0076586E">
        <w:rPr>
          <w:szCs w:val="18"/>
        </w:rPr>
        <w:tab/>
      </w:r>
      <w:proofErr w:type="gramStart"/>
      <w:r w:rsidR="0076586E">
        <w:rPr>
          <w:szCs w:val="18"/>
        </w:rPr>
        <w:t>A(</w:t>
      </w:r>
      <w:proofErr w:type="gramEnd"/>
      <w:r>
        <w:rPr>
          <w:szCs w:val="18"/>
        </w:rPr>
        <w:t>8</w:t>
      </w:r>
      <w:r w:rsidR="00C27F5A">
        <w:rPr>
          <w:szCs w:val="18"/>
        </w:rPr>
        <w:t>)</w:t>
      </w:r>
      <w:r w:rsidR="00C27F5A">
        <w:rPr>
          <w:szCs w:val="18"/>
        </w:rPr>
        <w:tab/>
      </w:r>
      <w:r w:rsidR="00E81559">
        <w:rPr>
          <w:szCs w:val="18"/>
        </w:rPr>
        <w:t>21-28</w:t>
      </w:r>
      <w:r w:rsidR="00EB50A5">
        <w:rPr>
          <w:szCs w:val="18"/>
        </w:rPr>
        <w:tab/>
      </w:r>
    </w:p>
    <w:p w:rsidR="00746D3E" w:rsidRDefault="000019F2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Rappdat</w:t>
      </w:r>
      <w:proofErr w:type="spellEnd"/>
      <w:r w:rsidR="00746D3E">
        <w:rPr>
          <w:szCs w:val="18"/>
        </w:rPr>
        <w:tab/>
      </w:r>
      <w:proofErr w:type="gramStart"/>
      <w:r w:rsidR="00746D3E">
        <w:rPr>
          <w:szCs w:val="18"/>
        </w:rPr>
        <w:t>A(</w:t>
      </w:r>
      <w:proofErr w:type="gramEnd"/>
      <w:r w:rsidR="00746D3E">
        <w:rPr>
          <w:szCs w:val="18"/>
        </w:rPr>
        <w:t>10)</w:t>
      </w:r>
      <w:r w:rsidR="00746D3E">
        <w:rPr>
          <w:szCs w:val="18"/>
        </w:rPr>
        <w:tab/>
      </w:r>
      <w:r w:rsidR="00E81559">
        <w:rPr>
          <w:szCs w:val="18"/>
        </w:rPr>
        <w:t>29-38</w:t>
      </w:r>
      <w:r w:rsidR="00746D3E">
        <w:rPr>
          <w:szCs w:val="18"/>
        </w:rPr>
        <w:tab/>
      </w:r>
      <w:proofErr w:type="spellStart"/>
      <w:r w:rsidR="00746D3E">
        <w:rPr>
          <w:szCs w:val="18"/>
        </w:rPr>
        <w:t>yyyy</w:t>
      </w:r>
      <w:proofErr w:type="spellEnd"/>
      <w:r w:rsidR="00746D3E">
        <w:rPr>
          <w:szCs w:val="18"/>
        </w:rPr>
        <w:t>-mm-</w:t>
      </w:r>
      <w:proofErr w:type="spellStart"/>
      <w:r w:rsidR="00746D3E">
        <w:rPr>
          <w:szCs w:val="18"/>
        </w:rPr>
        <w:t>dd</w:t>
      </w:r>
      <w:proofErr w:type="spellEnd"/>
    </w:p>
    <w:p w:rsidR="00112CE9" w:rsidRDefault="000019F2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Rapp</w:t>
      </w:r>
      <w:r w:rsidR="00CD6B33">
        <w:rPr>
          <w:szCs w:val="18"/>
        </w:rPr>
        <w:t>kod</w:t>
      </w:r>
      <w:proofErr w:type="spellEnd"/>
      <w:r w:rsidR="00746D3E">
        <w:rPr>
          <w:szCs w:val="18"/>
        </w:rPr>
        <w:tab/>
      </w:r>
      <w:proofErr w:type="gramStart"/>
      <w:r w:rsidR="00746D3E">
        <w:rPr>
          <w:szCs w:val="18"/>
        </w:rPr>
        <w:t>A(</w:t>
      </w:r>
      <w:proofErr w:type="gramEnd"/>
      <w:r w:rsidR="00CD6B33">
        <w:rPr>
          <w:szCs w:val="18"/>
        </w:rPr>
        <w:t>8</w:t>
      </w:r>
      <w:r w:rsidR="00746D3E">
        <w:rPr>
          <w:szCs w:val="18"/>
        </w:rPr>
        <w:t>)</w:t>
      </w:r>
      <w:r w:rsidR="00746D3E">
        <w:rPr>
          <w:szCs w:val="18"/>
        </w:rPr>
        <w:tab/>
      </w:r>
      <w:r w:rsidR="00E81559">
        <w:rPr>
          <w:szCs w:val="18"/>
        </w:rPr>
        <w:t>39-46</w:t>
      </w:r>
      <w:r w:rsidR="00746D3E">
        <w:rPr>
          <w:szCs w:val="18"/>
        </w:rPr>
        <w:tab/>
      </w:r>
    </w:p>
    <w:p w:rsidR="00FB6DF1" w:rsidRPr="00C82BAB" w:rsidRDefault="00CD6B33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Limit</w:t>
      </w:r>
      <w:r w:rsidR="00FB6DF1" w:rsidRPr="00C82BAB">
        <w:rPr>
          <w:szCs w:val="18"/>
        </w:rPr>
        <w:tab/>
      </w:r>
      <w:proofErr w:type="gramStart"/>
      <w:r w:rsidR="00C82BAB" w:rsidRPr="00C82BAB">
        <w:rPr>
          <w:szCs w:val="18"/>
        </w:rPr>
        <w:t>A(</w:t>
      </w:r>
      <w:proofErr w:type="gramEnd"/>
      <w:r>
        <w:rPr>
          <w:szCs w:val="18"/>
        </w:rPr>
        <w:t>8</w:t>
      </w:r>
      <w:r w:rsidR="00C82BAB" w:rsidRPr="00C82BAB">
        <w:rPr>
          <w:szCs w:val="18"/>
        </w:rPr>
        <w:t>)</w:t>
      </w:r>
      <w:r w:rsidR="00F43E23">
        <w:rPr>
          <w:szCs w:val="18"/>
        </w:rPr>
        <w:tab/>
      </w:r>
      <w:r w:rsidR="00E81559">
        <w:rPr>
          <w:szCs w:val="18"/>
        </w:rPr>
        <w:t>47-54</w:t>
      </w:r>
      <w:r w:rsidR="00F43E23">
        <w:rPr>
          <w:szCs w:val="18"/>
        </w:rPr>
        <w:tab/>
      </w:r>
      <w:r w:rsidR="004A4584">
        <w:rPr>
          <w:szCs w:val="18"/>
        </w:rPr>
        <w:tab/>
      </w:r>
    </w:p>
    <w:p w:rsidR="00894435" w:rsidRDefault="00CD6B33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Limbel</w:t>
      </w:r>
      <w:proofErr w:type="spellEnd"/>
      <w:r>
        <w:rPr>
          <w:szCs w:val="18"/>
        </w:rPr>
        <w:t xml:space="preserve"> + sign</w:t>
      </w:r>
      <w:r w:rsidR="00FB6DF1" w:rsidRPr="00C82BAB">
        <w:rPr>
          <w:szCs w:val="18"/>
        </w:rPr>
        <w:tab/>
      </w:r>
      <w:proofErr w:type="gramStart"/>
      <w:r>
        <w:rPr>
          <w:szCs w:val="18"/>
        </w:rPr>
        <w:t>N</w:t>
      </w:r>
      <w:r w:rsidR="00C82BAB" w:rsidRPr="00C82BAB">
        <w:rPr>
          <w:szCs w:val="18"/>
        </w:rPr>
        <w:t>(</w:t>
      </w:r>
      <w:proofErr w:type="gramEnd"/>
      <w:r>
        <w:rPr>
          <w:szCs w:val="18"/>
        </w:rPr>
        <w:t>9</w:t>
      </w:r>
      <w:r w:rsidR="00C82BAB" w:rsidRPr="00C82BAB">
        <w:rPr>
          <w:szCs w:val="18"/>
        </w:rPr>
        <w:t>)</w:t>
      </w:r>
      <w:r>
        <w:rPr>
          <w:szCs w:val="18"/>
        </w:rPr>
        <w:t xml:space="preserve"> +S</w:t>
      </w:r>
      <w:r w:rsidR="00F43E23">
        <w:rPr>
          <w:szCs w:val="18"/>
        </w:rPr>
        <w:tab/>
      </w:r>
      <w:r w:rsidR="00E81559">
        <w:rPr>
          <w:szCs w:val="18"/>
        </w:rPr>
        <w:t>55-64</w:t>
      </w:r>
      <w:r w:rsidR="004A4584">
        <w:rPr>
          <w:szCs w:val="18"/>
        </w:rPr>
        <w:tab/>
      </w:r>
    </w:p>
    <w:p w:rsidR="00894435" w:rsidRDefault="00894435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Limproc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3) +S</w:t>
      </w:r>
      <w:r>
        <w:rPr>
          <w:szCs w:val="18"/>
        </w:rPr>
        <w:tab/>
      </w:r>
      <w:r w:rsidR="00E81559">
        <w:rPr>
          <w:szCs w:val="18"/>
        </w:rPr>
        <w:t>65-</w:t>
      </w:r>
      <w:r w:rsidR="00ED4612">
        <w:rPr>
          <w:szCs w:val="18"/>
        </w:rPr>
        <w:t>68</w:t>
      </w:r>
      <w:r w:rsidR="004A4584">
        <w:rPr>
          <w:szCs w:val="18"/>
        </w:rPr>
        <w:tab/>
      </w:r>
    </w:p>
    <w:p w:rsidR="00894435" w:rsidRDefault="00894435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Alder</w:t>
      </w:r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8)</w:t>
      </w:r>
      <w:r>
        <w:rPr>
          <w:szCs w:val="18"/>
        </w:rPr>
        <w:tab/>
      </w:r>
      <w:r w:rsidR="00ED4612">
        <w:rPr>
          <w:szCs w:val="18"/>
        </w:rPr>
        <w:t>69-76</w:t>
      </w:r>
      <w:r w:rsidR="004A4584">
        <w:rPr>
          <w:szCs w:val="18"/>
        </w:rPr>
        <w:tab/>
      </w:r>
    </w:p>
    <w:p w:rsidR="00894435" w:rsidRDefault="00894435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Agare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8)</w:t>
      </w:r>
      <w:r>
        <w:rPr>
          <w:szCs w:val="18"/>
        </w:rPr>
        <w:tab/>
      </w:r>
      <w:r w:rsidR="00ED4612">
        <w:rPr>
          <w:szCs w:val="18"/>
        </w:rPr>
        <w:t>77-84</w:t>
      </w:r>
      <w:r w:rsidR="004A4584">
        <w:rPr>
          <w:szCs w:val="18"/>
        </w:rPr>
        <w:tab/>
      </w:r>
    </w:p>
    <w:p w:rsidR="00894435" w:rsidRDefault="00894435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Ekonomi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8)</w:t>
      </w:r>
      <w:r>
        <w:rPr>
          <w:szCs w:val="18"/>
        </w:rPr>
        <w:tab/>
      </w:r>
      <w:r w:rsidR="00ED4612">
        <w:rPr>
          <w:szCs w:val="18"/>
        </w:rPr>
        <w:t>85-92</w:t>
      </w:r>
      <w:r w:rsidR="004A4584">
        <w:rPr>
          <w:szCs w:val="18"/>
        </w:rPr>
        <w:tab/>
      </w:r>
    </w:p>
    <w:p w:rsidR="00894435" w:rsidRDefault="00894435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Bethist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8)</w:t>
      </w:r>
      <w:r>
        <w:rPr>
          <w:szCs w:val="18"/>
        </w:rPr>
        <w:tab/>
      </w:r>
      <w:r w:rsidR="00ED4612">
        <w:rPr>
          <w:szCs w:val="18"/>
        </w:rPr>
        <w:t>93-100</w:t>
      </w:r>
      <w:r w:rsidR="004A4584">
        <w:rPr>
          <w:szCs w:val="18"/>
        </w:rPr>
        <w:tab/>
      </w:r>
    </w:p>
    <w:p w:rsidR="00894435" w:rsidRDefault="00894435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Akttext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8)</w:t>
      </w:r>
      <w:r>
        <w:rPr>
          <w:szCs w:val="18"/>
        </w:rPr>
        <w:tab/>
      </w:r>
      <w:r w:rsidR="00ED4612">
        <w:rPr>
          <w:szCs w:val="18"/>
        </w:rPr>
        <w:t>101-108</w:t>
      </w:r>
      <w:r w:rsidR="004A4584">
        <w:rPr>
          <w:szCs w:val="18"/>
        </w:rPr>
        <w:tab/>
      </w:r>
    </w:p>
    <w:p w:rsidR="00894435" w:rsidRDefault="00894435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Aktorgnr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11) +S</w:t>
      </w:r>
      <w:r>
        <w:rPr>
          <w:szCs w:val="18"/>
        </w:rPr>
        <w:tab/>
      </w:r>
      <w:r w:rsidR="00ED4612">
        <w:rPr>
          <w:szCs w:val="18"/>
        </w:rPr>
        <w:t>109-120</w:t>
      </w:r>
      <w:r w:rsidR="004A4584">
        <w:rPr>
          <w:szCs w:val="18"/>
        </w:rPr>
        <w:tab/>
      </w:r>
    </w:p>
    <w:p w:rsidR="00894435" w:rsidRDefault="00894435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Ftgtyp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2)</w:t>
      </w:r>
      <w:r>
        <w:rPr>
          <w:szCs w:val="18"/>
        </w:rPr>
        <w:tab/>
      </w:r>
      <w:r w:rsidR="00ED4612">
        <w:rPr>
          <w:szCs w:val="18"/>
        </w:rPr>
        <w:t>121-122</w:t>
      </w:r>
      <w:r w:rsidR="004A4584">
        <w:rPr>
          <w:szCs w:val="18"/>
        </w:rPr>
        <w:tab/>
      </w:r>
    </w:p>
    <w:p w:rsidR="00894435" w:rsidRDefault="00894435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Snikod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7)</w:t>
      </w:r>
      <w:r>
        <w:rPr>
          <w:szCs w:val="18"/>
        </w:rPr>
        <w:tab/>
      </w:r>
      <w:r w:rsidR="00ED4612">
        <w:rPr>
          <w:szCs w:val="18"/>
        </w:rPr>
        <w:t>123-129</w:t>
      </w:r>
      <w:r w:rsidR="004A4584">
        <w:rPr>
          <w:szCs w:val="18"/>
        </w:rPr>
        <w:tab/>
      </w:r>
    </w:p>
    <w:p w:rsidR="004A4584" w:rsidRDefault="00894435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Lan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2)</w:t>
      </w:r>
      <w:r>
        <w:rPr>
          <w:szCs w:val="18"/>
        </w:rPr>
        <w:tab/>
      </w:r>
      <w:r w:rsidR="00ED4612">
        <w:rPr>
          <w:szCs w:val="18"/>
        </w:rPr>
        <w:t>130-131</w:t>
      </w:r>
      <w:r w:rsidR="004A4584">
        <w:rPr>
          <w:szCs w:val="18"/>
        </w:rPr>
        <w:tab/>
      </w:r>
    </w:p>
    <w:p w:rsidR="004A4584" w:rsidRDefault="004A4584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Kommun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4)</w:t>
      </w:r>
      <w:r>
        <w:rPr>
          <w:szCs w:val="18"/>
        </w:rPr>
        <w:tab/>
      </w:r>
      <w:r w:rsidR="00ED4612">
        <w:rPr>
          <w:szCs w:val="18"/>
        </w:rPr>
        <w:t>132-135</w:t>
      </w:r>
      <w:r>
        <w:rPr>
          <w:szCs w:val="18"/>
        </w:rPr>
        <w:tab/>
      </w:r>
    </w:p>
    <w:p w:rsidR="004A4584" w:rsidRDefault="004A4584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Slutper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6) +S</w:t>
      </w:r>
      <w:r>
        <w:rPr>
          <w:szCs w:val="18"/>
        </w:rPr>
        <w:tab/>
      </w:r>
      <w:r w:rsidR="00ED4612">
        <w:rPr>
          <w:szCs w:val="18"/>
        </w:rPr>
        <w:t>136-142</w:t>
      </w:r>
      <w:r>
        <w:rPr>
          <w:szCs w:val="18"/>
        </w:rPr>
        <w:tab/>
      </w:r>
    </w:p>
    <w:p w:rsidR="00FB6DF1" w:rsidRDefault="004A4584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Ratdat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26)</w:t>
      </w:r>
      <w:r>
        <w:rPr>
          <w:szCs w:val="18"/>
        </w:rPr>
        <w:tab/>
      </w:r>
      <w:r w:rsidR="00ED4612">
        <w:rPr>
          <w:szCs w:val="18"/>
        </w:rPr>
        <w:t>143-168</w:t>
      </w:r>
      <w:r>
        <w:rPr>
          <w:szCs w:val="18"/>
        </w:rPr>
        <w:tab/>
      </w:r>
      <w:proofErr w:type="spellStart"/>
      <w:r>
        <w:rPr>
          <w:szCs w:val="18"/>
        </w:rPr>
        <w:t>yyyy</w:t>
      </w:r>
      <w:proofErr w:type="spellEnd"/>
      <w:r>
        <w:rPr>
          <w:szCs w:val="18"/>
        </w:rPr>
        <w:t>-mm-</w:t>
      </w:r>
      <w:proofErr w:type="spellStart"/>
      <w:r>
        <w:rPr>
          <w:szCs w:val="18"/>
        </w:rPr>
        <w:t>dd</w:t>
      </w:r>
      <w:proofErr w:type="spellEnd"/>
      <w:r>
        <w:rPr>
          <w:szCs w:val="18"/>
        </w:rPr>
        <w:t>-</w:t>
      </w:r>
      <w:proofErr w:type="spellStart"/>
      <w:r>
        <w:rPr>
          <w:szCs w:val="18"/>
        </w:rPr>
        <w:t>hh.mm.ss.mmmmmm</w:t>
      </w:r>
      <w:proofErr w:type="spellEnd"/>
    </w:p>
    <w:p w:rsidR="004A4584" w:rsidRDefault="004A4584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Trdat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26)</w:t>
      </w:r>
      <w:r>
        <w:rPr>
          <w:szCs w:val="18"/>
        </w:rPr>
        <w:tab/>
      </w:r>
      <w:r w:rsidR="00ED4612">
        <w:rPr>
          <w:szCs w:val="18"/>
        </w:rPr>
        <w:t>169-194</w:t>
      </w:r>
      <w:r>
        <w:rPr>
          <w:szCs w:val="18"/>
        </w:rPr>
        <w:tab/>
      </w:r>
      <w:proofErr w:type="spellStart"/>
      <w:r>
        <w:rPr>
          <w:szCs w:val="18"/>
        </w:rPr>
        <w:t>yyyy</w:t>
      </w:r>
      <w:proofErr w:type="spellEnd"/>
      <w:r>
        <w:rPr>
          <w:szCs w:val="18"/>
        </w:rPr>
        <w:t>-mm-</w:t>
      </w:r>
      <w:proofErr w:type="spellStart"/>
      <w:r>
        <w:rPr>
          <w:szCs w:val="18"/>
        </w:rPr>
        <w:t>dd</w:t>
      </w:r>
      <w:proofErr w:type="spellEnd"/>
      <w:r>
        <w:rPr>
          <w:szCs w:val="18"/>
        </w:rPr>
        <w:t>-</w:t>
      </w:r>
      <w:proofErr w:type="spellStart"/>
      <w:r>
        <w:rPr>
          <w:szCs w:val="18"/>
        </w:rPr>
        <w:t>hh.mm.ss.mmmmmm</w:t>
      </w:r>
      <w:proofErr w:type="spellEnd"/>
    </w:p>
    <w:sectPr w:rsidR="004A4584">
      <w:headerReference w:type="default" r:id="rId8"/>
      <w:footerReference w:type="default" r:id="rId9"/>
      <w:pgSz w:w="11906" w:h="16838"/>
      <w:pgMar w:top="1701" w:right="1133" w:bottom="1701" w:left="1418" w:header="720" w:footer="49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9BE" w:rsidRDefault="00A459BE">
      <w:pPr>
        <w:spacing w:after="0"/>
      </w:pPr>
      <w:r>
        <w:separator/>
      </w:r>
    </w:p>
  </w:endnote>
  <w:endnote w:type="continuationSeparator" w:id="0">
    <w:p w:rsidR="00A459BE" w:rsidRDefault="00A459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Pr="00C210B4" w:rsidRDefault="00A459BE" w:rsidP="00CE496B">
    <w:pPr>
      <w:pStyle w:val="Sidfot"/>
    </w:pPr>
    <w:bookmarkStart w:id="2" w:name="LDocument"/>
    <w:r w:rsidRPr="00C210B4">
      <w:t>Document:</w:t>
    </w:r>
    <w:bookmarkEnd w:id="2"/>
    <w:r w:rsidRPr="00C210B4">
      <w:tab/>
    </w:r>
    <w:r w:rsidR="000A0D20">
      <w:fldChar w:fldCharType="begin"/>
    </w:r>
    <w:r w:rsidR="000A0D20" w:rsidRPr="00C210B4">
      <w:instrText xml:space="preserve"> FILENAME   \* MERGEFORMAT </w:instrText>
    </w:r>
    <w:r w:rsidR="000A0D20">
      <w:fldChar w:fldCharType="separate"/>
    </w:r>
    <w:r w:rsidR="00FC7576">
      <w:rPr>
        <w:noProof/>
      </w:rPr>
      <w:t>Record layout ACBA.RATING test data to DB2</w:t>
    </w:r>
    <w:r w:rsidR="000A0D20">
      <w:rPr>
        <w:noProof/>
      </w:rPr>
      <w:fldChar w:fldCharType="end"/>
    </w:r>
    <w:r w:rsidRPr="00C210B4">
      <w:tab/>
    </w:r>
    <w:bookmarkStart w:id="3" w:name="LDate"/>
    <w:r w:rsidRPr="00C210B4">
      <w:t>Date:</w:t>
    </w:r>
    <w:bookmarkEnd w:id="3"/>
    <w:r w:rsidRPr="00C210B4">
      <w:t xml:space="preserve">  </w:t>
    </w:r>
    <w:bookmarkStart w:id="4" w:name="prop_Date"/>
    <w:r w:rsidRPr="00C210B4">
      <w:t>201</w:t>
    </w:r>
    <w:r w:rsidR="00665A56" w:rsidRPr="00C210B4">
      <w:t>5</w:t>
    </w:r>
    <w:r w:rsidRPr="00C210B4">
      <w:t>-</w:t>
    </w:r>
    <w:r w:rsidR="00665A56" w:rsidRPr="00C210B4">
      <w:t>0</w:t>
    </w:r>
    <w:r w:rsidR="00E31309">
      <w:t>6</w:t>
    </w:r>
    <w:r w:rsidRPr="00C210B4">
      <w:t>-</w:t>
    </w:r>
    <w:bookmarkEnd w:id="4"/>
    <w:r w:rsidR="00E35217">
      <w:t>30</w:t>
    </w:r>
    <w:r w:rsidRPr="00C210B4">
      <w:br/>
    </w:r>
    <w:bookmarkStart w:id="5" w:name="LPath"/>
    <w:r w:rsidRPr="00C210B4">
      <w:t>Path:</w:t>
    </w:r>
    <w:bookmarkEnd w:id="5"/>
    <w:r w:rsidRPr="00C210B4">
      <w:tab/>
    </w:r>
    <w:r w:rsidRPr="00C210B4">
      <w:tab/>
    </w:r>
    <w:bookmarkStart w:id="6" w:name="LVersion"/>
    <w:r w:rsidRPr="00C210B4">
      <w:t>Version:</w:t>
    </w:r>
    <w:bookmarkEnd w:id="6"/>
    <w:r w:rsidRPr="00C210B4">
      <w:t xml:space="preserve">  </w:t>
    </w:r>
    <w:bookmarkStart w:id="7" w:name="prop_Version"/>
    <w:r w:rsidRPr="00C210B4">
      <w:t>V</w:t>
    </w:r>
    <w:r w:rsidR="002D5BBB" w:rsidRPr="00C210B4">
      <w:t>1</w:t>
    </w:r>
    <w:r w:rsidRPr="00C210B4">
      <w:t>.0.0A</w:t>
    </w:r>
    <w:bookmarkEnd w:id="7"/>
    <w:r w:rsidRPr="00C210B4">
      <w:br/>
    </w:r>
    <w:bookmarkStart w:id="8" w:name="LArchive"/>
    <w:bookmarkEnd w:id="8"/>
    <w:r w:rsidRPr="00C210B4">
      <w:tab/>
    </w:r>
    <w:bookmarkStart w:id="9" w:name="prop_Archive"/>
    <w:bookmarkEnd w:id="9"/>
    <w:r w:rsidRPr="00C210B4">
      <w:tab/>
    </w:r>
    <w:bookmarkStart w:id="10" w:name="LStatus"/>
    <w:r w:rsidRPr="00C210B4">
      <w:t>Status:</w:t>
    </w:r>
    <w:bookmarkEnd w:id="10"/>
    <w:r w:rsidRPr="00C210B4">
      <w:t xml:space="preserve">  </w:t>
    </w:r>
    <w:bookmarkStart w:id="11" w:name="prop_Status"/>
    <w:r w:rsidRPr="00C210B4">
      <w:t>Draft</w:t>
    </w:r>
    <w:bookmarkEnd w:id="11"/>
    <w:r w:rsidRPr="00C210B4">
      <w:br/>
    </w:r>
    <w:bookmarkStart w:id="12" w:name="LOwner"/>
    <w:r w:rsidRPr="00C210B4">
      <w:t>Owner:</w:t>
    </w:r>
    <w:bookmarkEnd w:id="12"/>
    <w:r w:rsidRPr="00C210B4">
      <w:tab/>
      <w:t>Per Larsson</w:t>
    </w:r>
    <w:r w:rsidRPr="00C210B4">
      <w:tab/>
    </w:r>
    <w:bookmarkStart w:id="13" w:name="TPage"/>
    <w:r w:rsidRPr="00C210B4">
      <w:t>Page:</w:t>
    </w:r>
    <w:bookmarkEnd w:id="13"/>
    <w:r w:rsidRPr="00C210B4">
      <w:t xml:space="preserve">  </w:t>
    </w:r>
    <w:r>
      <w:rPr>
        <w:rStyle w:val="Sidnummer"/>
      </w:rPr>
      <w:fldChar w:fldCharType="begin"/>
    </w:r>
    <w:r w:rsidRPr="00C210B4">
      <w:rPr>
        <w:rStyle w:val="Sidnummer"/>
      </w:rPr>
      <w:instrText xml:space="preserve"> PAGE </w:instrText>
    </w:r>
    <w:r>
      <w:rPr>
        <w:rStyle w:val="Sidnummer"/>
      </w:rPr>
      <w:fldChar w:fldCharType="separate"/>
    </w:r>
    <w:r w:rsidR="00750BB0">
      <w:rPr>
        <w:rStyle w:val="Sidnummer"/>
        <w:noProof/>
      </w:rPr>
      <w:t>1</w:t>
    </w:r>
    <w:r>
      <w:rPr>
        <w:rStyle w:val="Sidnummer"/>
      </w:rPr>
      <w:fldChar w:fldCharType="end"/>
    </w:r>
    <w:r w:rsidRPr="00C210B4">
      <w:t xml:space="preserve"> </w:t>
    </w:r>
    <w:bookmarkStart w:id="14" w:name="TOf"/>
    <w:proofErr w:type="gramStart"/>
    <w:r w:rsidRPr="00C210B4">
      <w:t>of</w:t>
    </w:r>
    <w:bookmarkEnd w:id="14"/>
    <w:r w:rsidRPr="00C210B4">
      <w:t xml:space="preserve"> </w:t>
    </w:r>
    <w:r w:rsidR="00F0734B" w:rsidRPr="00C210B4">
      <w:t xml:space="preserve"> </w:t>
    </w:r>
    <w:proofErr w:type="gramEnd"/>
    <w:r>
      <w:fldChar w:fldCharType="begin"/>
    </w:r>
    <w:r w:rsidRPr="00C210B4">
      <w:instrText xml:space="preserve"> NUMPAGES </w:instrText>
    </w:r>
    <w:r>
      <w:fldChar w:fldCharType="separate"/>
    </w:r>
    <w:r w:rsidR="00750BB0">
      <w:rPr>
        <w:noProof/>
      </w:rPr>
      <w:t>1</w:t>
    </w:r>
    <w:r>
      <w:fldChar w:fldCharType="end"/>
    </w:r>
  </w:p>
  <w:p w:rsidR="00A459BE" w:rsidRDefault="00A459BE" w:rsidP="00C41919">
    <w:pPr>
      <w:pStyle w:val="SubFooter"/>
      <w:tabs>
        <w:tab w:val="left" w:pos="7938"/>
      </w:tabs>
      <w:rPr>
        <w:sz w:val="16"/>
      </w:rPr>
    </w:pPr>
    <w:bookmarkStart w:id="15" w:name="LSubject"/>
    <w:r>
      <w:rPr>
        <w:sz w:val="16"/>
      </w:rPr>
      <w:t>Subject:</w:t>
    </w:r>
    <w:bookmarkEnd w:id="15"/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9BE" w:rsidRDefault="00A459BE">
      <w:pPr>
        <w:spacing w:after="0"/>
      </w:pPr>
      <w:r>
        <w:separator/>
      </w:r>
    </w:p>
  </w:footnote>
  <w:footnote w:type="continuationSeparator" w:id="0">
    <w:p w:rsidR="00A459BE" w:rsidRDefault="00A459B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Default="00884D90" w:rsidP="00FF6A5B">
    <w:pPr>
      <w:framePr w:w="1247" w:h="734" w:wrap="around" w:vAnchor="text" w:hAnchor="page" w:x="1462" w:y="1"/>
    </w:pPr>
    <w:bookmarkStart w:id="1" w:name="prop_Logo"/>
    <w:r>
      <w:rPr>
        <w:noProof/>
        <w:lang w:val="sv-SE" w:eastAsia="sv-SE"/>
      </w:rPr>
      <w:drawing>
        <wp:inline distT="0" distB="0" distL="0" distR="0" wp14:anchorId="633CD8DB" wp14:editId="30582319">
          <wp:extent cx="736416" cy="295275"/>
          <wp:effectExtent l="0" t="0" r="6985" b="0"/>
          <wp:docPr id="1" name="Bildobjekt 1" descr="H:\Per temp\Bisnod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:\Per temp\Bisnode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53" cy="303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bookmarkEnd w:id="1"/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</w:p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  <w:r>
      <w:rPr>
        <w:b/>
        <w:sz w:val="24"/>
      </w:rPr>
      <w:t xml:space="preserve">                  </w:t>
    </w:r>
    <w:r w:rsidR="0098617F">
      <w:rPr>
        <w:b/>
        <w:sz w:val="24"/>
      </w:rPr>
      <w:t xml:space="preserve">Record layout </w:t>
    </w:r>
    <w:r w:rsidR="00E31309">
      <w:rPr>
        <w:b/>
        <w:sz w:val="24"/>
      </w:rPr>
      <w:t>AC</w:t>
    </w:r>
    <w:r w:rsidR="00E35217">
      <w:rPr>
        <w:b/>
        <w:sz w:val="24"/>
      </w:rPr>
      <w:t>B</w:t>
    </w:r>
    <w:r w:rsidR="00E31309">
      <w:rPr>
        <w:b/>
        <w:sz w:val="24"/>
      </w:rPr>
      <w:t>A.RA</w:t>
    </w:r>
    <w:r w:rsidR="00E35217">
      <w:rPr>
        <w:b/>
        <w:sz w:val="24"/>
      </w:rPr>
      <w:t>T</w:t>
    </w:r>
    <w:r w:rsidR="00FC7576">
      <w:rPr>
        <w:b/>
        <w:sz w:val="24"/>
      </w:rPr>
      <w:t>ING</w:t>
    </w:r>
    <w:r w:rsidR="00E31309">
      <w:rPr>
        <w:b/>
        <w:sz w:val="24"/>
      </w:rPr>
      <w:t xml:space="preserve"> test data</w:t>
    </w:r>
    <w:r w:rsidR="00B91899">
      <w:rPr>
        <w:b/>
        <w:sz w:val="24"/>
      </w:rPr>
      <w:t xml:space="preserve"> to DB2</w:t>
    </w:r>
    <w:r>
      <w:rPr>
        <w:b/>
        <w:sz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308CE4"/>
    <w:lvl w:ilvl="0">
      <w:start w:val="1"/>
      <w:numFmt w:val="decimal"/>
      <w:pStyle w:val="Rubrik1"/>
      <w:lvlText w:val="%1."/>
      <w:legacy w:legacy="1" w:legacySpace="144" w:legacyIndent="0"/>
      <w:lvlJc w:val="left"/>
    </w:lvl>
    <w:lvl w:ilvl="1">
      <w:start w:val="1"/>
      <w:numFmt w:val="decimal"/>
      <w:pStyle w:val="Rubrik2"/>
      <w:lvlText w:val="%1.%2"/>
      <w:legacy w:legacy="1" w:legacySpace="144" w:legacyIndent="0"/>
      <w:lvlJc w:val="left"/>
    </w:lvl>
    <w:lvl w:ilvl="2">
      <w:start w:val="1"/>
      <w:numFmt w:val="decimal"/>
      <w:pStyle w:val="Rubrik3"/>
      <w:lvlText w:val="%1.%2.%3"/>
      <w:legacy w:legacy="1" w:legacySpace="144" w:legacyIndent="0"/>
      <w:lvlJc w:val="left"/>
    </w:lvl>
    <w:lvl w:ilvl="3">
      <w:start w:val="1"/>
      <w:numFmt w:val="decimal"/>
      <w:pStyle w:val="Rubrik4"/>
      <w:lvlText w:val="%1.%2.%3.%4"/>
      <w:legacy w:legacy="1" w:legacySpace="144" w:legacyIndent="0"/>
      <w:lvlJc w:val="left"/>
    </w:lvl>
    <w:lvl w:ilvl="4">
      <w:start w:val="1"/>
      <w:numFmt w:val="decimal"/>
      <w:pStyle w:val="Rubrik5"/>
      <w:lvlText w:val="%1.%2.%3.%4.%5"/>
      <w:legacy w:legacy="1" w:legacySpace="144" w:legacyIndent="0"/>
      <w:lvlJc w:val="left"/>
    </w:lvl>
    <w:lvl w:ilvl="5">
      <w:start w:val="1"/>
      <w:numFmt w:val="decimal"/>
      <w:pStyle w:val="Rubrik6"/>
      <w:lvlText w:val="%1.%2.%3.%4.%5.%6"/>
      <w:legacy w:legacy="1" w:legacySpace="144" w:legacyIndent="0"/>
      <w:lvlJc w:val="left"/>
    </w:lvl>
    <w:lvl w:ilvl="6">
      <w:start w:val="1"/>
      <w:numFmt w:val="decimal"/>
      <w:pStyle w:val="Rubrik7"/>
      <w:lvlText w:val="%1.%2.%3.%4.%5.%6.%7"/>
      <w:legacy w:legacy="1" w:legacySpace="144" w:legacyIndent="0"/>
      <w:lvlJc w:val="left"/>
    </w:lvl>
    <w:lvl w:ilvl="7">
      <w:start w:val="1"/>
      <w:numFmt w:val="decimal"/>
      <w:pStyle w:val="Rubrik8"/>
      <w:lvlText w:val="%1.%2.%3.%4.%5.%6.%7.%8"/>
      <w:legacy w:legacy="1" w:legacySpace="144" w:legacyIndent="0"/>
      <w:lvlJc w:val="left"/>
    </w:lvl>
    <w:lvl w:ilvl="8">
      <w:start w:val="1"/>
      <w:numFmt w:val="decimal"/>
      <w:pStyle w:val="Rubri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6E71A0"/>
    <w:multiLevelType w:val="hybridMultilevel"/>
    <w:tmpl w:val="4BD6BE00"/>
    <w:lvl w:ilvl="0" w:tplc="DEBA03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574D3"/>
    <w:multiLevelType w:val="hybridMultilevel"/>
    <w:tmpl w:val="A360033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97685"/>
    <w:multiLevelType w:val="hybridMultilevel"/>
    <w:tmpl w:val="33EA0F5C"/>
    <w:lvl w:ilvl="0" w:tplc="7A30194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0007E"/>
    <w:multiLevelType w:val="hybridMultilevel"/>
    <w:tmpl w:val="658E6872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B38B5"/>
    <w:multiLevelType w:val="hybridMultilevel"/>
    <w:tmpl w:val="5FC80F08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3"/>
  </w:num>
  <w:num w:numId="12">
    <w:abstractNumId w:val="2"/>
  </w:num>
  <w:num w:numId="13">
    <w:abstractNumId w:val="5"/>
  </w:num>
  <w:num w:numId="14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Sequence" w:val="ymd"/>
    <w:docVar w:name="ID" w:val="GSA114"/>
    <w:docVar w:name="Language" w:val="UK"/>
    <w:docVar w:name="MonthNo" w:val="4"/>
    <w:docVar w:name="Version" w:val="2.0.0"/>
  </w:docVars>
  <w:rsids>
    <w:rsidRoot w:val="00F25320"/>
    <w:rsid w:val="000019F2"/>
    <w:rsid w:val="00002CA8"/>
    <w:rsid w:val="000041BB"/>
    <w:rsid w:val="000044BB"/>
    <w:rsid w:val="00005352"/>
    <w:rsid w:val="00005A00"/>
    <w:rsid w:val="000065E5"/>
    <w:rsid w:val="00007B6A"/>
    <w:rsid w:val="00010A2F"/>
    <w:rsid w:val="00010DE6"/>
    <w:rsid w:val="00011C65"/>
    <w:rsid w:val="000124AE"/>
    <w:rsid w:val="00020AE8"/>
    <w:rsid w:val="00020E7C"/>
    <w:rsid w:val="00020FAE"/>
    <w:rsid w:val="00021850"/>
    <w:rsid w:val="00021F52"/>
    <w:rsid w:val="00023C62"/>
    <w:rsid w:val="00025B18"/>
    <w:rsid w:val="00026286"/>
    <w:rsid w:val="000272E9"/>
    <w:rsid w:val="0003032E"/>
    <w:rsid w:val="00031FC4"/>
    <w:rsid w:val="000322BA"/>
    <w:rsid w:val="00032C44"/>
    <w:rsid w:val="000339D7"/>
    <w:rsid w:val="00033AA8"/>
    <w:rsid w:val="000348A3"/>
    <w:rsid w:val="00037CD2"/>
    <w:rsid w:val="000403F2"/>
    <w:rsid w:val="00040CA6"/>
    <w:rsid w:val="00041442"/>
    <w:rsid w:val="00041A05"/>
    <w:rsid w:val="00041A8A"/>
    <w:rsid w:val="00041E9D"/>
    <w:rsid w:val="0004370A"/>
    <w:rsid w:val="00043BA6"/>
    <w:rsid w:val="00044863"/>
    <w:rsid w:val="00044F29"/>
    <w:rsid w:val="000469BC"/>
    <w:rsid w:val="00046AB5"/>
    <w:rsid w:val="0005158D"/>
    <w:rsid w:val="000516AE"/>
    <w:rsid w:val="00052227"/>
    <w:rsid w:val="00053ED2"/>
    <w:rsid w:val="00055176"/>
    <w:rsid w:val="00056421"/>
    <w:rsid w:val="00056BBF"/>
    <w:rsid w:val="000579F9"/>
    <w:rsid w:val="00060889"/>
    <w:rsid w:val="0006122F"/>
    <w:rsid w:val="000617FE"/>
    <w:rsid w:val="0006235B"/>
    <w:rsid w:val="00063D21"/>
    <w:rsid w:val="000640D0"/>
    <w:rsid w:val="000641FE"/>
    <w:rsid w:val="0006554C"/>
    <w:rsid w:val="0007103E"/>
    <w:rsid w:val="00071B30"/>
    <w:rsid w:val="00071DFA"/>
    <w:rsid w:val="00075157"/>
    <w:rsid w:val="0007631E"/>
    <w:rsid w:val="00077D60"/>
    <w:rsid w:val="0008017C"/>
    <w:rsid w:val="00082F07"/>
    <w:rsid w:val="00082F6A"/>
    <w:rsid w:val="000833A5"/>
    <w:rsid w:val="000856B4"/>
    <w:rsid w:val="000873B0"/>
    <w:rsid w:val="000874F7"/>
    <w:rsid w:val="00087A51"/>
    <w:rsid w:val="0009094B"/>
    <w:rsid w:val="0009221F"/>
    <w:rsid w:val="00092793"/>
    <w:rsid w:val="00092D9E"/>
    <w:rsid w:val="000935F8"/>
    <w:rsid w:val="00094EC0"/>
    <w:rsid w:val="00095425"/>
    <w:rsid w:val="00095C1D"/>
    <w:rsid w:val="00096403"/>
    <w:rsid w:val="000A0714"/>
    <w:rsid w:val="000A0D20"/>
    <w:rsid w:val="000A2540"/>
    <w:rsid w:val="000A4E8E"/>
    <w:rsid w:val="000A6190"/>
    <w:rsid w:val="000A65A7"/>
    <w:rsid w:val="000B53F4"/>
    <w:rsid w:val="000B5BF5"/>
    <w:rsid w:val="000C109B"/>
    <w:rsid w:val="000C1A23"/>
    <w:rsid w:val="000C2492"/>
    <w:rsid w:val="000C2C84"/>
    <w:rsid w:val="000C2D4A"/>
    <w:rsid w:val="000C4947"/>
    <w:rsid w:val="000C5026"/>
    <w:rsid w:val="000C51DA"/>
    <w:rsid w:val="000C572A"/>
    <w:rsid w:val="000C68D7"/>
    <w:rsid w:val="000D202F"/>
    <w:rsid w:val="000D33D0"/>
    <w:rsid w:val="000D4B4E"/>
    <w:rsid w:val="000D4C52"/>
    <w:rsid w:val="000D535C"/>
    <w:rsid w:val="000D6100"/>
    <w:rsid w:val="000D7E4D"/>
    <w:rsid w:val="000E0858"/>
    <w:rsid w:val="000E0B68"/>
    <w:rsid w:val="000E1701"/>
    <w:rsid w:val="000E2F20"/>
    <w:rsid w:val="000E45B3"/>
    <w:rsid w:val="000E4D87"/>
    <w:rsid w:val="000F019C"/>
    <w:rsid w:val="000F4D56"/>
    <w:rsid w:val="000F566B"/>
    <w:rsid w:val="000F689A"/>
    <w:rsid w:val="000F78C8"/>
    <w:rsid w:val="00100EC5"/>
    <w:rsid w:val="001018E3"/>
    <w:rsid w:val="0010257C"/>
    <w:rsid w:val="0010442C"/>
    <w:rsid w:val="00106C7D"/>
    <w:rsid w:val="00107164"/>
    <w:rsid w:val="00111C27"/>
    <w:rsid w:val="00111FF2"/>
    <w:rsid w:val="00112CE9"/>
    <w:rsid w:val="00112E88"/>
    <w:rsid w:val="00115DAA"/>
    <w:rsid w:val="001164AE"/>
    <w:rsid w:val="00117864"/>
    <w:rsid w:val="00120C4B"/>
    <w:rsid w:val="00122A33"/>
    <w:rsid w:val="00122DB0"/>
    <w:rsid w:val="00123E5C"/>
    <w:rsid w:val="00124B8D"/>
    <w:rsid w:val="001267CA"/>
    <w:rsid w:val="00127C04"/>
    <w:rsid w:val="00130C84"/>
    <w:rsid w:val="00130E85"/>
    <w:rsid w:val="001361A7"/>
    <w:rsid w:val="00136BB8"/>
    <w:rsid w:val="00140BEF"/>
    <w:rsid w:val="00142604"/>
    <w:rsid w:val="0014342A"/>
    <w:rsid w:val="001439B0"/>
    <w:rsid w:val="00150EC1"/>
    <w:rsid w:val="0015139F"/>
    <w:rsid w:val="00156DED"/>
    <w:rsid w:val="0016008A"/>
    <w:rsid w:val="00160720"/>
    <w:rsid w:val="00160EAF"/>
    <w:rsid w:val="00161195"/>
    <w:rsid w:val="00162823"/>
    <w:rsid w:val="00164FE6"/>
    <w:rsid w:val="00166A62"/>
    <w:rsid w:val="00166AEC"/>
    <w:rsid w:val="00166CA9"/>
    <w:rsid w:val="0016712C"/>
    <w:rsid w:val="001709FA"/>
    <w:rsid w:val="00170D7A"/>
    <w:rsid w:val="00172212"/>
    <w:rsid w:val="0017271E"/>
    <w:rsid w:val="00172F20"/>
    <w:rsid w:val="00177DD2"/>
    <w:rsid w:val="001816C0"/>
    <w:rsid w:val="0018188F"/>
    <w:rsid w:val="00182091"/>
    <w:rsid w:val="00182A5C"/>
    <w:rsid w:val="00183B89"/>
    <w:rsid w:val="00184857"/>
    <w:rsid w:val="001857E7"/>
    <w:rsid w:val="00186A8E"/>
    <w:rsid w:val="00186BB0"/>
    <w:rsid w:val="00186D8E"/>
    <w:rsid w:val="00186D94"/>
    <w:rsid w:val="001879A2"/>
    <w:rsid w:val="00187EC1"/>
    <w:rsid w:val="00190C9E"/>
    <w:rsid w:val="00192132"/>
    <w:rsid w:val="00192A17"/>
    <w:rsid w:val="00192EFA"/>
    <w:rsid w:val="0019383A"/>
    <w:rsid w:val="00196185"/>
    <w:rsid w:val="001A0D8C"/>
    <w:rsid w:val="001A2A6F"/>
    <w:rsid w:val="001A3879"/>
    <w:rsid w:val="001A3BF5"/>
    <w:rsid w:val="001A5646"/>
    <w:rsid w:val="001A5F39"/>
    <w:rsid w:val="001A65A7"/>
    <w:rsid w:val="001A6BEA"/>
    <w:rsid w:val="001A6C81"/>
    <w:rsid w:val="001B1AAE"/>
    <w:rsid w:val="001B2319"/>
    <w:rsid w:val="001B27F7"/>
    <w:rsid w:val="001B38B9"/>
    <w:rsid w:val="001B3D6D"/>
    <w:rsid w:val="001B462A"/>
    <w:rsid w:val="001B5819"/>
    <w:rsid w:val="001B62EE"/>
    <w:rsid w:val="001B67C2"/>
    <w:rsid w:val="001B76E9"/>
    <w:rsid w:val="001C3D4E"/>
    <w:rsid w:val="001C4245"/>
    <w:rsid w:val="001C4D11"/>
    <w:rsid w:val="001C5CD2"/>
    <w:rsid w:val="001C666E"/>
    <w:rsid w:val="001D0302"/>
    <w:rsid w:val="001D0B24"/>
    <w:rsid w:val="001D1457"/>
    <w:rsid w:val="001D4CA5"/>
    <w:rsid w:val="001D5FDD"/>
    <w:rsid w:val="001D7210"/>
    <w:rsid w:val="001E38F3"/>
    <w:rsid w:val="001E554E"/>
    <w:rsid w:val="001E56E7"/>
    <w:rsid w:val="001E6981"/>
    <w:rsid w:val="001E6F23"/>
    <w:rsid w:val="001E6F5A"/>
    <w:rsid w:val="001E7803"/>
    <w:rsid w:val="001F14D0"/>
    <w:rsid w:val="001F38EB"/>
    <w:rsid w:val="001F3EBC"/>
    <w:rsid w:val="001F4D64"/>
    <w:rsid w:val="001F4F0B"/>
    <w:rsid w:val="001F5447"/>
    <w:rsid w:val="001F5543"/>
    <w:rsid w:val="001F66D2"/>
    <w:rsid w:val="001F7A3B"/>
    <w:rsid w:val="00203259"/>
    <w:rsid w:val="00204D97"/>
    <w:rsid w:val="00205172"/>
    <w:rsid w:val="00207B3C"/>
    <w:rsid w:val="00210BFE"/>
    <w:rsid w:val="00211573"/>
    <w:rsid w:val="00211F51"/>
    <w:rsid w:val="00213EB6"/>
    <w:rsid w:val="00213F91"/>
    <w:rsid w:val="00214973"/>
    <w:rsid w:val="00216478"/>
    <w:rsid w:val="002173B8"/>
    <w:rsid w:val="002202BF"/>
    <w:rsid w:val="00220376"/>
    <w:rsid w:val="002219B9"/>
    <w:rsid w:val="0022203D"/>
    <w:rsid w:val="00222D2E"/>
    <w:rsid w:val="00224121"/>
    <w:rsid w:val="002266E9"/>
    <w:rsid w:val="0022716E"/>
    <w:rsid w:val="00227C2E"/>
    <w:rsid w:val="00227F61"/>
    <w:rsid w:val="002305E9"/>
    <w:rsid w:val="00230692"/>
    <w:rsid w:val="00230D4F"/>
    <w:rsid w:val="002327A2"/>
    <w:rsid w:val="002333E5"/>
    <w:rsid w:val="002343FF"/>
    <w:rsid w:val="00235704"/>
    <w:rsid w:val="00235D43"/>
    <w:rsid w:val="0023680D"/>
    <w:rsid w:val="00236A44"/>
    <w:rsid w:val="00241614"/>
    <w:rsid w:val="002416A4"/>
    <w:rsid w:val="00243543"/>
    <w:rsid w:val="002440AB"/>
    <w:rsid w:val="0024434A"/>
    <w:rsid w:val="00250835"/>
    <w:rsid w:val="00250D46"/>
    <w:rsid w:val="00251E77"/>
    <w:rsid w:val="00252E97"/>
    <w:rsid w:val="00253094"/>
    <w:rsid w:val="00253198"/>
    <w:rsid w:val="0025356E"/>
    <w:rsid w:val="002541F6"/>
    <w:rsid w:val="002542EC"/>
    <w:rsid w:val="0026198F"/>
    <w:rsid w:val="00262E35"/>
    <w:rsid w:val="00262EF3"/>
    <w:rsid w:val="0026301A"/>
    <w:rsid w:val="002637F7"/>
    <w:rsid w:val="0026491C"/>
    <w:rsid w:val="0026643E"/>
    <w:rsid w:val="00271B0F"/>
    <w:rsid w:val="00272514"/>
    <w:rsid w:val="00272D25"/>
    <w:rsid w:val="00273F02"/>
    <w:rsid w:val="00274266"/>
    <w:rsid w:val="0027430E"/>
    <w:rsid w:val="0027666E"/>
    <w:rsid w:val="00277422"/>
    <w:rsid w:val="0027754E"/>
    <w:rsid w:val="00277C9B"/>
    <w:rsid w:val="0028191C"/>
    <w:rsid w:val="00281EF8"/>
    <w:rsid w:val="00283D1E"/>
    <w:rsid w:val="002858F2"/>
    <w:rsid w:val="00286101"/>
    <w:rsid w:val="002877EE"/>
    <w:rsid w:val="00290E47"/>
    <w:rsid w:val="00295203"/>
    <w:rsid w:val="002959FE"/>
    <w:rsid w:val="002A0317"/>
    <w:rsid w:val="002A039A"/>
    <w:rsid w:val="002A1902"/>
    <w:rsid w:val="002A4F86"/>
    <w:rsid w:val="002A51C3"/>
    <w:rsid w:val="002A5637"/>
    <w:rsid w:val="002A5AA0"/>
    <w:rsid w:val="002A5BA7"/>
    <w:rsid w:val="002A6D44"/>
    <w:rsid w:val="002B28D2"/>
    <w:rsid w:val="002B33C5"/>
    <w:rsid w:val="002B3F9B"/>
    <w:rsid w:val="002B72B3"/>
    <w:rsid w:val="002C0475"/>
    <w:rsid w:val="002C0F40"/>
    <w:rsid w:val="002C19DF"/>
    <w:rsid w:val="002C6D58"/>
    <w:rsid w:val="002C7793"/>
    <w:rsid w:val="002D00BB"/>
    <w:rsid w:val="002D16F8"/>
    <w:rsid w:val="002D2548"/>
    <w:rsid w:val="002D2ADA"/>
    <w:rsid w:val="002D2EBB"/>
    <w:rsid w:val="002D35D6"/>
    <w:rsid w:val="002D36D1"/>
    <w:rsid w:val="002D3C77"/>
    <w:rsid w:val="002D577A"/>
    <w:rsid w:val="002D5BBB"/>
    <w:rsid w:val="002D6AA3"/>
    <w:rsid w:val="002E0F8C"/>
    <w:rsid w:val="002E1816"/>
    <w:rsid w:val="002E2C6E"/>
    <w:rsid w:val="002E63C7"/>
    <w:rsid w:val="002E660D"/>
    <w:rsid w:val="002E6988"/>
    <w:rsid w:val="002E70B0"/>
    <w:rsid w:val="002E7A03"/>
    <w:rsid w:val="002F1D06"/>
    <w:rsid w:val="002F2B00"/>
    <w:rsid w:val="002F4434"/>
    <w:rsid w:val="002F494D"/>
    <w:rsid w:val="002F4B19"/>
    <w:rsid w:val="002F672C"/>
    <w:rsid w:val="00301BD6"/>
    <w:rsid w:val="00304907"/>
    <w:rsid w:val="00304E2D"/>
    <w:rsid w:val="00306088"/>
    <w:rsid w:val="00310E89"/>
    <w:rsid w:val="003110A6"/>
    <w:rsid w:val="00314AB2"/>
    <w:rsid w:val="00316E6B"/>
    <w:rsid w:val="003173F2"/>
    <w:rsid w:val="003176F9"/>
    <w:rsid w:val="00324FC8"/>
    <w:rsid w:val="00324FDE"/>
    <w:rsid w:val="00326469"/>
    <w:rsid w:val="00327A7E"/>
    <w:rsid w:val="00333031"/>
    <w:rsid w:val="00334B22"/>
    <w:rsid w:val="00335F84"/>
    <w:rsid w:val="0033653A"/>
    <w:rsid w:val="00336FEB"/>
    <w:rsid w:val="003371A7"/>
    <w:rsid w:val="00337507"/>
    <w:rsid w:val="00341857"/>
    <w:rsid w:val="003443A6"/>
    <w:rsid w:val="00346452"/>
    <w:rsid w:val="00350481"/>
    <w:rsid w:val="0035271F"/>
    <w:rsid w:val="00352B76"/>
    <w:rsid w:val="003549B5"/>
    <w:rsid w:val="00355910"/>
    <w:rsid w:val="0035678D"/>
    <w:rsid w:val="0035781D"/>
    <w:rsid w:val="00357A9F"/>
    <w:rsid w:val="00361293"/>
    <w:rsid w:val="003620A0"/>
    <w:rsid w:val="00363E4A"/>
    <w:rsid w:val="003676B0"/>
    <w:rsid w:val="00372359"/>
    <w:rsid w:val="00372ACC"/>
    <w:rsid w:val="00373A91"/>
    <w:rsid w:val="003770F9"/>
    <w:rsid w:val="0037736A"/>
    <w:rsid w:val="00377847"/>
    <w:rsid w:val="0038167A"/>
    <w:rsid w:val="00387330"/>
    <w:rsid w:val="00390E27"/>
    <w:rsid w:val="00392BF1"/>
    <w:rsid w:val="003A2D0D"/>
    <w:rsid w:val="003A2D4B"/>
    <w:rsid w:val="003A3391"/>
    <w:rsid w:val="003A36D6"/>
    <w:rsid w:val="003A3B51"/>
    <w:rsid w:val="003A4306"/>
    <w:rsid w:val="003A5B61"/>
    <w:rsid w:val="003B5C5E"/>
    <w:rsid w:val="003C2141"/>
    <w:rsid w:val="003C274B"/>
    <w:rsid w:val="003C2D78"/>
    <w:rsid w:val="003C35D6"/>
    <w:rsid w:val="003C503F"/>
    <w:rsid w:val="003C6557"/>
    <w:rsid w:val="003D042A"/>
    <w:rsid w:val="003D172E"/>
    <w:rsid w:val="003D2556"/>
    <w:rsid w:val="003D3049"/>
    <w:rsid w:val="003D4109"/>
    <w:rsid w:val="003D5F99"/>
    <w:rsid w:val="003D69A4"/>
    <w:rsid w:val="003D7280"/>
    <w:rsid w:val="003E0BD3"/>
    <w:rsid w:val="003E0F52"/>
    <w:rsid w:val="003E113D"/>
    <w:rsid w:val="003E2D18"/>
    <w:rsid w:val="003E458E"/>
    <w:rsid w:val="003F11A9"/>
    <w:rsid w:val="003F1D58"/>
    <w:rsid w:val="003F2044"/>
    <w:rsid w:val="003F3E00"/>
    <w:rsid w:val="003F3E3E"/>
    <w:rsid w:val="003F493B"/>
    <w:rsid w:val="003F4F48"/>
    <w:rsid w:val="003F4FC3"/>
    <w:rsid w:val="003F53BD"/>
    <w:rsid w:val="003F67D9"/>
    <w:rsid w:val="003F714E"/>
    <w:rsid w:val="004016AF"/>
    <w:rsid w:val="004017D0"/>
    <w:rsid w:val="00404A42"/>
    <w:rsid w:val="00404BEB"/>
    <w:rsid w:val="00404D18"/>
    <w:rsid w:val="00406369"/>
    <w:rsid w:val="00406E34"/>
    <w:rsid w:val="004130AE"/>
    <w:rsid w:val="00415838"/>
    <w:rsid w:val="00416558"/>
    <w:rsid w:val="004176A8"/>
    <w:rsid w:val="00417B07"/>
    <w:rsid w:val="00420159"/>
    <w:rsid w:val="004209BE"/>
    <w:rsid w:val="00421C11"/>
    <w:rsid w:val="0042209A"/>
    <w:rsid w:val="00423321"/>
    <w:rsid w:val="004237F9"/>
    <w:rsid w:val="00424299"/>
    <w:rsid w:val="00424BA8"/>
    <w:rsid w:val="00425596"/>
    <w:rsid w:val="00425F36"/>
    <w:rsid w:val="0042739D"/>
    <w:rsid w:val="004276C7"/>
    <w:rsid w:val="00427F47"/>
    <w:rsid w:val="004305DE"/>
    <w:rsid w:val="0043180A"/>
    <w:rsid w:val="004322E2"/>
    <w:rsid w:val="00434351"/>
    <w:rsid w:val="004349C8"/>
    <w:rsid w:val="004400C1"/>
    <w:rsid w:val="00440604"/>
    <w:rsid w:val="00440E2E"/>
    <w:rsid w:val="00441EA2"/>
    <w:rsid w:val="0044356C"/>
    <w:rsid w:val="00446EB5"/>
    <w:rsid w:val="00447680"/>
    <w:rsid w:val="00451D1E"/>
    <w:rsid w:val="00451ED8"/>
    <w:rsid w:val="00452746"/>
    <w:rsid w:val="00453AD9"/>
    <w:rsid w:val="0045468B"/>
    <w:rsid w:val="004555DE"/>
    <w:rsid w:val="004561A9"/>
    <w:rsid w:val="00457B56"/>
    <w:rsid w:val="00457E86"/>
    <w:rsid w:val="00457F49"/>
    <w:rsid w:val="004615B7"/>
    <w:rsid w:val="0046221C"/>
    <w:rsid w:val="00463132"/>
    <w:rsid w:val="004636A8"/>
    <w:rsid w:val="00464BB2"/>
    <w:rsid w:val="00466885"/>
    <w:rsid w:val="00467CB0"/>
    <w:rsid w:val="00470B1B"/>
    <w:rsid w:val="00471396"/>
    <w:rsid w:val="0047222B"/>
    <w:rsid w:val="00472751"/>
    <w:rsid w:val="004730D6"/>
    <w:rsid w:val="00474A1A"/>
    <w:rsid w:val="00475278"/>
    <w:rsid w:val="0047530B"/>
    <w:rsid w:val="004756F3"/>
    <w:rsid w:val="004760BF"/>
    <w:rsid w:val="00480A7C"/>
    <w:rsid w:val="0048280A"/>
    <w:rsid w:val="00482C0E"/>
    <w:rsid w:val="00482F0D"/>
    <w:rsid w:val="00483C09"/>
    <w:rsid w:val="00484685"/>
    <w:rsid w:val="004849A1"/>
    <w:rsid w:val="00485F87"/>
    <w:rsid w:val="00486314"/>
    <w:rsid w:val="00487A2A"/>
    <w:rsid w:val="00490792"/>
    <w:rsid w:val="004973EF"/>
    <w:rsid w:val="0049741E"/>
    <w:rsid w:val="004A10BC"/>
    <w:rsid w:val="004A15EF"/>
    <w:rsid w:val="004A2CB2"/>
    <w:rsid w:val="004A2F16"/>
    <w:rsid w:val="004A415E"/>
    <w:rsid w:val="004A4584"/>
    <w:rsid w:val="004A46EA"/>
    <w:rsid w:val="004A6811"/>
    <w:rsid w:val="004A6CA4"/>
    <w:rsid w:val="004A6F46"/>
    <w:rsid w:val="004A73AE"/>
    <w:rsid w:val="004A77C7"/>
    <w:rsid w:val="004B042D"/>
    <w:rsid w:val="004B1947"/>
    <w:rsid w:val="004B1C0D"/>
    <w:rsid w:val="004B1DA6"/>
    <w:rsid w:val="004B2C56"/>
    <w:rsid w:val="004B45A0"/>
    <w:rsid w:val="004B6249"/>
    <w:rsid w:val="004B7A6F"/>
    <w:rsid w:val="004B7D54"/>
    <w:rsid w:val="004C0CEF"/>
    <w:rsid w:val="004C172E"/>
    <w:rsid w:val="004C20E8"/>
    <w:rsid w:val="004C2F29"/>
    <w:rsid w:val="004C3C38"/>
    <w:rsid w:val="004C56F6"/>
    <w:rsid w:val="004C6A4F"/>
    <w:rsid w:val="004C7939"/>
    <w:rsid w:val="004C79E5"/>
    <w:rsid w:val="004D23C0"/>
    <w:rsid w:val="004D5592"/>
    <w:rsid w:val="004D5856"/>
    <w:rsid w:val="004D5E2A"/>
    <w:rsid w:val="004D69D9"/>
    <w:rsid w:val="004D7D39"/>
    <w:rsid w:val="004E0363"/>
    <w:rsid w:val="004E2D24"/>
    <w:rsid w:val="004E420A"/>
    <w:rsid w:val="004F1291"/>
    <w:rsid w:val="004F2DC7"/>
    <w:rsid w:val="004F414E"/>
    <w:rsid w:val="004F4223"/>
    <w:rsid w:val="004F6172"/>
    <w:rsid w:val="004F6479"/>
    <w:rsid w:val="00501A9A"/>
    <w:rsid w:val="00502A08"/>
    <w:rsid w:val="00502CD3"/>
    <w:rsid w:val="005078EB"/>
    <w:rsid w:val="00510823"/>
    <w:rsid w:val="0051192E"/>
    <w:rsid w:val="00511C1C"/>
    <w:rsid w:val="00511C9F"/>
    <w:rsid w:val="00514C74"/>
    <w:rsid w:val="00515DE7"/>
    <w:rsid w:val="00516A16"/>
    <w:rsid w:val="0052212A"/>
    <w:rsid w:val="00522B12"/>
    <w:rsid w:val="005247BF"/>
    <w:rsid w:val="005253C4"/>
    <w:rsid w:val="00527FE5"/>
    <w:rsid w:val="005305F7"/>
    <w:rsid w:val="0053122A"/>
    <w:rsid w:val="0053194C"/>
    <w:rsid w:val="00531B3E"/>
    <w:rsid w:val="00531E48"/>
    <w:rsid w:val="00532DC2"/>
    <w:rsid w:val="00540216"/>
    <w:rsid w:val="00540861"/>
    <w:rsid w:val="00540F55"/>
    <w:rsid w:val="0054121B"/>
    <w:rsid w:val="0054128E"/>
    <w:rsid w:val="005412C0"/>
    <w:rsid w:val="0054212E"/>
    <w:rsid w:val="00542F22"/>
    <w:rsid w:val="005452FA"/>
    <w:rsid w:val="00545B04"/>
    <w:rsid w:val="005478FA"/>
    <w:rsid w:val="00547FCB"/>
    <w:rsid w:val="00550710"/>
    <w:rsid w:val="00550ED3"/>
    <w:rsid w:val="005536A4"/>
    <w:rsid w:val="00554308"/>
    <w:rsid w:val="0055501D"/>
    <w:rsid w:val="0055573A"/>
    <w:rsid w:val="00556590"/>
    <w:rsid w:val="00557313"/>
    <w:rsid w:val="00557673"/>
    <w:rsid w:val="0056058D"/>
    <w:rsid w:val="00562054"/>
    <w:rsid w:val="00562B85"/>
    <w:rsid w:val="0056347D"/>
    <w:rsid w:val="00563576"/>
    <w:rsid w:val="00563B80"/>
    <w:rsid w:val="00563DC4"/>
    <w:rsid w:val="005648FC"/>
    <w:rsid w:val="00564A77"/>
    <w:rsid w:val="00566F17"/>
    <w:rsid w:val="00566FBC"/>
    <w:rsid w:val="00570F1C"/>
    <w:rsid w:val="0057151A"/>
    <w:rsid w:val="0057494D"/>
    <w:rsid w:val="00575045"/>
    <w:rsid w:val="00575130"/>
    <w:rsid w:val="0057513D"/>
    <w:rsid w:val="00575F9D"/>
    <w:rsid w:val="00577C4B"/>
    <w:rsid w:val="005803DD"/>
    <w:rsid w:val="005809AF"/>
    <w:rsid w:val="00581D8A"/>
    <w:rsid w:val="005828F2"/>
    <w:rsid w:val="00584755"/>
    <w:rsid w:val="005853A0"/>
    <w:rsid w:val="00586710"/>
    <w:rsid w:val="00587FC4"/>
    <w:rsid w:val="005903EC"/>
    <w:rsid w:val="0059136C"/>
    <w:rsid w:val="005926FD"/>
    <w:rsid w:val="00593F2A"/>
    <w:rsid w:val="00595534"/>
    <w:rsid w:val="00596A7E"/>
    <w:rsid w:val="00596BEB"/>
    <w:rsid w:val="00597690"/>
    <w:rsid w:val="00597F13"/>
    <w:rsid w:val="005A209E"/>
    <w:rsid w:val="005A2789"/>
    <w:rsid w:val="005A598A"/>
    <w:rsid w:val="005A6ADD"/>
    <w:rsid w:val="005A77B9"/>
    <w:rsid w:val="005A7CF3"/>
    <w:rsid w:val="005A7D8E"/>
    <w:rsid w:val="005B079C"/>
    <w:rsid w:val="005B2464"/>
    <w:rsid w:val="005B290B"/>
    <w:rsid w:val="005B490C"/>
    <w:rsid w:val="005B5226"/>
    <w:rsid w:val="005B58D2"/>
    <w:rsid w:val="005B67D9"/>
    <w:rsid w:val="005B6AB0"/>
    <w:rsid w:val="005B74B9"/>
    <w:rsid w:val="005B797F"/>
    <w:rsid w:val="005C0BE3"/>
    <w:rsid w:val="005C26B7"/>
    <w:rsid w:val="005C30AC"/>
    <w:rsid w:val="005C5D11"/>
    <w:rsid w:val="005C6CE0"/>
    <w:rsid w:val="005C780D"/>
    <w:rsid w:val="005D21CC"/>
    <w:rsid w:val="005D3224"/>
    <w:rsid w:val="005D4D21"/>
    <w:rsid w:val="005D55ED"/>
    <w:rsid w:val="005D6842"/>
    <w:rsid w:val="005D6B4C"/>
    <w:rsid w:val="005D7667"/>
    <w:rsid w:val="005E009E"/>
    <w:rsid w:val="005E10DB"/>
    <w:rsid w:val="005E2190"/>
    <w:rsid w:val="005E22DC"/>
    <w:rsid w:val="005E4DFA"/>
    <w:rsid w:val="005E5E92"/>
    <w:rsid w:val="005E65C3"/>
    <w:rsid w:val="005E7381"/>
    <w:rsid w:val="005F572D"/>
    <w:rsid w:val="005F6C1B"/>
    <w:rsid w:val="005F6FE2"/>
    <w:rsid w:val="005F7D85"/>
    <w:rsid w:val="005F7EF6"/>
    <w:rsid w:val="0060192D"/>
    <w:rsid w:val="006022FA"/>
    <w:rsid w:val="0060287E"/>
    <w:rsid w:val="006042EC"/>
    <w:rsid w:val="00604D36"/>
    <w:rsid w:val="00604F8C"/>
    <w:rsid w:val="00605854"/>
    <w:rsid w:val="006058A6"/>
    <w:rsid w:val="006063AA"/>
    <w:rsid w:val="00606EEA"/>
    <w:rsid w:val="006133C6"/>
    <w:rsid w:val="006136AE"/>
    <w:rsid w:val="00614311"/>
    <w:rsid w:val="00614370"/>
    <w:rsid w:val="0061489F"/>
    <w:rsid w:val="0061538B"/>
    <w:rsid w:val="00615FBC"/>
    <w:rsid w:val="00623AB7"/>
    <w:rsid w:val="00623E2B"/>
    <w:rsid w:val="006242CC"/>
    <w:rsid w:val="00627075"/>
    <w:rsid w:val="00632165"/>
    <w:rsid w:val="006322E3"/>
    <w:rsid w:val="00632EB4"/>
    <w:rsid w:val="00633921"/>
    <w:rsid w:val="00633EFB"/>
    <w:rsid w:val="006352DB"/>
    <w:rsid w:val="00635CC5"/>
    <w:rsid w:val="006368A9"/>
    <w:rsid w:val="00637A84"/>
    <w:rsid w:val="00642D09"/>
    <w:rsid w:val="006451FD"/>
    <w:rsid w:val="0064549A"/>
    <w:rsid w:val="00645D93"/>
    <w:rsid w:val="00646B8F"/>
    <w:rsid w:val="00650CAF"/>
    <w:rsid w:val="00653393"/>
    <w:rsid w:val="00654AB1"/>
    <w:rsid w:val="006602F5"/>
    <w:rsid w:val="00660D04"/>
    <w:rsid w:val="00663301"/>
    <w:rsid w:val="00663B1A"/>
    <w:rsid w:val="00664BC0"/>
    <w:rsid w:val="00665A56"/>
    <w:rsid w:val="00665E7C"/>
    <w:rsid w:val="006707E9"/>
    <w:rsid w:val="006709BE"/>
    <w:rsid w:val="0067390A"/>
    <w:rsid w:val="00673A0A"/>
    <w:rsid w:val="00674070"/>
    <w:rsid w:val="00675EF5"/>
    <w:rsid w:val="006760A1"/>
    <w:rsid w:val="006762A6"/>
    <w:rsid w:val="00676E03"/>
    <w:rsid w:val="00677339"/>
    <w:rsid w:val="00681B3E"/>
    <w:rsid w:val="006825C6"/>
    <w:rsid w:val="00683AA7"/>
    <w:rsid w:val="0068597B"/>
    <w:rsid w:val="0068602B"/>
    <w:rsid w:val="00686309"/>
    <w:rsid w:val="00686828"/>
    <w:rsid w:val="006904A4"/>
    <w:rsid w:val="006909C8"/>
    <w:rsid w:val="006926F3"/>
    <w:rsid w:val="00693841"/>
    <w:rsid w:val="00693B1D"/>
    <w:rsid w:val="00693C90"/>
    <w:rsid w:val="00693D21"/>
    <w:rsid w:val="0069533A"/>
    <w:rsid w:val="006954BA"/>
    <w:rsid w:val="006957FF"/>
    <w:rsid w:val="00695E42"/>
    <w:rsid w:val="006967E7"/>
    <w:rsid w:val="006969C5"/>
    <w:rsid w:val="00696CA7"/>
    <w:rsid w:val="0069726C"/>
    <w:rsid w:val="00697957"/>
    <w:rsid w:val="00697C1A"/>
    <w:rsid w:val="006A2A99"/>
    <w:rsid w:val="006A2B89"/>
    <w:rsid w:val="006A3234"/>
    <w:rsid w:val="006A444D"/>
    <w:rsid w:val="006A6A37"/>
    <w:rsid w:val="006A7785"/>
    <w:rsid w:val="006A7812"/>
    <w:rsid w:val="006A7FB3"/>
    <w:rsid w:val="006B03E0"/>
    <w:rsid w:val="006B0FB5"/>
    <w:rsid w:val="006B1B39"/>
    <w:rsid w:val="006B3459"/>
    <w:rsid w:val="006B43A6"/>
    <w:rsid w:val="006B4401"/>
    <w:rsid w:val="006B5A42"/>
    <w:rsid w:val="006B5A92"/>
    <w:rsid w:val="006B6A30"/>
    <w:rsid w:val="006B75CE"/>
    <w:rsid w:val="006C170D"/>
    <w:rsid w:val="006C2188"/>
    <w:rsid w:val="006C3751"/>
    <w:rsid w:val="006C562E"/>
    <w:rsid w:val="006C7001"/>
    <w:rsid w:val="006D0E2E"/>
    <w:rsid w:val="006D1657"/>
    <w:rsid w:val="006D2784"/>
    <w:rsid w:val="006D4A88"/>
    <w:rsid w:val="006D726E"/>
    <w:rsid w:val="006E2E5D"/>
    <w:rsid w:val="006E3348"/>
    <w:rsid w:val="006E38E8"/>
    <w:rsid w:val="006F0647"/>
    <w:rsid w:val="006F084D"/>
    <w:rsid w:val="006F10BE"/>
    <w:rsid w:val="006F14F2"/>
    <w:rsid w:val="006F1E8F"/>
    <w:rsid w:val="006F2DD7"/>
    <w:rsid w:val="006F375D"/>
    <w:rsid w:val="006F3D79"/>
    <w:rsid w:val="006F5446"/>
    <w:rsid w:val="006F5503"/>
    <w:rsid w:val="006F63C2"/>
    <w:rsid w:val="0070196F"/>
    <w:rsid w:val="00701D05"/>
    <w:rsid w:val="00702A7D"/>
    <w:rsid w:val="00702BED"/>
    <w:rsid w:val="007035F0"/>
    <w:rsid w:val="00704482"/>
    <w:rsid w:val="007048E2"/>
    <w:rsid w:val="007061BA"/>
    <w:rsid w:val="0070719A"/>
    <w:rsid w:val="0070762B"/>
    <w:rsid w:val="00707A96"/>
    <w:rsid w:val="00710139"/>
    <w:rsid w:val="00711D6A"/>
    <w:rsid w:val="00712B6B"/>
    <w:rsid w:val="00712C8C"/>
    <w:rsid w:val="00713743"/>
    <w:rsid w:val="0071383A"/>
    <w:rsid w:val="0071701D"/>
    <w:rsid w:val="007175B8"/>
    <w:rsid w:val="00721450"/>
    <w:rsid w:val="007224F0"/>
    <w:rsid w:val="00723A0E"/>
    <w:rsid w:val="00723C5E"/>
    <w:rsid w:val="00724CEF"/>
    <w:rsid w:val="00724D60"/>
    <w:rsid w:val="00725823"/>
    <w:rsid w:val="00726303"/>
    <w:rsid w:val="00727175"/>
    <w:rsid w:val="00733074"/>
    <w:rsid w:val="00733B1B"/>
    <w:rsid w:val="00733F17"/>
    <w:rsid w:val="00735A26"/>
    <w:rsid w:val="00735E22"/>
    <w:rsid w:val="0073650B"/>
    <w:rsid w:val="007366CA"/>
    <w:rsid w:val="00737591"/>
    <w:rsid w:val="00737A5F"/>
    <w:rsid w:val="00740406"/>
    <w:rsid w:val="007424C1"/>
    <w:rsid w:val="007456DB"/>
    <w:rsid w:val="00745A50"/>
    <w:rsid w:val="00746D3E"/>
    <w:rsid w:val="00746D46"/>
    <w:rsid w:val="007476DF"/>
    <w:rsid w:val="00750BB0"/>
    <w:rsid w:val="00752970"/>
    <w:rsid w:val="00753EF1"/>
    <w:rsid w:val="0075503A"/>
    <w:rsid w:val="00756619"/>
    <w:rsid w:val="007566BB"/>
    <w:rsid w:val="00757898"/>
    <w:rsid w:val="007578BF"/>
    <w:rsid w:val="0076115D"/>
    <w:rsid w:val="0076180D"/>
    <w:rsid w:val="00761927"/>
    <w:rsid w:val="00762248"/>
    <w:rsid w:val="00764498"/>
    <w:rsid w:val="0076586E"/>
    <w:rsid w:val="00765A56"/>
    <w:rsid w:val="00766BF6"/>
    <w:rsid w:val="00767C82"/>
    <w:rsid w:val="00772263"/>
    <w:rsid w:val="00772B72"/>
    <w:rsid w:val="00774BD1"/>
    <w:rsid w:val="00775363"/>
    <w:rsid w:val="0077649A"/>
    <w:rsid w:val="00776974"/>
    <w:rsid w:val="00777B4E"/>
    <w:rsid w:val="0078021B"/>
    <w:rsid w:val="00781FAA"/>
    <w:rsid w:val="00783E40"/>
    <w:rsid w:val="00785185"/>
    <w:rsid w:val="00785493"/>
    <w:rsid w:val="00786471"/>
    <w:rsid w:val="0079040F"/>
    <w:rsid w:val="0079181B"/>
    <w:rsid w:val="0079259D"/>
    <w:rsid w:val="00794216"/>
    <w:rsid w:val="00794C89"/>
    <w:rsid w:val="00794EDD"/>
    <w:rsid w:val="007972A9"/>
    <w:rsid w:val="007A2B22"/>
    <w:rsid w:val="007A358B"/>
    <w:rsid w:val="007A3F87"/>
    <w:rsid w:val="007A58E4"/>
    <w:rsid w:val="007A77AA"/>
    <w:rsid w:val="007A79BC"/>
    <w:rsid w:val="007B1EED"/>
    <w:rsid w:val="007B4D66"/>
    <w:rsid w:val="007B5030"/>
    <w:rsid w:val="007B59D3"/>
    <w:rsid w:val="007B6AB2"/>
    <w:rsid w:val="007B778B"/>
    <w:rsid w:val="007B7D3B"/>
    <w:rsid w:val="007C087C"/>
    <w:rsid w:val="007C1052"/>
    <w:rsid w:val="007C20F3"/>
    <w:rsid w:val="007C2126"/>
    <w:rsid w:val="007C3515"/>
    <w:rsid w:val="007C37AD"/>
    <w:rsid w:val="007C4885"/>
    <w:rsid w:val="007C4D05"/>
    <w:rsid w:val="007C5ABD"/>
    <w:rsid w:val="007C6715"/>
    <w:rsid w:val="007D1888"/>
    <w:rsid w:val="007D506C"/>
    <w:rsid w:val="007D7E44"/>
    <w:rsid w:val="007E01FC"/>
    <w:rsid w:val="007E0C3A"/>
    <w:rsid w:val="007E3002"/>
    <w:rsid w:val="007E338D"/>
    <w:rsid w:val="007E7120"/>
    <w:rsid w:val="007E7CBC"/>
    <w:rsid w:val="007F0999"/>
    <w:rsid w:val="007F0D3D"/>
    <w:rsid w:val="007F2255"/>
    <w:rsid w:val="007F2ED3"/>
    <w:rsid w:val="007F5917"/>
    <w:rsid w:val="007F6BB9"/>
    <w:rsid w:val="0080036F"/>
    <w:rsid w:val="0080319E"/>
    <w:rsid w:val="00804132"/>
    <w:rsid w:val="0080668F"/>
    <w:rsid w:val="00807647"/>
    <w:rsid w:val="008113DE"/>
    <w:rsid w:val="00811EF0"/>
    <w:rsid w:val="00812A01"/>
    <w:rsid w:val="00813E8C"/>
    <w:rsid w:val="00814E21"/>
    <w:rsid w:val="00817013"/>
    <w:rsid w:val="00822CB9"/>
    <w:rsid w:val="008234B7"/>
    <w:rsid w:val="008237DB"/>
    <w:rsid w:val="00823B8F"/>
    <w:rsid w:val="00824083"/>
    <w:rsid w:val="008259A0"/>
    <w:rsid w:val="00826C90"/>
    <w:rsid w:val="00827707"/>
    <w:rsid w:val="00827F4B"/>
    <w:rsid w:val="0083166D"/>
    <w:rsid w:val="00832AED"/>
    <w:rsid w:val="00833076"/>
    <w:rsid w:val="0083504C"/>
    <w:rsid w:val="00836F6D"/>
    <w:rsid w:val="0084006B"/>
    <w:rsid w:val="00841674"/>
    <w:rsid w:val="00843532"/>
    <w:rsid w:val="00844281"/>
    <w:rsid w:val="00847875"/>
    <w:rsid w:val="00850634"/>
    <w:rsid w:val="00850821"/>
    <w:rsid w:val="008527BE"/>
    <w:rsid w:val="008537D0"/>
    <w:rsid w:val="00855195"/>
    <w:rsid w:val="00857D11"/>
    <w:rsid w:val="008604ED"/>
    <w:rsid w:val="00860DFB"/>
    <w:rsid w:val="008614F1"/>
    <w:rsid w:val="00862BC3"/>
    <w:rsid w:val="00863119"/>
    <w:rsid w:val="008633CB"/>
    <w:rsid w:val="008642F5"/>
    <w:rsid w:val="008662EF"/>
    <w:rsid w:val="008701C9"/>
    <w:rsid w:val="00870843"/>
    <w:rsid w:val="0087147B"/>
    <w:rsid w:val="0087244D"/>
    <w:rsid w:val="00872978"/>
    <w:rsid w:val="00874150"/>
    <w:rsid w:val="00875266"/>
    <w:rsid w:val="008768C3"/>
    <w:rsid w:val="0087740B"/>
    <w:rsid w:val="0088084A"/>
    <w:rsid w:val="00882DB5"/>
    <w:rsid w:val="00883922"/>
    <w:rsid w:val="00884489"/>
    <w:rsid w:val="00884D90"/>
    <w:rsid w:val="00885399"/>
    <w:rsid w:val="00885CAE"/>
    <w:rsid w:val="008869C4"/>
    <w:rsid w:val="00887A48"/>
    <w:rsid w:val="008902C3"/>
    <w:rsid w:val="00891315"/>
    <w:rsid w:val="00893870"/>
    <w:rsid w:val="0089388E"/>
    <w:rsid w:val="00893D57"/>
    <w:rsid w:val="00894435"/>
    <w:rsid w:val="00894727"/>
    <w:rsid w:val="008A094E"/>
    <w:rsid w:val="008A0AF0"/>
    <w:rsid w:val="008A10C1"/>
    <w:rsid w:val="008A3645"/>
    <w:rsid w:val="008A3B97"/>
    <w:rsid w:val="008A740F"/>
    <w:rsid w:val="008B13DB"/>
    <w:rsid w:val="008B1A5C"/>
    <w:rsid w:val="008B7B5B"/>
    <w:rsid w:val="008C0658"/>
    <w:rsid w:val="008C0DBD"/>
    <w:rsid w:val="008C1D21"/>
    <w:rsid w:val="008C3B07"/>
    <w:rsid w:val="008C3D9F"/>
    <w:rsid w:val="008C6D17"/>
    <w:rsid w:val="008C7254"/>
    <w:rsid w:val="008D184E"/>
    <w:rsid w:val="008D1CC9"/>
    <w:rsid w:val="008D1E7C"/>
    <w:rsid w:val="008D4F9F"/>
    <w:rsid w:val="008D686D"/>
    <w:rsid w:val="008D6EE9"/>
    <w:rsid w:val="008E085C"/>
    <w:rsid w:val="008E12C9"/>
    <w:rsid w:val="008E41F8"/>
    <w:rsid w:val="008E6B25"/>
    <w:rsid w:val="008E7964"/>
    <w:rsid w:val="008F2ED0"/>
    <w:rsid w:val="008F3402"/>
    <w:rsid w:val="008F4AAD"/>
    <w:rsid w:val="008F64BC"/>
    <w:rsid w:val="008F6BF0"/>
    <w:rsid w:val="008F6BF5"/>
    <w:rsid w:val="008F6EAA"/>
    <w:rsid w:val="008F6F98"/>
    <w:rsid w:val="008F7998"/>
    <w:rsid w:val="0090002A"/>
    <w:rsid w:val="009009A9"/>
    <w:rsid w:val="009012B2"/>
    <w:rsid w:val="00902C05"/>
    <w:rsid w:val="00903405"/>
    <w:rsid w:val="0090489C"/>
    <w:rsid w:val="009056DC"/>
    <w:rsid w:val="0090716E"/>
    <w:rsid w:val="00907314"/>
    <w:rsid w:val="00911A97"/>
    <w:rsid w:val="00912382"/>
    <w:rsid w:val="009129EE"/>
    <w:rsid w:val="00913461"/>
    <w:rsid w:val="00913F0C"/>
    <w:rsid w:val="00914089"/>
    <w:rsid w:val="0091485F"/>
    <w:rsid w:val="009148FD"/>
    <w:rsid w:val="009167C0"/>
    <w:rsid w:val="00916CF3"/>
    <w:rsid w:val="0091780E"/>
    <w:rsid w:val="0092165E"/>
    <w:rsid w:val="0092297B"/>
    <w:rsid w:val="00923564"/>
    <w:rsid w:val="0092470F"/>
    <w:rsid w:val="009278B6"/>
    <w:rsid w:val="009278EC"/>
    <w:rsid w:val="00933F51"/>
    <w:rsid w:val="009349D8"/>
    <w:rsid w:val="009354C8"/>
    <w:rsid w:val="009355AB"/>
    <w:rsid w:val="00935759"/>
    <w:rsid w:val="009357C2"/>
    <w:rsid w:val="009364EA"/>
    <w:rsid w:val="009402F2"/>
    <w:rsid w:val="00940E59"/>
    <w:rsid w:val="0094117A"/>
    <w:rsid w:val="0094173E"/>
    <w:rsid w:val="0094185A"/>
    <w:rsid w:val="009430B9"/>
    <w:rsid w:val="00943D15"/>
    <w:rsid w:val="00943E42"/>
    <w:rsid w:val="009450F1"/>
    <w:rsid w:val="009459BE"/>
    <w:rsid w:val="00945C88"/>
    <w:rsid w:val="00950912"/>
    <w:rsid w:val="00950F2F"/>
    <w:rsid w:val="00951B71"/>
    <w:rsid w:val="00953889"/>
    <w:rsid w:val="00954D8F"/>
    <w:rsid w:val="0096618C"/>
    <w:rsid w:val="009705E6"/>
    <w:rsid w:val="009707FC"/>
    <w:rsid w:val="00973057"/>
    <w:rsid w:val="00973365"/>
    <w:rsid w:val="00975043"/>
    <w:rsid w:val="009752F4"/>
    <w:rsid w:val="0097530D"/>
    <w:rsid w:val="00975896"/>
    <w:rsid w:val="0098278D"/>
    <w:rsid w:val="009828B5"/>
    <w:rsid w:val="00985A2F"/>
    <w:rsid w:val="009860DE"/>
    <w:rsid w:val="0098617F"/>
    <w:rsid w:val="00986950"/>
    <w:rsid w:val="00986E34"/>
    <w:rsid w:val="00991BD1"/>
    <w:rsid w:val="009930F9"/>
    <w:rsid w:val="0099464E"/>
    <w:rsid w:val="00994DF7"/>
    <w:rsid w:val="00994E55"/>
    <w:rsid w:val="009A25B5"/>
    <w:rsid w:val="009A340F"/>
    <w:rsid w:val="009A35F8"/>
    <w:rsid w:val="009A3DC9"/>
    <w:rsid w:val="009A60EB"/>
    <w:rsid w:val="009A64D6"/>
    <w:rsid w:val="009A697A"/>
    <w:rsid w:val="009A72B8"/>
    <w:rsid w:val="009A73E5"/>
    <w:rsid w:val="009A7975"/>
    <w:rsid w:val="009B4AD2"/>
    <w:rsid w:val="009B4D35"/>
    <w:rsid w:val="009B5099"/>
    <w:rsid w:val="009B77E7"/>
    <w:rsid w:val="009C220C"/>
    <w:rsid w:val="009C24EC"/>
    <w:rsid w:val="009C26B3"/>
    <w:rsid w:val="009C28E5"/>
    <w:rsid w:val="009C3337"/>
    <w:rsid w:val="009C38A5"/>
    <w:rsid w:val="009C3B41"/>
    <w:rsid w:val="009C5716"/>
    <w:rsid w:val="009C6D4D"/>
    <w:rsid w:val="009D1552"/>
    <w:rsid w:val="009D1644"/>
    <w:rsid w:val="009D1E2E"/>
    <w:rsid w:val="009D1EEA"/>
    <w:rsid w:val="009D2457"/>
    <w:rsid w:val="009D2D33"/>
    <w:rsid w:val="009D6673"/>
    <w:rsid w:val="009E217C"/>
    <w:rsid w:val="009E267C"/>
    <w:rsid w:val="009E4513"/>
    <w:rsid w:val="009E5DBD"/>
    <w:rsid w:val="009E7CCA"/>
    <w:rsid w:val="009F0D44"/>
    <w:rsid w:val="009F1DBB"/>
    <w:rsid w:val="009F2068"/>
    <w:rsid w:val="009F2C46"/>
    <w:rsid w:val="009F5276"/>
    <w:rsid w:val="00A00A43"/>
    <w:rsid w:val="00A014AA"/>
    <w:rsid w:val="00A02634"/>
    <w:rsid w:val="00A03488"/>
    <w:rsid w:val="00A03815"/>
    <w:rsid w:val="00A03BA1"/>
    <w:rsid w:val="00A0454D"/>
    <w:rsid w:val="00A0539E"/>
    <w:rsid w:val="00A05507"/>
    <w:rsid w:val="00A055D9"/>
    <w:rsid w:val="00A061B9"/>
    <w:rsid w:val="00A07F1B"/>
    <w:rsid w:val="00A10C19"/>
    <w:rsid w:val="00A114F5"/>
    <w:rsid w:val="00A16AFA"/>
    <w:rsid w:val="00A212E6"/>
    <w:rsid w:val="00A2674D"/>
    <w:rsid w:val="00A30A20"/>
    <w:rsid w:val="00A34294"/>
    <w:rsid w:val="00A34E4E"/>
    <w:rsid w:val="00A3531F"/>
    <w:rsid w:val="00A35610"/>
    <w:rsid w:val="00A3653E"/>
    <w:rsid w:val="00A36557"/>
    <w:rsid w:val="00A37E00"/>
    <w:rsid w:val="00A4016E"/>
    <w:rsid w:val="00A401A6"/>
    <w:rsid w:val="00A40D16"/>
    <w:rsid w:val="00A411A9"/>
    <w:rsid w:val="00A41559"/>
    <w:rsid w:val="00A42A91"/>
    <w:rsid w:val="00A43E14"/>
    <w:rsid w:val="00A459BE"/>
    <w:rsid w:val="00A45C1F"/>
    <w:rsid w:val="00A4768F"/>
    <w:rsid w:val="00A47C2E"/>
    <w:rsid w:val="00A47C87"/>
    <w:rsid w:val="00A47D93"/>
    <w:rsid w:val="00A503D2"/>
    <w:rsid w:val="00A506C7"/>
    <w:rsid w:val="00A5078E"/>
    <w:rsid w:val="00A50C9D"/>
    <w:rsid w:val="00A52DA8"/>
    <w:rsid w:val="00A537D2"/>
    <w:rsid w:val="00A53CDD"/>
    <w:rsid w:val="00A56028"/>
    <w:rsid w:val="00A56626"/>
    <w:rsid w:val="00A630FB"/>
    <w:rsid w:val="00A63BF8"/>
    <w:rsid w:val="00A63CD7"/>
    <w:rsid w:val="00A64F4B"/>
    <w:rsid w:val="00A70F48"/>
    <w:rsid w:val="00A71434"/>
    <w:rsid w:val="00A71A15"/>
    <w:rsid w:val="00A73FD6"/>
    <w:rsid w:val="00A7519F"/>
    <w:rsid w:val="00A80355"/>
    <w:rsid w:val="00A80B67"/>
    <w:rsid w:val="00A82CA1"/>
    <w:rsid w:val="00A8352B"/>
    <w:rsid w:val="00A83DB7"/>
    <w:rsid w:val="00A8695F"/>
    <w:rsid w:val="00A878D8"/>
    <w:rsid w:val="00A90BA9"/>
    <w:rsid w:val="00A93E0B"/>
    <w:rsid w:val="00A9450C"/>
    <w:rsid w:val="00A96BC7"/>
    <w:rsid w:val="00AA05C1"/>
    <w:rsid w:val="00AA1848"/>
    <w:rsid w:val="00AA1EDB"/>
    <w:rsid w:val="00AA2D1D"/>
    <w:rsid w:val="00AA3226"/>
    <w:rsid w:val="00AA5F00"/>
    <w:rsid w:val="00AA5FDF"/>
    <w:rsid w:val="00AA6129"/>
    <w:rsid w:val="00AA754E"/>
    <w:rsid w:val="00AB0A73"/>
    <w:rsid w:val="00AB1291"/>
    <w:rsid w:val="00AB168E"/>
    <w:rsid w:val="00AB16CC"/>
    <w:rsid w:val="00AB404B"/>
    <w:rsid w:val="00AB465C"/>
    <w:rsid w:val="00AB609B"/>
    <w:rsid w:val="00AB66C3"/>
    <w:rsid w:val="00AB6FD2"/>
    <w:rsid w:val="00AB78B5"/>
    <w:rsid w:val="00AB7FA4"/>
    <w:rsid w:val="00AC1CBE"/>
    <w:rsid w:val="00AC23F3"/>
    <w:rsid w:val="00AC43D8"/>
    <w:rsid w:val="00AC4D89"/>
    <w:rsid w:val="00AC5430"/>
    <w:rsid w:val="00AC7165"/>
    <w:rsid w:val="00AD1F9E"/>
    <w:rsid w:val="00AD4D9D"/>
    <w:rsid w:val="00AD52F6"/>
    <w:rsid w:val="00AD77A5"/>
    <w:rsid w:val="00AE0698"/>
    <w:rsid w:val="00AE08B7"/>
    <w:rsid w:val="00AE08FB"/>
    <w:rsid w:val="00AE10B9"/>
    <w:rsid w:val="00AE1857"/>
    <w:rsid w:val="00AE35BB"/>
    <w:rsid w:val="00AE3766"/>
    <w:rsid w:val="00AE4D7F"/>
    <w:rsid w:val="00AE6276"/>
    <w:rsid w:val="00AE6DD4"/>
    <w:rsid w:val="00AE719E"/>
    <w:rsid w:val="00AF0325"/>
    <w:rsid w:val="00AF1841"/>
    <w:rsid w:val="00AF2E9A"/>
    <w:rsid w:val="00AF52CA"/>
    <w:rsid w:val="00AF53AA"/>
    <w:rsid w:val="00AF5C73"/>
    <w:rsid w:val="00AF5F28"/>
    <w:rsid w:val="00AF79C1"/>
    <w:rsid w:val="00B0507D"/>
    <w:rsid w:val="00B058ED"/>
    <w:rsid w:val="00B06999"/>
    <w:rsid w:val="00B071C7"/>
    <w:rsid w:val="00B07B85"/>
    <w:rsid w:val="00B10587"/>
    <w:rsid w:val="00B110FB"/>
    <w:rsid w:val="00B11A00"/>
    <w:rsid w:val="00B11B13"/>
    <w:rsid w:val="00B15308"/>
    <w:rsid w:val="00B15BE5"/>
    <w:rsid w:val="00B17B02"/>
    <w:rsid w:val="00B205A2"/>
    <w:rsid w:val="00B21C1F"/>
    <w:rsid w:val="00B25122"/>
    <w:rsid w:val="00B25266"/>
    <w:rsid w:val="00B25478"/>
    <w:rsid w:val="00B25824"/>
    <w:rsid w:val="00B25855"/>
    <w:rsid w:val="00B25C6D"/>
    <w:rsid w:val="00B2644C"/>
    <w:rsid w:val="00B269BB"/>
    <w:rsid w:val="00B26F69"/>
    <w:rsid w:val="00B306D0"/>
    <w:rsid w:val="00B32648"/>
    <w:rsid w:val="00B3363F"/>
    <w:rsid w:val="00B33F85"/>
    <w:rsid w:val="00B34EA4"/>
    <w:rsid w:val="00B3584C"/>
    <w:rsid w:val="00B377A2"/>
    <w:rsid w:val="00B4253A"/>
    <w:rsid w:val="00B4379C"/>
    <w:rsid w:val="00B438DA"/>
    <w:rsid w:val="00B45393"/>
    <w:rsid w:val="00B456A2"/>
    <w:rsid w:val="00B45854"/>
    <w:rsid w:val="00B507B4"/>
    <w:rsid w:val="00B5267A"/>
    <w:rsid w:val="00B52BBC"/>
    <w:rsid w:val="00B5464F"/>
    <w:rsid w:val="00B54BED"/>
    <w:rsid w:val="00B54FD1"/>
    <w:rsid w:val="00B55CF6"/>
    <w:rsid w:val="00B5630C"/>
    <w:rsid w:val="00B56C95"/>
    <w:rsid w:val="00B578E5"/>
    <w:rsid w:val="00B607B0"/>
    <w:rsid w:val="00B60B14"/>
    <w:rsid w:val="00B615BC"/>
    <w:rsid w:val="00B615C3"/>
    <w:rsid w:val="00B61F6F"/>
    <w:rsid w:val="00B65672"/>
    <w:rsid w:val="00B65778"/>
    <w:rsid w:val="00B674C8"/>
    <w:rsid w:val="00B72749"/>
    <w:rsid w:val="00B7285D"/>
    <w:rsid w:val="00B7323F"/>
    <w:rsid w:val="00B742FD"/>
    <w:rsid w:val="00B74856"/>
    <w:rsid w:val="00B770E8"/>
    <w:rsid w:val="00B77E9D"/>
    <w:rsid w:val="00B8128D"/>
    <w:rsid w:val="00B812E6"/>
    <w:rsid w:val="00B822B1"/>
    <w:rsid w:val="00B831A7"/>
    <w:rsid w:val="00B83DBA"/>
    <w:rsid w:val="00B85122"/>
    <w:rsid w:val="00B87A4A"/>
    <w:rsid w:val="00B87D53"/>
    <w:rsid w:val="00B912DA"/>
    <w:rsid w:val="00B91687"/>
    <w:rsid w:val="00B91899"/>
    <w:rsid w:val="00B91F9A"/>
    <w:rsid w:val="00B934E0"/>
    <w:rsid w:val="00B941A9"/>
    <w:rsid w:val="00B94594"/>
    <w:rsid w:val="00B955D7"/>
    <w:rsid w:val="00B95E49"/>
    <w:rsid w:val="00B96CAD"/>
    <w:rsid w:val="00B970FB"/>
    <w:rsid w:val="00BA3001"/>
    <w:rsid w:val="00BA3777"/>
    <w:rsid w:val="00BA3B8A"/>
    <w:rsid w:val="00BA500A"/>
    <w:rsid w:val="00BA5EFB"/>
    <w:rsid w:val="00BA685F"/>
    <w:rsid w:val="00BA7A2A"/>
    <w:rsid w:val="00BA7FC0"/>
    <w:rsid w:val="00BB0377"/>
    <w:rsid w:val="00BB0C06"/>
    <w:rsid w:val="00BB1465"/>
    <w:rsid w:val="00BB1B2F"/>
    <w:rsid w:val="00BB1D85"/>
    <w:rsid w:val="00BB2FA4"/>
    <w:rsid w:val="00BB33F4"/>
    <w:rsid w:val="00BB6247"/>
    <w:rsid w:val="00BB6A47"/>
    <w:rsid w:val="00BB6B56"/>
    <w:rsid w:val="00BB6C23"/>
    <w:rsid w:val="00BB716E"/>
    <w:rsid w:val="00BB7815"/>
    <w:rsid w:val="00BB7981"/>
    <w:rsid w:val="00BC0A22"/>
    <w:rsid w:val="00BC150A"/>
    <w:rsid w:val="00BC2A1B"/>
    <w:rsid w:val="00BC31D1"/>
    <w:rsid w:val="00BC3D41"/>
    <w:rsid w:val="00BC602B"/>
    <w:rsid w:val="00BC663F"/>
    <w:rsid w:val="00BC7887"/>
    <w:rsid w:val="00BC7949"/>
    <w:rsid w:val="00BD0462"/>
    <w:rsid w:val="00BD07A0"/>
    <w:rsid w:val="00BD18D4"/>
    <w:rsid w:val="00BD2823"/>
    <w:rsid w:val="00BD2ABC"/>
    <w:rsid w:val="00BD3FF5"/>
    <w:rsid w:val="00BD4234"/>
    <w:rsid w:val="00BD5009"/>
    <w:rsid w:val="00BD5884"/>
    <w:rsid w:val="00BD6EA2"/>
    <w:rsid w:val="00BE14E5"/>
    <w:rsid w:val="00BE16F6"/>
    <w:rsid w:val="00BE463B"/>
    <w:rsid w:val="00BE46DA"/>
    <w:rsid w:val="00BE46DD"/>
    <w:rsid w:val="00BE66DF"/>
    <w:rsid w:val="00BE67E5"/>
    <w:rsid w:val="00BE7A1F"/>
    <w:rsid w:val="00BF191E"/>
    <w:rsid w:val="00BF1D06"/>
    <w:rsid w:val="00BF2D79"/>
    <w:rsid w:val="00BF4CC0"/>
    <w:rsid w:val="00BF5232"/>
    <w:rsid w:val="00BF64AE"/>
    <w:rsid w:val="00BF6816"/>
    <w:rsid w:val="00C01CCB"/>
    <w:rsid w:val="00C04632"/>
    <w:rsid w:val="00C04D91"/>
    <w:rsid w:val="00C06E30"/>
    <w:rsid w:val="00C07BA0"/>
    <w:rsid w:val="00C07C90"/>
    <w:rsid w:val="00C12F77"/>
    <w:rsid w:val="00C13990"/>
    <w:rsid w:val="00C139C5"/>
    <w:rsid w:val="00C13C60"/>
    <w:rsid w:val="00C15C30"/>
    <w:rsid w:val="00C17258"/>
    <w:rsid w:val="00C1740D"/>
    <w:rsid w:val="00C210B4"/>
    <w:rsid w:val="00C228B7"/>
    <w:rsid w:val="00C23099"/>
    <w:rsid w:val="00C23283"/>
    <w:rsid w:val="00C23571"/>
    <w:rsid w:val="00C25FC3"/>
    <w:rsid w:val="00C27F5A"/>
    <w:rsid w:val="00C306C2"/>
    <w:rsid w:val="00C309A9"/>
    <w:rsid w:val="00C315EF"/>
    <w:rsid w:val="00C3225F"/>
    <w:rsid w:val="00C35DE4"/>
    <w:rsid w:val="00C35EEB"/>
    <w:rsid w:val="00C41919"/>
    <w:rsid w:val="00C424F8"/>
    <w:rsid w:val="00C42B3E"/>
    <w:rsid w:val="00C43EDA"/>
    <w:rsid w:val="00C46142"/>
    <w:rsid w:val="00C46453"/>
    <w:rsid w:val="00C4669B"/>
    <w:rsid w:val="00C5046D"/>
    <w:rsid w:val="00C50813"/>
    <w:rsid w:val="00C52626"/>
    <w:rsid w:val="00C52A93"/>
    <w:rsid w:val="00C53F6D"/>
    <w:rsid w:val="00C54545"/>
    <w:rsid w:val="00C54BFC"/>
    <w:rsid w:val="00C5662D"/>
    <w:rsid w:val="00C57257"/>
    <w:rsid w:val="00C57E3F"/>
    <w:rsid w:val="00C60366"/>
    <w:rsid w:val="00C67A6B"/>
    <w:rsid w:val="00C71CAB"/>
    <w:rsid w:val="00C73A91"/>
    <w:rsid w:val="00C73FAE"/>
    <w:rsid w:val="00C75FB9"/>
    <w:rsid w:val="00C77B26"/>
    <w:rsid w:val="00C80E5E"/>
    <w:rsid w:val="00C816D0"/>
    <w:rsid w:val="00C81C8C"/>
    <w:rsid w:val="00C82865"/>
    <w:rsid w:val="00C82BAB"/>
    <w:rsid w:val="00C82D5F"/>
    <w:rsid w:val="00C83153"/>
    <w:rsid w:val="00C837A1"/>
    <w:rsid w:val="00C83878"/>
    <w:rsid w:val="00C85E70"/>
    <w:rsid w:val="00C8646E"/>
    <w:rsid w:val="00C87FA4"/>
    <w:rsid w:val="00C91224"/>
    <w:rsid w:val="00C961F7"/>
    <w:rsid w:val="00C96609"/>
    <w:rsid w:val="00C97732"/>
    <w:rsid w:val="00CA3834"/>
    <w:rsid w:val="00CA3D60"/>
    <w:rsid w:val="00CA443B"/>
    <w:rsid w:val="00CA4DC6"/>
    <w:rsid w:val="00CA55CB"/>
    <w:rsid w:val="00CA5BF3"/>
    <w:rsid w:val="00CB03E7"/>
    <w:rsid w:val="00CB079A"/>
    <w:rsid w:val="00CB299C"/>
    <w:rsid w:val="00CB2EC9"/>
    <w:rsid w:val="00CB4B81"/>
    <w:rsid w:val="00CB725F"/>
    <w:rsid w:val="00CB7700"/>
    <w:rsid w:val="00CC04CB"/>
    <w:rsid w:val="00CC06F8"/>
    <w:rsid w:val="00CC0F04"/>
    <w:rsid w:val="00CC1251"/>
    <w:rsid w:val="00CC149E"/>
    <w:rsid w:val="00CC1DFE"/>
    <w:rsid w:val="00CC234A"/>
    <w:rsid w:val="00CC37C1"/>
    <w:rsid w:val="00CC3910"/>
    <w:rsid w:val="00CC423F"/>
    <w:rsid w:val="00CC5B5C"/>
    <w:rsid w:val="00CC5E5F"/>
    <w:rsid w:val="00CC77AE"/>
    <w:rsid w:val="00CC7F36"/>
    <w:rsid w:val="00CD11F8"/>
    <w:rsid w:val="00CD2096"/>
    <w:rsid w:val="00CD4450"/>
    <w:rsid w:val="00CD6B33"/>
    <w:rsid w:val="00CD79EC"/>
    <w:rsid w:val="00CE0527"/>
    <w:rsid w:val="00CE067D"/>
    <w:rsid w:val="00CE1885"/>
    <w:rsid w:val="00CE1FF4"/>
    <w:rsid w:val="00CE2099"/>
    <w:rsid w:val="00CE2BF0"/>
    <w:rsid w:val="00CE2C9D"/>
    <w:rsid w:val="00CE3B82"/>
    <w:rsid w:val="00CE496B"/>
    <w:rsid w:val="00CE52A2"/>
    <w:rsid w:val="00CE61DC"/>
    <w:rsid w:val="00CE6CC0"/>
    <w:rsid w:val="00CF010B"/>
    <w:rsid w:val="00CF0D86"/>
    <w:rsid w:val="00CF145A"/>
    <w:rsid w:val="00CF6BA2"/>
    <w:rsid w:val="00CF734B"/>
    <w:rsid w:val="00CF7E58"/>
    <w:rsid w:val="00D00541"/>
    <w:rsid w:val="00D009AC"/>
    <w:rsid w:val="00D01489"/>
    <w:rsid w:val="00D02DF5"/>
    <w:rsid w:val="00D04228"/>
    <w:rsid w:val="00D06DC5"/>
    <w:rsid w:val="00D079A3"/>
    <w:rsid w:val="00D10B35"/>
    <w:rsid w:val="00D12682"/>
    <w:rsid w:val="00D13477"/>
    <w:rsid w:val="00D215CF"/>
    <w:rsid w:val="00D24394"/>
    <w:rsid w:val="00D25466"/>
    <w:rsid w:val="00D26D5E"/>
    <w:rsid w:val="00D2745B"/>
    <w:rsid w:val="00D3024E"/>
    <w:rsid w:val="00D32AA3"/>
    <w:rsid w:val="00D40084"/>
    <w:rsid w:val="00D42160"/>
    <w:rsid w:val="00D434FF"/>
    <w:rsid w:val="00D438B4"/>
    <w:rsid w:val="00D4494D"/>
    <w:rsid w:val="00D45B57"/>
    <w:rsid w:val="00D47500"/>
    <w:rsid w:val="00D47F9C"/>
    <w:rsid w:val="00D5172C"/>
    <w:rsid w:val="00D51A4D"/>
    <w:rsid w:val="00D5209A"/>
    <w:rsid w:val="00D524CD"/>
    <w:rsid w:val="00D54280"/>
    <w:rsid w:val="00D54AD8"/>
    <w:rsid w:val="00D601DB"/>
    <w:rsid w:val="00D60CE0"/>
    <w:rsid w:val="00D61629"/>
    <w:rsid w:val="00D61659"/>
    <w:rsid w:val="00D62172"/>
    <w:rsid w:val="00D63CD9"/>
    <w:rsid w:val="00D64560"/>
    <w:rsid w:val="00D65632"/>
    <w:rsid w:val="00D66F2D"/>
    <w:rsid w:val="00D66F80"/>
    <w:rsid w:val="00D6797E"/>
    <w:rsid w:val="00D721E8"/>
    <w:rsid w:val="00D77A88"/>
    <w:rsid w:val="00D77E48"/>
    <w:rsid w:val="00D80A4B"/>
    <w:rsid w:val="00D819C5"/>
    <w:rsid w:val="00D81C4F"/>
    <w:rsid w:val="00D8558E"/>
    <w:rsid w:val="00D87D78"/>
    <w:rsid w:val="00D90478"/>
    <w:rsid w:val="00D90642"/>
    <w:rsid w:val="00D97205"/>
    <w:rsid w:val="00DA1803"/>
    <w:rsid w:val="00DA1B90"/>
    <w:rsid w:val="00DA2A05"/>
    <w:rsid w:val="00DA3647"/>
    <w:rsid w:val="00DA44F8"/>
    <w:rsid w:val="00DA46BB"/>
    <w:rsid w:val="00DA60F2"/>
    <w:rsid w:val="00DA678D"/>
    <w:rsid w:val="00DA6BFC"/>
    <w:rsid w:val="00DA7197"/>
    <w:rsid w:val="00DB0E52"/>
    <w:rsid w:val="00DB0F41"/>
    <w:rsid w:val="00DB0FC0"/>
    <w:rsid w:val="00DB2FF9"/>
    <w:rsid w:val="00DB3E9A"/>
    <w:rsid w:val="00DB4127"/>
    <w:rsid w:val="00DB4143"/>
    <w:rsid w:val="00DB42B5"/>
    <w:rsid w:val="00DB4AB2"/>
    <w:rsid w:val="00DB6027"/>
    <w:rsid w:val="00DB6980"/>
    <w:rsid w:val="00DB6CBC"/>
    <w:rsid w:val="00DB6D62"/>
    <w:rsid w:val="00DC1F77"/>
    <w:rsid w:val="00DC205F"/>
    <w:rsid w:val="00DC221A"/>
    <w:rsid w:val="00DC33CA"/>
    <w:rsid w:val="00DC4050"/>
    <w:rsid w:val="00DD12AA"/>
    <w:rsid w:val="00DD1A5C"/>
    <w:rsid w:val="00DD2FCE"/>
    <w:rsid w:val="00DD36AD"/>
    <w:rsid w:val="00DD40B7"/>
    <w:rsid w:val="00DD4FAA"/>
    <w:rsid w:val="00DD56EF"/>
    <w:rsid w:val="00DD58E7"/>
    <w:rsid w:val="00DD69BE"/>
    <w:rsid w:val="00DE1644"/>
    <w:rsid w:val="00DE1AEB"/>
    <w:rsid w:val="00DE3315"/>
    <w:rsid w:val="00DE46F9"/>
    <w:rsid w:val="00DE4938"/>
    <w:rsid w:val="00DE4D03"/>
    <w:rsid w:val="00DE6443"/>
    <w:rsid w:val="00DE72D8"/>
    <w:rsid w:val="00DE7593"/>
    <w:rsid w:val="00DF25E3"/>
    <w:rsid w:val="00DF2D35"/>
    <w:rsid w:val="00DF3B38"/>
    <w:rsid w:val="00DF3FE8"/>
    <w:rsid w:val="00DF4578"/>
    <w:rsid w:val="00DF5784"/>
    <w:rsid w:val="00DF6133"/>
    <w:rsid w:val="00DF66EE"/>
    <w:rsid w:val="00E0177B"/>
    <w:rsid w:val="00E018A6"/>
    <w:rsid w:val="00E01994"/>
    <w:rsid w:val="00E01D6A"/>
    <w:rsid w:val="00E04C94"/>
    <w:rsid w:val="00E054CF"/>
    <w:rsid w:val="00E10443"/>
    <w:rsid w:val="00E10669"/>
    <w:rsid w:val="00E14073"/>
    <w:rsid w:val="00E147E1"/>
    <w:rsid w:val="00E14883"/>
    <w:rsid w:val="00E171D7"/>
    <w:rsid w:val="00E1772F"/>
    <w:rsid w:val="00E212B9"/>
    <w:rsid w:val="00E219B2"/>
    <w:rsid w:val="00E22391"/>
    <w:rsid w:val="00E271C9"/>
    <w:rsid w:val="00E31309"/>
    <w:rsid w:val="00E313B0"/>
    <w:rsid w:val="00E31AB9"/>
    <w:rsid w:val="00E327BB"/>
    <w:rsid w:val="00E32E59"/>
    <w:rsid w:val="00E32FBD"/>
    <w:rsid w:val="00E33565"/>
    <w:rsid w:val="00E3506A"/>
    <w:rsid w:val="00E35217"/>
    <w:rsid w:val="00E363ED"/>
    <w:rsid w:val="00E3738B"/>
    <w:rsid w:val="00E400D5"/>
    <w:rsid w:val="00E400DC"/>
    <w:rsid w:val="00E40238"/>
    <w:rsid w:val="00E408D5"/>
    <w:rsid w:val="00E41BEC"/>
    <w:rsid w:val="00E437BC"/>
    <w:rsid w:val="00E43C64"/>
    <w:rsid w:val="00E5009D"/>
    <w:rsid w:val="00E50A9C"/>
    <w:rsid w:val="00E51913"/>
    <w:rsid w:val="00E542CB"/>
    <w:rsid w:val="00E5731C"/>
    <w:rsid w:val="00E57701"/>
    <w:rsid w:val="00E60142"/>
    <w:rsid w:val="00E625ED"/>
    <w:rsid w:val="00E63CA9"/>
    <w:rsid w:val="00E703FC"/>
    <w:rsid w:val="00E7145E"/>
    <w:rsid w:val="00E71A3C"/>
    <w:rsid w:val="00E72424"/>
    <w:rsid w:val="00E72A45"/>
    <w:rsid w:val="00E75420"/>
    <w:rsid w:val="00E762EC"/>
    <w:rsid w:val="00E76414"/>
    <w:rsid w:val="00E77146"/>
    <w:rsid w:val="00E77A65"/>
    <w:rsid w:val="00E801A5"/>
    <w:rsid w:val="00E80AFA"/>
    <w:rsid w:val="00E81559"/>
    <w:rsid w:val="00E8415C"/>
    <w:rsid w:val="00E86636"/>
    <w:rsid w:val="00E9004A"/>
    <w:rsid w:val="00E90EA6"/>
    <w:rsid w:val="00E92449"/>
    <w:rsid w:val="00E94515"/>
    <w:rsid w:val="00E9530C"/>
    <w:rsid w:val="00E97DA5"/>
    <w:rsid w:val="00EA2B3D"/>
    <w:rsid w:val="00EA2E06"/>
    <w:rsid w:val="00EA3B9C"/>
    <w:rsid w:val="00EA3E8A"/>
    <w:rsid w:val="00EA72C8"/>
    <w:rsid w:val="00EA7978"/>
    <w:rsid w:val="00EB1425"/>
    <w:rsid w:val="00EB1B42"/>
    <w:rsid w:val="00EB1CA7"/>
    <w:rsid w:val="00EB2BEB"/>
    <w:rsid w:val="00EB50A5"/>
    <w:rsid w:val="00EC05D2"/>
    <w:rsid w:val="00EC0B0D"/>
    <w:rsid w:val="00EC1847"/>
    <w:rsid w:val="00EC1D6A"/>
    <w:rsid w:val="00EC32FA"/>
    <w:rsid w:val="00EC3368"/>
    <w:rsid w:val="00EC401B"/>
    <w:rsid w:val="00EC4292"/>
    <w:rsid w:val="00EC7723"/>
    <w:rsid w:val="00ED1E46"/>
    <w:rsid w:val="00ED1EA8"/>
    <w:rsid w:val="00ED1EFE"/>
    <w:rsid w:val="00ED21D8"/>
    <w:rsid w:val="00ED3335"/>
    <w:rsid w:val="00ED4612"/>
    <w:rsid w:val="00ED49BE"/>
    <w:rsid w:val="00ED50C5"/>
    <w:rsid w:val="00ED59DF"/>
    <w:rsid w:val="00EE4C15"/>
    <w:rsid w:val="00EF3013"/>
    <w:rsid w:val="00EF31BE"/>
    <w:rsid w:val="00EF3AA3"/>
    <w:rsid w:val="00EF4216"/>
    <w:rsid w:val="00EF435D"/>
    <w:rsid w:val="00EF44F6"/>
    <w:rsid w:val="00EF52C3"/>
    <w:rsid w:val="00EF6564"/>
    <w:rsid w:val="00F02934"/>
    <w:rsid w:val="00F055F0"/>
    <w:rsid w:val="00F059F0"/>
    <w:rsid w:val="00F0734B"/>
    <w:rsid w:val="00F10423"/>
    <w:rsid w:val="00F1106B"/>
    <w:rsid w:val="00F12747"/>
    <w:rsid w:val="00F13898"/>
    <w:rsid w:val="00F13B0E"/>
    <w:rsid w:val="00F16CC3"/>
    <w:rsid w:val="00F200F3"/>
    <w:rsid w:val="00F2045E"/>
    <w:rsid w:val="00F207A6"/>
    <w:rsid w:val="00F20B0A"/>
    <w:rsid w:val="00F20FF0"/>
    <w:rsid w:val="00F240F2"/>
    <w:rsid w:val="00F24CA9"/>
    <w:rsid w:val="00F25320"/>
    <w:rsid w:val="00F25C40"/>
    <w:rsid w:val="00F26E4A"/>
    <w:rsid w:val="00F3095F"/>
    <w:rsid w:val="00F311E7"/>
    <w:rsid w:val="00F31DF9"/>
    <w:rsid w:val="00F31EFC"/>
    <w:rsid w:val="00F32340"/>
    <w:rsid w:val="00F323F7"/>
    <w:rsid w:val="00F32E4D"/>
    <w:rsid w:val="00F331B8"/>
    <w:rsid w:val="00F33225"/>
    <w:rsid w:val="00F34DD9"/>
    <w:rsid w:val="00F35DF2"/>
    <w:rsid w:val="00F36DCF"/>
    <w:rsid w:val="00F37270"/>
    <w:rsid w:val="00F37425"/>
    <w:rsid w:val="00F3747B"/>
    <w:rsid w:val="00F37D8B"/>
    <w:rsid w:val="00F41103"/>
    <w:rsid w:val="00F414B0"/>
    <w:rsid w:val="00F422F9"/>
    <w:rsid w:val="00F425B7"/>
    <w:rsid w:val="00F42862"/>
    <w:rsid w:val="00F4292C"/>
    <w:rsid w:val="00F433CE"/>
    <w:rsid w:val="00F4349B"/>
    <w:rsid w:val="00F43575"/>
    <w:rsid w:val="00F43787"/>
    <w:rsid w:val="00F43E23"/>
    <w:rsid w:val="00F440B4"/>
    <w:rsid w:val="00F45DBE"/>
    <w:rsid w:val="00F472D8"/>
    <w:rsid w:val="00F5056F"/>
    <w:rsid w:val="00F50A99"/>
    <w:rsid w:val="00F50DB4"/>
    <w:rsid w:val="00F515D7"/>
    <w:rsid w:val="00F51EB9"/>
    <w:rsid w:val="00F52923"/>
    <w:rsid w:val="00F5373A"/>
    <w:rsid w:val="00F53919"/>
    <w:rsid w:val="00F55867"/>
    <w:rsid w:val="00F5635C"/>
    <w:rsid w:val="00F60413"/>
    <w:rsid w:val="00F609EF"/>
    <w:rsid w:val="00F62570"/>
    <w:rsid w:val="00F62DC1"/>
    <w:rsid w:val="00F62E22"/>
    <w:rsid w:val="00F63009"/>
    <w:rsid w:val="00F6305B"/>
    <w:rsid w:val="00F64843"/>
    <w:rsid w:val="00F648DD"/>
    <w:rsid w:val="00F65BB7"/>
    <w:rsid w:val="00F66132"/>
    <w:rsid w:val="00F67666"/>
    <w:rsid w:val="00F7037E"/>
    <w:rsid w:val="00F72150"/>
    <w:rsid w:val="00F72CE7"/>
    <w:rsid w:val="00F7311A"/>
    <w:rsid w:val="00F74F88"/>
    <w:rsid w:val="00F75ACB"/>
    <w:rsid w:val="00F77583"/>
    <w:rsid w:val="00F824FB"/>
    <w:rsid w:val="00F82844"/>
    <w:rsid w:val="00F82B29"/>
    <w:rsid w:val="00F82DE9"/>
    <w:rsid w:val="00F82EDC"/>
    <w:rsid w:val="00F85842"/>
    <w:rsid w:val="00F870E4"/>
    <w:rsid w:val="00F87663"/>
    <w:rsid w:val="00F90398"/>
    <w:rsid w:val="00F92092"/>
    <w:rsid w:val="00F934BE"/>
    <w:rsid w:val="00F93ABE"/>
    <w:rsid w:val="00F9592D"/>
    <w:rsid w:val="00F95DD9"/>
    <w:rsid w:val="00F96884"/>
    <w:rsid w:val="00F96B31"/>
    <w:rsid w:val="00F970FA"/>
    <w:rsid w:val="00F97B70"/>
    <w:rsid w:val="00F97E4D"/>
    <w:rsid w:val="00FA12D6"/>
    <w:rsid w:val="00FA18C6"/>
    <w:rsid w:val="00FA19A8"/>
    <w:rsid w:val="00FA3ED3"/>
    <w:rsid w:val="00FA7BF6"/>
    <w:rsid w:val="00FA7C07"/>
    <w:rsid w:val="00FB00F9"/>
    <w:rsid w:val="00FB166B"/>
    <w:rsid w:val="00FB1723"/>
    <w:rsid w:val="00FB18F2"/>
    <w:rsid w:val="00FB2F65"/>
    <w:rsid w:val="00FB44B7"/>
    <w:rsid w:val="00FB4690"/>
    <w:rsid w:val="00FB4879"/>
    <w:rsid w:val="00FB6DF1"/>
    <w:rsid w:val="00FB70C0"/>
    <w:rsid w:val="00FC11BB"/>
    <w:rsid w:val="00FC208C"/>
    <w:rsid w:val="00FC3C15"/>
    <w:rsid w:val="00FC41B2"/>
    <w:rsid w:val="00FC5211"/>
    <w:rsid w:val="00FC57F7"/>
    <w:rsid w:val="00FC64DE"/>
    <w:rsid w:val="00FC72C4"/>
    <w:rsid w:val="00FC7576"/>
    <w:rsid w:val="00FC7A9F"/>
    <w:rsid w:val="00FD00DF"/>
    <w:rsid w:val="00FD0A08"/>
    <w:rsid w:val="00FD0DC6"/>
    <w:rsid w:val="00FD12A7"/>
    <w:rsid w:val="00FD1DB0"/>
    <w:rsid w:val="00FD4A62"/>
    <w:rsid w:val="00FD624D"/>
    <w:rsid w:val="00FD6E42"/>
    <w:rsid w:val="00FD72BF"/>
    <w:rsid w:val="00FE1409"/>
    <w:rsid w:val="00FE25FD"/>
    <w:rsid w:val="00FE2DDC"/>
    <w:rsid w:val="00FE3AF0"/>
    <w:rsid w:val="00FE40DE"/>
    <w:rsid w:val="00FE44BB"/>
    <w:rsid w:val="00FE4B87"/>
    <w:rsid w:val="00FE4C5B"/>
    <w:rsid w:val="00FE664A"/>
    <w:rsid w:val="00FF1268"/>
    <w:rsid w:val="00FF29C2"/>
    <w:rsid w:val="00FF6A5B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65C4BAF-213B-4066-860E-A1B52970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 w:cs="Arial"/>
      <w:lang w:val="en-US" w:eastAsia="en-US"/>
    </w:rPr>
  </w:style>
  <w:style w:type="paragraph" w:styleId="Rubrik1">
    <w:name w:val="heading 1"/>
    <w:basedOn w:val="Normal"/>
    <w:next w:val="Normal"/>
    <w:qFormat/>
    <w:pPr>
      <w:keepNext/>
      <w:keepLines/>
      <w:pageBreakBefore/>
      <w:numPr>
        <w:numId w:val="1"/>
      </w:numPr>
      <w:spacing w:before="142" w:after="113"/>
      <w:ind w:left="652" w:hanging="652"/>
      <w:outlineLvl w:val="0"/>
    </w:pPr>
    <w:rPr>
      <w:b/>
      <w:bCs/>
      <w:kern w:val="28"/>
      <w:sz w:val="36"/>
      <w:szCs w:val="36"/>
    </w:rPr>
  </w:style>
  <w:style w:type="paragraph" w:styleId="Rubrik2">
    <w:name w:val="heading 2"/>
    <w:basedOn w:val="Normal"/>
    <w:next w:val="Normal"/>
    <w:qFormat/>
    <w:pPr>
      <w:keepNext/>
      <w:numPr>
        <w:ilvl w:val="1"/>
        <w:numId w:val="2"/>
      </w:numPr>
      <w:pBdr>
        <w:top w:val="single" w:sz="6" w:space="1" w:color="auto"/>
      </w:pBdr>
      <w:spacing w:before="425" w:after="113"/>
      <w:ind w:left="652" w:hanging="652"/>
      <w:outlineLvl w:val="1"/>
    </w:pPr>
    <w:rPr>
      <w:b/>
      <w:bCs/>
      <w:sz w:val="28"/>
      <w:szCs w:val="28"/>
    </w:rPr>
  </w:style>
  <w:style w:type="paragraph" w:styleId="Rubrik3">
    <w:name w:val="heading 3"/>
    <w:basedOn w:val="Normal"/>
    <w:next w:val="Normal"/>
    <w:qFormat/>
    <w:pPr>
      <w:keepNext/>
      <w:numPr>
        <w:ilvl w:val="2"/>
        <w:numId w:val="3"/>
      </w:numPr>
      <w:spacing w:before="425" w:after="113"/>
      <w:ind w:left="794" w:hanging="794"/>
      <w:outlineLvl w:val="2"/>
    </w:pPr>
    <w:rPr>
      <w:b/>
      <w:bCs/>
      <w:i/>
      <w:iCs/>
      <w:sz w:val="28"/>
      <w:szCs w:val="28"/>
    </w:rPr>
  </w:style>
  <w:style w:type="paragraph" w:styleId="Rubrik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  <w:rPr>
      <w:b/>
      <w:bCs/>
      <w:sz w:val="24"/>
      <w:szCs w:val="24"/>
    </w:rPr>
  </w:style>
  <w:style w:type="paragraph" w:styleId="Rubrik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  <w:szCs w:val="22"/>
      <w:lang w:val="da-DK"/>
    </w:rPr>
  </w:style>
  <w:style w:type="paragraph" w:styleId="Rubrik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i/>
      <w:iCs/>
      <w:sz w:val="22"/>
      <w:szCs w:val="22"/>
      <w:lang w:val="da-DK"/>
    </w:rPr>
  </w:style>
  <w:style w:type="paragraph" w:styleId="Rubrik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Rubrik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Rubrik9">
    <w:name w:val="heading 9"/>
    <w:basedOn w:val="Normal"/>
    <w:next w:val="Normal"/>
    <w:qFormat/>
    <w:pPr>
      <w:numPr>
        <w:ilvl w:val="8"/>
        <w:numId w:val="9"/>
      </w:numPr>
      <w:spacing w:before="240" w:after="60"/>
      <w:outlineLvl w:val="8"/>
    </w:pPr>
    <w:rPr>
      <w:i/>
      <w:iCs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pPr>
      <w:pBdr>
        <w:bottom w:val="single" w:sz="6" w:space="3" w:color="auto"/>
      </w:pBdr>
      <w:tabs>
        <w:tab w:val="center" w:pos="4678"/>
      </w:tabs>
    </w:pPr>
  </w:style>
  <w:style w:type="paragraph" w:styleId="Sidfot">
    <w:name w:val="footer"/>
    <w:basedOn w:val="Normal"/>
    <w:pPr>
      <w:pBdr>
        <w:top w:val="single" w:sz="6" w:space="1" w:color="auto"/>
      </w:pBdr>
      <w:tabs>
        <w:tab w:val="left" w:pos="1276"/>
        <w:tab w:val="right" w:pos="9356"/>
      </w:tabs>
      <w:spacing w:after="0"/>
    </w:pPr>
    <w:rPr>
      <w:sz w:val="16"/>
      <w:szCs w:val="16"/>
    </w:rPr>
  </w:style>
  <w:style w:type="character" w:styleId="Sidnummer">
    <w:name w:val="page number"/>
    <w:basedOn w:val="Standardstycketeckensnitt"/>
  </w:style>
  <w:style w:type="paragraph" w:styleId="Innehll1">
    <w:name w:val="toc 1"/>
    <w:basedOn w:val="Normal"/>
    <w:next w:val="Normal"/>
    <w:semiHidden/>
    <w:pPr>
      <w:tabs>
        <w:tab w:val="right" w:leader="dot" w:pos="9355"/>
      </w:tabs>
    </w:pPr>
    <w:rPr>
      <w:sz w:val="24"/>
      <w:szCs w:val="24"/>
    </w:rPr>
  </w:style>
  <w:style w:type="paragraph" w:styleId="Brdtext">
    <w:name w:val="Body Text"/>
    <w:basedOn w:val="Normal"/>
    <w:pPr>
      <w:spacing w:after="215"/>
    </w:pPr>
  </w:style>
  <w:style w:type="paragraph" w:styleId="Brdtextmedindrag">
    <w:name w:val="Body Text Indent"/>
    <w:basedOn w:val="Normal"/>
    <w:next w:val="Brdtext"/>
    <w:pPr>
      <w:ind w:left="283"/>
    </w:pPr>
    <w:rPr>
      <w:i/>
      <w:iCs/>
      <w:color w:val="0000FF"/>
    </w:rPr>
  </w:style>
  <w:style w:type="paragraph" w:customStyle="1" w:styleId="TableText">
    <w:name w:val="Table Text"/>
    <w:basedOn w:val="Brdtext"/>
    <w:pPr>
      <w:spacing w:after="0"/>
      <w:ind w:left="28" w:right="28"/>
    </w:pPr>
  </w:style>
  <w:style w:type="paragraph" w:styleId="Rubrik">
    <w:name w:val="Title"/>
    <w:basedOn w:val="Normal"/>
    <w:qFormat/>
    <w:pPr>
      <w:spacing w:before="240" w:after="60"/>
      <w:jc w:val="right"/>
    </w:pPr>
    <w:rPr>
      <w:b/>
      <w:bCs/>
      <w:kern w:val="28"/>
      <w:sz w:val="28"/>
      <w:szCs w:val="28"/>
    </w:rPr>
  </w:style>
  <w:style w:type="paragraph" w:styleId="Underrubrik">
    <w:name w:val="Subtitle"/>
    <w:basedOn w:val="Normal"/>
    <w:qFormat/>
    <w:pPr>
      <w:spacing w:after="60"/>
      <w:jc w:val="right"/>
    </w:pPr>
    <w:rPr>
      <w:i/>
      <w:iCs/>
      <w:sz w:val="24"/>
      <w:szCs w:val="24"/>
    </w:rPr>
  </w:style>
  <w:style w:type="paragraph" w:styleId="Innehll2">
    <w:name w:val="toc 2"/>
    <w:basedOn w:val="Normal"/>
    <w:next w:val="Normal"/>
    <w:semiHidden/>
    <w:pPr>
      <w:tabs>
        <w:tab w:val="right" w:leader="dot" w:pos="9355"/>
      </w:tabs>
      <w:ind w:left="200"/>
    </w:pPr>
  </w:style>
  <w:style w:type="paragraph" w:styleId="Innehll3">
    <w:name w:val="toc 3"/>
    <w:basedOn w:val="Normal"/>
    <w:next w:val="Normal"/>
    <w:semiHidden/>
    <w:pPr>
      <w:tabs>
        <w:tab w:val="right" w:leader="dot" w:pos="9355"/>
      </w:tabs>
      <w:ind w:left="400"/>
    </w:pPr>
  </w:style>
  <w:style w:type="paragraph" w:styleId="Innehll4">
    <w:name w:val="toc 4"/>
    <w:basedOn w:val="Normal"/>
    <w:next w:val="Normal"/>
    <w:semiHidden/>
    <w:pPr>
      <w:tabs>
        <w:tab w:val="right" w:leader="dot" w:pos="9355"/>
      </w:tabs>
      <w:ind w:left="600"/>
    </w:pPr>
  </w:style>
  <w:style w:type="paragraph" w:styleId="Innehll5">
    <w:name w:val="toc 5"/>
    <w:basedOn w:val="Normal"/>
    <w:next w:val="Normal"/>
    <w:semiHidden/>
    <w:pPr>
      <w:tabs>
        <w:tab w:val="right" w:leader="dot" w:pos="9355"/>
      </w:tabs>
      <w:ind w:left="800"/>
    </w:pPr>
  </w:style>
  <w:style w:type="paragraph" w:styleId="Innehll6">
    <w:name w:val="toc 6"/>
    <w:basedOn w:val="Normal"/>
    <w:next w:val="Normal"/>
    <w:semiHidden/>
    <w:pPr>
      <w:tabs>
        <w:tab w:val="right" w:leader="dot" w:pos="9355"/>
      </w:tabs>
      <w:ind w:left="1000"/>
    </w:pPr>
  </w:style>
  <w:style w:type="paragraph" w:styleId="Innehll7">
    <w:name w:val="toc 7"/>
    <w:basedOn w:val="Normal"/>
    <w:next w:val="Normal"/>
    <w:semiHidden/>
    <w:pPr>
      <w:tabs>
        <w:tab w:val="right" w:leader="dot" w:pos="9355"/>
      </w:tabs>
      <w:ind w:left="1200"/>
    </w:pPr>
  </w:style>
  <w:style w:type="paragraph" w:styleId="Innehll8">
    <w:name w:val="toc 8"/>
    <w:basedOn w:val="Normal"/>
    <w:next w:val="Normal"/>
    <w:semiHidden/>
    <w:pPr>
      <w:tabs>
        <w:tab w:val="right" w:leader="dot" w:pos="9355"/>
      </w:tabs>
      <w:ind w:left="1400"/>
    </w:pPr>
  </w:style>
  <w:style w:type="paragraph" w:styleId="Innehll9">
    <w:name w:val="toc 9"/>
    <w:basedOn w:val="Normal"/>
    <w:next w:val="Normal"/>
    <w:semiHidden/>
    <w:pPr>
      <w:tabs>
        <w:tab w:val="right" w:leader="dot" w:pos="9355"/>
      </w:tabs>
      <w:ind w:left="1600"/>
    </w:pPr>
  </w:style>
  <w:style w:type="character" w:customStyle="1" w:styleId="ReaderscommentsChar">
    <w:name w:val="Reader's comments Char"/>
    <w:link w:val="Readerscomments"/>
    <w:rsid w:val="0005158D"/>
    <w:rPr>
      <w:rFonts w:ascii="Arial" w:hAnsi="Arial" w:cs="Arial"/>
      <w:i/>
      <w:iCs/>
      <w:color w:val="CC00CC"/>
      <w:lang w:val="en-US" w:eastAsia="en-US" w:bidi="ar-SA"/>
    </w:rPr>
  </w:style>
  <w:style w:type="paragraph" w:customStyle="1" w:styleId="SubFooter">
    <w:name w:val="SubFooter"/>
    <w:basedOn w:val="Sidfot"/>
    <w:pPr>
      <w:pBdr>
        <w:top w:val="none" w:sz="0" w:space="0" w:color="auto"/>
      </w:pBdr>
    </w:pPr>
    <w:rPr>
      <w:sz w:val="12"/>
      <w:szCs w:val="12"/>
    </w:rPr>
  </w:style>
  <w:style w:type="paragraph" w:customStyle="1" w:styleId="HeadingA">
    <w:name w:val="Heading A"/>
    <w:basedOn w:val="Rubrik1"/>
    <w:pPr>
      <w:outlineLvl w:val="9"/>
    </w:pPr>
  </w:style>
  <w:style w:type="paragraph" w:customStyle="1" w:styleId="HeadingB">
    <w:name w:val="Heading B"/>
    <w:basedOn w:val="Rubrik2"/>
    <w:pPr>
      <w:outlineLvl w:val="9"/>
    </w:pPr>
  </w:style>
  <w:style w:type="paragraph" w:customStyle="1" w:styleId="HeadingC">
    <w:name w:val="Heading C"/>
    <w:basedOn w:val="Rubrik3"/>
    <w:pPr>
      <w:outlineLvl w:val="9"/>
    </w:pPr>
  </w:style>
  <w:style w:type="paragraph" w:customStyle="1" w:styleId="Editorscomments">
    <w:name w:val="Editor's comments"/>
    <w:basedOn w:val="Normal"/>
    <w:rPr>
      <w:b/>
      <w:bCs/>
      <w:color w:val="FF0000"/>
    </w:rPr>
  </w:style>
  <w:style w:type="paragraph" w:customStyle="1" w:styleId="Readerscomments">
    <w:name w:val="Reader's comments"/>
    <w:basedOn w:val="Normal"/>
    <w:link w:val="ReaderscommentsChar"/>
    <w:rPr>
      <w:i/>
      <w:iCs/>
      <w:color w:val="CC00CC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7851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uiPriority w:val="99"/>
    <w:semiHidden/>
    <w:rsid w:val="00785185"/>
    <w:rPr>
      <w:rFonts w:ascii="Tahoma" w:hAnsi="Tahoma" w:cs="Tahoma"/>
      <w:sz w:val="16"/>
      <w:szCs w:val="16"/>
      <w:lang w:val="en-US" w:eastAsia="en-US"/>
    </w:rPr>
  </w:style>
  <w:style w:type="paragraph" w:styleId="Liststycke">
    <w:name w:val="List Paragraph"/>
    <w:basedOn w:val="Normal"/>
    <w:uiPriority w:val="34"/>
    <w:qFormat/>
    <w:rsid w:val="00D61659"/>
    <w:pPr>
      <w:overflowPunct/>
      <w:autoSpaceDE/>
      <w:autoSpaceDN/>
      <w:adjustRightInd/>
      <w:spacing w:after="0"/>
      <w:ind w:left="720"/>
      <w:textAlignment w:val="auto"/>
    </w:pPr>
    <w:rPr>
      <w:rFonts w:ascii="Calibri" w:eastAsia="Calibri" w:hAnsi="Calibri" w:cs="Times New Roman"/>
      <w:sz w:val="22"/>
      <w:szCs w:val="22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4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BMExten\COMMON\IBMMETwd\IBMFLAP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E0545-59BA-4327-B4A1-5EF882395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IBMFLAP</Template>
  <TotalTime>19255</TotalTime>
  <Pages>1</Pages>
  <Words>125</Words>
  <Characters>665</Characters>
  <Application>Microsoft Office Word</Application>
  <DocSecurity>0</DocSecurity>
  <Lines>5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IBM</Company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IBM Extensions for Word Processors</dc:subject>
  <dc:creator>Per Larsson</dc:creator>
  <dc:description>V3.0.0.</dc:description>
  <cp:lastModifiedBy>Larsson, Per (Bisnode)</cp:lastModifiedBy>
  <cp:revision>1141</cp:revision>
  <cp:lastPrinted>2004-04-29T10:50:00Z</cp:lastPrinted>
  <dcterms:created xsi:type="dcterms:W3CDTF">2012-03-05T09:39:00Z</dcterms:created>
  <dcterms:modified xsi:type="dcterms:W3CDTF">2015-06-30T11:26:00Z</dcterms:modified>
</cp:coreProperties>
</file>