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E35217">
        <w:rPr>
          <w:b/>
          <w:szCs w:val="18"/>
        </w:rPr>
        <w:t>B</w:t>
      </w:r>
      <w:r w:rsidRPr="00A4768F">
        <w:rPr>
          <w:b/>
          <w:szCs w:val="18"/>
        </w:rPr>
        <w:t>A.</w:t>
      </w:r>
      <w:r w:rsidR="003103D6">
        <w:rPr>
          <w:b/>
          <w:szCs w:val="18"/>
        </w:rPr>
        <w:t>SCORING2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AA7332">
        <w:rPr>
          <w:szCs w:val="18"/>
        </w:rPr>
        <w:t>825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746D3E" w:rsidRDefault="000019F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Orgnr</w:t>
      </w:r>
      <w:proofErr w:type="spellEnd"/>
      <w:r>
        <w:rPr>
          <w:szCs w:val="18"/>
        </w:rPr>
        <w:t xml:space="preserve"> + sign</w:t>
      </w:r>
      <w:r w:rsidR="00746D3E">
        <w:rPr>
          <w:szCs w:val="18"/>
        </w:rPr>
        <w:tab/>
      </w:r>
      <w:proofErr w:type="gramStart"/>
      <w:r w:rsidR="00781FAA">
        <w:rPr>
          <w:szCs w:val="18"/>
        </w:rPr>
        <w:t>N(</w:t>
      </w:r>
      <w:proofErr w:type="gramEnd"/>
      <w:r w:rsidR="00781FAA">
        <w:rPr>
          <w:szCs w:val="18"/>
        </w:rPr>
        <w:t>1</w:t>
      </w:r>
      <w:r>
        <w:rPr>
          <w:szCs w:val="18"/>
        </w:rPr>
        <w:t>1</w:t>
      </w:r>
      <w:r w:rsidR="00781FAA">
        <w:rPr>
          <w:szCs w:val="18"/>
        </w:rPr>
        <w:t>)</w:t>
      </w:r>
      <w:r>
        <w:rPr>
          <w:szCs w:val="18"/>
        </w:rPr>
        <w:t xml:space="preserve"> +S</w:t>
      </w:r>
      <w:r w:rsidR="00781FAA">
        <w:rPr>
          <w:szCs w:val="18"/>
        </w:rPr>
        <w:tab/>
      </w:r>
      <w:r w:rsidR="009A35F8">
        <w:rPr>
          <w:szCs w:val="18"/>
        </w:rPr>
        <w:t>1-12</w:t>
      </w:r>
      <w:r w:rsidR="00781FAA">
        <w:rPr>
          <w:szCs w:val="18"/>
        </w:rPr>
        <w:tab/>
      </w:r>
    </w:p>
    <w:p w:rsidR="00184492" w:rsidRDefault="0018449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Score_sol</w:t>
      </w:r>
      <w:proofErr w:type="spellEnd"/>
      <w:r>
        <w:rPr>
          <w:szCs w:val="18"/>
        </w:rPr>
        <w:t xml:space="preserve"> + sign</w:t>
      </w:r>
      <w:r w:rsidR="0076586E">
        <w:rPr>
          <w:szCs w:val="18"/>
        </w:rPr>
        <w:tab/>
      </w:r>
      <w:proofErr w:type="gramStart"/>
      <w:r>
        <w:rPr>
          <w:szCs w:val="18"/>
        </w:rPr>
        <w:t>N</w:t>
      </w:r>
      <w:r w:rsidR="0076586E">
        <w:rPr>
          <w:szCs w:val="18"/>
        </w:rPr>
        <w:t>(</w:t>
      </w:r>
      <w:proofErr w:type="gramEnd"/>
      <w:r>
        <w:rPr>
          <w:szCs w:val="18"/>
        </w:rPr>
        <w:t>3</w:t>
      </w:r>
      <w:r w:rsidR="00C27F5A">
        <w:rPr>
          <w:szCs w:val="18"/>
        </w:rPr>
        <w:t>)</w:t>
      </w:r>
      <w:r>
        <w:rPr>
          <w:szCs w:val="18"/>
        </w:rPr>
        <w:t xml:space="preserve"> +S</w:t>
      </w:r>
      <w:r>
        <w:rPr>
          <w:szCs w:val="18"/>
        </w:rPr>
        <w:tab/>
      </w:r>
      <w:r w:rsidR="00EC0E76">
        <w:rPr>
          <w:szCs w:val="18"/>
        </w:rPr>
        <w:t>13-16</w:t>
      </w:r>
    </w:p>
    <w:p w:rsidR="00184492" w:rsidRDefault="0018449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Score_dob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EC0E76">
        <w:rPr>
          <w:szCs w:val="18"/>
        </w:rPr>
        <w:t>17-20</w:t>
      </w:r>
    </w:p>
    <w:p w:rsidR="00184492" w:rsidRDefault="0018449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Raw_score_sol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EC0E76">
        <w:rPr>
          <w:szCs w:val="18"/>
        </w:rPr>
        <w:t>21-25</w:t>
      </w:r>
    </w:p>
    <w:p w:rsidR="0076586E" w:rsidRDefault="0018449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Raw_score_dob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4) +S</w:t>
      </w:r>
      <w:r>
        <w:rPr>
          <w:szCs w:val="18"/>
        </w:rPr>
        <w:tab/>
      </w:r>
      <w:r w:rsidR="00EC0E76">
        <w:rPr>
          <w:szCs w:val="18"/>
        </w:rPr>
        <w:t>26-30</w:t>
      </w:r>
      <w:r w:rsidR="00C27F5A">
        <w:rPr>
          <w:szCs w:val="18"/>
        </w:rPr>
        <w:tab/>
      </w:r>
      <w:r w:rsidR="00EB50A5">
        <w:rPr>
          <w:szCs w:val="18"/>
        </w:rPr>
        <w:tab/>
      </w:r>
    </w:p>
    <w:p w:rsidR="00FB6DF1" w:rsidRDefault="00184492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Sco</w:t>
      </w:r>
      <w:r w:rsidR="004A4584">
        <w:rPr>
          <w:szCs w:val="18"/>
        </w:rPr>
        <w:t>dat</w:t>
      </w:r>
      <w:proofErr w:type="spellEnd"/>
      <w:r w:rsidR="004A4584">
        <w:rPr>
          <w:szCs w:val="18"/>
        </w:rPr>
        <w:tab/>
      </w:r>
      <w:proofErr w:type="gramStart"/>
      <w:r w:rsidR="004A4584">
        <w:rPr>
          <w:szCs w:val="18"/>
        </w:rPr>
        <w:t>A(</w:t>
      </w:r>
      <w:proofErr w:type="gramEnd"/>
      <w:r w:rsidR="004A4584">
        <w:rPr>
          <w:szCs w:val="18"/>
        </w:rPr>
        <w:t>26)</w:t>
      </w:r>
      <w:r w:rsidR="004A4584">
        <w:rPr>
          <w:szCs w:val="18"/>
        </w:rPr>
        <w:tab/>
      </w:r>
      <w:r w:rsidR="00EC0E76">
        <w:rPr>
          <w:szCs w:val="18"/>
        </w:rPr>
        <w:t>31-56</w:t>
      </w:r>
      <w:r w:rsidR="004A4584">
        <w:rPr>
          <w:szCs w:val="18"/>
        </w:rPr>
        <w:tab/>
      </w:r>
      <w:proofErr w:type="spellStart"/>
      <w:r w:rsidR="004A4584">
        <w:rPr>
          <w:szCs w:val="18"/>
        </w:rPr>
        <w:t>yyyy</w:t>
      </w:r>
      <w:proofErr w:type="spellEnd"/>
      <w:r w:rsidR="004A4584">
        <w:rPr>
          <w:szCs w:val="18"/>
        </w:rPr>
        <w:t>-mm-</w:t>
      </w:r>
      <w:proofErr w:type="spellStart"/>
      <w:r w:rsidR="004A4584">
        <w:rPr>
          <w:szCs w:val="18"/>
        </w:rPr>
        <w:t>dd</w:t>
      </w:r>
      <w:proofErr w:type="spellEnd"/>
      <w:r w:rsidR="004A4584">
        <w:rPr>
          <w:szCs w:val="18"/>
        </w:rPr>
        <w:t>-</w:t>
      </w:r>
      <w:proofErr w:type="spellStart"/>
      <w:r w:rsidR="004A4584">
        <w:rPr>
          <w:szCs w:val="18"/>
        </w:rPr>
        <w:t>hh.mm.ss.mmmmmm</w:t>
      </w:r>
      <w:proofErr w:type="spellEnd"/>
    </w:p>
    <w:p w:rsidR="004F620B" w:rsidRDefault="004F620B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Salder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EC0E76">
        <w:rPr>
          <w:szCs w:val="18"/>
        </w:rPr>
        <w:t>57-57</w:t>
      </w:r>
    </w:p>
    <w:p w:rsidR="004F620B" w:rsidRDefault="004F620B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Sagare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EC0E76">
        <w:rPr>
          <w:szCs w:val="18"/>
        </w:rPr>
        <w:t>58-58</w:t>
      </w:r>
    </w:p>
    <w:p w:rsidR="004F620B" w:rsidRDefault="004F620B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Sekonomi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EC0E76">
        <w:rPr>
          <w:szCs w:val="18"/>
        </w:rPr>
        <w:t>59-59</w:t>
      </w:r>
    </w:p>
    <w:p w:rsidR="004F620B" w:rsidRDefault="004F620B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Sbesthist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 w:rsidR="00EC0E76">
        <w:rPr>
          <w:szCs w:val="18"/>
        </w:rPr>
        <w:tab/>
        <w:t>60-60</w:t>
      </w:r>
    </w:p>
    <w:p w:rsidR="000D6753" w:rsidRDefault="000D675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Limbel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9) +S</w:t>
      </w:r>
      <w:r>
        <w:rPr>
          <w:szCs w:val="18"/>
        </w:rPr>
        <w:tab/>
      </w:r>
      <w:r w:rsidR="00EC0E76">
        <w:rPr>
          <w:szCs w:val="18"/>
        </w:rPr>
        <w:t>61-70</w:t>
      </w:r>
    </w:p>
    <w:p w:rsidR="000D6753" w:rsidRDefault="000D675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Limproc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EC0E76">
        <w:rPr>
          <w:szCs w:val="18"/>
        </w:rPr>
        <w:t>71-74</w:t>
      </w:r>
    </w:p>
    <w:p w:rsidR="000D6753" w:rsidRDefault="000D6753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Riskproc_sol</w:t>
      </w:r>
      <w:proofErr w:type="spellEnd"/>
      <w:r w:rsidR="003E2025"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C0E76">
        <w:rPr>
          <w:szCs w:val="18"/>
        </w:rPr>
        <w:t>75-80</w:t>
      </w:r>
      <w:r>
        <w:rPr>
          <w:szCs w:val="18"/>
        </w:rPr>
        <w:tab/>
        <w:t>2 decimals, no decimal point</w:t>
      </w:r>
    </w:p>
    <w:p w:rsidR="000D6753" w:rsidRDefault="006A41BB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Riskproc_dob</w:t>
      </w:r>
      <w:proofErr w:type="spellEnd"/>
      <w:r w:rsidR="003E2025"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C0E76">
        <w:rPr>
          <w:szCs w:val="18"/>
        </w:rPr>
        <w:t>81-86</w:t>
      </w:r>
      <w:r>
        <w:rPr>
          <w:szCs w:val="18"/>
        </w:rPr>
        <w:tab/>
        <w:t>2 decimals, no decimal point</w:t>
      </w:r>
    </w:p>
    <w:p w:rsidR="006A41BB" w:rsidRDefault="006A41BB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Salder_p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C0E76">
        <w:rPr>
          <w:szCs w:val="18"/>
        </w:rPr>
        <w:t>87-92</w:t>
      </w:r>
      <w:r>
        <w:rPr>
          <w:szCs w:val="18"/>
        </w:rPr>
        <w:tab/>
        <w:t>2 decimals, no decimal point</w:t>
      </w:r>
    </w:p>
    <w:p w:rsidR="00316D24" w:rsidRDefault="00316D24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Sagare_p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C0E76">
        <w:rPr>
          <w:szCs w:val="18"/>
        </w:rPr>
        <w:t>93-98</w:t>
      </w:r>
      <w:r>
        <w:rPr>
          <w:szCs w:val="18"/>
        </w:rPr>
        <w:tab/>
        <w:t>2 decimals, no decimal point</w:t>
      </w:r>
    </w:p>
    <w:p w:rsidR="00316D24" w:rsidRDefault="00316D24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Sekonomi_p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C0E76">
        <w:rPr>
          <w:szCs w:val="18"/>
        </w:rPr>
        <w:t>99-104</w:t>
      </w:r>
      <w:r>
        <w:rPr>
          <w:szCs w:val="18"/>
        </w:rPr>
        <w:tab/>
        <w:t>2 decimals, no decimal point</w:t>
      </w:r>
    </w:p>
    <w:p w:rsidR="00316D24" w:rsidRDefault="00316D24" w:rsidP="00316D24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Sbethist_p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286D72">
        <w:rPr>
          <w:szCs w:val="18"/>
        </w:rPr>
        <w:t>105-110</w:t>
      </w:r>
      <w:r>
        <w:rPr>
          <w:szCs w:val="18"/>
        </w:rPr>
        <w:tab/>
        <w:t>2 decimals, no decimal point</w:t>
      </w:r>
    </w:p>
    <w:p w:rsidR="00983290" w:rsidRDefault="0068447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Ftgtyp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286D72">
        <w:rPr>
          <w:szCs w:val="18"/>
        </w:rPr>
        <w:t>111-112</w:t>
      </w:r>
    </w:p>
    <w:p w:rsidR="00684478" w:rsidRDefault="0068447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Bransch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286D72">
        <w:rPr>
          <w:szCs w:val="18"/>
        </w:rPr>
        <w:t>113-114</w:t>
      </w:r>
    </w:p>
    <w:p w:rsidR="00684478" w:rsidRDefault="0068447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Modell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286D72">
        <w:rPr>
          <w:szCs w:val="18"/>
        </w:rPr>
        <w:t>115-115</w:t>
      </w:r>
    </w:p>
    <w:p w:rsidR="00684478" w:rsidRDefault="0068447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Override_kod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</w:r>
      <w:r w:rsidR="00286D72">
        <w:rPr>
          <w:szCs w:val="18"/>
        </w:rPr>
        <w:t>116-117</w:t>
      </w:r>
    </w:p>
    <w:p w:rsidR="00684478" w:rsidRDefault="0068447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Exkl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286D72">
        <w:rPr>
          <w:szCs w:val="18"/>
        </w:rPr>
        <w:t>118-118</w:t>
      </w:r>
    </w:p>
    <w:p w:rsidR="00684478" w:rsidRDefault="00684478" w:rsidP="0068447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Omfr_per_f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286D72">
        <w:rPr>
          <w:szCs w:val="18"/>
        </w:rPr>
        <w:t>119-122</w:t>
      </w:r>
      <w:r>
        <w:rPr>
          <w:szCs w:val="18"/>
        </w:rPr>
        <w:tab/>
      </w:r>
    </w:p>
    <w:p w:rsidR="00684478" w:rsidRDefault="00684478" w:rsidP="0068447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Omfr_per_f_p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286D72">
        <w:rPr>
          <w:szCs w:val="18"/>
        </w:rPr>
        <w:t>123-128</w:t>
      </w:r>
      <w:r>
        <w:rPr>
          <w:szCs w:val="18"/>
        </w:rPr>
        <w:tab/>
        <w:t>2 decimals, no decimal point</w:t>
      </w:r>
    </w:p>
    <w:p w:rsidR="00A14AC1" w:rsidRDefault="00A14AC1" w:rsidP="00A14AC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Omfr_per_p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286D72">
        <w:rPr>
          <w:szCs w:val="18"/>
        </w:rPr>
        <w:t>129-132</w:t>
      </w:r>
      <w:r>
        <w:rPr>
          <w:szCs w:val="18"/>
        </w:rPr>
        <w:tab/>
      </w:r>
    </w:p>
    <w:p w:rsidR="00A14AC1" w:rsidRDefault="00A14AC1" w:rsidP="00A14AC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Omfr_per_p_p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8573DE">
        <w:rPr>
          <w:szCs w:val="18"/>
        </w:rPr>
        <w:t>133-138</w:t>
      </w:r>
      <w:r>
        <w:rPr>
          <w:szCs w:val="18"/>
        </w:rPr>
        <w:tab/>
        <w:t>2 decimals, no decimal point</w:t>
      </w:r>
    </w:p>
    <w:p w:rsidR="00A14AC1" w:rsidRDefault="00A14AC1" w:rsidP="00A14AC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Omfr_per_i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8573DE">
        <w:rPr>
          <w:szCs w:val="18"/>
        </w:rPr>
        <w:t>139-142</w:t>
      </w:r>
      <w:r>
        <w:rPr>
          <w:szCs w:val="18"/>
        </w:rPr>
        <w:tab/>
      </w:r>
    </w:p>
    <w:p w:rsidR="00A14AC1" w:rsidRDefault="00A14AC1" w:rsidP="00A14AC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Omfr_per_i_p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8573DE">
        <w:rPr>
          <w:szCs w:val="18"/>
        </w:rPr>
        <w:t>143-148</w:t>
      </w:r>
      <w:r>
        <w:rPr>
          <w:szCs w:val="18"/>
        </w:rPr>
        <w:tab/>
        <w:t>2 decimals, no decimal point</w:t>
      </w:r>
    </w:p>
    <w:p w:rsidR="00A14AC1" w:rsidRDefault="00A14AC1" w:rsidP="00A14AC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Alder_f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8573DE">
        <w:rPr>
          <w:szCs w:val="18"/>
        </w:rPr>
        <w:t>149-15</w:t>
      </w:r>
      <w:r w:rsidR="00ED37E0">
        <w:rPr>
          <w:szCs w:val="18"/>
        </w:rPr>
        <w:t>2</w:t>
      </w:r>
      <w:r>
        <w:rPr>
          <w:szCs w:val="18"/>
        </w:rPr>
        <w:tab/>
      </w:r>
    </w:p>
    <w:p w:rsidR="00A14AC1" w:rsidRDefault="00A14AC1" w:rsidP="00A14AC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Alder_f_p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153-158</w:t>
      </w:r>
      <w:r>
        <w:rPr>
          <w:szCs w:val="18"/>
        </w:rPr>
        <w:tab/>
        <w:t>2 decimals, no decimal point</w:t>
      </w:r>
    </w:p>
    <w:p w:rsidR="00684478" w:rsidRDefault="00E5096B" w:rsidP="0068447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Fskatt_kod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59109C">
        <w:rPr>
          <w:szCs w:val="18"/>
        </w:rPr>
        <w:t>159-159</w:t>
      </w:r>
    </w:p>
    <w:p w:rsidR="00E5096B" w:rsidRDefault="00E5096B" w:rsidP="00E5096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Fskatt_kod_p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160-165</w:t>
      </w:r>
      <w:r>
        <w:rPr>
          <w:szCs w:val="18"/>
        </w:rPr>
        <w:tab/>
        <w:t>2 decimals, no decimal point</w:t>
      </w:r>
    </w:p>
    <w:p w:rsidR="001B54A7" w:rsidRPr="0059109C" w:rsidRDefault="001B54A7" w:rsidP="0068447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59109C">
        <w:rPr>
          <w:szCs w:val="18"/>
        </w:rPr>
        <w:t>Skatt</w:t>
      </w:r>
      <w:proofErr w:type="spellEnd"/>
      <w:r w:rsidRPr="0059109C">
        <w:rPr>
          <w:szCs w:val="18"/>
        </w:rPr>
        <w:t xml:space="preserve"> + sign</w:t>
      </w:r>
      <w:r w:rsidRPr="0059109C">
        <w:rPr>
          <w:szCs w:val="18"/>
        </w:rPr>
        <w:tab/>
      </w:r>
      <w:proofErr w:type="gramStart"/>
      <w:r w:rsidRPr="0059109C">
        <w:rPr>
          <w:szCs w:val="18"/>
        </w:rPr>
        <w:t>N(</w:t>
      </w:r>
      <w:proofErr w:type="gramEnd"/>
      <w:r w:rsidRPr="0059109C">
        <w:rPr>
          <w:szCs w:val="18"/>
        </w:rPr>
        <w:t>11) +S</w:t>
      </w:r>
      <w:r w:rsidRPr="0059109C">
        <w:rPr>
          <w:szCs w:val="18"/>
        </w:rPr>
        <w:tab/>
      </w:r>
      <w:r w:rsidR="0059109C" w:rsidRPr="0059109C">
        <w:rPr>
          <w:szCs w:val="18"/>
        </w:rPr>
        <w:t>166-177</w:t>
      </w:r>
    </w:p>
    <w:p w:rsidR="00E5096B" w:rsidRDefault="001B54A7" w:rsidP="00684478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Skatt_p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178-183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1B54A7" w:rsidRDefault="001B54A7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Oversk_kapital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59109C">
        <w:rPr>
          <w:szCs w:val="18"/>
        </w:rPr>
        <w:t>184-195</w:t>
      </w:r>
    </w:p>
    <w:p w:rsidR="001B54A7" w:rsidRDefault="001B54A7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Oversk_kapital_p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196-201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1B54A7" w:rsidRDefault="001B54A7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Fast_tax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13) +S</w:t>
      </w:r>
      <w:r>
        <w:rPr>
          <w:szCs w:val="18"/>
        </w:rPr>
        <w:tab/>
      </w:r>
      <w:r w:rsidR="0059109C">
        <w:rPr>
          <w:szCs w:val="18"/>
        </w:rPr>
        <w:t>202-215</w:t>
      </w:r>
      <w:r>
        <w:rPr>
          <w:szCs w:val="18"/>
        </w:rPr>
        <w:tab/>
        <w:t>2 decimals, no decimal point</w:t>
      </w:r>
    </w:p>
    <w:p w:rsidR="001B54A7" w:rsidRDefault="001B54A7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Fast_tax_p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216-221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1B54A7" w:rsidRDefault="001B54A7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Fast_ant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222-227</w:t>
      </w:r>
    </w:p>
    <w:p w:rsidR="001B54A7" w:rsidRDefault="001B54A7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Fast_ant_p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59109C">
        <w:rPr>
          <w:szCs w:val="18"/>
        </w:rPr>
        <w:t>228-233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Adr_andr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>
        <w:rPr>
          <w:szCs w:val="18"/>
        </w:rPr>
        <w:t>3</w:t>
      </w:r>
      <w:r w:rsidR="001B54A7">
        <w:rPr>
          <w:szCs w:val="18"/>
        </w:rPr>
        <w:t>) +S</w:t>
      </w:r>
      <w:r w:rsidR="001B54A7">
        <w:rPr>
          <w:szCs w:val="18"/>
        </w:rPr>
        <w:tab/>
      </w:r>
      <w:r w:rsidR="0059109C">
        <w:rPr>
          <w:szCs w:val="18"/>
        </w:rPr>
        <w:t>234-237</w:t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Adr_andr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59109C">
        <w:rPr>
          <w:szCs w:val="18"/>
        </w:rPr>
        <w:t>238-243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Tot_ink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>
        <w:rPr>
          <w:szCs w:val="18"/>
        </w:rPr>
        <w:t>11</w:t>
      </w:r>
      <w:r w:rsidR="001B54A7">
        <w:rPr>
          <w:szCs w:val="18"/>
        </w:rPr>
        <w:t>) +S</w:t>
      </w:r>
      <w:r w:rsidR="001B54A7">
        <w:rPr>
          <w:szCs w:val="18"/>
        </w:rPr>
        <w:tab/>
      </w:r>
      <w:r w:rsidR="0059109C">
        <w:rPr>
          <w:szCs w:val="18"/>
        </w:rPr>
        <w:t>244-255</w:t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Tot_ink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59109C">
        <w:rPr>
          <w:szCs w:val="18"/>
        </w:rPr>
        <w:t>256-261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Pr="005C11B9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5C11B9">
        <w:rPr>
          <w:szCs w:val="18"/>
          <w:lang w:val="sv-SE"/>
        </w:rPr>
        <w:t>Allm_avdrag</w:t>
      </w:r>
      <w:proofErr w:type="spellEnd"/>
      <w:r w:rsidR="001B54A7" w:rsidRPr="005C11B9">
        <w:rPr>
          <w:szCs w:val="18"/>
          <w:lang w:val="sv-SE"/>
        </w:rPr>
        <w:t xml:space="preserve"> + </w:t>
      </w:r>
      <w:proofErr w:type="spellStart"/>
      <w:r w:rsidR="001B54A7" w:rsidRPr="005C11B9">
        <w:rPr>
          <w:szCs w:val="18"/>
          <w:lang w:val="sv-SE"/>
        </w:rPr>
        <w:t>sign</w:t>
      </w:r>
      <w:proofErr w:type="spellEnd"/>
      <w:r w:rsidR="001B54A7" w:rsidRPr="005C11B9">
        <w:rPr>
          <w:szCs w:val="18"/>
          <w:lang w:val="sv-SE"/>
        </w:rPr>
        <w:tab/>
        <w:t>N(</w:t>
      </w:r>
      <w:r>
        <w:rPr>
          <w:szCs w:val="18"/>
          <w:lang w:val="sv-SE"/>
        </w:rPr>
        <w:t>11</w:t>
      </w:r>
      <w:r w:rsidR="001B54A7" w:rsidRPr="005C11B9">
        <w:rPr>
          <w:szCs w:val="18"/>
          <w:lang w:val="sv-SE"/>
        </w:rPr>
        <w:t>) +S</w:t>
      </w:r>
      <w:r w:rsidR="001B54A7" w:rsidRPr="005C11B9">
        <w:rPr>
          <w:szCs w:val="18"/>
          <w:lang w:val="sv-SE"/>
        </w:rPr>
        <w:tab/>
      </w:r>
      <w:r w:rsidR="0059109C">
        <w:rPr>
          <w:szCs w:val="18"/>
          <w:lang w:val="sv-SE"/>
        </w:rPr>
        <w:t>262-273</w:t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Allm_avdrag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59109C">
        <w:rPr>
          <w:szCs w:val="18"/>
        </w:rPr>
        <w:t>274-279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Pr="005C11B9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5C11B9">
        <w:rPr>
          <w:szCs w:val="18"/>
        </w:rPr>
        <w:t>Foer_skatt</w:t>
      </w:r>
      <w:proofErr w:type="spellEnd"/>
      <w:r w:rsidR="001B54A7" w:rsidRPr="005C11B9">
        <w:rPr>
          <w:szCs w:val="18"/>
        </w:rPr>
        <w:t xml:space="preserve"> + sign</w:t>
      </w:r>
      <w:r w:rsidR="001B54A7" w:rsidRPr="005C11B9">
        <w:rPr>
          <w:szCs w:val="18"/>
        </w:rPr>
        <w:tab/>
      </w:r>
      <w:proofErr w:type="gramStart"/>
      <w:r w:rsidR="001B54A7" w:rsidRPr="005C11B9">
        <w:rPr>
          <w:szCs w:val="18"/>
        </w:rPr>
        <w:t>N(</w:t>
      </w:r>
      <w:proofErr w:type="gramEnd"/>
      <w:r w:rsidRPr="005C11B9">
        <w:rPr>
          <w:szCs w:val="18"/>
        </w:rPr>
        <w:t>15</w:t>
      </w:r>
      <w:r w:rsidR="001B54A7" w:rsidRPr="005C11B9">
        <w:rPr>
          <w:szCs w:val="18"/>
        </w:rPr>
        <w:t>) +S</w:t>
      </w:r>
      <w:r w:rsidR="001B54A7" w:rsidRPr="005C11B9">
        <w:rPr>
          <w:szCs w:val="18"/>
        </w:rPr>
        <w:tab/>
      </w:r>
      <w:r w:rsidR="0059109C">
        <w:rPr>
          <w:szCs w:val="18"/>
        </w:rPr>
        <w:t>280-</w:t>
      </w:r>
      <w:r w:rsidR="00B51DB3">
        <w:rPr>
          <w:szCs w:val="18"/>
        </w:rPr>
        <w:t>295</w:t>
      </w:r>
      <w:r w:rsidRPr="005C11B9">
        <w:rPr>
          <w:szCs w:val="18"/>
        </w:rPr>
        <w:tab/>
        <w:t>10 decimals, no decimal point</w:t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Foer_skatt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B51DB3">
        <w:rPr>
          <w:szCs w:val="18"/>
        </w:rPr>
        <w:t>296-301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Intr_kk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>
        <w:rPr>
          <w:szCs w:val="18"/>
        </w:rPr>
        <w:t>3</w:t>
      </w:r>
      <w:r w:rsidR="001B54A7">
        <w:rPr>
          <w:szCs w:val="18"/>
        </w:rPr>
        <w:t>) +S</w:t>
      </w:r>
      <w:r w:rsidR="001B54A7">
        <w:rPr>
          <w:szCs w:val="18"/>
        </w:rPr>
        <w:tab/>
      </w:r>
      <w:r w:rsidR="00B51DB3">
        <w:rPr>
          <w:szCs w:val="18"/>
        </w:rPr>
        <w:t>302-305</w:t>
      </w:r>
    </w:p>
    <w:p w:rsidR="001B54A7" w:rsidRDefault="005C11B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Intr_kk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E140C0">
        <w:rPr>
          <w:szCs w:val="18"/>
        </w:rPr>
        <w:t>306-311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Pr="00BE0409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BE0409">
        <w:rPr>
          <w:szCs w:val="18"/>
          <w:lang w:val="sv-SE"/>
        </w:rPr>
        <w:t>Skild_tid</w:t>
      </w:r>
      <w:proofErr w:type="spellEnd"/>
      <w:r w:rsidR="001B54A7" w:rsidRPr="00BE0409">
        <w:rPr>
          <w:szCs w:val="18"/>
          <w:lang w:val="sv-SE"/>
        </w:rPr>
        <w:t xml:space="preserve"> + </w:t>
      </w:r>
      <w:proofErr w:type="spellStart"/>
      <w:r w:rsidR="001B54A7" w:rsidRPr="00BE0409">
        <w:rPr>
          <w:szCs w:val="18"/>
          <w:lang w:val="sv-SE"/>
        </w:rPr>
        <w:t>sign</w:t>
      </w:r>
      <w:proofErr w:type="spellEnd"/>
      <w:r w:rsidR="001B54A7" w:rsidRPr="00BE0409">
        <w:rPr>
          <w:szCs w:val="18"/>
          <w:lang w:val="sv-SE"/>
        </w:rPr>
        <w:tab/>
        <w:t>N(</w:t>
      </w:r>
      <w:r>
        <w:rPr>
          <w:szCs w:val="18"/>
          <w:lang w:val="sv-SE"/>
        </w:rPr>
        <w:t>3</w:t>
      </w:r>
      <w:r w:rsidR="001B54A7" w:rsidRPr="00BE0409">
        <w:rPr>
          <w:szCs w:val="18"/>
          <w:lang w:val="sv-SE"/>
        </w:rPr>
        <w:t>) +S</w:t>
      </w:r>
      <w:r w:rsidR="001B54A7" w:rsidRPr="00BE0409">
        <w:rPr>
          <w:szCs w:val="18"/>
          <w:lang w:val="sv-SE"/>
        </w:rPr>
        <w:tab/>
      </w:r>
      <w:r w:rsidR="00E140C0">
        <w:rPr>
          <w:szCs w:val="18"/>
          <w:lang w:val="sv-SE"/>
        </w:rPr>
        <w:t>312-315</w:t>
      </w:r>
    </w:p>
    <w:p w:rsidR="001B54A7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Skild_tid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E140C0">
        <w:rPr>
          <w:szCs w:val="18"/>
        </w:rPr>
        <w:t>316-321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Anm_ant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>
        <w:rPr>
          <w:szCs w:val="18"/>
        </w:rPr>
        <w:t>5</w:t>
      </w:r>
      <w:r w:rsidR="001B54A7">
        <w:rPr>
          <w:szCs w:val="18"/>
        </w:rPr>
        <w:t>) +S</w:t>
      </w:r>
      <w:r w:rsidR="001B54A7">
        <w:rPr>
          <w:szCs w:val="18"/>
        </w:rPr>
        <w:tab/>
      </w:r>
      <w:r w:rsidR="00E140C0">
        <w:rPr>
          <w:szCs w:val="18"/>
        </w:rPr>
        <w:t>322-327</w:t>
      </w:r>
    </w:p>
    <w:p w:rsidR="001B54A7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Anm_ant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E140C0">
        <w:rPr>
          <w:szCs w:val="18"/>
        </w:rPr>
        <w:t>328-333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Pr="00BE0409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BE0409">
        <w:rPr>
          <w:szCs w:val="18"/>
          <w:lang w:val="sv-SE"/>
        </w:rPr>
        <w:t>Anm_tid</w:t>
      </w:r>
      <w:proofErr w:type="spellEnd"/>
      <w:r w:rsidRPr="00BE0409">
        <w:rPr>
          <w:szCs w:val="18"/>
          <w:lang w:val="sv-SE"/>
        </w:rPr>
        <w:t xml:space="preserve"> </w:t>
      </w:r>
      <w:r w:rsidR="001B54A7" w:rsidRPr="00BE0409">
        <w:rPr>
          <w:szCs w:val="18"/>
          <w:lang w:val="sv-SE"/>
        </w:rPr>
        <w:t xml:space="preserve">+ </w:t>
      </w:r>
      <w:proofErr w:type="spellStart"/>
      <w:r w:rsidR="001B54A7" w:rsidRPr="00BE0409">
        <w:rPr>
          <w:szCs w:val="18"/>
          <w:lang w:val="sv-SE"/>
        </w:rPr>
        <w:t>sign</w:t>
      </w:r>
      <w:proofErr w:type="spellEnd"/>
      <w:r w:rsidR="001B54A7" w:rsidRPr="00BE0409">
        <w:rPr>
          <w:szCs w:val="18"/>
          <w:lang w:val="sv-SE"/>
        </w:rPr>
        <w:tab/>
        <w:t>N(</w:t>
      </w:r>
      <w:r>
        <w:rPr>
          <w:szCs w:val="18"/>
          <w:lang w:val="sv-SE"/>
        </w:rPr>
        <w:t>3</w:t>
      </w:r>
      <w:r w:rsidR="001B54A7" w:rsidRPr="00BE0409">
        <w:rPr>
          <w:szCs w:val="18"/>
          <w:lang w:val="sv-SE"/>
        </w:rPr>
        <w:t>) +S</w:t>
      </w:r>
      <w:r w:rsidR="001B54A7" w:rsidRPr="00BE0409">
        <w:rPr>
          <w:szCs w:val="18"/>
          <w:lang w:val="sv-SE"/>
        </w:rPr>
        <w:tab/>
      </w:r>
      <w:r w:rsidR="00E140C0">
        <w:rPr>
          <w:szCs w:val="18"/>
          <w:lang w:val="sv-SE"/>
        </w:rPr>
        <w:t>334-337</w:t>
      </w:r>
    </w:p>
    <w:p w:rsidR="001B54A7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Anm_tid</w:t>
      </w:r>
      <w:r w:rsidR="001B54A7">
        <w:rPr>
          <w:szCs w:val="18"/>
        </w:rPr>
        <w:t>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E140C0">
        <w:rPr>
          <w:szCs w:val="18"/>
        </w:rPr>
        <w:t>338-343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1B54A7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Antal_a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>
        <w:rPr>
          <w:szCs w:val="18"/>
        </w:rPr>
        <w:t>5</w:t>
      </w:r>
      <w:r w:rsidR="001B54A7">
        <w:rPr>
          <w:szCs w:val="18"/>
        </w:rPr>
        <w:t>) +S</w:t>
      </w:r>
      <w:r w:rsidR="001B54A7">
        <w:rPr>
          <w:szCs w:val="18"/>
        </w:rPr>
        <w:tab/>
      </w:r>
      <w:r w:rsidR="00E140C0">
        <w:rPr>
          <w:szCs w:val="18"/>
        </w:rPr>
        <w:t>344-349</w:t>
      </w:r>
    </w:p>
    <w:p w:rsidR="00BE0409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Antal_e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140C0">
        <w:rPr>
          <w:szCs w:val="18"/>
        </w:rPr>
        <w:t>350-355</w:t>
      </w:r>
    </w:p>
    <w:p w:rsidR="001B54A7" w:rsidRDefault="00BE0409" w:rsidP="001B54A7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Antal_a_e_p</w:t>
      </w:r>
      <w:proofErr w:type="spellEnd"/>
      <w:r w:rsidR="001B54A7">
        <w:rPr>
          <w:szCs w:val="18"/>
        </w:rPr>
        <w:t xml:space="preserve"> + sign</w:t>
      </w:r>
      <w:r w:rsidR="001B54A7">
        <w:rPr>
          <w:szCs w:val="18"/>
        </w:rPr>
        <w:tab/>
      </w:r>
      <w:proofErr w:type="gramStart"/>
      <w:r w:rsidR="001B54A7">
        <w:rPr>
          <w:szCs w:val="18"/>
        </w:rPr>
        <w:t>N(</w:t>
      </w:r>
      <w:proofErr w:type="gramEnd"/>
      <w:r w:rsidR="001B54A7">
        <w:rPr>
          <w:szCs w:val="18"/>
        </w:rPr>
        <w:t>5) +S</w:t>
      </w:r>
      <w:r w:rsidR="001B54A7">
        <w:rPr>
          <w:szCs w:val="18"/>
        </w:rPr>
        <w:tab/>
      </w:r>
      <w:r w:rsidR="00E140C0">
        <w:rPr>
          <w:szCs w:val="18"/>
        </w:rPr>
        <w:t>356-361</w:t>
      </w:r>
      <w:r w:rsidR="001B54A7">
        <w:rPr>
          <w:szCs w:val="18"/>
        </w:rPr>
        <w:tab/>
        <w:t>2 decimals, no decimal point</w:t>
      </w:r>
      <w:r w:rsidR="001B54A7">
        <w:rPr>
          <w:szCs w:val="18"/>
        </w:rPr>
        <w:tab/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Saldo_a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E140C0">
        <w:rPr>
          <w:szCs w:val="18"/>
        </w:rPr>
        <w:t>362-373</w:t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Saldo_a_p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140C0">
        <w:rPr>
          <w:szCs w:val="18"/>
        </w:rPr>
        <w:t>374-379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Ftgint_tid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2D2C4E">
        <w:rPr>
          <w:szCs w:val="18"/>
        </w:rPr>
        <w:t>380-383</w:t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Ftgint_tid_p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2D2C4E">
        <w:rPr>
          <w:szCs w:val="18"/>
        </w:rPr>
        <w:t>384-389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Involv_kk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2D2C4E">
        <w:rPr>
          <w:szCs w:val="18"/>
        </w:rPr>
        <w:t>390-393</w:t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Involv_kk_p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2D2C4E">
        <w:rPr>
          <w:szCs w:val="18"/>
        </w:rPr>
        <w:t>394-399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084A7D">
        <w:rPr>
          <w:szCs w:val="18"/>
        </w:rPr>
        <w:t>400-400</w:t>
      </w:r>
    </w:p>
    <w:p w:rsidR="002D761B" w:rsidRDefault="002D761B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6D03A1">
        <w:rPr>
          <w:szCs w:val="18"/>
        </w:rPr>
        <w:t>401-406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Bet_forel_ant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>
        <w:rPr>
          <w:szCs w:val="18"/>
        </w:rPr>
        <w:t>5</w:t>
      </w:r>
      <w:r w:rsidR="002D761B">
        <w:rPr>
          <w:szCs w:val="18"/>
        </w:rPr>
        <w:t>) +S</w:t>
      </w:r>
      <w:r w:rsidR="002D761B">
        <w:rPr>
          <w:szCs w:val="18"/>
        </w:rPr>
        <w:tab/>
      </w:r>
      <w:r w:rsidR="006D03A1">
        <w:rPr>
          <w:szCs w:val="18"/>
        </w:rPr>
        <w:t>407-412</w:t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Bet_forel_ant</w:t>
      </w:r>
      <w:r w:rsidR="002D761B">
        <w:rPr>
          <w:szCs w:val="18"/>
        </w:rPr>
        <w:t>_p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 w:rsidR="002D761B">
        <w:rPr>
          <w:szCs w:val="18"/>
        </w:rPr>
        <w:t>5) +S</w:t>
      </w:r>
      <w:r w:rsidR="002D761B">
        <w:rPr>
          <w:szCs w:val="18"/>
        </w:rPr>
        <w:tab/>
      </w:r>
      <w:r w:rsidR="006D03A1">
        <w:rPr>
          <w:szCs w:val="18"/>
        </w:rPr>
        <w:t>413-418</w:t>
      </w:r>
      <w:r w:rsidR="002D761B">
        <w:rPr>
          <w:szCs w:val="18"/>
        </w:rPr>
        <w:tab/>
        <w:t>2 decimals, no decimal point</w:t>
      </w:r>
      <w:r w:rsidR="002D761B">
        <w:rPr>
          <w:szCs w:val="18"/>
        </w:rPr>
        <w:tab/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Bet_forel_bel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>
        <w:rPr>
          <w:szCs w:val="18"/>
        </w:rPr>
        <w:t>11</w:t>
      </w:r>
      <w:r w:rsidR="002D761B">
        <w:rPr>
          <w:szCs w:val="18"/>
        </w:rPr>
        <w:t>) +S</w:t>
      </w:r>
      <w:r w:rsidR="002D761B">
        <w:rPr>
          <w:szCs w:val="18"/>
        </w:rPr>
        <w:tab/>
      </w:r>
      <w:r w:rsidR="006D03A1">
        <w:rPr>
          <w:szCs w:val="18"/>
        </w:rPr>
        <w:t>419-430</w:t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Bet_forel_bel</w:t>
      </w:r>
      <w:r w:rsidR="002D761B">
        <w:rPr>
          <w:szCs w:val="18"/>
        </w:rPr>
        <w:t>_p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 w:rsidR="002D761B">
        <w:rPr>
          <w:szCs w:val="18"/>
        </w:rPr>
        <w:t>5) +S</w:t>
      </w:r>
      <w:r w:rsidR="002D761B">
        <w:rPr>
          <w:szCs w:val="18"/>
        </w:rPr>
        <w:tab/>
      </w:r>
      <w:r w:rsidR="006D03A1">
        <w:rPr>
          <w:szCs w:val="18"/>
        </w:rPr>
        <w:t>431-436</w:t>
      </w:r>
      <w:r w:rsidR="002D761B">
        <w:rPr>
          <w:szCs w:val="18"/>
        </w:rPr>
        <w:tab/>
        <w:t>2 decimals, no decimal point</w:t>
      </w:r>
      <w:r w:rsidR="002D761B">
        <w:rPr>
          <w:szCs w:val="18"/>
        </w:rPr>
        <w:tab/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Betindex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>
        <w:rPr>
          <w:szCs w:val="18"/>
        </w:rPr>
        <w:t>5</w:t>
      </w:r>
      <w:r w:rsidR="002D761B">
        <w:rPr>
          <w:szCs w:val="18"/>
        </w:rPr>
        <w:t>) +S</w:t>
      </w:r>
      <w:r w:rsidR="002D761B">
        <w:rPr>
          <w:szCs w:val="18"/>
        </w:rPr>
        <w:tab/>
      </w:r>
      <w:r w:rsidR="006D03A1">
        <w:rPr>
          <w:szCs w:val="18"/>
        </w:rPr>
        <w:t>437-442</w:t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Betindex</w:t>
      </w:r>
      <w:r w:rsidR="002D761B">
        <w:rPr>
          <w:szCs w:val="18"/>
        </w:rPr>
        <w:t>_p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 w:rsidR="002D761B">
        <w:rPr>
          <w:szCs w:val="18"/>
        </w:rPr>
        <w:t>5) +S</w:t>
      </w:r>
      <w:r w:rsidR="002D761B">
        <w:rPr>
          <w:szCs w:val="18"/>
        </w:rPr>
        <w:tab/>
      </w:r>
      <w:r w:rsidR="006D03A1">
        <w:rPr>
          <w:szCs w:val="18"/>
        </w:rPr>
        <w:t>443-448</w:t>
      </w:r>
      <w:r w:rsidR="002D761B">
        <w:rPr>
          <w:szCs w:val="18"/>
        </w:rPr>
        <w:tab/>
        <w:t>2 decimals, no decimal point</w:t>
      </w:r>
      <w:r w:rsidR="002D761B">
        <w:rPr>
          <w:szCs w:val="18"/>
        </w:rPr>
        <w:tab/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Foer_betindex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>
        <w:rPr>
          <w:szCs w:val="18"/>
        </w:rPr>
        <w:t>5</w:t>
      </w:r>
      <w:r w:rsidR="002D761B">
        <w:rPr>
          <w:szCs w:val="18"/>
        </w:rPr>
        <w:t>) +S</w:t>
      </w:r>
      <w:r w:rsidR="002D761B">
        <w:rPr>
          <w:szCs w:val="18"/>
        </w:rPr>
        <w:tab/>
      </w:r>
      <w:r w:rsidR="006D03A1">
        <w:rPr>
          <w:szCs w:val="18"/>
        </w:rPr>
        <w:t>449-454</w:t>
      </w:r>
    </w:p>
    <w:p w:rsidR="002D761B" w:rsidRDefault="00900172" w:rsidP="002D761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Foer_betindex</w:t>
      </w:r>
      <w:r w:rsidR="002D761B">
        <w:rPr>
          <w:szCs w:val="18"/>
        </w:rPr>
        <w:t>_p</w:t>
      </w:r>
      <w:proofErr w:type="spellEnd"/>
      <w:r w:rsidR="002D761B">
        <w:rPr>
          <w:szCs w:val="18"/>
        </w:rPr>
        <w:t xml:space="preserve"> + sign</w:t>
      </w:r>
      <w:r w:rsidR="002D761B">
        <w:rPr>
          <w:szCs w:val="18"/>
        </w:rPr>
        <w:tab/>
      </w:r>
      <w:proofErr w:type="gramStart"/>
      <w:r w:rsidR="002D761B">
        <w:rPr>
          <w:szCs w:val="18"/>
        </w:rPr>
        <w:t>N(</w:t>
      </w:r>
      <w:proofErr w:type="gramEnd"/>
      <w:r w:rsidR="002D761B">
        <w:rPr>
          <w:szCs w:val="18"/>
        </w:rPr>
        <w:t>5) +S</w:t>
      </w:r>
      <w:r w:rsidR="002D761B">
        <w:rPr>
          <w:szCs w:val="18"/>
        </w:rPr>
        <w:tab/>
      </w:r>
      <w:r w:rsidR="006D03A1">
        <w:rPr>
          <w:szCs w:val="18"/>
        </w:rPr>
        <w:t>455-460</w:t>
      </w:r>
      <w:r w:rsidR="002D761B">
        <w:rPr>
          <w:szCs w:val="18"/>
        </w:rPr>
        <w:tab/>
        <w:t>2 decimals, no decimal point</w:t>
      </w:r>
      <w:r w:rsidR="002D761B">
        <w:rPr>
          <w:szCs w:val="18"/>
        </w:rPr>
        <w:tab/>
      </w:r>
    </w:p>
    <w:p w:rsidR="00900172" w:rsidRP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00172">
        <w:rPr>
          <w:szCs w:val="18"/>
          <w:lang w:val="sv-SE"/>
        </w:rPr>
        <w:t>Bok_dat</w:t>
      </w:r>
      <w:proofErr w:type="spellEnd"/>
      <w:r w:rsidRPr="00900172">
        <w:rPr>
          <w:szCs w:val="18"/>
          <w:lang w:val="sv-SE"/>
        </w:rPr>
        <w:t xml:space="preserve"> + </w:t>
      </w:r>
      <w:proofErr w:type="spellStart"/>
      <w:r w:rsidRPr="00900172">
        <w:rPr>
          <w:szCs w:val="18"/>
          <w:lang w:val="sv-SE"/>
        </w:rPr>
        <w:t>sign</w:t>
      </w:r>
      <w:proofErr w:type="spellEnd"/>
      <w:r w:rsidRPr="00900172">
        <w:rPr>
          <w:szCs w:val="18"/>
          <w:lang w:val="sv-SE"/>
        </w:rPr>
        <w:tab/>
        <w:t>N(</w:t>
      </w:r>
      <w:r>
        <w:rPr>
          <w:szCs w:val="18"/>
          <w:lang w:val="sv-SE"/>
        </w:rPr>
        <w:t>6</w:t>
      </w:r>
      <w:r w:rsidRPr="00900172">
        <w:rPr>
          <w:szCs w:val="18"/>
          <w:lang w:val="sv-SE"/>
        </w:rPr>
        <w:t>) +S</w:t>
      </w:r>
      <w:r w:rsidRPr="00900172">
        <w:rPr>
          <w:szCs w:val="18"/>
          <w:lang w:val="sv-SE"/>
        </w:rPr>
        <w:tab/>
      </w:r>
      <w:r w:rsidR="006D03A1">
        <w:rPr>
          <w:szCs w:val="18"/>
          <w:lang w:val="sv-SE"/>
        </w:rPr>
        <w:t>461-467</w:t>
      </w:r>
    </w:p>
    <w:p w:rsidR="00900172" w:rsidRP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00172">
        <w:rPr>
          <w:szCs w:val="18"/>
          <w:lang w:val="sv-SE"/>
        </w:rPr>
        <w:t>Bok_alder</w:t>
      </w:r>
      <w:proofErr w:type="spellEnd"/>
      <w:r w:rsidRPr="00900172">
        <w:rPr>
          <w:szCs w:val="18"/>
          <w:lang w:val="sv-SE"/>
        </w:rPr>
        <w:t xml:space="preserve"> + </w:t>
      </w:r>
      <w:proofErr w:type="spellStart"/>
      <w:r w:rsidRPr="00900172">
        <w:rPr>
          <w:szCs w:val="18"/>
          <w:lang w:val="sv-SE"/>
        </w:rPr>
        <w:t>sign</w:t>
      </w:r>
      <w:proofErr w:type="spellEnd"/>
      <w:r w:rsidRPr="00900172">
        <w:rPr>
          <w:szCs w:val="18"/>
          <w:lang w:val="sv-SE"/>
        </w:rPr>
        <w:tab/>
        <w:t>N(</w:t>
      </w:r>
      <w:r>
        <w:rPr>
          <w:szCs w:val="18"/>
          <w:lang w:val="sv-SE"/>
        </w:rPr>
        <w:t>3</w:t>
      </w:r>
      <w:r w:rsidRPr="00900172">
        <w:rPr>
          <w:szCs w:val="18"/>
          <w:lang w:val="sv-SE"/>
        </w:rPr>
        <w:t>) +S</w:t>
      </w:r>
      <w:r w:rsidRPr="00900172">
        <w:rPr>
          <w:szCs w:val="18"/>
          <w:lang w:val="sv-SE"/>
        </w:rPr>
        <w:tab/>
      </w:r>
      <w:r w:rsidR="006D03A1">
        <w:rPr>
          <w:szCs w:val="18"/>
          <w:lang w:val="sv-SE"/>
        </w:rPr>
        <w:t>468-471</w:t>
      </w:r>
    </w:p>
    <w:p w:rsid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Bok_alder_p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6D03A1">
        <w:rPr>
          <w:szCs w:val="18"/>
        </w:rPr>
        <w:t>472-477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Rev_anm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1) +S</w:t>
      </w:r>
      <w:r>
        <w:rPr>
          <w:szCs w:val="18"/>
        </w:rPr>
        <w:tab/>
      </w:r>
      <w:r w:rsidR="006D03A1">
        <w:rPr>
          <w:szCs w:val="18"/>
        </w:rPr>
        <w:t>478-479</w:t>
      </w:r>
    </w:p>
    <w:p w:rsid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Rev_anm_p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6D03A1">
        <w:rPr>
          <w:szCs w:val="18"/>
        </w:rPr>
        <w:t>480-485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Fin_tillg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15) +S</w:t>
      </w:r>
      <w:r>
        <w:rPr>
          <w:szCs w:val="18"/>
        </w:rPr>
        <w:tab/>
      </w:r>
      <w:r w:rsidR="006D03A1">
        <w:rPr>
          <w:szCs w:val="18"/>
        </w:rPr>
        <w:t>486-501</w:t>
      </w:r>
      <w:r>
        <w:rPr>
          <w:szCs w:val="18"/>
        </w:rPr>
        <w:tab/>
        <w:t>10 decimals, no decimal point</w:t>
      </w:r>
    </w:p>
    <w:p w:rsidR="00900172" w:rsidRDefault="00900172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Fin_tillg_p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276F6">
        <w:rPr>
          <w:szCs w:val="18"/>
        </w:rPr>
        <w:t>502-507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Cashflow</w:t>
      </w:r>
      <w:proofErr w:type="spellEnd"/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>
        <w:rPr>
          <w:szCs w:val="18"/>
        </w:rPr>
        <w:t>11</w:t>
      </w:r>
      <w:r w:rsidR="00D276F6">
        <w:rPr>
          <w:szCs w:val="18"/>
        </w:rPr>
        <w:t>)</w:t>
      </w:r>
      <w:r w:rsidR="00900172">
        <w:rPr>
          <w:szCs w:val="18"/>
        </w:rPr>
        <w:t xml:space="preserve"> +S</w:t>
      </w:r>
      <w:r w:rsidR="00900172">
        <w:rPr>
          <w:szCs w:val="18"/>
        </w:rPr>
        <w:tab/>
      </w:r>
      <w:r w:rsidR="00D276F6">
        <w:rPr>
          <w:szCs w:val="18"/>
        </w:rPr>
        <w:t>508-519</w:t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Cashflow</w:t>
      </w:r>
      <w:r w:rsidR="00900172">
        <w:rPr>
          <w:szCs w:val="18"/>
        </w:rPr>
        <w:t>_p</w:t>
      </w:r>
      <w:proofErr w:type="spellEnd"/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 w:rsidR="00900172">
        <w:rPr>
          <w:szCs w:val="18"/>
        </w:rPr>
        <w:t>5) +S</w:t>
      </w:r>
      <w:r w:rsidR="00900172">
        <w:rPr>
          <w:szCs w:val="18"/>
        </w:rPr>
        <w:tab/>
      </w:r>
      <w:r w:rsidR="00D276F6">
        <w:rPr>
          <w:szCs w:val="18"/>
        </w:rPr>
        <w:t>520-525</w:t>
      </w:r>
      <w:r w:rsidR="00900172">
        <w:rPr>
          <w:szCs w:val="18"/>
        </w:rPr>
        <w:tab/>
        <w:t>2 decimals, no decimal point</w:t>
      </w:r>
      <w:r w:rsidR="00900172">
        <w:rPr>
          <w:szCs w:val="18"/>
        </w:rPr>
        <w:tab/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Negres_likv</w:t>
      </w:r>
      <w:proofErr w:type="spellEnd"/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>
        <w:rPr>
          <w:szCs w:val="18"/>
        </w:rPr>
        <w:t>1</w:t>
      </w:r>
      <w:r w:rsidR="00900172">
        <w:rPr>
          <w:szCs w:val="18"/>
        </w:rPr>
        <w:t>) +S</w:t>
      </w:r>
      <w:r w:rsidR="00900172">
        <w:rPr>
          <w:szCs w:val="18"/>
        </w:rPr>
        <w:tab/>
      </w:r>
      <w:r w:rsidR="00D276F6">
        <w:rPr>
          <w:szCs w:val="18"/>
        </w:rPr>
        <w:t>526-527</w:t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Negres_likv</w:t>
      </w:r>
      <w:r w:rsidR="00900172">
        <w:rPr>
          <w:szCs w:val="18"/>
        </w:rPr>
        <w:t>_p</w:t>
      </w:r>
      <w:proofErr w:type="spellEnd"/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 w:rsidR="00900172">
        <w:rPr>
          <w:szCs w:val="18"/>
        </w:rPr>
        <w:t>5) +S</w:t>
      </w:r>
      <w:r w:rsidR="00900172">
        <w:rPr>
          <w:szCs w:val="18"/>
        </w:rPr>
        <w:tab/>
      </w:r>
      <w:r w:rsidR="00D276F6">
        <w:rPr>
          <w:szCs w:val="18"/>
        </w:rPr>
        <w:t>528-533</w:t>
      </w:r>
      <w:r w:rsidR="00900172">
        <w:rPr>
          <w:szCs w:val="18"/>
        </w:rPr>
        <w:tab/>
        <w:t>2 decimals, no decimal point</w:t>
      </w:r>
      <w:r w:rsidR="00900172">
        <w:rPr>
          <w:szCs w:val="18"/>
        </w:rPr>
        <w:tab/>
      </w:r>
    </w:p>
    <w:p w:rsidR="00900172" w:rsidRPr="007C0238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7C0238">
        <w:rPr>
          <w:szCs w:val="18"/>
          <w:lang w:val="sv-SE"/>
        </w:rPr>
        <w:t>Egkap_akap</w:t>
      </w:r>
      <w:proofErr w:type="spellEnd"/>
      <w:r w:rsidR="00900172" w:rsidRPr="007C0238">
        <w:rPr>
          <w:szCs w:val="18"/>
          <w:lang w:val="sv-SE"/>
        </w:rPr>
        <w:t xml:space="preserve"> + </w:t>
      </w:r>
      <w:proofErr w:type="spellStart"/>
      <w:r w:rsidR="00900172" w:rsidRPr="007C0238">
        <w:rPr>
          <w:szCs w:val="18"/>
          <w:lang w:val="sv-SE"/>
        </w:rPr>
        <w:t>sign</w:t>
      </w:r>
      <w:proofErr w:type="spellEnd"/>
      <w:r w:rsidR="00900172" w:rsidRPr="007C0238">
        <w:rPr>
          <w:szCs w:val="18"/>
          <w:lang w:val="sv-SE"/>
        </w:rPr>
        <w:tab/>
        <w:t>N(</w:t>
      </w:r>
      <w:r>
        <w:rPr>
          <w:szCs w:val="18"/>
          <w:lang w:val="sv-SE"/>
        </w:rPr>
        <w:t>1</w:t>
      </w:r>
      <w:r w:rsidR="00900172" w:rsidRPr="007C0238">
        <w:rPr>
          <w:szCs w:val="18"/>
          <w:lang w:val="sv-SE"/>
        </w:rPr>
        <w:t>) +S</w:t>
      </w:r>
      <w:r w:rsidR="00900172" w:rsidRPr="007C0238">
        <w:rPr>
          <w:szCs w:val="18"/>
          <w:lang w:val="sv-SE"/>
        </w:rPr>
        <w:tab/>
      </w:r>
      <w:r w:rsidR="00D276F6">
        <w:rPr>
          <w:szCs w:val="18"/>
          <w:lang w:val="sv-SE"/>
        </w:rPr>
        <w:t>534-535</w:t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Egkap_akap</w:t>
      </w:r>
      <w:r w:rsidR="00900172">
        <w:rPr>
          <w:szCs w:val="18"/>
        </w:rPr>
        <w:t>_p</w:t>
      </w:r>
      <w:proofErr w:type="spellEnd"/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 w:rsidR="00900172">
        <w:rPr>
          <w:szCs w:val="18"/>
        </w:rPr>
        <w:t>5) +S</w:t>
      </w:r>
      <w:r w:rsidR="00900172">
        <w:rPr>
          <w:szCs w:val="18"/>
        </w:rPr>
        <w:tab/>
      </w:r>
      <w:r w:rsidR="00D276F6">
        <w:rPr>
          <w:szCs w:val="18"/>
        </w:rPr>
        <w:t>536-</w:t>
      </w:r>
      <w:r w:rsidR="0045625B">
        <w:rPr>
          <w:szCs w:val="18"/>
        </w:rPr>
        <w:t>541</w:t>
      </w:r>
      <w:r w:rsidR="00900172">
        <w:rPr>
          <w:szCs w:val="18"/>
        </w:rPr>
        <w:tab/>
        <w:t>2 decimals, no decimal point</w:t>
      </w:r>
      <w:r w:rsidR="00900172">
        <w:rPr>
          <w:szCs w:val="18"/>
        </w:rPr>
        <w:tab/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Oms</w:t>
      </w:r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>
        <w:rPr>
          <w:szCs w:val="18"/>
        </w:rPr>
        <w:t>11</w:t>
      </w:r>
      <w:r w:rsidR="00900172">
        <w:rPr>
          <w:szCs w:val="18"/>
        </w:rPr>
        <w:t>) +S</w:t>
      </w:r>
      <w:r w:rsidR="00900172">
        <w:rPr>
          <w:szCs w:val="18"/>
        </w:rPr>
        <w:tab/>
      </w:r>
      <w:r w:rsidR="0045625B">
        <w:rPr>
          <w:szCs w:val="18"/>
        </w:rPr>
        <w:t>542-553</w:t>
      </w:r>
    </w:p>
    <w:p w:rsidR="00900172" w:rsidRDefault="007C0238" w:rsidP="00900172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Oms</w:t>
      </w:r>
      <w:r w:rsidR="00900172">
        <w:rPr>
          <w:szCs w:val="18"/>
        </w:rPr>
        <w:t>_p</w:t>
      </w:r>
      <w:proofErr w:type="spellEnd"/>
      <w:r w:rsidR="00900172">
        <w:rPr>
          <w:szCs w:val="18"/>
        </w:rPr>
        <w:t xml:space="preserve"> + sign</w:t>
      </w:r>
      <w:r w:rsidR="00900172">
        <w:rPr>
          <w:szCs w:val="18"/>
        </w:rPr>
        <w:tab/>
      </w:r>
      <w:proofErr w:type="gramStart"/>
      <w:r w:rsidR="00900172">
        <w:rPr>
          <w:szCs w:val="18"/>
        </w:rPr>
        <w:t>N(</w:t>
      </w:r>
      <w:proofErr w:type="gramEnd"/>
      <w:r w:rsidR="00900172">
        <w:rPr>
          <w:szCs w:val="18"/>
        </w:rPr>
        <w:t>5) +S</w:t>
      </w:r>
      <w:r w:rsidR="00900172">
        <w:rPr>
          <w:szCs w:val="18"/>
        </w:rPr>
        <w:tab/>
      </w:r>
      <w:r w:rsidR="0045625B">
        <w:rPr>
          <w:szCs w:val="18"/>
        </w:rPr>
        <w:t>554-559</w:t>
      </w:r>
      <w:r w:rsidR="00900172">
        <w:rPr>
          <w:szCs w:val="18"/>
        </w:rPr>
        <w:tab/>
        <w:t>2 decimals, no decimal point</w:t>
      </w:r>
      <w:r w:rsidR="00900172">
        <w:rPr>
          <w:szCs w:val="18"/>
        </w:rPr>
        <w:tab/>
      </w:r>
    </w:p>
    <w:p w:rsidR="00504D66" w:rsidRDefault="00504D6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Foer_oms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15) +S</w:t>
      </w:r>
      <w:r>
        <w:rPr>
          <w:szCs w:val="18"/>
        </w:rPr>
        <w:tab/>
      </w:r>
      <w:r w:rsidR="0045625B">
        <w:rPr>
          <w:szCs w:val="18"/>
        </w:rPr>
        <w:t>560-575</w:t>
      </w:r>
      <w:r>
        <w:rPr>
          <w:szCs w:val="18"/>
        </w:rPr>
        <w:tab/>
        <w:t>10 decimals, no decimal point</w:t>
      </w:r>
    </w:p>
    <w:p w:rsidR="00504D66" w:rsidRDefault="00504D6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Foer_oms_p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45625B">
        <w:rPr>
          <w:szCs w:val="18"/>
        </w:rPr>
        <w:t>576-581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504D66" w:rsidRDefault="00504D6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Sol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15) +S</w:t>
      </w:r>
      <w:r>
        <w:rPr>
          <w:szCs w:val="18"/>
        </w:rPr>
        <w:tab/>
      </w:r>
      <w:r w:rsidR="0045625B">
        <w:rPr>
          <w:szCs w:val="18"/>
        </w:rPr>
        <w:t>582-597</w:t>
      </w:r>
      <w:r>
        <w:rPr>
          <w:szCs w:val="18"/>
        </w:rPr>
        <w:tab/>
        <w:t>10 decimals, no decimal point</w:t>
      </w:r>
    </w:p>
    <w:p w:rsidR="00504D66" w:rsidRDefault="00504D6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Sol_p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45625B">
        <w:rPr>
          <w:szCs w:val="18"/>
        </w:rPr>
        <w:t>598-603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504D66" w:rsidRDefault="00504D6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Foer_sol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15) +S</w:t>
      </w:r>
      <w:r>
        <w:rPr>
          <w:szCs w:val="18"/>
        </w:rPr>
        <w:tab/>
      </w:r>
      <w:r w:rsidR="00DF43BE">
        <w:rPr>
          <w:szCs w:val="18"/>
        </w:rPr>
        <w:t>604-619</w:t>
      </w:r>
      <w:r>
        <w:rPr>
          <w:szCs w:val="18"/>
        </w:rPr>
        <w:tab/>
        <w:t>10 decimals, no decimal point</w:t>
      </w:r>
    </w:p>
    <w:p w:rsidR="00504D66" w:rsidRDefault="00504D6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Foer_sol_p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F43BE">
        <w:rPr>
          <w:szCs w:val="18"/>
        </w:rPr>
        <w:t>620-625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504D66" w:rsidRDefault="00D8641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Balanslikv</w:t>
      </w:r>
      <w:proofErr w:type="spellEnd"/>
      <w:r w:rsidR="00504D66">
        <w:rPr>
          <w:szCs w:val="18"/>
        </w:rPr>
        <w:t xml:space="preserve"> + sign</w:t>
      </w:r>
      <w:r w:rsidR="00504D66">
        <w:rPr>
          <w:szCs w:val="18"/>
        </w:rPr>
        <w:tab/>
      </w:r>
      <w:proofErr w:type="gramStart"/>
      <w:r w:rsidR="00504D66">
        <w:rPr>
          <w:szCs w:val="18"/>
        </w:rPr>
        <w:t>N(</w:t>
      </w:r>
      <w:proofErr w:type="gramEnd"/>
      <w:r>
        <w:rPr>
          <w:szCs w:val="18"/>
        </w:rPr>
        <w:t>15</w:t>
      </w:r>
      <w:r w:rsidR="00504D66">
        <w:rPr>
          <w:szCs w:val="18"/>
        </w:rPr>
        <w:t>) +S</w:t>
      </w:r>
      <w:r w:rsidR="00504D66">
        <w:rPr>
          <w:szCs w:val="18"/>
        </w:rPr>
        <w:tab/>
      </w:r>
      <w:r w:rsidR="00DF43BE">
        <w:rPr>
          <w:szCs w:val="18"/>
        </w:rPr>
        <w:t>626-641</w:t>
      </w:r>
      <w:r>
        <w:rPr>
          <w:szCs w:val="18"/>
        </w:rPr>
        <w:tab/>
        <w:t>10 decimals, no decimal point</w:t>
      </w:r>
    </w:p>
    <w:p w:rsidR="00504D66" w:rsidRDefault="00D8641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Balanslikv</w:t>
      </w:r>
      <w:r w:rsidR="00504D66">
        <w:rPr>
          <w:szCs w:val="18"/>
        </w:rPr>
        <w:t>_p</w:t>
      </w:r>
      <w:proofErr w:type="spellEnd"/>
      <w:r w:rsidR="00504D66">
        <w:rPr>
          <w:szCs w:val="18"/>
        </w:rPr>
        <w:t xml:space="preserve"> + sign</w:t>
      </w:r>
      <w:r w:rsidR="00504D66">
        <w:rPr>
          <w:szCs w:val="18"/>
        </w:rPr>
        <w:tab/>
      </w:r>
      <w:proofErr w:type="gramStart"/>
      <w:r w:rsidR="00504D66">
        <w:rPr>
          <w:szCs w:val="18"/>
        </w:rPr>
        <w:t>N(</w:t>
      </w:r>
      <w:proofErr w:type="gramEnd"/>
      <w:r w:rsidR="00504D66">
        <w:rPr>
          <w:szCs w:val="18"/>
        </w:rPr>
        <w:t>5) +S</w:t>
      </w:r>
      <w:r w:rsidR="00504D66">
        <w:rPr>
          <w:szCs w:val="18"/>
        </w:rPr>
        <w:tab/>
      </w:r>
      <w:r w:rsidR="00DF43BE">
        <w:rPr>
          <w:szCs w:val="18"/>
        </w:rPr>
        <w:t>642-647</w:t>
      </w:r>
      <w:r w:rsidR="00504D66">
        <w:rPr>
          <w:szCs w:val="18"/>
        </w:rPr>
        <w:tab/>
        <w:t>2 decimals, no decimal point</w:t>
      </w:r>
      <w:r w:rsidR="00504D66">
        <w:rPr>
          <w:szCs w:val="18"/>
        </w:rPr>
        <w:tab/>
      </w:r>
    </w:p>
    <w:p w:rsidR="00504D66" w:rsidRPr="00D86416" w:rsidRDefault="00D8641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D86416">
        <w:rPr>
          <w:szCs w:val="18"/>
        </w:rPr>
        <w:t>Snitt_skuldrta</w:t>
      </w:r>
      <w:proofErr w:type="spellEnd"/>
      <w:r w:rsidR="00504D66" w:rsidRPr="00D86416">
        <w:rPr>
          <w:szCs w:val="18"/>
        </w:rPr>
        <w:t xml:space="preserve"> + sign</w:t>
      </w:r>
      <w:r w:rsidR="00504D66" w:rsidRPr="00D86416">
        <w:rPr>
          <w:szCs w:val="18"/>
        </w:rPr>
        <w:tab/>
      </w:r>
      <w:proofErr w:type="gramStart"/>
      <w:r w:rsidR="00504D66" w:rsidRPr="00D86416">
        <w:rPr>
          <w:szCs w:val="18"/>
        </w:rPr>
        <w:t>N(</w:t>
      </w:r>
      <w:proofErr w:type="gramEnd"/>
      <w:r w:rsidRPr="00D86416">
        <w:rPr>
          <w:szCs w:val="18"/>
        </w:rPr>
        <w:t>15</w:t>
      </w:r>
      <w:r w:rsidR="00504D66" w:rsidRPr="00D86416">
        <w:rPr>
          <w:szCs w:val="18"/>
        </w:rPr>
        <w:t>) +S</w:t>
      </w:r>
      <w:r w:rsidR="00504D66" w:rsidRPr="00D86416">
        <w:rPr>
          <w:szCs w:val="18"/>
        </w:rPr>
        <w:tab/>
      </w:r>
      <w:r w:rsidR="00DF43BE">
        <w:rPr>
          <w:szCs w:val="18"/>
        </w:rPr>
        <w:t>648-663</w:t>
      </w:r>
      <w:r w:rsidRPr="00D86416">
        <w:rPr>
          <w:szCs w:val="18"/>
        </w:rPr>
        <w:tab/>
        <w:t>10 decimals, no decimal point</w:t>
      </w:r>
    </w:p>
    <w:p w:rsidR="00504D66" w:rsidRDefault="00D8641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Snitt_skuldrta</w:t>
      </w:r>
      <w:r w:rsidR="00504D66">
        <w:rPr>
          <w:szCs w:val="18"/>
        </w:rPr>
        <w:t>_p</w:t>
      </w:r>
      <w:proofErr w:type="spellEnd"/>
      <w:r w:rsidR="00504D66">
        <w:rPr>
          <w:szCs w:val="18"/>
        </w:rPr>
        <w:t xml:space="preserve"> + sign</w:t>
      </w:r>
      <w:r w:rsidR="00504D66">
        <w:rPr>
          <w:szCs w:val="18"/>
        </w:rPr>
        <w:tab/>
      </w:r>
      <w:proofErr w:type="gramStart"/>
      <w:r w:rsidR="00504D66">
        <w:rPr>
          <w:szCs w:val="18"/>
        </w:rPr>
        <w:t>N(</w:t>
      </w:r>
      <w:proofErr w:type="gramEnd"/>
      <w:r w:rsidR="00504D66">
        <w:rPr>
          <w:szCs w:val="18"/>
        </w:rPr>
        <w:t>5) +S</w:t>
      </w:r>
      <w:r w:rsidR="00504D66">
        <w:rPr>
          <w:szCs w:val="18"/>
        </w:rPr>
        <w:tab/>
      </w:r>
      <w:r w:rsidR="00DF43BE">
        <w:rPr>
          <w:szCs w:val="18"/>
        </w:rPr>
        <w:t>664-669</w:t>
      </w:r>
      <w:r w:rsidR="00504D66">
        <w:rPr>
          <w:szCs w:val="18"/>
        </w:rPr>
        <w:tab/>
        <w:t>2 decimals, no decimal point</w:t>
      </w:r>
      <w:r w:rsidR="00504D66">
        <w:rPr>
          <w:szCs w:val="18"/>
        </w:rPr>
        <w:tab/>
      </w:r>
    </w:p>
    <w:p w:rsidR="00504D66" w:rsidRPr="00D86416" w:rsidRDefault="00D8641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D86416">
        <w:rPr>
          <w:szCs w:val="18"/>
        </w:rPr>
        <w:t>Kassa_rkost</w:t>
      </w:r>
      <w:proofErr w:type="spellEnd"/>
      <w:r w:rsidR="00504D66" w:rsidRPr="00D86416">
        <w:rPr>
          <w:szCs w:val="18"/>
        </w:rPr>
        <w:t xml:space="preserve"> + sign</w:t>
      </w:r>
      <w:r w:rsidR="00504D66" w:rsidRPr="00D86416">
        <w:rPr>
          <w:szCs w:val="18"/>
        </w:rPr>
        <w:tab/>
      </w:r>
      <w:proofErr w:type="gramStart"/>
      <w:r w:rsidR="00504D66" w:rsidRPr="00D86416">
        <w:rPr>
          <w:szCs w:val="18"/>
        </w:rPr>
        <w:t>N(</w:t>
      </w:r>
      <w:proofErr w:type="gramEnd"/>
      <w:r w:rsidRPr="00D86416">
        <w:rPr>
          <w:szCs w:val="18"/>
        </w:rPr>
        <w:t>15</w:t>
      </w:r>
      <w:r w:rsidR="00504D66" w:rsidRPr="00D86416">
        <w:rPr>
          <w:szCs w:val="18"/>
        </w:rPr>
        <w:t>) +S</w:t>
      </w:r>
      <w:r w:rsidR="00504D66" w:rsidRPr="00D86416">
        <w:rPr>
          <w:szCs w:val="18"/>
        </w:rPr>
        <w:tab/>
      </w:r>
      <w:r w:rsidR="00DF43BE">
        <w:rPr>
          <w:szCs w:val="18"/>
        </w:rPr>
        <w:t>670-685</w:t>
      </w:r>
      <w:r w:rsidRPr="00D86416">
        <w:rPr>
          <w:szCs w:val="18"/>
        </w:rPr>
        <w:tab/>
        <w:t>10 decimals, no decimal point</w:t>
      </w:r>
    </w:p>
    <w:p w:rsidR="00504D66" w:rsidRDefault="00D86416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Kassa_rkost</w:t>
      </w:r>
      <w:r w:rsidR="00504D66">
        <w:rPr>
          <w:szCs w:val="18"/>
        </w:rPr>
        <w:t>_p</w:t>
      </w:r>
      <w:proofErr w:type="spellEnd"/>
      <w:r w:rsidR="00504D66">
        <w:rPr>
          <w:szCs w:val="18"/>
        </w:rPr>
        <w:t xml:space="preserve"> + sign</w:t>
      </w:r>
      <w:r w:rsidR="00504D66">
        <w:rPr>
          <w:szCs w:val="18"/>
        </w:rPr>
        <w:tab/>
      </w:r>
      <w:proofErr w:type="gramStart"/>
      <w:r w:rsidR="00504D66">
        <w:rPr>
          <w:szCs w:val="18"/>
        </w:rPr>
        <w:t>N(</w:t>
      </w:r>
      <w:proofErr w:type="gramEnd"/>
      <w:r w:rsidR="00504D66">
        <w:rPr>
          <w:szCs w:val="18"/>
        </w:rPr>
        <w:t>5) +S</w:t>
      </w:r>
      <w:r w:rsidR="00504D66">
        <w:rPr>
          <w:szCs w:val="18"/>
        </w:rPr>
        <w:tab/>
      </w:r>
      <w:r w:rsidR="00DF43BE">
        <w:rPr>
          <w:szCs w:val="18"/>
        </w:rPr>
        <w:t>686-691</w:t>
      </w:r>
      <w:r w:rsidR="00504D66">
        <w:rPr>
          <w:szCs w:val="18"/>
        </w:rPr>
        <w:tab/>
        <w:t>2 decimals, no decimal point</w:t>
      </w:r>
      <w:r w:rsidR="00504D66">
        <w:rPr>
          <w:szCs w:val="18"/>
        </w:rPr>
        <w:tab/>
      </w:r>
    </w:p>
    <w:p w:rsidR="00504D66" w:rsidRDefault="009A5D31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Foer_anst</w:t>
      </w:r>
      <w:proofErr w:type="spellEnd"/>
      <w:r w:rsidR="00504D66">
        <w:rPr>
          <w:szCs w:val="18"/>
        </w:rPr>
        <w:t xml:space="preserve"> + sign</w:t>
      </w:r>
      <w:r w:rsidR="00504D66">
        <w:rPr>
          <w:szCs w:val="18"/>
        </w:rPr>
        <w:tab/>
      </w:r>
      <w:proofErr w:type="gramStart"/>
      <w:r w:rsidR="00504D66">
        <w:rPr>
          <w:szCs w:val="18"/>
        </w:rPr>
        <w:t>N(</w:t>
      </w:r>
      <w:proofErr w:type="gramEnd"/>
      <w:r>
        <w:rPr>
          <w:szCs w:val="18"/>
        </w:rPr>
        <w:t>15</w:t>
      </w:r>
      <w:r w:rsidR="00504D66">
        <w:rPr>
          <w:szCs w:val="18"/>
        </w:rPr>
        <w:t>) +S</w:t>
      </w:r>
      <w:r w:rsidR="00504D66">
        <w:rPr>
          <w:szCs w:val="18"/>
        </w:rPr>
        <w:tab/>
      </w:r>
      <w:r w:rsidR="00DF43BE">
        <w:rPr>
          <w:szCs w:val="18"/>
        </w:rPr>
        <w:t>692-707</w:t>
      </w:r>
      <w:r>
        <w:rPr>
          <w:szCs w:val="18"/>
        </w:rPr>
        <w:tab/>
        <w:t>10 decimals, no decimal point</w:t>
      </w:r>
    </w:p>
    <w:p w:rsidR="00504D66" w:rsidRDefault="009A5D31" w:rsidP="00504D66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Foer_anst</w:t>
      </w:r>
      <w:r w:rsidR="00504D66">
        <w:rPr>
          <w:szCs w:val="18"/>
        </w:rPr>
        <w:t>_p</w:t>
      </w:r>
      <w:proofErr w:type="spellEnd"/>
      <w:r w:rsidR="00504D66">
        <w:rPr>
          <w:szCs w:val="18"/>
        </w:rPr>
        <w:t xml:space="preserve"> + sign</w:t>
      </w:r>
      <w:r w:rsidR="00504D66">
        <w:rPr>
          <w:szCs w:val="18"/>
        </w:rPr>
        <w:tab/>
      </w:r>
      <w:proofErr w:type="gramStart"/>
      <w:r w:rsidR="00504D66">
        <w:rPr>
          <w:szCs w:val="18"/>
        </w:rPr>
        <w:t>N(</w:t>
      </w:r>
      <w:proofErr w:type="gramEnd"/>
      <w:r w:rsidR="00504D66">
        <w:rPr>
          <w:szCs w:val="18"/>
        </w:rPr>
        <w:t>5) +S</w:t>
      </w:r>
      <w:r w:rsidR="00504D66">
        <w:rPr>
          <w:szCs w:val="18"/>
        </w:rPr>
        <w:tab/>
      </w:r>
      <w:r w:rsidR="00826055">
        <w:rPr>
          <w:szCs w:val="18"/>
        </w:rPr>
        <w:t>708-713</w:t>
      </w:r>
      <w:r w:rsidR="00504D66">
        <w:rPr>
          <w:szCs w:val="18"/>
        </w:rPr>
        <w:tab/>
        <w:t>2 decimals, no decimal point</w:t>
      </w:r>
      <w:r w:rsidR="00504D66">
        <w:rPr>
          <w:szCs w:val="18"/>
        </w:rPr>
        <w:tab/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Styr_ant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826055">
        <w:rPr>
          <w:szCs w:val="18"/>
        </w:rPr>
        <w:t>714-717</w:t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lastRenderedPageBreak/>
        <w:t>Styr_ant_p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718-723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A5D31" w:rsidRP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A5D31">
        <w:rPr>
          <w:szCs w:val="18"/>
          <w:lang w:val="sv-SE"/>
        </w:rPr>
        <w:t>Snitt_styrandr_tid</w:t>
      </w:r>
      <w:proofErr w:type="spellEnd"/>
      <w:r w:rsidRPr="009A5D31">
        <w:rPr>
          <w:szCs w:val="18"/>
          <w:lang w:val="sv-SE"/>
        </w:rPr>
        <w:t xml:space="preserve"> + </w:t>
      </w:r>
      <w:proofErr w:type="spellStart"/>
      <w:r w:rsidRPr="009A5D31">
        <w:rPr>
          <w:szCs w:val="18"/>
          <w:lang w:val="sv-SE"/>
        </w:rPr>
        <w:t>sign</w:t>
      </w:r>
      <w:proofErr w:type="spellEnd"/>
      <w:r w:rsidRPr="009A5D31">
        <w:rPr>
          <w:szCs w:val="18"/>
          <w:lang w:val="sv-SE"/>
        </w:rPr>
        <w:tab/>
        <w:t>N(</w:t>
      </w:r>
      <w:r>
        <w:rPr>
          <w:szCs w:val="18"/>
          <w:lang w:val="sv-SE"/>
        </w:rPr>
        <w:t>3</w:t>
      </w:r>
      <w:r w:rsidRPr="009A5D31">
        <w:rPr>
          <w:szCs w:val="18"/>
          <w:lang w:val="sv-SE"/>
        </w:rPr>
        <w:t>) +S</w:t>
      </w:r>
      <w:r w:rsidRPr="009A5D31">
        <w:rPr>
          <w:szCs w:val="18"/>
          <w:lang w:val="sv-SE"/>
        </w:rPr>
        <w:tab/>
      </w:r>
      <w:r w:rsidR="00D869D1">
        <w:rPr>
          <w:szCs w:val="18"/>
          <w:lang w:val="sv-SE"/>
        </w:rPr>
        <w:t>724-727</w:t>
      </w:r>
    </w:p>
    <w:p w:rsidR="009A5D31" w:rsidRP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A5D31">
        <w:rPr>
          <w:szCs w:val="18"/>
          <w:lang w:val="sv-SE"/>
        </w:rPr>
        <w:t>Snitt_styrandr_tid_p</w:t>
      </w:r>
      <w:proofErr w:type="spellEnd"/>
      <w:r w:rsidRPr="009A5D31">
        <w:rPr>
          <w:szCs w:val="18"/>
          <w:lang w:val="sv-SE"/>
        </w:rPr>
        <w:t xml:space="preserve"> + </w:t>
      </w:r>
      <w:proofErr w:type="spellStart"/>
      <w:r w:rsidRPr="009A5D31">
        <w:rPr>
          <w:szCs w:val="18"/>
          <w:lang w:val="sv-SE"/>
        </w:rPr>
        <w:t>sign</w:t>
      </w:r>
      <w:proofErr w:type="spellEnd"/>
      <w:r w:rsidRPr="009A5D31">
        <w:rPr>
          <w:szCs w:val="18"/>
          <w:lang w:val="sv-SE"/>
        </w:rPr>
        <w:tab/>
        <w:t>N(5) +S</w:t>
      </w:r>
      <w:r w:rsidRPr="009A5D31">
        <w:rPr>
          <w:szCs w:val="18"/>
          <w:lang w:val="sv-SE"/>
        </w:rPr>
        <w:tab/>
      </w:r>
      <w:r w:rsidR="00D869D1">
        <w:rPr>
          <w:szCs w:val="18"/>
          <w:lang w:val="sv-SE"/>
        </w:rPr>
        <w:t>728-733</w:t>
      </w:r>
      <w:r w:rsidRPr="009A5D31">
        <w:rPr>
          <w:szCs w:val="18"/>
          <w:lang w:val="sv-SE"/>
        </w:rPr>
        <w:tab/>
        <w:t xml:space="preserve">2 decimals, no decimal </w:t>
      </w:r>
      <w:proofErr w:type="spellStart"/>
      <w:r w:rsidRPr="009A5D31">
        <w:rPr>
          <w:szCs w:val="18"/>
          <w:lang w:val="sv-SE"/>
        </w:rPr>
        <w:t>point</w:t>
      </w:r>
      <w:proofErr w:type="spellEnd"/>
      <w:r w:rsidRPr="009A5D31">
        <w:rPr>
          <w:szCs w:val="18"/>
          <w:lang w:val="sv-SE"/>
        </w:rPr>
        <w:tab/>
      </w:r>
    </w:p>
    <w:p w:rsidR="009A5D31" w:rsidRPr="00D869D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D869D1">
        <w:rPr>
          <w:szCs w:val="18"/>
          <w:lang w:val="sv-SE"/>
        </w:rPr>
        <w:t>Snitt_ink_e_sk_styr</w:t>
      </w:r>
      <w:proofErr w:type="spellEnd"/>
      <w:r w:rsidRPr="00D869D1">
        <w:rPr>
          <w:szCs w:val="18"/>
          <w:lang w:val="sv-SE"/>
        </w:rPr>
        <w:t xml:space="preserve"> + </w:t>
      </w:r>
      <w:proofErr w:type="spellStart"/>
      <w:r w:rsidRPr="00D869D1">
        <w:rPr>
          <w:szCs w:val="18"/>
          <w:lang w:val="sv-SE"/>
        </w:rPr>
        <w:t>sign</w:t>
      </w:r>
      <w:proofErr w:type="spellEnd"/>
      <w:r w:rsidRPr="00D869D1">
        <w:rPr>
          <w:szCs w:val="18"/>
          <w:lang w:val="sv-SE"/>
        </w:rPr>
        <w:tab/>
        <w:t>N(13) +S</w:t>
      </w:r>
      <w:r w:rsidRPr="00D869D1">
        <w:rPr>
          <w:szCs w:val="18"/>
          <w:lang w:val="sv-SE"/>
        </w:rPr>
        <w:tab/>
      </w:r>
      <w:r w:rsidR="00D869D1" w:rsidRPr="00D869D1">
        <w:rPr>
          <w:szCs w:val="18"/>
          <w:lang w:val="sv-SE"/>
        </w:rPr>
        <w:t>734-747</w:t>
      </w:r>
      <w:r w:rsidRPr="00D869D1">
        <w:rPr>
          <w:szCs w:val="18"/>
          <w:lang w:val="sv-SE"/>
        </w:rPr>
        <w:tab/>
        <w:t xml:space="preserve">2 decimals, no decimal </w:t>
      </w:r>
      <w:proofErr w:type="spellStart"/>
      <w:r w:rsidRPr="00D869D1">
        <w:rPr>
          <w:szCs w:val="18"/>
          <w:lang w:val="sv-SE"/>
        </w:rPr>
        <w:t>point</w:t>
      </w:r>
      <w:proofErr w:type="spellEnd"/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Snitt_ink_e_sk_styr_p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748-753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A5D31" w:rsidRP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9A5D31">
        <w:rPr>
          <w:szCs w:val="18"/>
        </w:rPr>
        <w:t>Snitt_ink_f_sk_styr</w:t>
      </w:r>
      <w:proofErr w:type="spellEnd"/>
      <w:r w:rsidRPr="009A5D31">
        <w:rPr>
          <w:szCs w:val="18"/>
        </w:rPr>
        <w:t xml:space="preserve"> + sign</w:t>
      </w:r>
      <w:r w:rsidRPr="009A5D31">
        <w:rPr>
          <w:szCs w:val="18"/>
        </w:rPr>
        <w:tab/>
      </w:r>
      <w:proofErr w:type="gramStart"/>
      <w:r w:rsidRPr="009A5D31">
        <w:rPr>
          <w:szCs w:val="18"/>
        </w:rPr>
        <w:t>N(</w:t>
      </w:r>
      <w:proofErr w:type="gramEnd"/>
      <w:r w:rsidRPr="009A5D31">
        <w:rPr>
          <w:szCs w:val="18"/>
        </w:rPr>
        <w:t>13) +S</w:t>
      </w:r>
      <w:r w:rsidRPr="009A5D31">
        <w:rPr>
          <w:szCs w:val="18"/>
        </w:rPr>
        <w:tab/>
      </w:r>
      <w:r w:rsidR="00D869D1">
        <w:rPr>
          <w:szCs w:val="18"/>
        </w:rPr>
        <w:t>754-767</w:t>
      </w:r>
      <w:r w:rsidRPr="009A5D31">
        <w:rPr>
          <w:szCs w:val="18"/>
        </w:rPr>
        <w:tab/>
        <w:t>2 decimals, no decimal point</w:t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Snitt_ink_f_sk_styr_p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768-773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Antal_a_styr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774-779</w:t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Antal_a_styr_p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780-785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Saldo_a_styr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D869D1">
        <w:rPr>
          <w:szCs w:val="18"/>
        </w:rPr>
        <w:t>786-797</w:t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Saldo_a_styr_p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798-803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A5D31" w:rsidRP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A5D31">
        <w:rPr>
          <w:szCs w:val="18"/>
          <w:lang w:val="sv-SE"/>
        </w:rPr>
        <w:t>Anm_styr_tid</w:t>
      </w:r>
      <w:proofErr w:type="spellEnd"/>
      <w:r w:rsidRPr="009A5D31">
        <w:rPr>
          <w:szCs w:val="18"/>
          <w:lang w:val="sv-SE"/>
        </w:rPr>
        <w:t xml:space="preserve"> + </w:t>
      </w:r>
      <w:proofErr w:type="spellStart"/>
      <w:r w:rsidRPr="009A5D31">
        <w:rPr>
          <w:szCs w:val="18"/>
          <w:lang w:val="sv-SE"/>
        </w:rPr>
        <w:t>sign</w:t>
      </w:r>
      <w:proofErr w:type="spellEnd"/>
      <w:r w:rsidRPr="009A5D31">
        <w:rPr>
          <w:szCs w:val="18"/>
          <w:lang w:val="sv-SE"/>
        </w:rPr>
        <w:tab/>
        <w:t>N(</w:t>
      </w:r>
      <w:r>
        <w:rPr>
          <w:szCs w:val="18"/>
          <w:lang w:val="sv-SE"/>
        </w:rPr>
        <w:t>3</w:t>
      </w:r>
      <w:r w:rsidRPr="009A5D31">
        <w:rPr>
          <w:szCs w:val="18"/>
          <w:lang w:val="sv-SE"/>
        </w:rPr>
        <w:t>) +S</w:t>
      </w:r>
      <w:r w:rsidRPr="009A5D31">
        <w:rPr>
          <w:szCs w:val="18"/>
          <w:lang w:val="sv-SE"/>
        </w:rPr>
        <w:tab/>
      </w:r>
      <w:r w:rsidR="00D869D1">
        <w:rPr>
          <w:szCs w:val="18"/>
          <w:lang w:val="sv-SE"/>
        </w:rPr>
        <w:t>804-807</w:t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Anm_styr_tid_p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808-813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9A5D31" w:rsidRP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9A5D31">
        <w:rPr>
          <w:szCs w:val="18"/>
          <w:lang w:val="sv-SE"/>
        </w:rPr>
        <w:t>Anm_styr_ant</w:t>
      </w:r>
      <w:proofErr w:type="spellEnd"/>
      <w:r w:rsidRPr="009A5D31">
        <w:rPr>
          <w:szCs w:val="18"/>
          <w:lang w:val="sv-SE"/>
        </w:rPr>
        <w:t xml:space="preserve"> + </w:t>
      </w:r>
      <w:proofErr w:type="spellStart"/>
      <w:r w:rsidRPr="009A5D31">
        <w:rPr>
          <w:szCs w:val="18"/>
          <w:lang w:val="sv-SE"/>
        </w:rPr>
        <w:t>sign</w:t>
      </w:r>
      <w:proofErr w:type="spellEnd"/>
      <w:r w:rsidRPr="009A5D31">
        <w:rPr>
          <w:szCs w:val="18"/>
          <w:lang w:val="sv-SE"/>
        </w:rPr>
        <w:tab/>
        <w:t>N(</w:t>
      </w:r>
      <w:r>
        <w:rPr>
          <w:szCs w:val="18"/>
          <w:lang w:val="sv-SE"/>
        </w:rPr>
        <w:t>5</w:t>
      </w:r>
      <w:r w:rsidRPr="009A5D31">
        <w:rPr>
          <w:szCs w:val="18"/>
          <w:lang w:val="sv-SE"/>
        </w:rPr>
        <w:t>) +S</w:t>
      </w:r>
      <w:r w:rsidRPr="009A5D31">
        <w:rPr>
          <w:szCs w:val="18"/>
          <w:lang w:val="sv-SE"/>
        </w:rPr>
        <w:tab/>
      </w:r>
      <w:r w:rsidR="00D869D1">
        <w:rPr>
          <w:szCs w:val="18"/>
          <w:lang w:val="sv-SE"/>
        </w:rPr>
        <w:t>814-819</w:t>
      </w:r>
    </w:p>
    <w:p w:rsidR="009A5D31" w:rsidRDefault="009A5D31" w:rsidP="009A5D3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Anm_styr_ant_p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D869D1">
        <w:rPr>
          <w:szCs w:val="18"/>
        </w:rPr>
        <w:t>820-825</w:t>
      </w:r>
      <w:r>
        <w:rPr>
          <w:szCs w:val="18"/>
        </w:rPr>
        <w:tab/>
        <w:t>2 decimals, no decimal point</w:t>
      </w:r>
      <w:r>
        <w:rPr>
          <w:szCs w:val="18"/>
        </w:rPr>
        <w:tab/>
      </w:r>
    </w:p>
    <w:p w:rsidR="00684478" w:rsidRDefault="00684478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684478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3103D6">
      <w:rPr>
        <w:noProof/>
      </w:rPr>
      <w:t>Record layout ACBA.SCORING2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E31309">
      <w:t>6</w:t>
    </w:r>
    <w:r w:rsidRPr="00C210B4">
      <w:t>-</w:t>
    </w:r>
    <w:bookmarkEnd w:id="4"/>
    <w:r w:rsidR="00E35217">
      <w:t>30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2D5BBB" w:rsidRPr="00C210B4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AA7332">
      <w:rPr>
        <w:rStyle w:val="Sidnummer"/>
        <w:noProof/>
      </w:rPr>
      <w:t>4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AA7332">
      <w:rPr>
        <w:noProof/>
      </w:rPr>
      <w:t>4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E35217">
      <w:rPr>
        <w:b/>
        <w:sz w:val="24"/>
      </w:rPr>
      <w:t>B</w:t>
    </w:r>
    <w:r w:rsidR="00E31309">
      <w:rPr>
        <w:b/>
        <w:sz w:val="24"/>
      </w:rPr>
      <w:t>A.</w:t>
    </w:r>
    <w:r w:rsidR="003103D6">
      <w:rPr>
        <w:b/>
        <w:sz w:val="24"/>
      </w:rPr>
      <w:t>SCORING2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4A7D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B53F4"/>
    <w:rsid w:val="000B5BF5"/>
    <w:rsid w:val="000C109B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6753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492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97D2D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4A7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6D72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C4E"/>
    <w:rsid w:val="002D2EBB"/>
    <w:rsid w:val="002D35D6"/>
    <w:rsid w:val="002D36D1"/>
    <w:rsid w:val="002D3C77"/>
    <w:rsid w:val="002D577A"/>
    <w:rsid w:val="002D5BBB"/>
    <w:rsid w:val="002D6AA3"/>
    <w:rsid w:val="002D761B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4907"/>
    <w:rsid w:val="00304E2D"/>
    <w:rsid w:val="00306088"/>
    <w:rsid w:val="003103D6"/>
    <w:rsid w:val="00310E89"/>
    <w:rsid w:val="003110A6"/>
    <w:rsid w:val="00314AB2"/>
    <w:rsid w:val="00316D24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025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6EB5"/>
    <w:rsid w:val="00447680"/>
    <w:rsid w:val="00451D1E"/>
    <w:rsid w:val="00451ED8"/>
    <w:rsid w:val="00452746"/>
    <w:rsid w:val="00453AD9"/>
    <w:rsid w:val="0045468B"/>
    <w:rsid w:val="00454CF6"/>
    <w:rsid w:val="004555DE"/>
    <w:rsid w:val="004561A9"/>
    <w:rsid w:val="0045625B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20B"/>
    <w:rsid w:val="004F6479"/>
    <w:rsid w:val="00501A9A"/>
    <w:rsid w:val="00502A08"/>
    <w:rsid w:val="00502CD3"/>
    <w:rsid w:val="00504D66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FC4"/>
    <w:rsid w:val="005903EC"/>
    <w:rsid w:val="0059109C"/>
    <w:rsid w:val="0059136C"/>
    <w:rsid w:val="005926FD"/>
    <w:rsid w:val="00593F2A"/>
    <w:rsid w:val="00595534"/>
    <w:rsid w:val="00596A7E"/>
    <w:rsid w:val="00596BEB"/>
    <w:rsid w:val="00597690"/>
    <w:rsid w:val="00597F13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11B9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4478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1BB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3A1"/>
    <w:rsid w:val="006D0E2E"/>
    <w:rsid w:val="006D1657"/>
    <w:rsid w:val="006D2784"/>
    <w:rsid w:val="006D4A88"/>
    <w:rsid w:val="006D726E"/>
    <w:rsid w:val="006E2E5D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77AA"/>
    <w:rsid w:val="007A79BC"/>
    <w:rsid w:val="007B1EED"/>
    <w:rsid w:val="007B4D66"/>
    <w:rsid w:val="007B5030"/>
    <w:rsid w:val="007B59D3"/>
    <w:rsid w:val="007B6AB2"/>
    <w:rsid w:val="007B778B"/>
    <w:rsid w:val="007B7D3B"/>
    <w:rsid w:val="007C0238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4083"/>
    <w:rsid w:val="008259A0"/>
    <w:rsid w:val="00826055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3DE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172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3290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5D31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4AC1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5A0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5F00"/>
    <w:rsid w:val="00AA5FDF"/>
    <w:rsid w:val="00AA6129"/>
    <w:rsid w:val="00AA7332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507B4"/>
    <w:rsid w:val="00B51DB3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0409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61F7"/>
    <w:rsid w:val="00C96609"/>
    <w:rsid w:val="00C97732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276F6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6416"/>
    <w:rsid w:val="00D869D1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3BE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0C0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96B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B42"/>
    <w:rsid w:val="00EB1CA7"/>
    <w:rsid w:val="00EB2BEB"/>
    <w:rsid w:val="00EB50A5"/>
    <w:rsid w:val="00EC05D2"/>
    <w:rsid w:val="00EC0B0D"/>
    <w:rsid w:val="00EC0E76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37E0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2934"/>
    <w:rsid w:val="00F055F0"/>
    <w:rsid w:val="00F059F0"/>
    <w:rsid w:val="00F0734B"/>
    <w:rsid w:val="00F10423"/>
    <w:rsid w:val="00F1106B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1B6B6-9B78-4EF1-BE57-824DA3F9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19491</TotalTime>
  <Pages>4</Pages>
  <Words>993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1177</cp:revision>
  <cp:lastPrinted>2004-04-29T10:50:00Z</cp:lastPrinted>
  <dcterms:created xsi:type="dcterms:W3CDTF">2012-03-05T09:39:00Z</dcterms:created>
  <dcterms:modified xsi:type="dcterms:W3CDTF">2015-07-01T09:08:00Z</dcterms:modified>
</cp:coreProperties>
</file>